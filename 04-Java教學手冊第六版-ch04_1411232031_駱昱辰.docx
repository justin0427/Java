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A7A5" w14:textId="77777777" w:rsidR="008F071B" w:rsidRPr="00950864" w:rsidRDefault="00950864" w:rsidP="00950864">
      <w:pPr>
        <w:pStyle w:val="J2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F5411" w:rsidRPr="00950864">
        <w:rPr>
          <w:rFonts w:hint="eastAsia"/>
        </w:rPr>
        <w:t>習題</w:t>
      </w:r>
    </w:p>
    <w:p w14:paraId="6628A7A6" w14:textId="77777777" w:rsidR="008F071B" w:rsidRPr="00815FF8" w:rsidRDefault="008F071B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4.1 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>運算式與運算子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6628A7A7" w14:textId="77777777" w:rsidR="00AB72A6" w:rsidRDefault="00AB72A6" w:rsidP="00304CD6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 w:rsidRPr="00B56EDD">
        <w:rPr>
          <w:rFonts w:hint="eastAsia"/>
        </w:rPr>
        <w:t>下列的運算式中，試指出哪些是運算元，哪些是運算子？</w:t>
      </w:r>
    </w:p>
    <w:tbl>
      <w:tblPr>
        <w:tblStyle w:val="a8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534"/>
        <w:gridCol w:w="502"/>
        <w:gridCol w:w="1946"/>
        <w:gridCol w:w="462"/>
        <w:gridCol w:w="634"/>
        <w:gridCol w:w="567"/>
        <w:gridCol w:w="992"/>
      </w:tblGrid>
      <w:tr w:rsidR="00AB72A6" w14:paraId="6628A7B0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A8" w14:textId="77777777" w:rsidR="00AB72A6" w:rsidRDefault="00AB72A6" w:rsidP="00C74D91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6628A7A9" w14:textId="77777777" w:rsidR="00AB72A6" w:rsidRPr="00F85165" w:rsidRDefault="00AB72A6" w:rsidP="00C3620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19" w:left="-46"/>
              <w:rPr>
                <w:rFonts w:ascii="Consolas" w:hAnsi="Consolas"/>
              </w:rPr>
            </w:pPr>
            <w:r w:rsidRPr="00F85165">
              <w:rPr>
                <w:rFonts w:ascii="Consolas" w:hAnsi="Consolas"/>
                <w:iCs/>
                <w:sz w:val="19"/>
                <w:szCs w:val="19"/>
              </w:rPr>
              <w:t>(6+num)-12+a</w:t>
            </w:r>
          </w:p>
        </w:tc>
        <w:tc>
          <w:tcPr>
            <w:tcW w:w="502" w:type="dxa"/>
            <w:vAlign w:val="center"/>
          </w:tcPr>
          <w:p w14:paraId="6628A7AA" w14:textId="77777777" w:rsidR="00AB72A6" w:rsidRDefault="00AB72A6" w:rsidP="008245C4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946" w:type="dxa"/>
            <w:vAlign w:val="center"/>
          </w:tcPr>
          <w:p w14:paraId="6628A7AB" w14:textId="77777777" w:rsidR="00AB72A6" w:rsidRPr="004079F0" w:rsidRDefault="00AB72A6" w:rsidP="00C3620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20" w:left="-48"/>
              <w:rPr>
                <w:rFonts w:ascii="Consolas" w:hAnsi="Consolas"/>
                <w:sz w:val="19"/>
                <w:szCs w:val="19"/>
              </w:rPr>
            </w:pPr>
            <w:r w:rsidRPr="00F85165">
              <w:rPr>
                <w:rFonts w:ascii="Consolas" w:hAnsi="Consolas" w:hint="eastAsia"/>
                <w:iCs/>
                <w:sz w:val="19"/>
                <w:szCs w:val="19"/>
              </w:rPr>
              <w:t>num=(12+ans)-24</w:t>
            </w:r>
          </w:p>
        </w:tc>
        <w:tc>
          <w:tcPr>
            <w:tcW w:w="462" w:type="dxa"/>
            <w:vAlign w:val="center"/>
          </w:tcPr>
          <w:p w14:paraId="6628A7AC" w14:textId="77777777" w:rsidR="00AB72A6" w:rsidRDefault="00AB72A6" w:rsidP="00C74D91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634" w:type="dxa"/>
            <w:vAlign w:val="center"/>
          </w:tcPr>
          <w:p w14:paraId="6628A7AD" w14:textId="77777777" w:rsidR="00AB72A6" w:rsidRPr="004079F0" w:rsidRDefault="00AB72A6" w:rsidP="00C3620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15" w:left="-36"/>
              <w:rPr>
                <w:rFonts w:ascii="Consolas" w:hAnsi="Consolas"/>
                <w:sz w:val="19"/>
                <w:szCs w:val="19"/>
              </w:rPr>
            </w:pPr>
            <w:r w:rsidRPr="00F85165">
              <w:rPr>
                <w:rFonts w:ascii="Consolas" w:hAnsi="Consolas" w:hint="eastAsia"/>
                <w:iCs/>
                <w:sz w:val="19"/>
                <w:szCs w:val="19"/>
              </w:rPr>
              <w:t>k++</w:t>
            </w:r>
          </w:p>
        </w:tc>
        <w:tc>
          <w:tcPr>
            <w:tcW w:w="567" w:type="dxa"/>
            <w:vAlign w:val="center"/>
          </w:tcPr>
          <w:p w14:paraId="6628A7AE" w14:textId="77777777" w:rsidR="00AB72A6" w:rsidRDefault="00AB72A6" w:rsidP="00C74D91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d)</w:t>
            </w:r>
          </w:p>
        </w:tc>
        <w:tc>
          <w:tcPr>
            <w:tcW w:w="992" w:type="dxa"/>
            <w:vAlign w:val="center"/>
          </w:tcPr>
          <w:p w14:paraId="6628A7AF" w14:textId="77777777" w:rsidR="00AB72A6" w:rsidRPr="004079F0" w:rsidRDefault="00AB72A6" w:rsidP="00C3620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27" w:left="-65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a=5+2</w:t>
            </w:r>
          </w:p>
        </w:tc>
      </w:tr>
    </w:tbl>
    <w:p w14:paraId="6628A7B1" w14:textId="77777777" w:rsidR="00B865EB" w:rsidRDefault="00C36206" w:rsidP="00304CD6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>
        <w:rPr>
          <w:rFonts w:hint="eastAsia"/>
        </w:rPr>
        <w:t>試推測</w:t>
      </w:r>
      <w:r w:rsidR="00527ECF" w:rsidRPr="00B865EB">
        <w:rPr>
          <w:rFonts w:hint="eastAsia"/>
        </w:rPr>
        <w:t>下列程式</w:t>
      </w:r>
      <w:r w:rsidR="00B56EDD">
        <w:rPr>
          <w:rFonts w:hint="eastAsia"/>
        </w:rPr>
        <w:t>片段</w:t>
      </w:r>
      <w:r w:rsidR="00527ECF" w:rsidRPr="00B865EB">
        <w:rPr>
          <w:rFonts w:hint="eastAsia"/>
        </w:rPr>
        <w:t>的輸出結果</w:t>
      </w:r>
      <w:r>
        <w:rPr>
          <w:rFonts w:hint="eastAsia"/>
        </w:rPr>
        <w:t>，並撰寫程式碼驗證您的推測</w:t>
      </w:r>
      <w:r w:rsidR="00527ECF" w:rsidRPr="00B865EB">
        <w:rPr>
          <w:rFonts w:hint="eastAsia"/>
        </w:rPr>
        <w:t>。</w:t>
      </w:r>
    </w:p>
    <w:tbl>
      <w:tblPr>
        <w:tblStyle w:val="10"/>
        <w:tblW w:w="694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520"/>
      </w:tblGrid>
      <w:tr w:rsidR="00B56EDD" w:rsidRPr="00A1248E" w14:paraId="6628A7B8" w14:textId="77777777" w:rsidTr="008245C4">
        <w:trPr>
          <w:trHeight w:val="1537"/>
        </w:trPr>
        <w:tc>
          <w:tcPr>
            <w:tcW w:w="426" w:type="dxa"/>
            <w:tcBorders>
              <w:top w:val="nil"/>
              <w:bottom w:val="nil"/>
            </w:tcBorders>
          </w:tcPr>
          <w:p w14:paraId="6628A7B2" w14:textId="77777777" w:rsidR="00B56EDD" w:rsidRPr="00FD3C89" w:rsidRDefault="00B56EDD" w:rsidP="00B56EDD">
            <w:pPr>
              <w:spacing w:line="280" w:lineRule="exact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7B3" w14:textId="77777777" w:rsidR="00B07931" w:rsidRPr="000469D3" w:rsidRDefault="00B07931" w:rsidP="00B07931">
            <w:pPr>
              <w:pStyle w:val="J6"/>
            </w:pPr>
            <w:r w:rsidRPr="000469D3">
              <w:rPr>
                <w:rFonts w:hint="eastAsia"/>
              </w:rPr>
              <w:t>int a=</w:t>
            </w:r>
            <w:proofErr w:type="gramStart"/>
            <w:r w:rsidRPr="000469D3">
              <w:rPr>
                <w:rFonts w:hint="eastAsia"/>
              </w:rPr>
              <w:t>20,b</w:t>
            </w:r>
            <w:proofErr w:type="gramEnd"/>
            <w:r w:rsidRPr="000469D3">
              <w:rPr>
                <w:rFonts w:hint="eastAsia"/>
              </w:rPr>
              <w:t>=5;</w:t>
            </w:r>
          </w:p>
          <w:p w14:paraId="6628A7B4" w14:textId="77777777" w:rsidR="00B07931" w:rsidRPr="000469D3" w:rsidRDefault="00B07931" w:rsidP="00B07931">
            <w:pPr>
              <w:pStyle w:val="J6"/>
            </w:pPr>
            <w:r w:rsidRPr="000469D3">
              <w:rPr>
                <w:rFonts w:hint="eastAsia"/>
              </w:rPr>
              <w:t>a%=b;</w:t>
            </w:r>
          </w:p>
          <w:p w14:paraId="6628A7B5" w14:textId="77777777" w:rsidR="00B07931" w:rsidRPr="000469D3" w:rsidRDefault="00B07931" w:rsidP="00B07931">
            <w:pPr>
              <w:pStyle w:val="J6"/>
            </w:pPr>
            <w:r w:rsidRPr="000469D3">
              <w:rPr>
                <w:rFonts w:hint="eastAsia"/>
              </w:rPr>
              <w:t xml:space="preserve">b*=3;     </w:t>
            </w:r>
          </w:p>
          <w:p w14:paraId="6628A7B6" w14:textId="77777777" w:rsidR="00B07931" w:rsidRPr="000469D3" w:rsidRDefault="00B07931" w:rsidP="00B07931">
            <w:pPr>
              <w:pStyle w:val="J6"/>
            </w:pPr>
            <w:proofErr w:type="spellStart"/>
            <w:r w:rsidRPr="000469D3">
              <w:rPr>
                <w:rFonts w:hint="eastAsia"/>
              </w:rPr>
              <w:t>System.out.print</w:t>
            </w:r>
            <w:r>
              <w:t>f</w:t>
            </w:r>
            <w:proofErr w:type="spellEnd"/>
            <w:r w:rsidRPr="000469D3">
              <w:rPr>
                <w:rFonts w:hint="eastAsia"/>
              </w:rPr>
              <w:t>("a=</w:t>
            </w:r>
            <w:r>
              <w:t>%d\</w:t>
            </w:r>
            <w:proofErr w:type="spellStart"/>
            <w:r>
              <w:t>n</w:t>
            </w:r>
            <w:proofErr w:type="gramStart"/>
            <w:r w:rsidRPr="000469D3">
              <w:rPr>
                <w:rFonts w:hint="eastAsia"/>
              </w:rPr>
              <w:t>"</w:t>
            </w:r>
            <w:r>
              <w:t>,</w:t>
            </w:r>
            <w:r w:rsidRPr="000469D3">
              <w:rPr>
                <w:rFonts w:hint="eastAsia"/>
              </w:rPr>
              <w:t>a</w:t>
            </w:r>
            <w:proofErr w:type="spellEnd"/>
            <w:proofErr w:type="gramEnd"/>
            <w:r w:rsidRPr="000469D3">
              <w:rPr>
                <w:rFonts w:hint="eastAsia"/>
              </w:rPr>
              <w:t>);</w:t>
            </w:r>
          </w:p>
          <w:p w14:paraId="6628A7B7" w14:textId="77777777" w:rsidR="00B56EDD" w:rsidRPr="00AB72A6" w:rsidRDefault="00B07931" w:rsidP="00B07931">
            <w:pPr>
              <w:pStyle w:val="J6"/>
            </w:pPr>
            <w:proofErr w:type="spellStart"/>
            <w:r w:rsidRPr="000469D3">
              <w:rPr>
                <w:rFonts w:hint="eastAsia"/>
              </w:rPr>
              <w:t>System.out.print</w:t>
            </w:r>
            <w:r>
              <w:t>f</w:t>
            </w:r>
            <w:proofErr w:type="spellEnd"/>
            <w:r w:rsidRPr="000469D3">
              <w:rPr>
                <w:rFonts w:hint="eastAsia"/>
              </w:rPr>
              <w:t>("b=</w:t>
            </w:r>
            <w:r>
              <w:t>%d\</w:t>
            </w:r>
            <w:proofErr w:type="spellStart"/>
            <w:r>
              <w:t>n</w:t>
            </w:r>
            <w:proofErr w:type="gramStart"/>
            <w:r w:rsidRPr="000469D3">
              <w:rPr>
                <w:rFonts w:hint="eastAsia"/>
              </w:rPr>
              <w:t>"</w:t>
            </w:r>
            <w:r>
              <w:t>,</w:t>
            </w:r>
            <w:r w:rsidRPr="000469D3">
              <w:rPr>
                <w:rFonts w:hint="eastAsia"/>
              </w:rPr>
              <w:t>b</w:t>
            </w:r>
            <w:proofErr w:type="spellEnd"/>
            <w:proofErr w:type="gramEnd"/>
            <w:r w:rsidRPr="000469D3">
              <w:rPr>
                <w:rFonts w:hint="eastAsia"/>
              </w:rPr>
              <w:t>);</w:t>
            </w:r>
          </w:p>
        </w:tc>
      </w:tr>
      <w:tr w:rsidR="00B56EDD" w:rsidRPr="00A1248E" w14:paraId="6628A7BF" w14:textId="77777777" w:rsidTr="008245C4">
        <w:trPr>
          <w:trHeight w:val="1537"/>
        </w:trPr>
        <w:tc>
          <w:tcPr>
            <w:tcW w:w="426" w:type="dxa"/>
            <w:tcBorders>
              <w:top w:val="nil"/>
              <w:bottom w:val="nil"/>
            </w:tcBorders>
          </w:tcPr>
          <w:p w14:paraId="6628A7B9" w14:textId="77777777" w:rsidR="00B56EDD" w:rsidRPr="00FD3C89" w:rsidRDefault="00B56EDD" w:rsidP="00B56EDD">
            <w:pPr>
              <w:spacing w:line="280" w:lineRule="exact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7BA" w14:textId="77777777" w:rsidR="00B56EDD" w:rsidRPr="000469D3" w:rsidRDefault="00B56EDD" w:rsidP="00827357">
            <w:pPr>
              <w:pStyle w:val="J6"/>
            </w:pPr>
            <w:r w:rsidRPr="000469D3">
              <w:rPr>
                <w:rFonts w:hint="eastAsia"/>
              </w:rPr>
              <w:t>int a=</w:t>
            </w:r>
            <w:proofErr w:type="gramStart"/>
            <w:r w:rsidRPr="000469D3">
              <w:rPr>
                <w:rFonts w:hint="eastAsia"/>
              </w:rPr>
              <w:t>10,b</w:t>
            </w:r>
            <w:proofErr w:type="gramEnd"/>
            <w:r w:rsidRPr="000469D3">
              <w:rPr>
                <w:rFonts w:hint="eastAsia"/>
              </w:rPr>
              <w:t>=20;</w:t>
            </w:r>
          </w:p>
          <w:p w14:paraId="6628A7BB" w14:textId="77777777" w:rsidR="00B56EDD" w:rsidRPr="000469D3" w:rsidRDefault="00B56EDD" w:rsidP="00827357">
            <w:pPr>
              <w:pStyle w:val="J6"/>
            </w:pPr>
            <w:r w:rsidRPr="000469D3">
              <w:rPr>
                <w:rFonts w:hint="eastAsia"/>
              </w:rPr>
              <w:t>a%=5;</w:t>
            </w:r>
          </w:p>
          <w:p w14:paraId="6628A7BC" w14:textId="77777777" w:rsidR="00B56EDD" w:rsidRPr="000469D3" w:rsidRDefault="00B56EDD" w:rsidP="00827357">
            <w:pPr>
              <w:pStyle w:val="J6"/>
            </w:pPr>
            <w:r w:rsidRPr="000469D3">
              <w:rPr>
                <w:rFonts w:hint="eastAsia"/>
              </w:rPr>
              <w:t>b/=6;</w:t>
            </w:r>
          </w:p>
          <w:p w14:paraId="6628A7BD" w14:textId="77777777" w:rsidR="00B56EDD" w:rsidRPr="000469D3" w:rsidRDefault="00B56EDD" w:rsidP="00827357">
            <w:pPr>
              <w:pStyle w:val="J6"/>
            </w:pPr>
            <w:proofErr w:type="spellStart"/>
            <w:r w:rsidRPr="000469D3">
              <w:rPr>
                <w:rFonts w:hint="eastAsia"/>
              </w:rPr>
              <w:t>System.out.print</w:t>
            </w:r>
            <w:r w:rsidR="00B07931">
              <w:t>f</w:t>
            </w:r>
            <w:proofErr w:type="spellEnd"/>
            <w:r w:rsidRPr="000469D3">
              <w:rPr>
                <w:rFonts w:hint="eastAsia"/>
              </w:rPr>
              <w:t>("a=</w:t>
            </w:r>
            <w:r w:rsidR="00B07931">
              <w:t>%d\</w:t>
            </w:r>
            <w:proofErr w:type="spellStart"/>
            <w:r w:rsidR="00B07931">
              <w:t>n</w:t>
            </w:r>
            <w:proofErr w:type="gramStart"/>
            <w:r w:rsidRPr="000469D3">
              <w:rPr>
                <w:rFonts w:hint="eastAsia"/>
              </w:rPr>
              <w:t>"</w:t>
            </w:r>
            <w:r w:rsidR="00B07931">
              <w:t>,</w:t>
            </w:r>
            <w:r w:rsidRPr="000469D3">
              <w:rPr>
                <w:rFonts w:hint="eastAsia"/>
              </w:rPr>
              <w:t>a</w:t>
            </w:r>
            <w:proofErr w:type="spellEnd"/>
            <w:proofErr w:type="gramEnd"/>
            <w:r w:rsidRPr="000469D3">
              <w:rPr>
                <w:rFonts w:hint="eastAsia"/>
              </w:rPr>
              <w:t>);</w:t>
            </w:r>
          </w:p>
          <w:p w14:paraId="6628A7BE" w14:textId="77777777" w:rsidR="00B56EDD" w:rsidRPr="004314E5" w:rsidRDefault="00B56EDD" w:rsidP="00827357">
            <w:pPr>
              <w:pStyle w:val="J6"/>
            </w:pPr>
            <w:proofErr w:type="spellStart"/>
            <w:r w:rsidRPr="000469D3">
              <w:rPr>
                <w:rFonts w:hint="eastAsia"/>
              </w:rPr>
              <w:t>System.out.print</w:t>
            </w:r>
            <w:r w:rsidR="00B07931">
              <w:t>f</w:t>
            </w:r>
            <w:proofErr w:type="spellEnd"/>
            <w:r w:rsidRPr="000469D3">
              <w:rPr>
                <w:rFonts w:hint="eastAsia"/>
              </w:rPr>
              <w:t>("b=</w:t>
            </w:r>
            <w:r w:rsidR="00B07931">
              <w:t>%d\</w:t>
            </w:r>
            <w:proofErr w:type="spellStart"/>
            <w:r w:rsidR="00B07931">
              <w:t>n</w:t>
            </w:r>
            <w:proofErr w:type="gramStart"/>
            <w:r w:rsidR="00B07931">
              <w:rPr>
                <w:rFonts w:hint="eastAsia"/>
              </w:rPr>
              <w:t>",</w:t>
            </w:r>
            <w:r w:rsidRPr="000469D3">
              <w:rPr>
                <w:rFonts w:hint="eastAsia"/>
              </w:rPr>
              <w:t>b</w:t>
            </w:r>
            <w:proofErr w:type="spellEnd"/>
            <w:proofErr w:type="gramEnd"/>
            <w:r w:rsidRPr="000469D3">
              <w:rPr>
                <w:rFonts w:hint="eastAsia"/>
              </w:rPr>
              <w:t>);</w:t>
            </w:r>
          </w:p>
        </w:tc>
      </w:tr>
      <w:tr w:rsidR="00B56EDD" w:rsidRPr="00A1248E" w14:paraId="6628A7C4" w14:textId="77777777" w:rsidTr="008245C4">
        <w:trPr>
          <w:trHeight w:val="963"/>
        </w:trPr>
        <w:tc>
          <w:tcPr>
            <w:tcW w:w="426" w:type="dxa"/>
            <w:tcBorders>
              <w:top w:val="nil"/>
              <w:bottom w:val="nil"/>
            </w:tcBorders>
          </w:tcPr>
          <w:p w14:paraId="6628A7C0" w14:textId="77777777" w:rsidR="00B56EDD" w:rsidRPr="00FD3C89" w:rsidRDefault="00B56EDD" w:rsidP="00B56EDD">
            <w:pPr>
              <w:spacing w:line="280" w:lineRule="exact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7C1" w14:textId="77777777" w:rsidR="00B07931" w:rsidRDefault="00B07931" w:rsidP="00B07931">
            <w:pPr>
              <w:pStyle w:val="J6"/>
            </w:pPr>
            <w:r>
              <w:t>int a=8;</w:t>
            </w:r>
          </w:p>
          <w:p w14:paraId="6628A7C2" w14:textId="77777777" w:rsidR="00B07931" w:rsidRDefault="00B07931" w:rsidP="00B07931">
            <w:pPr>
              <w:pStyle w:val="J6"/>
            </w:pPr>
            <w:proofErr w:type="spellStart"/>
            <w:r>
              <w:t>System.out.printf</w:t>
            </w:r>
            <w:proofErr w:type="spellEnd"/>
            <w:r>
              <w:t>("a=%d\n</w:t>
            </w:r>
            <w:proofErr w:type="gramStart"/>
            <w:r>
              <w:t>",+</w:t>
            </w:r>
            <w:proofErr w:type="gramEnd"/>
            <w:r>
              <w:t>+a);</w:t>
            </w:r>
          </w:p>
          <w:p w14:paraId="6628A7C3" w14:textId="77777777" w:rsidR="00B56EDD" w:rsidRPr="004314E5" w:rsidRDefault="00B07931" w:rsidP="00B07931">
            <w:pPr>
              <w:pStyle w:val="J6"/>
            </w:pPr>
            <w:proofErr w:type="spellStart"/>
            <w:r>
              <w:t>System.out.printf</w:t>
            </w:r>
            <w:proofErr w:type="spellEnd"/>
            <w:r>
              <w:t>("a=%d\</w:t>
            </w:r>
            <w:proofErr w:type="spellStart"/>
            <w:r>
              <w:t>n</w:t>
            </w:r>
            <w:proofErr w:type="gramStart"/>
            <w:r>
              <w:t>",a</w:t>
            </w:r>
            <w:proofErr w:type="spellEnd"/>
            <w:proofErr w:type="gramEnd"/>
            <w:r>
              <w:t>--</w:t>
            </w:r>
            <w:r w:rsidR="00AB72A6">
              <w:t>);</w:t>
            </w:r>
          </w:p>
        </w:tc>
      </w:tr>
    </w:tbl>
    <w:p w14:paraId="6628A7C5" w14:textId="77777777" w:rsidR="009B5305" w:rsidRDefault="00AB72A6" w:rsidP="00304CD6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>
        <w:t>試推測下面</w:t>
      </w:r>
      <w:r w:rsidR="009B5305" w:rsidRPr="00B56EDD">
        <w:rPr>
          <w:rFonts w:hint="eastAsia"/>
        </w:rPr>
        <w:t>哪些運算式的值為</w:t>
      </w:r>
      <w:r w:rsidR="009B5305" w:rsidRPr="00B56EDD">
        <w:rPr>
          <w:rFonts w:hint="eastAsia"/>
        </w:rPr>
        <w:t>true</w:t>
      </w:r>
      <w:r w:rsidR="00C36206">
        <w:rPr>
          <w:rFonts w:hint="eastAsia"/>
        </w:rPr>
        <w:t>，</w:t>
      </w:r>
      <w:r w:rsidR="009B5305" w:rsidRPr="00B56EDD">
        <w:rPr>
          <w:rFonts w:hint="eastAsia"/>
        </w:rPr>
        <w:t>哪些為</w:t>
      </w:r>
      <w:r w:rsidR="009B5305" w:rsidRPr="00B56EDD">
        <w:rPr>
          <w:rFonts w:hint="eastAsia"/>
        </w:rPr>
        <w:t>false</w:t>
      </w:r>
      <w:r w:rsidR="00C36206">
        <w:rPr>
          <w:rFonts w:hint="eastAsia"/>
        </w:rPr>
        <w:t>。</w:t>
      </w:r>
      <w:r>
        <w:rPr>
          <w:rFonts w:hint="eastAsia"/>
        </w:rPr>
        <w:t>請</w:t>
      </w:r>
      <w:r w:rsidRPr="00B56EDD">
        <w:rPr>
          <w:rFonts w:hint="eastAsia"/>
        </w:rPr>
        <w:t>撰寫</w:t>
      </w:r>
      <w:proofErr w:type="gramStart"/>
      <w:r w:rsidRPr="00B56EDD">
        <w:rPr>
          <w:rFonts w:hint="eastAsia"/>
        </w:rPr>
        <w:t>一</w:t>
      </w:r>
      <w:proofErr w:type="gramEnd"/>
      <w:r w:rsidRPr="00B56EDD">
        <w:rPr>
          <w:rFonts w:hint="eastAsia"/>
        </w:rPr>
        <w:t>程式，將</w:t>
      </w:r>
      <w:r>
        <w:rPr>
          <w:rFonts w:hint="eastAsia"/>
        </w:rPr>
        <w:t>這些運算式的結果印出，並和您</w:t>
      </w:r>
      <w:r w:rsidR="00C36206">
        <w:rPr>
          <w:rFonts w:hint="eastAsia"/>
        </w:rPr>
        <w:t>的</w:t>
      </w:r>
      <w:r>
        <w:rPr>
          <w:rFonts w:hint="eastAsia"/>
        </w:rPr>
        <w:t>推測進行比較</w:t>
      </w:r>
      <w:r w:rsidRPr="00B56EDD">
        <w:rPr>
          <w:rFonts w:hint="eastAsia"/>
        </w:rPr>
        <w:t>。</w:t>
      </w: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939"/>
        <w:gridCol w:w="450"/>
        <w:gridCol w:w="1007"/>
        <w:gridCol w:w="486"/>
        <w:gridCol w:w="864"/>
        <w:gridCol w:w="450"/>
        <w:gridCol w:w="1066"/>
        <w:gridCol w:w="447"/>
        <w:gridCol w:w="960"/>
      </w:tblGrid>
      <w:tr w:rsidR="00F8297D" w14:paraId="6628A7D0" w14:textId="77777777" w:rsidTr="008245C4">
        <w:trPr>
          <w:trHeight w:val="345"/>
        </w:trPr>
        <w:tc>
          <w:tcPr>
            <w:tcW w:w="446" w:type="dxa"/>
            <w:vAlign w:val="center"/>
          </w:tcPr>
          <w:p w14:paraId="6628A7C6" w14:textId="77777777" w:rsidR="00F8297D" w:rsidRDefault="00F8297D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</w:tc>
        <w:tc>
          <w:tcPr>
            <w:tcW w:w="939" w:type="dxa"/>
            <w:vAlign w:val="center"/>
          </w:tcPr>
          <w:p w14:paraId="6628A7C7" w14:textId="77777777" w:rsidR="00F8297D" w:rsidRPr="00F85165" w:rsidRDefault="00F8297D" w:rsidP="00AB72A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55" w:left="-132"/>
              <w:rPr>
                <w:rFonts w:ascii="Consolas" w:hAnsi="Consolas"/>
              </w:rPr>
            </w:pPr>
            <w:r w:rsidRPr="00F85165">
              <w:rPr>
                <w:rFonts w:ascii="Consolas" w:hAnsi="Consolas"/>
                <w:iCs/>
                <w:sz w:val="19"/>
                <w:szCs w:val="19"/>
              </w:rPr>
              <w:t>'a'&lt;28</w:t>
            </w:r>
          </w:p>
        </w:tc>
        <w:tc>
          <w:tcPr>
            <w:tcW w:w="450" w:type="dxa"/>
            <w:vAlign w:val="center"/>
          </w:tcPr>
          <w:p w14:paraId="6628A7C8" w14:textId="77777777" w:rsidR="00F8297D" w:rsidRDefault="00F8297D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007" w:type="dxa"/>
            <w:vAlign w:val="center"/>
          </w:tcPr>
          <w:p w14:paraId="6628A7C9" w14:textId="77777777" w:rsidR="00F8297D" w:rsidRPr="004079F0" w:rsidRDefault="00F8297D" w:rsidP="00AB72A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22" w:left="-53"/>
              <w:rPr>
                <w:rFonts w:ascii="Consolas" w:hAnsi="Consolas"/>
                <w:sz w:val="19"/>
                <w:szCs w:val="19"/>
              </w:rPr>
            </w:pPr>
            <w:r w:rsidRPr="00F85165">
              <w:rPr>
                <w:rFonts w:ascii="Consolas" w:hAnsi="Consolas" w:hint="eastAsia"/>
                <w:iCs/>
                <w:sz w:val="19"/>
                <w:szCs w:val="19"/>
              </w:rPr>
              <w:t>4+3==8-1</w:t>
            </w:r>
          </w:p>
        </w:tc>
        <w:tc>
          <w:tcPr>
            <w:tcW w:w="486" w:type="dxa"/>
            <w:vAlign w:val="center"/>
          </w:tcPr>
          <w:p w14:paraId="6628A7CA" w14:textId="77777777" w:rsidR="00F8297D" w:rsidRDefault="00F8297D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864" w:type="dxa"/>
            <w:vAlign w:val="center"/>
          </w:tcPr>
          <w:p w14:paraId="6628A7CB" w14:textId="77777777" w:rsidR="00F8297D" w:rsidRPr="004079F0" w:rsidRDefault="00F8297D" w:rsidP="00AB72A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22" w:left="-53"/>
              <w:rPr>
                <w:rFonts w:ascii="Consolas" w:hAnsi="Consolas"/>
                <w:sz w:val="19"/>
                <w:szCs w:val="19"/>
              </w:rPr>
            </w:pPr>
            <w:r w:rsidRPr="00F85165">
              <w:rPr>
                <w:rFonts w:ascii="Consolas" w:hAnsi="Consolas"/>
                <w:iCs/>
                <w:sz w:val="19"/>
                <w:szCs w:val="19"/>
              </w:rPr>
              <w:t>8&gt;2</w:t>
            </w:r>
          </w:p>
        </w:tc>
        <w:tc>
          <w:tcPr>
            <w:tcW w:w="450" w:type="dxa"/>
            <w:vAlign w:val="center"/>
          </w:tcPr>
          <w:p w14:paraId="6628A7CC" w14:textId="77777777" w:rsidR="00F8297D" w:rsidRDefault="00F8297D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d)</w:t>
            </w:r>
          </w:p>
        </w:tc>
        <w:tc>
          <w:tcPr>
            <w:tcW w:w="1066" w:type="dxa"/>
            <w:vAlign w:val="center"/>
          </w:tcPr>
          <w:p w14:paraId="6628A7CD" w14:textId="77777777" w:rsidR="00F8297D" w:rsidRPr="004079F0" w:rsidRDefault="00F8297D" w:rsidP="00AB72A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44" w:left="-106"/>
              <w:rPr>
                <w:rFonts w:ascii="Consolas" w:hAnsi="Consolas"/>
                <w:sz w:val="19"/>
                <w:szCs w:val="19"/>
              </w:rPr>
            </w:pPr>
            <w:r w:rsidRPr="00F85165">
              <w:rPr>
                <w:rFonts w:ascii="Consolas" w:hAnsi="Consolas"/>
                <w:iCs/>
                <w:sz w:val="19"/>
                <w:szCs w:val="19"/>
              </w:rPr>
              <w:t>'a</w:t>
            </w:r>
            <w:proofErr w:type="gramStart"/>
            <w:r w:rsidRPr="00F85165">
              <w:rPr>
                <w:rFonts w:ascii="Consolas" w:hAnsi="Consolas"/>
                <w:iCs/>
                <w:sz w:val="19"/>
                <w:szCs w:val="19"/>
              </w:rPr>
              <w:t>'</w:t>
            </w:r>
            <w:r w:rsidRPr="00F85165">
              <w:rPr>
                <w:rFonts w:ascii="Consolas" w:hAnsi="Consolas" w:hint="eastAsia"/>
                <w:iCs/>
                <w:sz w:val="19"/>
                <w:szCs w:val="19"/>
              </w:rPr>
              <w:t>!</w:t>
            </w:r>
            <w:r w:rsidRPr="00F85165">
              <w:rPr>
                <w:rFonts w:ascii="Consolas" w:hAnsi="Consolas"/>
                <w:iCs/>
                <w:sz w:val="19"/>
                <w:szCs w:val="19"/>
              </w:rPr>
              <w:t>=</w:t>
            </w:r>
            <w:proofErr w:type="gramEnd"/>
            <w:r w:rsidRPr="00F85165">
              <w:rPr>
                <w:rFonts w:ascii="Consolas" w:hAnsi="Consolas" w:hint="eastAsia"/>
                <w:iCs/>
                <w:sz w:val="19"/>
                <w:szCs w:val="19"/>
              </w:rPr>
              <w:t>97</w:t>
            </w:r>
          </w:p>
        </w:tc>
        <w:tc>
          <w:tcPr>
            <w:tcW w:w="447" w:type="dxa"/>
            <w:vAlign w:val="center"/>
          </w:tcPr>
          <w:p w14:paraId="6628A7CE" w14:textId="77777777" w:rsidR="00F8297D" w:rsidRDefault="00F8297D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e)</w:t>
            </w:r>
          </w:p>
        </w:tc>
        <w:tc>
          <w:tcPr>
            <w:tcW w:w="960" w:type="dxa"/>
            <w:vAlign w:val="center"/>
          </w:tcPr>
          <w:p w14:paraId="6628A7CF" w14:textId="77777777" w:rsidR="00F8297D" w:rsidRPr="004079F0" w:rsidRDefault="00AB72A6" w:rsidP="00AB72A6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  <w:ind w:leftChars="-64" w:left="-154" w:firstLineChars="50" w:firstLine="95"/>
              <w:rPr>
                <w:rFonts w:ascii="Consolas" w:hAnsi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hint="eastAsia"/>
                <w:sz w:val="19"/>
                <w:szCs w:val="19"/>
              </w:rPr>
              <w:t>5!=</w:t>
            </w:r>
            <w:proofErr w:type="gramEnd"/>
            <w:r>
              <w:rPr>
                <w:rFonts w:ascii="Consolas" w:hAnsi="Consolas"/>
                <w:sz w:val="19"/>
                <w:szCs w:val="19"/>
              </w:rPr>
              <w:t>7</w:t>
            </w:r>
          </w:p>
        </w:tc>
      </w:tr>
    </w:tbl>
    <w:p w14:paraId="6628A7D1" w14:textId="77777777" w:rsidR="008F071B" w:rsidRPr="00815FF8" w:rsidRDefault="008F071B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4.2 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>運算子的優先順序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6628A7D2" w14:textId="77777777" w:rsidR="009B5305" w:rsidRDefault="009B5305" w:rsidP="00304CD6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 w:rsidRPr="00B56EDD">
        <w:rPr>
          <w:rFonts w:hint="eastAsia"/>
        </w:rPr>
        <w:t>下列的四則運算都沒有加上括號。請在適當的位置將它們都加上括號，使得這些運算式</w:t>
      </w:r>
      <w:r w:rsidR="00C36206">
        <w:rPr>
          <w:rFonts w:hint="eastAsia"/>
        </w:rPr>
        <w:t>更容</w:t>
      </w:r>
      <w:r w:rsidRPr="00B56EDD">
        <w:rPr>
          <w:rFonts w:hint="eastAsia"/>
        </w:rPr>
        <w:t>易閱讀，且依然符合先乘除後加減的原則：</w:t>
      </w:r>
    </w:p>
    <w:tbl>
      <w:tblPr>
        <w:tblStyle w:val="10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6662"/>
      </w:tblGrid>
      <w:tr w:rsidR="00F85165" w:rsidRPr="00A1248E" w14:paraId="6628A7D5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D3" w14:textId="77777777" w:rsidR="00F85165" w:rsidRPr="00FD3C89" w:rsidRDefault="00F85165" w:rsidP="009C2EE8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D4" w14:textId="77777777" w:rsidR="00F85165" w:rsidRPr="009C2EE8" w:rsidRDefault="00F85165" w:rsidP="00270645">
            <w:pPr>
              <w:pStyle w:val="J6"/>
              <w:ind w:leftChars="47" w:left="113"/>
              <w:rPr>
                <w:iCs/>
              </w:rPr>
            </w:pPr>
            <w:r w:rsidRPr="000469D3">
              <w:rPr>
                <w:rFonts w:hint="eastAsia"/>
                <w:iCs/>
              </w:rPr>
              <w:t>12/3+4*10+12*2</w:t>
            </w:r>
          </w:p>
        </w:tc>
      </w:tr>
      <w:tr w:rsidR="00F85165" w:rsidRPr="00A1248E" w14:paraId="6628A7D8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D6" w14:textId="77777777" w:rsidR="00F85165" w:rsidRPr="00FD3C89" w:rsidRDefault="00F85165" w:rsidP="009C2EE8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D7" w14:textId="77777777" w:rsidR="00F85165" w:rsidRPr="009C2EE8" w:rsidRDefault="00F85165" w:rsidP="00270645">
            <w:pPr>
              <w:pStyle w:val="J6"/>
              <w:ind w:leftChars="47" w:left="113"/>
              <w:rPr>
                <w:iCs/>
              </w:rPr>
            </w:pPr>
            <w:r w:rsidRPr="000469D3">
              <w:rPr>
                <w:rFonts w:hint="eastAsia"/>
                <w:iCs/>
              </w:rPr>
              <w:t>12+5*12-5*6/4</w:t>
            </w:r>
          </w:p>
        </w:tc>
      </w:tr>
      <w:tr w:rsidR="00F85165" w:rsidRPr="00A1248E" w14:paraId="6628A7DB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D9" w14:textId="77777777" w:rsidR="00F85165" w:rsidRPr="00FD3C89" w:rsidRDefault="00F85165" w:rsidP="009C2EE8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DA" w14:textId="77777777" w:rsidR="00F85165" w:rsidRPr="009C2EE8" w:rsidRDefault="00F85165" w:rsidP="00270645">
            <w:pPr>
              <w:pStyle w:val="J6"/>
              <w:ind w:leftChars="47" w:left="113"/>
              <w:rPr>
                <w:iCs/>
              </w:rPr>
            </w:pPr>
            <w:r w:rsidRPr="000469D3">
              <w:rPr>
                <w:rFonts w:hint="eastAsia"/>
                <w:iCs/>
              </w:rPr>
              <w:t>5-2*7+56-12*12-6*3/4+1</w:t>
            </w:r>
          </w:p>
        </w:tc>
      </w:tr>
    </w:tbl>
    <w:p w14:paraId="6628A7DC" w14:textId="77777777" w:rsidR="003F6BCB" w:rsidRDefault="003F6BCB" w:rsidP="003F6BCB">
      <w:pPr>
        <w:pStyle w:val="J"/>
        <w:numPr>
          <w:ilvl w:val="0"/>
          <w:numId w:val="0"/>
        </w:numPr>
        <w:spacing w:beforeLines="50" w:before="120" w:after="72"/>
        <w:ind w:left="425"/>
      </w:pPr>
    </w:p>
    <w:p w14:paraId="6628A7DD" w14:textId="77777777" w:rsidR="009B5305" w:rsidRDefault="009B5305" w:rsidP="003F6BCB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 w:rsidRPr="00B56EDD">
        <w:rPr>
          <w:rFonts w:hint="eastAsia"/>
        </w:rPr>
        <w:lastRenderedPageBreak/>
        <w:t>試判別下列的各敘述的執行結果</w:t>
      </w:r>
      <w:r w:rsidR="00BA2D32">
        <w:rPr>
          <w:rFonts w:hint="eastAsia"/>
        </w:rPr>
        <w:t>，並撰寫</w:t>
      </w:r>
      <w:proofErr w:type="gramStart"/>
      <w:r w:rsidR="00BA2D32">
        <w:rPr>
          <w:rFonts w:hint="eastAsia"/>
        </w:rPr>
        <w:t>一</w:t>
      </w:r>
      <w:proofErr w:type="gramEnd"/>
      <w:r w:rsidR="00BA2D32">
        <w:rPr>
          <w:rFonts w:hint="eastAsia"/>
        </w:rPr>
        <w:t>程式來驗證您的判別：</w:t>
      </w: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030"/>
        <w:gridCol w:w="489"/>
        <w:gridCol w:w="3118"/>
      </w:tblGrid>
      <w:tr w:rsidR="009C2EE8" w14:paraId="6628A7E2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DE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(a</w:t>
            </w:r>
            <w:r>
              <w:t>)</w:t>
            </w:r>
          </w:p>
        </w:tc>
        <w:tc>
          <w:tcPr>
            <w:tcW w:w="3030" w:type="dxa"/>
            <w:vAlign w:val="center"/>
          </w:tcPr>
          <w:p w14:paraId="6628A7DF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6+4&lt;9+12</w:t>
            </w:r>
          </w:p>
        </w:tc>
        <w:tc>
          <w:tcPr>
            <w:tcW w:w="489" w:type="dxa"/>
            <w:vAlign w:val="center"/>
          </w:tcPr>
          <w:p w14:paraId="6628A7E0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3118" w:type="dxa"/>
            <w:vAlign w:val="center"/>
          </w:tcPr>
          <w:p w14:paraId="6628A7E1" w14:textId="77777777" w:rsidR="009C2EE8" w:rsidRPr="004079F0" w:rsidRDefault="009C2EE8" w:rsidP="007417EB">
            <w:pPr>
              <w:pStyle w:val="J6"/>
            </w:pPr>
            <w:r w:rsidRPr="000469D3">
              <w:rPr>
                <w:rFonts w:hint="eastAsia"/>
              </w:rPr>
              <w:t>16+7</w:t>
            </w:r>
            <w:r w:rsidR="007417EB">
              <w:t>&gt;=</w:t>
            </w:r>
            <w:r w:rsidRPr="000469D3">
              <w:rPr>
                <w:rFonts w:hint="eastAsia"/>
              </w:rPr>
              <w:t>6+9</w:t>
            </w:r>
          </w:p>
        </w:tc>
      </w:tr>
      <w:tr w:rsidR="009C2EE8" w14:paraId="6628A7E7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E3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(c)</w:t>
            </w:r>
          </w:p>
        </w:tc>
        <w:tc>
          <w:tcPr>
            <w:tcW w:w="3030" w:type="dxa"/>
            <w:vAlign w:val="center"/>
          </w:tcPr>
          <w:p w14:paraId="6628A7E4" w14:textId="77777777" w:rsidR="009C2EE8" w:rsidRPr="00F85165" w:rsidRDefault="009C2EE8" w:rsidP="007417EB">
            <w:pPr>
              <w:pStyle w:val="J6"/>
            </w:pPr>
            <w:r w:rsidRPr="000469D3">
              <w:rPr>
                <w:rFonts w:hint="eastAsia"/>
              </w:rPr>
              <w:t>13-6</w:t>
            </w:r>
            <w:r w:rsidR="007417EB">
              <w:t>==</w:t>
            </w:r>
            <w:r w:rsidRPr="000469D3">
              <w:rPr>
                <w:rFonts w:hint="eastAsia"/>
              </w:rPr>
              <w:t>7+8</w:t>
            </w:r>
          </w:p>
        </w:tc>
        <w:tc>
          <w:tcPr>
            <w:tcW w:w="489" w:type="dxa"/>
            <w:vAlign w:val="center"/>
          </w:tcPr>
          <w:p w14:paraId="6628A7E5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(d)</w:t>
            </w:r>
          </w:p>
        </w:tc>
        <w:tc>
          <w:tcPr>
            <w:tcW w:w="3118" w:type="dxa"/>
            <w:vAlign w:val="center"/>
          </w:tcPr>
          <w:p w14:paraId="6628A7E6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7&gt;0 &amp;&amp; 6&lt;6 &amp;&amp; 12&lt;13</w:t>
            </w:r>
          </w:p>
        </w:tc>
      </w:tr>
      <w:tr w:rsidR="009C2EE8" w14:paraId="6628A7EC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E8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(e)</w:t>
            </w:r>
          </w:p>
        </w:tc>
        <w:tc>
          <w:tcPr>
            <w:tcW w:w="3030" w:type="dxa"/>
            <w:vAlign w:val="center"/>
          </w:tcPr>
          <w:p w14:paraId="6628A7E9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8&gt;0 || 12&lt;7</w:t>
            </w:r>
          </w:p>
        </w:tc>
        <w:tc>
          <w:tcPr>
            <w:tcW w:w="489" w:type="dxa"/>
            <w:vAlign w:val="center"/>
          </w:tcPr>
          <w:p w14:paraId="6628A7EA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(f)</w:t>
            </w:r>
          </w:p>
        </w:tc>
        <w:tc>
          <w:tcPr>
            <w:tcW w:w="3118" w:type="dxa"/>
            <w:vAlign w:val="center"/>
          </w:tcPr>
          <w:p w14:paraId="6628A7EB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8&lt;=8</w:t>
            </w:r>
          </w:p>
        </w:tc>
      </w:tr>
      <w:tr w:rsidR="009C2EE8" w14:paraId="6628A7F1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ED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(g)</w:t>
            </w:r>
          </w:p>
        </w:tc>
        <w:tc>
          <w:tcPr>
            <w:tcW w:w="3030" w:type="dxa"/>
            <w:vAlign w:val="center"/>
          </w:tcPr>
          <w:p w14:paraId="6628A7EE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7+7&gt;15</w:t>
            </w:r>
          </w:p>
        </w:tc>
        <w:tc>
          <w:tcPr>
            <w:tcW w:w="489" w:type="dxa"/>
            <w:vAlign w:val="center"/>
          </w:tcPr>
          <w:p w14:paraId="6628A7EF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(h)</w:t>
            </w:r>
          </w:p>
        </w:tc>
        <w:tc>
          <w:tcPr>
            <w:tcW w:w="3118" w:type="dxa"/>
            <w:vAlign w:val="center"/>
          </w:tcPr>
          <w:p w14:paraId="6628A7F0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19+34-6&gt;4</w:t>
            </w:r>
          </w:p>
        </w:tc>
      </w:tr>
      <w:tr w:rsidR="009C2EE8" w14:paraId="6628A7F6" w14:textId="77777777" w:rsidTr="008245C4">
        <w:trPr>
          <w:trHeight w:val="345"/>
        </w:trPr>
        <w:tc>
          <w:tcPr>
            <w:tcW w:w="450" w:type="dxa"/>
            <w:vAlign w:val="center"/>
          </w:tcPr>
          <w:p w14:paraId="6628A7F2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30" w:type="dxa"/>
            <w:vAlign w:val="center"/>
          </w:tcPr>
          <w:p w14:paraId="6628A7F3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12+7&gt;0 || 13-5&gt;6</w:t>
            </w:r>
          </w:p>
        </w:tc>
        <w:tc>
          <w:tcPr>
            <w:tcW w:w="489" w:type="dxa"/>
            <w:vAlign w:val="center"/>
          </w:tcPr>
          <w:p w14:paraId="6628A7F4" w14:textId="77777777" w:rsidR="009C2EE8" w:rsidRDefault="009C2EE8" w:rsidP="00DD6F2E">
            <w:pPr>
              <w:pStyle w:val="P"/>
              <w:numPr>
                <w:ilvl w:val="0"/>
                <w:numId w:val="0"/>
              </w:numPr>
              <w:spacing w:afterLines="0" w:after="0" w:line="240" w:lineRule="auto"/>
            </w:pPr>
            <w:r>
              <w:rPr>
                <w:rFonts w:hint="eastAsia"/>
              </w:rPr>
              <w:t>(j)</w:t>
            </w:r>
          </w:p>
        </w:tc>
        <w:tc>
          <w:tcPr>
            <w:tcW w:w="3118" w:type="dxa"/>
            <w:vAlign w:val="center"/>
          </w:tcPr>
          <w:p w14:paraId="6628A7F5" w14:textId="77777777" w:rsidR="009C2EE8" w:rsidRPr="00F85165" w:rsidRDefault="009C2EE8" w:rsidP="009C2EE8">
            <w:pPr>
              <w:pStyle w:val="J6"/>
            </w:pPr>
            <w:r w:rsidRPr="000469D3">
              <w:rPr>
                <w:rFonts w:hint="eastAsia"/>
              </w:rPr>
              <w:t>3&gt;=5</w:t>
            </w:r>
          </w:p>
        </w:tc>
      </w:tr>
    </w:tbl>
    <w:p w14:paraId="6628A7F7" w14:textId="77777777" w:rsidR="007D1B7F" w:rsidRDefault="007D1B7F" w:rsidP="003F6BCB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 w:rsidRPr="00B56EDD">
        <w:rPr>
          <w:rFonts w:hint="eastAsia"/>
        </w:rPr>
        <w:t>設</w:t>
      </w:r>
      <w:proofErr w:type="gramStart"/>
      <w:r w:rsidRPr="00B56EDD">
        <w:rPr>
          <w:rFonts w:hint="eastAsia"/>
        </w:rPr>
        <w:t>下列各</w:t>
      </w:r>
      <w:r w:rsidR="00BA2D32">
        <w:rPr>
          <w:rFonts w:hint="eastAsia"/>
        </w:rPr>
        <w:t>題</w:t>
      </w:r>
      <w:r w:rsidRPr="00B56EDD">
        <w:rPr>
          <w:rFonts w:hint="eastAsia"/>
        </w:rPr>
        <w:t>中</w:t>
      </w:r>
      <w:proofErr w:type="gramEnd"/>
      <w:r w:rsidRPr="00B56EDD">
        <w:rPr>
          <w:rFonts w:hint="eastAsia"/>
        </w:rPr>
        <w:t>，</w:t>
      </w:r>
      <w:r w:rsidR="00BA2D32">
        <w:rPr>
          <w:rFonts w:hint="eastAsia"/>
        </w:rPr>
        <w:t>每</w:t>
      </w:r>
      <w:proofErr w:type="gramStart"/>
      <w:r w:rsidR="00BA2D32">
        <w:rPr>
          <w:rFonts w:hint="eastAsia"/>
        </w:rPr>
        <w:t>一個小題</w:t>
      </w:r>
      <w:proofErr w:type="gramEnd"/>
      <w:r w:rsidRPr="00B56EDD">
        <w:rPr>
          <w:rFonts w:hint="eastAsia"/>
        </w:rPr>
        <w:t>a</w:t>
      </w:r>
      <w:r w:rsidRPr="00B56EDD">
        <w:rPr>
          <w:rFonts w:hint="eastAsia"/>
        </w:rPr>
        <w:t>的初值皆為</w:t>
      </w:r>
      <w:r w:rsidRPr="00B56EDD">
        <w:rPr>
          <w:rFonts w:hint="eastAsia"/>
        </w:rPr>
        <w:t>10</w:t>
      </w:r>
      <w:r w:rsidRPr="00B56EDD">
        <w:rPr>
          <w:rFonts w:hint="eastAsia"/>
        </w:rPr>
        <w:t>，</w:t>
      </w:r>
      <w:r w:rsidRPr="00B56EDD">
        <w:rPr>
          <w:rFonts w:hint="eastAsia"/>
        </w:rPr>
        <w:t>b</w:t>
      </w:r>
      <w:r w:rsidRPr="00B56EDD">
        <w:rPr>
          <w:rFonts w:hint="eastAsia"/>
        </w:rPr>
        <w:t>的初值皆為</w:t>
      </w:r>
      <w:r w:rsidRPr="00B56EDD">
        <w:rPr>
          <w:rFonts w:hint="eastAsia"/>
        </w:rPr>
        <w:t>20</w:t>
      </w:r>
      <w:r w:rsidR="00BA2D32">
        <w:rPr>
          <w:rFonts w:hint="eastAsia"/>
        </w:rPr>
        <w:t>。</w:t>
      </w:r>
      <w:r w:rsidRPr="00B56EDD">
        <w:rPr>
          <w:rFonts w:hint="eastAsia"/>
        </w:rPr>
        <w:t>試</w:t>
      </w:r>
      <w:r w:rsidR="00BA2D32">
        <w:rPr>
          <w:rFonts w:hint="eastAsia"/>
        </w:rPr>
        <w:t>推導出</w:t>
      </w:r>
      <w:r w:rsidRPr="00B56EDD">
        <w:rPr>
          <w:rFonts w:hint="eastAsia"/>
        </w:rPr>
        <w:t>下列</w:t>
      </w:r>
      <w:proofErr w:type="gramStart"/>
      <w:r w:rsidR="00BA2D32">
        <w:rPr>
          <w:rFonts w:hint="eastAsia"/>
        </w:rPr>
        <w:t>各題</w:t>
      </w:r>
      <w:r w:rsidRPr="00B56EDD">
        <w:rPr>
          <w:rFonts w:hint="eastAsia"/>
        </w:rPr>
        <w:t>經</w:t>
      </w:r>
      <w:proofErr w:type="gramEnd"/>
      <w:r w:rsidRPr="00B56EDD">
        <w:rPr>
          <w:rFonts w:hint="eastAsia"/>
        </w:rPr>
        <w:t>運算</w:t>
      </w:r>
      <w:r w:rsidR="00BA2D32">
        <w:rPr>
          <w:rFonts w:hint="eastAsia"/>
        </w:rPr>
        <w:t>後，</w:t>
      </w:r>
      <w:r w:rsidRPr="00B56EDD">
        <w:rPr>
          <w:rFonts w:hint="eastAsia"/>
        </w:rPr>
        <w:t>num</w:t>
      </w:r>
      <w:r w:rsidRPr="00B56EDD">
        <w:rPr>
          <w:rFonts w:hint="eastAsia"/>
        </w:rPr>
        <w:t>、</w:t>
      </w:r>
      <w:r w:rsidRPr="00B56EDD">
        <w:rPr>
          <w:rFonts w:hint="eastAsia"/>
        </w:rPr>
        <w:t>a</w:t>
      </w:r>
      <w:r w:rsidRPr="00B56EDD">
        <w:rPr>
          <w:rFonts w:hint="eastAsia"/>
        </w:rPr>
        <w:t>與</w:t>
      </w:r>
      <w:r w:rsidRPr="00B56EDD">
        <w:rPr>
          <w:rFonts w:hint="eastAsia"/>
        </w:rPr>
        <w:t>b</w:t>
      </w:r>
      <w:r w:rsidRPr="00B56EDD">
        <w:rPr>
          <w:rFonts w:hint="eastAsia"/>
        </w:rPr>
        <w:t>之值</w:t>
      </w:r>
      <w:r w:rsidR="00BA2D32">
        <w:rPr>
          <w:rFonts w:hint="eastAsia"/>
        </w:rPr>
        <w:t>，並撰寫</w:t>
      </w:r>
      <w:r w:rsidR="00BA2D32" w:rsidRPr="00B56EDD">
        <w:rPr>
          <w:rFonts w:hint="eastAsia"/>
        </w:rPr>
        <w:t>程式</w:t>
      </w:r>
      <w:r w:rsidR="00BA2D32">
        <w:rPr>
          <w:rFonts w:hint="eastAsia"/>
        </w:rPr>
        <w:t>驗證您的結果</w:t>
      </w:r>
      <w:r w:rsidR="00365E20">
        <w:rPr>
          <w:rFonts w:hint="eastAsia"/>
        </w:rPr>
        <w:t>：</w:t>
      </w:r>
    </w:p>
    <w:tbl>
      <w:tblPr>
        <w:tblStyle w:val="10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6662"/>
      </w:tblGrid>
      <w:tr w:rsidR="007D1B7F" w:rsidRPr="00A1248E" w14:paraId="6628A7FA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F8" w14:textId="77777777" w:rsidR="007D1B7F" w:rsidRPr="00FD3C89" w:rsidRDefault="007D1B7F" w:rsidP="00C74D91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F9" w14:textId="77777777" w:rsidR="007D1B7F" w:rsidRPr="00270645" w:rsidRDefault="007D1B7F" w:rsidP="00C74D91">
            <w:pPr>
              <w:pStyle w:val="J6"/>
              <w:ind w:leftChars="59" w:left="142"/>
            </w:pPr>
            <w:r w:rsidRPr="00270645">
              <w:rPr>
                <w:rFonts w:hint="eastAsia"/>
              </w:rPr>
              <w:t>num=(a++)-b</w:t>
            </w:r>
          </w:p>
        </w:tc>
      </w:tr>
      <w:tr w:rsidR="007D1B7F" w:rsidRPr="00A1248E" w14:paraId="6628A7FD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FB" w14:textId="77777777" w:rsidR="007D1B7F" w:rsidRPr="00FD3C89" w:rsidRDefault="007D1B7F" w:rsidP="00C74D91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FC" w14:textId="77777777" w:rsidR="007D1B7F" w:rsidRPr="00270645" w:rsidRDefault="007D1B7F" w:rsidP="00C74D91">
            <w:pPr>
              <w:pStyle w:val="J6"/>
              <w:ind w:leftChars="59" w:left="142"/>
            </w:pPr>
            <w:r w:rsidRPr="00270645">
              <w:rPr>
                <w:rFonts w:hint="eastAsia"/>
              </w:rPr>
              <w:t>num=(-</w:t>
            </w:r>
            <w:proofErr w:type="gramStart"/>
            <w:r w:rsidRPr="00270645">
              <w:rPr>
                <w:rFonts w:hint="eastAsia"/>
              </w:rPr>
              <w:t>b)*</w:t>
            </w:r>
            <w:proofErr w:type="gramEnd"/>
            <w:r w:rsidRPr="00270645">
              <w:rPr>
                <w:rFonts w:hint="eastAsia"/>
              </w:rPr>
              <w:t>a</w:t>
            </w:r>
          </w:p>
        </w:tc>
      </w:tr>
      <w:tr w:rsidR="007D1B7F" w:rsidRPr="00A1248E" w14:paraId="6628A800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7FE" w14:textId="77777777" w:rsidR="007D1B7F" w:rsidRPr="00FD3C89" w:rsidRDefault="007D1B7F" w:rsidP="00C74D91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7FF" w14:textId="77777777" w:rsidR="007D1B7F" w:rsidRPr="00270645" w:rsidRDefault="007D1B7F" w:rsidP="00C74D91">
            <w:pPr>
              <w:pStyle w:val="J6"/>
              <w:ind w:leftChars="59" w:left="142"/>
            </w:pPr>
            <w:r w:rsidRPr="00270645">
              <w:rPr>
                <w:rFonts w:hint="eastAsia"/>
              </w:rPr>
              <w:t>num=(a+</w:t>
            </w:r>
            <w:proofErr w:type="gramStart"/>
            <w:r w:rsidRPr="00270645">
              <w:rPr>
                <w:rFonts w:hint="eastAsia"/>
              </w:rPr>
              <w:t>+)+</w:t>
            </w:r>
            <w:proofErr w:type="gramEnd"/>
            <w:r w:rsidRPr="00270645">
              <w:rPr>
                <w:rFonts w:hint="eastAsia"/>
              </w:rPr>
              <w:t>(++b)</w:t>
            </w:r>
          </w:p>
        </w:tc>
      </w:tr>
      <w:tr w:rsidR="007D1B7F" w:rsidRPr="00A1248E" w14:paraId="6628A803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01" w14:textId="77777777" w:rsidR="007D1B7F" w:rsidRPr="00270645" w:rsidRDefault="007D1B7F" w:rsidP="00C74D91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270645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(d)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02" w14:textId="77777777" w:rsidR="007D1B7F" w:rsidRPr="00270645" w:rsidRDefault="007D1B7F" w:rsidP="00661104">
            <w:pPr>
              <w:pStyle w:val="J6"/>
              <w:ind w:leftChars="59" w:left="142"/>
            </w:pPr>
            <w:r w:rsidRPr="00270645">
              <w:rPr>
                <w:rFonts w:hint="eastAsia"/>
              </w:rPr>
              <w:t>num=(--</w:t>
            </w:r>
            <w:proofErr w:type="gramStart"/>
            <w:r w:rsidRPr="00270645">
              <w:rPr>
                <w:rFonts w:hint="eastAsia"/>
              </w:rPr>
              <w:t>a)+</w:t>
            </w:r>
            <w:proofErr w:type="gramEnd"/>
            <w:r w:rsidRPr="00270645">
              <w:rPr>
                <w:rFonts w:hint="eastAsia"/>
              </w:rPr>
              <w:t>(b--)</w:t>
            </w:r>
          </w:p>
        </w:tc>
      </w:tr>
      <w:tr w:rsidR="007D1B7F" w:rsidRPr="00A1248E" w14:paraId="6628A806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04" w14:textId="77777777" w:rsidR="007D1B7F" w:rsidRPr="00270645" w:rsidRDefault="007D1B7F" w:rsidP="00C74D91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270645">
              <w:rPr>
                <w:rFonts w:ascii="Times New Roman" w:eastAsia="華康中明體" w:hAnsi="Times New Roman" w:cs="Times New Roman"/>
                <w:sz w:val="20"/>
                <w:szCs w:val="20"/>
              </w:rPr>
              <w:t>(e)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05" w14:textId="77777777" w:rsidR="007D1B7F" w:rsidRPr="00270645" w:rsidRDefault="00202BD8" w:rsidP="00C74D91">
            <w:pPr>
              <w:pStyle w:val="J6"/>
              <w:ind w:leftChars="59" w:left="142"/>
            </w:pPr>
            <w:r>
              <w:t>num=(</w:t>
            </w:r>
            <w:r w:rsidR="007D1B7F" w:rsidRPr="00270645">
              <w:rPr>
                <w:rFonts w:hint="eastAsia"/>
              </w:rPr>
              <w:t>a+=a*(b++)</w:t>
            </w:r>
            <w:r>
              <w:t>)</w:t>
            </w:r>
          </w:p>
        </w:tc>
      </w:tr>
    </w:tbl>
    <w:p w14:paraId="6628A807" w14:textId="77777777" w:rsidR="00D359E0" w:rsidRPr="00B849AC" w:rsidRDefault="003F3822" w:rsidP="003F6BCB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color w:val="FF0000"/>
        </w:rPr>
      </w:pPr>
      <w:r w:rsidRPr="00B849AC">
        <w:rPr>
          <w:rFonts w:hint="eastAsia"/>
          <w:color w:val="FF0000"/>
        </w:rPr>
        <w:t>假</w:t>
      </w:r>
      <w:r w:rsidR="00D359E0" w:rsidRPr="00B849AC">
        <w:rPr>
          <w:rFonts w:hint="eastAsia"/>
          <w:color w:val="FF0000"/>
        </w:rPr>
        <w:t>設</w:t>
      </w:r>
      <w:proofErr w:type="gramStart"/>
      <w:r w:rsidR="00D359E0" w:rsidRPr="00B849AC">
        <w:rPr>
          <w:rFonts w:hint="eastAsia"/>
          <w:color w:val="FF0000"/>
        </w:rPr>
        <w:t>下列各</w:t>
      </w:r>
      <w:r w:rsidR="00713BC8" w:rsidRPr="00B849AC">
        <w:rPr>
          <w:rFonts w:hint="eastAsia"/>
          <w:color w:val="FF0000"/>
        </w:rPr>
        <w:t>題</w:t>
      </w:r>
      <w:r w:rsidR="00D359E0" w:rsidRPr="00B849AC">
        <w:rPr>
          <w:rFonts w:hint="eastAsia"/>
          <w:color w:val="FF0000"/>
        </w:rPr>
        <w:t>中</w:t>
      </w:r>
      <w:proofErr w:type="gramEnd"/>
      <w:r w:rsidR="00D359E0" w:rsidRPr="00B849AC">
        <w:rPr>
          <w:rFonts w:hint="eastAsia"/>
          <w:color w:val="FF0000"/>
        </w:rPr>
        <w:t>，</w:t>
      </w:r>
      <w:r w:rsidR="00713BC8" w:rsidRPr="00B849AC">
        <w:rPr>
          <w:rFonts w:hint="eastAsia"/>
          <w:color w:val="FF0000"/>
        </w:rPr>
        <w:t>每</w:t>
      </w:r>
      <w:proofErr w:type="gramStart"/>
      <w:r w:rsidR="00713BC8" w:rsidRPr="00B849AC">
        <w:rPr>
          <w:rFonts w:hint="eastAsia"/>
          <w:color w:val="FF0000"/>
        </w:rPr>
        <w:t>一個小題</w:t>
      </w:r>
      <w:proofErr w:type="gramEnd"/>
      <w:r w:rsidR="00D359E0" w:rsidRPr="00B849AC">
        <w:rPr>
          <w:rFonts w:hint="eastAsia"/>
          <w:color w:val="FF0000"/>
        </w:rPr>
        <w:t>a</w:t>
      </w:r>
      <w:r w:rsidR="00D359E0" w:rsidRPr="00B849AC">
        <w:rPr>
          <w:rFonts w:hint="eastAsia"/>
          <w:color w:val="FF0000"/>
        </w:rPr>
        <w:t>的初值皆為</w:t>
      </w:r>
      <w:r w:rsidR="00AF0749" w:rsidRPr="00B849AC">
        <w:rPr>
          <w:rFonts w:hint="eastAsia"/>
          <w:color w:val="FF0000"/>
        </w:rPr>
        <w:t>10</w:t>
      </w:r>
      <w:r w:rsidR="00D359E0" w:rsidRPr="00B849AC">
        <w:rPr>
          <w:rFonts w:hint="eastAsia"/>
          <w:color w:val="FF0000"/>
        </w:rPr>
        <w:t>，</w:t>
      </w:r>
      <w:r w:rsidR="00D359E0" w:rsidRPr="00B849AC">
        <w:rPr>
          <w:rFonts w:hint="eastAsia"/>
          <w:color w:val="FF0000"/>
        </w:rPr>
        <w:t>b</w:t>
      </w:r>
      <w:r w:rsidR="00D359E0" w:rsidRPr="00B849AC">
        <w:rPr>
          <w:rFonts w:hint="eastAsia"/>
          <w:color w:val="FF0000"/>
        </w:rPr>
        <w:t>的初值皆為</w:t>
      </w:r>
      <w:r w:rsidR="00AF0749" w:rsidRPr="00B849AC">
        <w:rPr>
          <w:rFonts w:hint="eastAsia"/>
          <w:color w:val="FF0000"/>
        </w:rPr>
        <w:t>5</w:t>
      </w:r>
      <w:r w:rsidR="00365E20" w:rsidRPr="00B849AC">
        <w:rPr>
          <w:rFonts w:hint="eastAsia"/>
          <w:color w:val="FF0000"/>
        </w:rPr>
        <w:t>。</w:t>
      </w:r>
      <w:r w:rsidR="00D359E0" w:rsidRPr="00B849AC">
        <w:rPr>
          <w:rFonts w:hint="eastAsia"/>
          <w:color w:val="FF0000"/>
        </w:rPr>
        <w:t>試寫出下列各式中，經運算過後的</w:t>
      </w:r>
      <w:r w:rsidR="00D359E0" w:rsidRPr="00B849AC">
        <w:rPr>
          <w:rFonts w:hint="eastAsia"/>
          <w:color w:val="FF0000"/>
        </w:rPr>
        <w:t>a</w:t>
      </w:r>
      <w:r w:rsidR="00D359E0" w:rsidRPr="00B849AC">
        <w:rPr>
          <w:rFonts w:hint="eastAsia"/>
          <w:color w:val="FF0000"/>
        </w:rPr>
        <w:t>與</w:t>
      </w:r>
      <w:r w:rsidR="00D359E0" w:rsidRPr="00B849AC">
        <w:rPr>
          <w:rFonts w:hint="eastAsia"/>
          <w:color w:val="FF0000"/>
        </w:rPr>
        <w:t>b</w:t>
      </w:r>
      <w:r w:rsidR="00D359E0" w:rsidRPr="00B849AC">
        <w:rPr>
          <w:rFonts w:hint="eastAsia"/>
          <w:color w:val="FF0000"/>
        </w:rPr>
        <w:t>之值</w:t>
      </w:r>
      <w:r w:rsidR="00365E20" w:rsidRPr="00B849AC">
        <w:rPr>
          <w:rFonts w:hint="eastAsia"/>
          <w:color w:val="FF0000"/>
        </w:rPr>
        <w:t>，並撰寫程式驗證您的結果：</w:t>
      </w:r>
    </w:p>
    <w:tbl>
      <w:tblPr>
        <w:tblStyle w:val="10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6662"/>
      </w:tblGrid>
      <w:tr w:rsidR="00B849AC" w:rsidRPr="00B849AC" w14:paraId="6628A80A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08" w14:textId="77777777" w:rsidR="0061157E" w:rsidRPr="00B849AC" w:rsidRDefault="0061157E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</w:pPr>
            <w:r w:rsidRPr="00B849AC"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  <w:t>(a)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09" w14:textId="77777777" w:rsidR="0061157E" w:rsidRPr="00B849AC" w:rsidRDefault="00B24047" w:rsidP="00DD6F2E">
            <w:pPr>
              <w:pStyle w:val="J6"/>
              <w:ind w:leftChars="59" w:left="142"/>
              <w:rPr>
                <w:color w:val="FF0000"/>
              </w:rPr>
            </w:pPr>
            <w:r w:rsidRPr="00B849AC">
              <w:rPr>
                <w:rFonts w:hint="eastAsia"/>
                <w:color w:val="FF0000"/>
              </w:rPr>
              <w:t>b*=a</w:t>
            </w:r>
          </w:p>
        </w:tc>
      </w:tr>
      <w:tr w:rsidR="00B849AC" w:rsidRPr="00B849AC" w14:paraId="6628A80D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0B" w14:textId="77777777" w:rsidR="0061157E" w:rsidRPr="00B849AC" w:rsidRDefault="0061157E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</w:pPr>
            <w:r w:rsidRPr="00B849AC">
              <w:rPr>
                <w:rFonts w:ascii="Times New Roman" w:eastAsia="華康中明體" w:hAnsi="Times New Roman" w:cs="Times New Roman" w:hint="eastAsia"/>
                <w:color w:val="FF0000"/>
                <w:sz w:val="20"/>
                <w:szCs w:val="20"/>
              </w:rPr>
              <w:t>(b)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0C" w14:textId="77777777" w:rsidR="0061157E" w:rsidRPr="00B849AC" w:rsidRDefault="00B24047" w:rsidP="00DD6F2E">
            <w:pPr>
              <w:pStyle w:val="J6"/>
              <w:ind w:leftChars="59" w:left="142"/>
              <w:rPr>
                <w:color w:val="FF0000"/>
              </w:rPr>
            </w:pPr>
            <w:r w:rsidRPr="00B849AC">
              <w:rPr>
                <w:rFonts w:hint="eastAsia"/>
                <w:color w:val="FF0000"/>
              </w:rPr>
              <w:t>a/=b++</w:t>
            </w:r>
          </w:p>
        </w:tc>
      </w:tr>
      <w:tr w:rsidR="00B849AC" w:rsidRPr="00B849AC" w14:paraId="6628A810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0E" w14:textId="77777777" w:rsidR="0061157E" w:rsidRPr="00B849AC" w:rsidRDefault="0061157E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</w:pPr>
            <w:r w:rsidRPr="00B849AC">
              <w:rPr>
                <w:rFonts w:ascii="Times New Roman" w:eastAsia="華康中明體" w:hAnsi="Times New Roman" w:cs="Times New Roman" w:hint="eastAsia"/>
                <w:color w:val="FF0000"/>
                <w:sz w:val="20"/>
                <w:szCs w:val="20"/>
              </w:rPr>
              <w:t>(c)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0F" w14:textId="77777777" w:rsidR="0061157E" w:rsidRPr="00B849AC" w:rsidRDefault="00B24047" w:rsidP="00DD6F2E">
            <w:pPr>
              <w:pStyle w:val="J6"/>
              <w:ind w:leftChars="59" w:left="142"/>
              <w:rPr>
                <w:color w:val="FF0000"/>
              </w:rPr>
            </w:pPr>
            <w:r w:rsidRPr="00B849AC">
              <w:rPr>
                <w:rFonts w:hint="eastAsia"/>
                <w:color w:val="FF0000"/>
              </w:rPr>
              <w:t>a/=++b</w:t>
            </w:r>
          </w:p>
        </w:tc>
      </w:tr>
      <w:tr w:rsidR="00B849AC" w:rsidRPr="00B849AC" w14:paraId="6628A813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11" w14:textId="77777777" w:rsidR="0061157E" w:rsidRPr="00B849AC" w:rsidRDefault="0061157E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</w:pPr>
            <w:r w:rsidRPr="00B849AC">
              <w:rPr>
                <w:rFonts w:ascii="Times New Roman" w:eastAsia="華康中明體" w:hAnsi="Times New Roman" w:cs="Times New Roman" w:hint="eastAsia"/>
                <w:color w:val="FF0000"/>
                <w:sz w:val="20"/>
                <w:szCs w:val="20"/>
              </w:rPr>
              <w:t>(d)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12" w14:textId="77777777" w:rsidR="0061157E" w:rsidRPr="00B849AC" w:rsidRDefault="00B24047" w:rsidP="00DD6F2E">
            <w:pPr>
              <w:pStyle w:val="J6"/>
              <w:ind w:leftChars="59" w:left="142"/>
              <w:rPr>
                <w:color w:val="FF0000"/>
              </w:rPr>
            </w:pPr>
            <w:r w:rsidRPr="00B849AC">
              <w:rPr>
                <w:rFonts w:hint="eastAsia"/>
                <w:color w:val="FF0000"/>
              </w:rPr>
              <w:t>a%=--b</w:t>
            </w:r>
          </w:p>
        </w:tc>
      </w:tr>
      <w:tr w:rsidR="00B849AC" w:rsidRPr="00B849AC" w14:paraId="6628A816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14" w14:textId="77777777" w:rsidR="0061157E" w:rsidRPr="00B849AC" w:rsidRDefault="0061157E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</w:pPr>
            <w:r w:rsidRPr="00B849AC">
              <w:rPr>
                <w:rFonts w:ascii="Times New Roman" w:eastAsia="華康中明體" w:hAnsi="Times New Roman" w:cs="Times New Roman"/>
                <w:color w:val="FF0000"/>
                <w:sz w:val="20"/>
                <w:szCs w:val="20"/>
              </w:rPr>
              <w:t>(e)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15" w14:textId="422A29C4" w:rsidR="00807BB9" w:rsidRPr="00B849AC" w:rsidRDefault="00B24047" w:rsidP="00807BB9">
            <w:pPr>
              <w:pStyle w:val="J6"/>
              <w:ind w:leftChars="59" w:left="142"/>
              <w:rPr>
                <w:rFonts w:hint="eastAsia"/>
                <w:color w:val="FF0000"/>
              </w:rPr>
            </w:pPr>
            <w:r w:rsidRPr="00B849AC">
              <w:rPr>
                <w:rFonts w:hint="eastAsia"/>
                <w:color w:val="FF0000"/>
              </w:rPr>
              <w:t>b%=a++</w:t>
            </w:r>
          </w:p>
        </w:tc>
      </w:tr>
      <w:tr w:rsidR="00807BB9" w:rsidRPr="00B849AC" w14:paraId="37DA1D48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5FED93B1" w14:textId="77777777" w:rsidR="00807BB9" w:rsidRPr="00B849AC" w:rsidRDefault="00807BB9" w:rsidP="00DD6F2E">
            <w:pPr>
              <w:spacing w:line="280" w:lineRule="exact"/>
              <w:ind w:leftChars="40" w:left="96" w:rightChars="-45" w:right="-108"/>
              <w:jc w:val="both"/>
              <w:rPr>
                <w:rFonts w:eastAsia="華康中明體"/>
                <w:color w:val="FF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3847DC45" w14:textId="0F5EDB2E" w:rsidR="00807BB9" w:rsidRPr="00B849AC" w:rsidRDefault="00807BB9" w:rsidP="00807BB9">
            <w:pPr>
              <w:pStyle w:val="J6"/>
              <w:ind w:leftChars="59" w:left="142"/>
              <w:rPr>
                <w:rFonts w:hint="eastAsia"/>
                <w:color w:val="FF0000"/>
              </w:rPr>
            </w:pPr>
            <w:r w:rsidRPr="00807BB9">
              <w:rPr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450B3C64" wp14:editId="2EAC5243">
                  <wp:simplePos x="0" y="0"/>
                  <wp:positionH relativeFrom="column">
                    <wp:posOffset>68637</wp:posOffset>
                  </wp:positionH>
                  <wp:positionV relativeFrom="paragraph">
                    <wp:posOffset>28</wp:posOffset>
                  </wp:positionV>
                  <wp:extent cx="4161790" cy="5469255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546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28A817" w14:textId="535B7BAD" w:rsidR="00E41A6B" w:rsidRDefault="00E41A6B" w:rsidP="003F6BCB">
      <w:pPr>
        <w:pStyle w:val="J"/>
        <w:tabs>
          <w:tab w:val="clear" w:pos="840"/>
        </w:tabs>
        <w:spacing w:beforeLines="50" w:before="120" w:afterLines="50" w:after="120"/>
        <w:ind w:left="425" w:hanging="425"/>
        <w:rPr>
          <w:iCs/>
          <w:color w:val="FF0000"/>
          <w:sz w:val="19"/>
          <w:szCs w:val="19"/>
        </w:rPr>
      </w:pPr>
      <w:proofErr w:type="gramStart"/>
      <w:r w:rsidRPr="008064E7">
        <w:rPr>
          <w:rFonts w:hint="eastAsia"/>
          <w:color w:val="FF0000"/>
        </w:rPr>
        <w:t>試</w:t>
      </w:r>
      <w:r w:rsidR="00C651F5" w:rsidRPr="008064E7">
        <w:rPr>
          <w:rFonts w:hint="eastAsia"/>
          <w:color w:val="FF0000"/>
        </w:rPr>
        <w:t>求出</w:t>
      </w:r>
      <w:proofErr w:type="gramEnd"/>
      <w:r w:rsidRPr="008064E7">
        <w:rPr>
          <w:rFonts w:hint="eastAsia"/>
          <w:color w:val="FF0000"/>
        </w:rPr>
        <w:t>攝氏</w:t>
      </w:r>
      <w:r w:rsidRPr="008064E7">
        <w:rPr>
          <w:rFonts w:hint="eastAsia"/>
          <w:color w:val="FF0000"/>
        </w:rPr>
        <w:t>0</w:t>
      </w:r>
      <w:r w:rsidRPr="008064E7">
        <w:rPr>
          <w:rFonts w:hint="eastAsia"/>
          <w:color w:val="FF0000"/>
        </w:rPr>
        <w:t>度是多少華氏度</w:t>
      </w:r>
      <w:r w:rsidR="00C651F5" w:rsidRPr="008064E7">
        <w:rPr>
          <w:rFonts w:hint="eastAsia"/>
          <w:color w:val="FF0000"/>
        </w:rPr>
        <w:t>。</w:t>
      </w:r>
      <w:r w:rsidR="00C36206" w:rsidRPr="008064E7">
        <w:rPr>
          <w:rFonts w:hint="eastAsia"/>
          <w:iCs/>
          <w:color w:val="FF0000"/>
          <w:sz w:val="19"/>
          <w:szCs w:val="19"/>
        </w:rPr>
        <w:t>攝氏</w:t>
      </w:r>
      <w:r w:rsidR="00C651F5" w:rsidRPr="008064E7">
        <w:rPr>
          <w:rFonts w:hint="eastAsia"/>
          <w:iCs/>
          <w:color w:val="FF0000"/>
          <w:sz w:val="19"/>
          <w:szCs w:val="19"/>
        </w:rPr>
        <w:t>與</w:t>
      </w:r>
      <w:r w:rsidR="00C36206" w:rsidRPr="008064E7">
        <w:rPr>
          <w:rFonts w:hint="eastAsia"/>
          <w:iCs/>
          <w:color w:val="FF0000"/>
          <w:sz w:val="19"/>
          <w:szCs w:val="19"/>
        </w:rPr>
        <w:t>華氏</w:t>
      </w:r>
      <w:r w:rsidR="00C651F5" w:rsidRPr="008064E7">
        <w:rPr>
          <w:rFonts w:hint="eastAsia"/>
          <w:iCs/>
          <w:color w:val="FF0000"/>
          <w:sz w:val="19"/>
          <w:szCs w:val="19"/>
        </w:rPr>
        <w:t>的</w:t>
      </w:r>
      <w:r w:rsidRPr="008064E7">
        <w:rPr>
          <w:rFonts w:hint="eastAsia"/>
          <w:color w:val="FF0000"/>
        </w:rPr>
        <w:t>轉換公式</w:t>
      </w:r>
      <w:r w:rsidR="00C651F5" w:rsidRPr="008064E7">
        <w:rPr>
          <w:rFonts w:hint="eastAsia"/>
          <w:color w:val="FF0000"/>
        </w:rPr>
        <w:t>為</w:t>
      </w:r>
      <w:r w:rsidRPr="008064E7">
        <w:rPr>
          <w:rFonts w:hint="eastAsia"/>
          <w:color w:val="FF0000"/>
        </w:rPr>
        <w:t>：</w:t>
      </w:r>
      <w:r w:rsidR="00C651F5" w:rsidRPr="008064E7">
        <w:rPr>
          <w:rFonts w:hint="eastAsia"/>
          <w:iCs/>
          <w:color w:val="FF0000"/>
          <w:sz w:val="19"/>
          <w:szCs w:val="19"/>
        </w:rPr>
        <w:t>華氏</w:t>
      </w:r>
      <w:r w:rsidRPr="008064E7">
        <w:rPr>
          <w:rFonts w:hint="eastAsia"/>
          <w:iCs/>
          <w:color w:val="FF0000"/>
          <w:sz w:val="19"/>
          <w:szCs w:val="19"/>
        </w:rPr>
        <w:t>度</w:t>
      </w:r>
      <w:r w:rsidR="00C651F5" w:rsidRPr="008064E7">
        <w:rPr>
          <w:rFonts w:hint="eastAsia"/>
          <w:iCs/>
          <w:color w:val="FF0000"/>
          <w:sz w:val="19"/>
          <w:szCs w:val="19"/>
        </w:rPr>
        <w:t xml:space="preserve"> </w:t>
      </w:r>
      <w:r w:rsidRPr="008064E7">
        <w:rPr>
          <w:iCs/>
          <w:color w:val="FF0000"/>
          <w:sz w:val="19"/>
          <w:szCs w:val="19"/>
        </w:rPr>
        <w:t>=</w:t>
      </w:r>
      <w:r w:rsidR="00C651F5" w:rsidRPr="008064E7">
        <w:rPr>
          <w:iCs/>
          <w:color w:val="FF0000"/>
          <w:sz w:val="19"/>
          <w:szCs w:val="19"/>
        </w:rPr>
        <w:t xml:space="preserve"> </w:t>
      </w:r>
      <w:r w:rsidRPr="008064E7">
        <w:rPr>
          <w:iCs/>
          <w:color w:val="FF0000"/>
          <w:sz w:val="19"/>
          <w:szCs w:val="19"/>
        </w:rPr>
        <w:t>(9/5)*</w:t>
      </w:r>
      <w:r w:rsidR="00C651F5" w:rsidRPr="008064E7">
        <w:rPr>
          <w:rFonts w:hint="eastAsia"/>
          <w:iCs/>
          <w:color w:val="FF0000"/>
          <w:sz w:val="19"/>
          <w:szCs w:val="19"/>
        </w:rPr>
        <w:t>攝氏</w:t>
      </w:r>
      <w:r w:rsidRPr="008064E7">
        <w:rPr>
          <w:rFonts w:hint="eastAsia"/>
          <w:iCs/>
          <w:color w:val="FF0000"/>
          <w:sz w:val="19"/>
          <w:szCs w:val="19"/>
        </w:rPr>
        <w:t>度</w:t>
      </w:r>
      <w:r w:rsidRPr="008064E7">
        <w:rPr>
          <w:rFonts w:hint="eastAsia"/>
          <w:iCs/>
          <w:color w:val="FF0000"/>
          <w:sz w:val="19"/>
          <w:szCs w:val="19"/>
        </w:rPr>
        <w:t>+32</w:t>
      </w:r>
      <w:r w:rsidR="00C36206" w:rsidRPr="008064E7">
        <w:rPr>
          <w:rFonts w:hint="eastAsia"/>
          <w:iCs/>
          <w:color w:val="FF0000"/>
          <w:sz w:val="19"/>
          <w:szCs w:val="19"/>
        </w:rPr>
        <w:t>。</w:t>
      </w:r>
    </w:p>
    <w:p w14:paraId="77A47682" w14:textId="4D68E05C" w:rsidR="00807BB9" w:rsidRPr="00807BB9" w:rsidRDefault="00807BB9" w:rsidP="00807BB9">
      <w:pPr>
        <w:pStyle w:val="J"/>
        <w:numPr>
          <w:ilvl w:val="0"/>
          <w:numId w:val="0"/>
        </w:numPr>
        <w:spacing w:beforeLines="50" w:before="120" w:afterLines="50" w:after="120"/>
        <w:ind w:left="425"/>
        <w:rPr>
          <w:rFonts w:hint="eastAsia"/>
          <w:b/>
          <w:bCs/>
          <w:iCs/>
          <w:color w:val="FF0000"/>
          <w:sz w:val="19"/>
          <w:szCs w:val="19"/>
        </w:rPr>
      </w:pPr>
      <w:r w:rsidRPr="00807BB9">
        <w:rPr>
          <w:b/>
          <w:bCs/>
          <w:iCs/>
          <w:color w:val="FF0000"/>
          <w:sz w:val="19"/>
          <w:szCs w:val="19"/>
        </w:rPr>
        <w:lastRenderedPageBreak/>
        <w:drawing>
          <wp:inline distT="0" distB="0" distL="0" distR="0" wp14:anchorId="4B74012A" wp14:editId="7FA35F10">
            <wp:extent cx="4824730" cy="3551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8" w14:textId="77777777" w:rsidR="00E41A6B" w:rsidRPr="00B56EDD" w:rsidRDefault="00E41A6B" w:rsidP="003F6BCB">
      <w:pPr>
        <w:pStyle w:val="J"/>
        <w:tabs>
          <w:tab w:val="clear" w:pos="840"/>
        </w:tabs>
        <w:spacing w:after="72"/>
        <w:ind w:left="426" w:hanging="426"/>
      </w:pPr>
      <w:r w:rsidRPr="00B56EDD">
        <w:rPr>
          <w:rFonts w:hint="eastAsia"/>
        </w:rPr>
        <w:t>根據</w:t>
      </w:r>
      <w:r w:rsidR="006A459D" w:rsidRPr="000469D3">
        <w:rPr>
          <w:rFonts w:hint="eastAsia"/>
          <w:iCs/>
          <w:sz w:val="19"/>
          <w:szCs w:val="19"/>
        </w:rPr>
        <w:t>攝氏度</w:t>
      </w:r>
      <w:r w:rsidR="006A459D">
        <w:rPr>
          <w:rFonts w:hint="eastAsia"/>
          <w:iCs/>
          <w:sz w:val="19"/>
          <w:szCs w:val="19"/>
        </w:rPr>
        <w:t>與</w:t>
      </w:r>
      <w:r w:rsidR="006A459D" w:rsidRPr="000469D3">
        <w:rPr>
          <w:rFonts w:hint="eastAsia"/>
          <w:iCs/>
          <w:sz w:val="19"/>
          <w:szCs w:val="19"/>
        </w:rPr>
        <w:t>華氏度</w:t>
      </w:r>
      <w:r w:rsidR="006A459D">
        <w:rPr>
          <w:rFonts w:hint="eastAsia"/>
          <w:iCs/>
          <w:sz w:val="19"/>
          <w:szCs w:val="19"/>
        </w:rPr>
        <w:t>的</w:t>
      </w:r>
      <w:r w:rsidR="006A459D" w:rsidRPr="00B56EDD">
        <w:rPr>
          <w:rFonts w:hint="eastAsia"/>
        </w:rPr>
        <w:t>轉換公式</w:t>
      </w:r>
      <w:r w:rsidRPr="00B56EDD">
        <w:rPr>
          <w:rFonts w:hint="eastAsia"/>
        </w:rPr>
        <w:t>，</w:t>
      </w:r>
      <w:r w:rsidR="006A459D">
        <w:rPr>
          <w:rFonts w:hint="eastAsia"/>
        </w:rPr>
        <w:t>試計算</w:t>
      </w:r>
      <w:r w:rsidRPr="00B56EDD">
        <w:rPr>
          <w:rFonts w:hint="eastAsia"/>
        </w:rPr>
        <w:t>華氏</w:t>
      </w:r>
      <w:r w:rsidRPr="00B56EDD">
        <w:rPr>
          <w:rFonts w:hint="eastAsia"/>
        </w:rPr>
        <w:t>32</w:t>
      </w:r>
      <w:r w:rsidR="006A459D">
        <w:rPr>
          <w:rFonts w:hint="eastAsia"/>
        </w:rPr>
        <w:t>度是多少攝氏</w:t>
      </w:r>
      <w:r w:rsidRPr="00B56EDD">
        <w:rPr>
          <w:rFonts w:hint="eastAsia"/>
        </w:rPr>
        <w:t>度。</w:t>
      </w:r>
    </w:p>
    <w:p w14:paraId="6628A819" w14:textId="0D60C7AD" w:rsidR="008F071B" w:rsidRDefault="00B8084B" w:rsidP="003F6BCB">
      <w:pPr>
        <w:pStyle w:val="J"/>
        <w:tabs>
          <w:tab w:val="clear" w:pos="840"/>
        </w:tabs>
        <w:spacing w:afterLines="50" w:after="120"/>
        <w:ind w:left="426" w:hanging="426"/>
        <w:rPr>
          <w:color w:val="FF0000"/>
        </w:rPr>
      </w:pPr>
      <w:r w:rsidRPr="001C6D02">
        <w:rPr>
          <w:rFonts w:hint="eastAsia"/>
          <w:color w:val="FF0000"/>
        </w:rPr>
        <w:t>已知</w:t>
      </w:r>
      <w:r w:rsidRPr="001C6D02">
        <w:rPr>
          <w:rFonts w:hint="eastAsia"/>
          <w:color w:val="FF0000"/>
        </w:rPr>
        <w:t>1</w:t>
      </w:r>
      <w:r w:rsidRPr="001C6D02">
        <w:rPr>
          <w:rFonts w:hint="eastAsia"/>
          <w:color w:val="FF0000"/>
        </w:rPr>
        <w:t>英磅</w:t>
      </w:r>
      <w:r w:rsidRPr="001C6D02">
        <w:rPr>
          <w:color w:val="FF0000"/>
        </w:rPr>
        <w:t>=</w:t>
      </w:r>
      <w:r w:rsidRPr="001C6D02">
        <w:rPr>
          <w:rFonts w:hint="eastAsia"/>
          <w:color w:val="FF0000"/>
        </w:rPr>
        <w:t>0.454</w:t>
      </w:r>
      <w:r w:rsidRPr="001C6D02">
        <w:rPr>
          <w:rFonts w:hint="eastAsia"/>
          <w:color w:val="FF0000"/>
        </w:rPr>
        <w:t>公斤，</w:t>
      </w:r>
      <w:r w:rsidR="008F071B" w:rsidRPr="001C6D02">
        <w:rPr>
          <w:rFonts w:hint="eastAsia"/>
          <w:color w:val="FF0000"/>
        </w:rPr>
        <w:t>試</w:t>
      </w:r>
      <w:r w:rsidRPr="001C6D02">
        <w:rPr>
          <w:rFonts w:hint="eastAsia"/>
          <w:color w:val="FF0000"/>
        </w:rPr>
        <w:t>撰寫</w:t>
      </w:r>
      <w:proofErr w:type="gramStart"/>
      <w:r w:rsidRPr="001C6D02">
        <w:rPr>
          <w:rFonts w:hint="eastAsia"/>
          <w:color w:val="FF0000"/>
        </w:rPr>
        <w:t>一</w:t>
      </w:r>
      <w:proofErr w:type="gramEnd"/>
      <w:r w:rsidRPr="001C6D02">
        <w:rPr>
          <w:rFonts w:hint="eastAsia"/>
          <w:color w:val="FF0000"/>
        </w:rPr>
        <w:t>程式</w:t>
      </w:r>
      <w:r w:rsidR="007912FB" w:rsidRPr="001C6D02">
        <w:rPr>
          <w:rFonts w:hint="eastAsia"/>
          <w:color w:val="FF0000"/>
        </w:rPr>
        <w:t>計算</w:t>
      </w:r>
      <w:r w:rsidR="007912FB" w:rsidRPr="001C6D02">
        <w:rPr>
          <w:rFonts w:hint="eastAsia"/>
          <w:color w:val="FF0000"/>
        </w:rPr>
        <w:t>100</w:t>
      </w:r>
      <w:r w:rsidR="00C36206" w:rsidRPr="001C6D02">
        <w:rPr>
          <w:rFonts w:hint="eastAsia"/>
          <w:color w:val="FF0000"/>
        </w:rPr>
        <w:t>英磅</w:t>
      </w:r>
      <w:r w:rsidR="007912FB" w:rsidRPr="001C6D02">
        <w:rPr>
          <w:rFonts w:hint="eastAsia"/>
          <w:color w:val="FF0000"/>
        </w:rPr>
        <w:t>是多少</w:t>
      </w:r>
      <w:r w:rsidR="00C36206" w:rsidRPr="001C6D02">
        <w:rPr>
          <w:rFonts w:hint="eastAsia"/>
          <w:color w:val="FF0000"/>
        </w:rPr>
        <w:t>公斤</w:t>
      </w:r>
      <w:r w:rsidRPr="001C6D02">
        <w:rPr>
          <w:rFonts w:hint="eastAsia"/>
          <w:color w:val="FF0000"/>
        </w:rPr>
        <w:t>。</w:t>
      </w:r>
    </w:p>
    <w:p w14:paraId="54D8F118" w14:textId="691FFD22" w:rsidR="00807BB9" w:rsidRPr="001C6D02" w:rsidRDefault="00807BB9" w:rsidP="00807BB9">
      <w:pPr>
        <w:pStyle w:val="J"/>
        <w:numPr>
          <w:ilvl w:val="0"/>
          <w:numId w:val="0"/>
        </w:numPr>
        <w:spacing w:afterLines="50" w:after="120"/>
        <w:ind w:left="426"/>
        <w:rPr>
          <w:color w:val="FF0000"/>
        </w:rPr>
      </w:pPr>
      <w:r w:rsidRPr="00807BB9">
        <w:rPr>
          <w:color w:val="FF0000"/>
        </w:rPr>
        <w:lastRenderedPageBreak/>
        <w:drawing>
          <wp:inline distT="0" distB="0" distL="0" distR="0" wp14:anchorId="0B3EEF20" wp14:editId="1295C0DC">
            <wp:extent cx="4824730" cy="3530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A" w14:textId="2F37ECD4" w:rsidR="008F071B" w:rsidRDefault="008F071B" w:rsidP="003F6BCB">
      <w:pPr>
        <w:pStyle w:val="J"/>
        <w:tabs>
          <w:tab w:val="clear" w:pos="840"/>
        </w:tabs>
        <w:spacing w:after="72"/>
        <w:ind w:left="426" w:hanging="426"/>
        <w:rPr>
          <w:color w:val="FF0000"/>
        </w:rPr>
      </w:pPr>
      <w:r w:rsidRPr="008064E7">
        <w:rPr>
          <w:rFonts w:hint="eastAsia"/>
          <w:color w:val="FF0000"/>
        </w:rPr>
        <w:t>試撰寫</w:t>
      </w:r>
      <w:proofErr w:type="gramStart"/>
      <w:r w:rsidRPr="008064E7">
        <w:rPr>
          <w:rFonts w:hint="eastAsia"/>
          <w:color w:val="FF0000"/>
        </w:rPr>
        <w:t>一</w:t>
      </w:r>
      <w:proofErr w:type="gramEnd"/>
      <w:r w:rsidRPr="008064E7">
        <w:rPr>
          <w:rFonts w:hint="eastAsia"/>
          <w:color w:val="FF0000"/>
        </w:rPr>
        <w:t>程式，</w:t>
      </w:r>
      <w:r w:rsidR="00B8084B" w:rsidRPr="008064E7">
        <w:rPr>
          <w:rFonts w:hint="eastAsia"/>
          <w:color w:val="FF0000"/>
        </w:rPr>
        <w:t>可以從鍵盤輸入</w:t>
      </w:r>
      <w:r w:rsidR="00845D94" w:rsidRPr="008064E7">
        <w:rPr>
          <w:rFonts w:hint="eastAsia"/>
          <w:color w:val="FF0000"/>
        </w:rPr>
        <w:t>長方</w:t>
      </w:r>
      <w:r w:rsidRPr="008064E7">
        <w:rPr>
          <w:rFonts w:hint="eastAsia"/>
          <w:color w:val="FF0000"/>
        </w:rPr>
        <w:t>形的</w:t>
      </w:r>
      <w:r w:rsidR="00845D94" w:rsidRPr="008064E7">
        <w:rPr>
          <w:rFonts w:hint="eastAsia"/>
          <w:color w:val="FF0000"/>
        </w:rPr>
        <w:t>長</w:t>
      </w:r>
      <w:r w:rsidRPr="008064E7">
        <w:rPr>
          <w:rFonts w:hint="eastAsia"/>
          <w:color w:val="FF0000"/>
        </w:rPr>
        <w:t>和</w:t>
      </w:r>
      <w:r w:rsidR="00845D94" w:rsidRPr="008064E7">
        <w:rPr>
          <w:rFonts w:hint="eastAsia"/>
          <w:color w:val="FF0000"/>
        </w:rPr>
        <w:t>寬</w:t>
      </w:r>
      <w:r w:rsidRPr="008064E7">
        <w:rPr>
          <w:rFonts w:hint="eastAsia"/>
          <w:color w:val="FF0000"/>
        </w:rPr>
        <w:t>，</w:t>
      </w:r>
      <w:r w:rsidR="00B8084B" w:rsidRPr="008064E7">
        <w:rPr>
          <w:rFonts w:hint="eastAsia"/>
          <w:color w:val="FF0000"/>
        </w:rPr>
        <w:t>然後</w:t>
      </w:r>
      <w:r w:rsidRPr="008064E7">
        <w:rPr>
          <w:rFonts w:hint="eastAsia"/>
          <w:color w:val="FF0000"/>
        </w:rPr>
        <w:t>計算其面積</w:t>
      </w:r>
      <w:r w:rsidR="00B8084B" w:rsidRPr="008064E7">
        <w:rPr>
          <w:rFonts w:hint="eastAsia"/>
          <w:color w:val="FF0000"/>
        </w:rPr>
        <w:t>（假設長和寬皆為</w:t>
      </w:r>
      <w:r w:rsidR="00B8084B" w:rsidRPr="008064E7">
        <w:rPr>
          <w:rFonts w:hint="eastAsia"/>
          <w:color w:val="FF0000"/>
        </w:rPr>
        <w:t>int</w:t>
      </w:r>
      <w:r w:rsidR="00B8084B" w:rsidRPr="008064E7">
        <w:rPr>
          <w:rFonts w:hint="eastAsia"/>
          <w:color w:val="FF0000"/>
        </w:rPr>
        <w:t>型別）</w:t>
      </w:r>
      <w:r w:rsidRPr="008064E7">
        <w:rPr>
          <w:rFonts w:hint="eastAsia"/>
          <w:color w:val="FF0000"/>
        </w:rPr>
        <w:t>。</w:t>
      </w:r>
    </w:p>
    <w:p w14:paraId="0F854368" w14:textId="696E545F" w:rsidR="00807BB9" w:rsidRPr="008064E7" w:rsidRDefault="00807BB9" w:rsidP="00807BB9">
      <w:pPr>
        <w:pStyle w:val="J"/>
        <w:numPr>
          <w:ilvl w:val="0"/>
          <w:numId w:val="0"/>
        </w:numPr>
        <w:spacing w:after="72"/>
        <w:ind w:left="426"/>
        <w:rPr>
          <w:rFonts w:hint="eastAsia"/>
          <w:color w:val="FF0000"/>
        </w:rPr>
      </w:pPr>
      <w:r w:rsidRPr="00807BB9">
        <w:rPr>
          <w:color w:val="FF0000"/>
        </w:rPr>
        <w:lastRenderedPageBreak/>
        <w:drawing>
          <wp:inline distT="0" distB="0" distL="0" distR="0" wp14:anchorId="48A79F72" wp14:editId="0B3CBD45">
            <wp:extent cx="4824730" cy="35172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B" w14:textId="0E844E0A" w:rsidR="00B8084B" w:rsidRDefault="00B8084B" w:rsidP="00C36206">
      <w:pPr>
        <w:pStyle w:val="J"/>
        <w:tabs>
          <w:tab w:val="clear" w:pos="840"/>
        </w:tabs>
        <w:spacing w:after="72"/>
        <w:ind w:left="426" w:hanging="426"/>
        <w:rPr>
          <w:color w:val="FF0000"/>
        </w:rPr>
      </w:pPr>
      <w:r w:rsidRPr="008064E7">
        <w:rPr>
          <w:color w:val="FF0000"/>
        </w:rPr>
        <w:t>若圓的半徑為</w:t>
      </w:r>
      <w:r w:rsidRPr="008064E7">
        <w:rPr>
          <w:rFonts w:hint="eastAsia"/>
          <w:color w:val="FF0000"/>
        </w:rPr>
        <w:t>1</w:t>
      </w:r>
      <w:r w:rsidRPr="008064E7">
        <w:rPr>
          <w:color w:val="FF0000"/>
        </w:rPr>
        <w:t>2.4</w:t>
      </w:r>
      <w:r w:rsidRPr="008064E7">
        <w:rPr>
          <w:color w:val="FF0000"/>
        </w:rPr>
        <w:t>，</w:t>
      </w:r>
      <w:r w:rsidR="000B32A7" w:rsidRPr="008064E7">
        <w:rPr>
          <w:rFonts w:hint="eastAsia"/>
          <w:color w:val="FF0000"/>
        </w:rPr>
        <w:t>半徑為</w:t>
      </w:r>
      <w:r w:rsidR="000B32A7" w:rsidRPr="008064E7">
        <w:rPr>
          <w:rFonts w:hint="eastAsia"/>
          <w:color w:val="FF0000"/>
        </w:rPr>
        <w:t>3.14</w:t>
      </w:r>
      <w:r w:rsidR="000B32A7" w:rsidRPr="008064E7">
        <w:rPr>
          <w:rFonts w:hint="eastAsia"/>
          <w:color w:val="FF0000"/>
        </w:rPr>
        <w:t>，</w:t>
      </w:r>
      <w:r w:rsidRPr="008064E7">
        <w:rPr>
          <w:color w:val="FF0000"/>
        </w:rPr>
        <w:t>試</w:t>
      </w:r>
      <w:r w:rsidRPr="008064E7">
        <w:rPr>
          <w:rFonts w:hint="eastAsia"/>
          <w:color w:val="FF0000"/>
        </w:rPr>
        <w:t>撰寫</w:t>
      </w:r>
      <w:proofErr w:type="gramStart"/>
      <w:r w:rsidRPr="008064E7">
        <w:rPr>
          <w:rFonts w:hint="eastAsia"/>
          <w:color w:val="FF0000"/>
        </w:rPr>
        <w:t>一</w:t>
      </w:r>
      <w:proofErr w:type="gramEnd"/>
      <w:r w:rsidRPr="008064E7">
        <w:rPr>
          <w:rFonts w:hint="eastAsia"/>
          <w:color w:val="FF0000"/>
        </w:rPr>
        <w:t>程式</w:t>
      </w:r>
      <w:proofErr w:type="gramStart"/>
      <w:r w:rsidRPr="008064E7">
        <w:rPr>
          <w:rFonts w:hint="eastAsia"/>
          <w:color w:val="FF0000"/>
        </w:rPr>
        <w:t>求此圓</w:t>
      </w:r>
      <w:proofErr w:type="gramEnd"/>
      <w:r w:rsidRPr="008064E7">
        <w:rPr>
          <w:rFonts w:hint="eastAsia"/>
          <w:color w:val="FF0000"/>
        </w:rPr>
        <w:t>的面積。</w:t>
      </w:r>
    </w:p>
    <w:p w14:paraId="04B2807F" w14:textId="2BCA0F2F" w:rsidR="00807BB9" w:rsidRPr="008064E7" w:rsidRDefault="00807BB9" w:rsidP="00807BB9">
      <w:pPr>
        <w:pStyle w:val="J"/>
        <w:numPr>
          <w:ilvl w:val="0"/>
          <w:numId w:val="0"/>
        </w:numPr>
        <w:spacing w:after="72"/>
        <w:ind w:left="426"/>
        <w:rPr>
          <w:rFonts w:hint="eastAsia"/>
          <w:color w:val="FF0000"/>
        </w:rPr>
      </w:pPr>
      <w:r w:rsidRPr="00807BB9">
        <w:rPr>
          <w:color w:val="FF0000"/>
        </w:rPr>
        <w:lastRenderedPageBreak/>
        <w:drawing>
          <wp:inline distT="0" distB="0" distL="0" distR="0" wp14:anchorId="01B549FB" wp14:editId="10963867">
            <wp:extent cx="4824730" cy="35166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C" w14:textId="6566AF42" w:rsidR="0075097B" w:rsidRDefault="0075097B" w:rsidP="003F6BCB">
      <w:pPr>
        <w:pStyle w:val="J"/>
        <w:tabs>
          <w:tab w:val="clear" w:pos="840"/>
        </w:tabs>
        <w:spacing w:afterLines="50" w:after="120"/>
        <w:ind w:left="425" w:hanging="425"/>
        <w:rPr>
          <w:color w:val="FF0000"/>
        </w:rPr>
      </w:pPr>
      <w:r w:rsidRPr="00DC4FAF">
        <w:rPr>
          <w:rFonts w:hint="eastAsia"/>
          <w:color w:val="FF0000"/>
        </w:rPr>
        <w:t>已知圓球體積為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v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πr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="00C36206" w:rsidRPr="00DC4FAF">
        <w:rPr>
          <w:rFonts w:hint="eastAsia"/>
          <w:color w:val="FF0000"/>
        </w:rPr>
        <w:t>，試撰寫</w:t>
      </w:r>
      <w:proofErr w:type="gramStart"/>
      <w:r w:rsidR="00C36206" w:rsidRPr="00DC4FAF">
        <w:rPr>
          <w:rFonts w:hint="eastAsia"/>
          <w:color w:val="FF0000"/>
        </w:rPr>
        <w:t>一</w:t>
      </w:r>
      <w:proofErr w:type="gramEnd"/>
      <w:r w:rsidR="00C36206" w:rsidRPr="00DC4FAF">
        <w:rPr>
          <w:rFonts w:hint="eastAsia"/>
          <w:color w:val="FF0000"/>
        </w:rPr>
        <w:t>程式</w:t>
      </w:r>
      <w:r w:rsidR="00B8084B" w:rsidRPr="00DC4FAF">
        <w:rPr>
          <w:rFonts w:hint="eastAsia"/>
          <w:color w:val="FF0000"/>
        </w:rPr>
        <w:t>可以從鍵盤</w:t>
      </w:r>
      <w:r w:rsidRPr="00DC4FAF">
        <w:rPr>
          <w:rFonts w:hint="eastAsia"/>
          <w:color w:val="FF0000"/>
        </w:rPr>
        <w:t>輸入圓球半徑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r</m:t>
        </m:r>
      </m:oMath>
      <w:r w:rsidRPr="00DC4FAF">
        <w:rPr>
          <w:rFonts w:hint="eastAsia"/>
          <w:color w:val="FF0000"/>
        </w:rPr>
        <w:t>，經計算後輸出圓球體積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v</m:t>
        </m:r>
      </m:oMath>
      <w:r w:rsidR="00B8084B" w:rsidRPr="00DC4FAF">
        <w:rPr>
          <w:color w:val="FF0000"/>
        </w:rPr>
        <w:t>（</w:t>
      </w:r>
      <w:r w:rsidR="00B8084B" w:rsidRPr="00DC4FAF">
        <w:rPr>
          <w:rFonts w:hint="eastAsia"/>
          <w:color w:val="FF0000"/>
        </w:rPr>
        <w:t>半徑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 xml:space="preserve">r </m:t>
        </m:r>
      </m:oMath>
      <w:r w:rsidR="00B8084B" w:rsidRPr="00DC4FAF">
        <w:rPr>
          <w:color w:val="FF0000"/>
        </w:rPr>
        <w:t>為</w:t>
      </w:r>
      <w:r w:rsidR="00B8084B" w:rsidRPr="00DC4FAF">
        <w:rPr>
          <w:color w:val="FF0000"/>
        </w:rPr>
        <w:t>double</w:t>
      </w:r>
      <w:r w:rsidR="00B8084B" w:rsidRPr="00DC4FAF">
        <w:rPr>
          <w:color w:val="FF0000"/>
        </w:rPr>
        <w:t>型別）</w:t>
      </w:r>
      <w:r w:rsidRPr="00DC4FAF">
        <w:rPr>
          <w:rFonts w:hint="eastAsia"/>
          <w:color w:val="FF0000"/>
        </w:rPr>
        <w:t>。</w:t>
      </w:r>
    </w:p>
    <w:p w14:paraId="2F5E5D7B" w14:textId="5FB0F2C0" w:rsidR="00807BB9" w:rsidRPr="00DC4FAF" w:rsidRDefault="00807BB9" w:rsidP="00807BB9">
      <w:pPr>
        <w:pStyle w:val="J"/>
        <w:numPr>
          <w:ilvl w:val="0"/>
          <w:numId w:val="0"/>
        </w:numPr>
        <w:spacing w:afterLines="50" w:after="120"/>
        <w:ind w:left="425"/>
        <w:rPr>
          <w:color w:val="FF0000"/>
        </w:rPr>
      </w:pPr>
      <w:r w:rsidRPr="00807BB9">
        <w:rPr>
          <w:color w:val="FF0000"/>
        </w:rPr>
        <w:lastRenderedPageBreak/>
        <w:drawing>
          <wp:inline distT="0" distB="0" distL="0" distR="0" wp14:anchorId="225D9607" wp14:editId="43BBEB2D">
            <wp:extent cx="4824730" cy="36417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D" w14:textId="6F3766E2" w:rsidR="0075097B" w:rsidRDefault="0075097B" w:rsidP="00807BB9">
      <w:pPr>
        <w:pStyle w:val="J"/>
        <w:tabs>
          <w:tab w:val="clear" w:pos="840"/>
        </w:tabs>
        <w:spacing w:afterLines="50" w:after="120"/>
        <w:ind w:left="425" w:hanging="425"/>
        <w:rPr>
          <w:color w:val="FF0000"/>
        </w:rPr>
      </w:pPr>
      <w:proofErr w:type="gramStart"/>
      <w:r w:rsidRPr="00DC4FAF">
        <w:rPr>
          <w:rFonts w:hint="eastAsia"/>
          <w:color w:val="FF0000"/>
        </w:rPr>
        <w:t>一週</w:t>
      </w:r>
      <w:proofErr w:type="gramEnd"/>
      <w:r w:rsidRPr="00DC4FAF">
        <w:rPr>
          <w:rFonts w:hint="eastAsia"/>
          <w:color w:val="FF0000"/>
        </w:rPr>
        <w:t>有</w:t>
      </w:r>
      <w:r w:rsidRPr="00DC4FAF">
        <w:rPr>
          <w:rFonts w:hint="eastAsia"/>
          <w:color w:val="FF0000"/>
        </w:rPr>
        <w:t>7</w:t>
      </w:r>
      <w:r w:rsidR="00B8084B" w:rsidRPr="00DC4FAF">
        <w:rPr>
          <w:rFonts w:hint="eastAsia"/>
          <w:color w:val="FF0000"/>
        </w:rPr>
        <w:t>天，試撰寫</w:t>
      </w:r>
      <w:proofErr w:type="gramStart"/>
      <w:r w:rsidR="00B8084B" w:rsidRPr="00DC4FAF">
        <w:rPr>
          <w:rFonts w:hint="eastAsia"/>
          <w:color w:val="FF0000"/>
        </w:rPr>
        <w:t>一</w:t>
      </w:r>
      <w:proofErr w:type="gramEnd"/>
      <w:r w:rsidR="00B8084B" w:rsidRPr="00DC4FAF">
        <w:rPr>
          <w:rFonts w:hint="eastAsia"/>
          <w:color w:val="FF0000"/>
        </w:rPr>
        <w:t>程式</w:t>
      </w:r>
      <w:r w:rsidRPr="00DC4FAF">
        <w:rPr>
          <w:rFonts w:hint="eastAsia"/>
          <w:color w:val="FF0000"/>
        </w:rPr>
        <w:t>計算</w:t>
      </w:r>
      <w:r w:rsidRPr="00DC4FAF">
        <w:rPr>
          <w:rFonts w:hint="eastAsia"/>
          <w:color w:val="FF0000"/>
        </w:rPr>
        <w:t>285</w:t>
      </w:r>
      <w:r w:rsidRPr="00DC4FAF">
        <w:rPr>
          <w:rFonts w:hint="eastAsia"/>
          <w:color w:val="FF0000"/>
        </w:rPr>
        <w:t>天是幾</w:t>
      </w:r>
      <w:proofErr w:type="gramStart"/>
      <w:r w:rsidRPr="00DC4FAF">
        <w:rPr>
          <w:rFonts w:hint="eastAsia"/>
          <w:color w:val="FF0000"/>
        </w:rPr>
        <w:t>週</w:t>
      </w:r>
      <w:proofErr w:type="gramEnd"/>
      <w:r w:rsidRPr="00DC4FAF">
        <w:rPr>
          <w:rFonts w:hint="eastAsia"/>
          <w:color w:val="FF0000"/>
        </w:rPr>
        <w:t>又幾天</w:t>
      </w:r>
      <w:r w:rsidRPr="00807BB9">
        <w:rPr>
          <w:rFonts w:hint="eastAsia"/>
          <w:color w:val="FF0000"/>
        </w:rPr>
        <w:t>。</w:t>
      </w:r>
    </w:p>
    <w:p w14:paraId="3B72CDE2" w14:textId="3A9C9E11" w:rsidR="00807BB9" w:rsidRPr="00807BB9" w:rsidRDefault="00807BB9" w:rsidP="00807BB9">
      <w:pPr>
        <w:pStyle w:val="J"/>
        <w:numPr>
          <w:ilvl w:val="0"/>
          <w:numId w:val="0"/>
        </w:numPr>
        <w:spacing w:afterLines="50" w:after="120"/>
        <w:ind w:left="425"/>
        <w:rPr>
          <w:color w:val="FF0000"/>
        </w:rPr>
      </w:pPr>
      <w:r w:rsidRPr="00807BB9">
        <w:rPr>
          <w:color w:val="FF0000"/>
        </w:rPr>
        <w:lastRenderedPageBreak/>
        <w:drawing>
          <wp:inline distT="0" distB="0" distL="0" distR="0" wp14:anchorId="2568D5FB" wp14:editId="29085E0B">
            <wp:extent cx="4824730" cy="357441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1E" w14:textId="77777777" w:rsidR="00B8084B" w:rsidRDefault="00B8084B" w:rsidP="003F6BCB">
      <w:pPr>
        <w:pStyle w:val="J"/>
        <w:tabs>
          <w:tab w:val="clear" w:pos="840"/>
        </w:tabs>
        <w:spacing w:afterLines="50" w:after="120"/>
        <w:ind w:left="425" w:hanging="425"/>
      </w:pPr>
      <w:r>
        <w:t>一年有</w:t>
      </w:r>
      <w:r>
        <w:rPr>
          <w:rFonts w:hint="eastAsia"/>
        </w:rPr>
        <w:t>12</w:t>
      </w:r>
      <w:r>
        <w:rPr>
          <w:rFonts w:hint="eastAsia"/>
        </w:rPr>
        <w:t>個月，試撰寫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程式計算</w:t>
      </w:r>
      <w:r>
        <w:rPr>
          <w:rFonts w:hint="eastAsia"/>
        </w:rPr>
        <w:t>100</w:t>
      </w:r>
      <w:r>
        <w:rPr>
          <w:rFonts w:hint="eastAsia"/>
        </w:rPr>
        <w:t>個月是幾年又幾個月。</w:t>
      </w:r>
    </w:p>
    <w:p w14:paraId="6628A81F" w14:textId="73F2B722" w:rsidR="00C74D91" w:rsidRDefault="00C74D91" w:rsidP="003F6BCB">
      <w:pPr>
        <w:pStyle w:val="J"/>
        <w:tabs>
          <w:tab w:val="clear" w:pos="840"/>
        </w:tabs>
        <w:spacing w:afterLines="50" w:after="120"/>
        <w:ind w:left="425" w:hanging="425"/>
        <w:rPr>
          <w:color w:val="FF0000"/>
        </w:rPr>
      </w:pPr>
      <w:r w:rsidRPr="00DC4FAF">
        <w:rPr>
          <w:color w:val="FF0000"/>
        </w:rPr>
        <w:t>雅</w:t>
      </w:r>
      <w:proofErr w:type="gramStart"/>
      <w:r w:rsidRPr="00DC4FAF">
        <w:rPr>
          <w:color w:val="FF0000"/>
        </w:rPr>
        <w:t>筑</w:t>
      </w:r>
      <w:proofErr w:type="gramEnd"/>
      <w:r w:rsidRPr="00DC4FAF">
        <w:rPr>
          <w:color w:val="FF0000"/>
        </w:rPr>
        <w:t>買了一瓶飲料花了</w:t>
      </w:r>
      <w:r w:rsidRPr="00DC4FAF">
        <w:rPr>
          <w:color w:val="FF0000"/>
        </w:rPr>
        <w:t>23</w:t>
      </w:r>
      <w:r w:rsidRPr="00DC4FAF">
        <w:rPr>
          <w:rFonts w:hint="eastAsia"/>
          <w:color w:val="FF0000"/>
        </w:rPr>
        <w:t>元，她拿</w:t>
      </w:r>
      <w:r w:rsidRPr="00DC4FAF">
        <w:rPr>
          <w:color w:val="FF0000"/>
        </w:rPr>
        <w:t>5</w:t>
      </w:r>
      <w:r w:rsidRPr="00DC4FAF">
        <w:rPr>
          <w:rFonts w:hint="eastAsia"/>
          <w:color w:val="FF0000"/>
        </w:rPr>
        <w:t>0</w:t>
      </w:r>
      <w:r w:rsidRPr="00DC4FAF">
        <w:rPr>
          <w:rFonts w:hint="eastAsia"/>
          <w:color w:val="FF0000"/>
        </w:rPr>
        <w:t>元給老闆，試撰寫</w:t>
      </w:r>
      <w:proofErr w:type="gramStart"/>
      <w:r w:rsidRPr="00DC4FAF">
        <w:rPr>
          <w:rFonts w:hint="eastAsia"/>
          <w:color w:val="FF0000"/>
        </w:rPr>
        <w:t>一</w:t>
      </w:r>
      <w:proofErr w:type="gramEnd"/>
      <w:r w:rsidRPr="00DC4FAF">
        <w:rPr>
          <w:rFonts w:hint="eastAsia"/>
          <w:color w:val="FF0000"/>
        </w:rPr>
        <w:t>程式告訴老闆應找</w:t>
      </w:r>
      <w:r w:rsidRPr="00DC4FAF">
        <w:rPr>
          <w:color w:val="FF0000"/>
        </w:rPr>
        <w:t>雅</w:t>
      </w:r>
      <w:proofErr w:type="gramStart"/>
      <w:r w:rsidRPr="00DC4FAF">
        <w:rPr>
          <w:color w:val="FF0000"/>
        </w:rPr>
        <w:t>筑</w:t>
      </w:r>
      <w:proofErr w:type="gramEnd"/>
      <w:r w:rsidRPr="00DC4FAF">
        <w:rPr>
          <w:color w:val="FF0000"/>
        </w:rPr>
        <w:t>幾個</w:t>
      </w:r>
      <w:r w:rsidRPr="00DC4FAF">
        <w:rPr>
          <w:color w:val="FF0000"/>
        </w:rPr>
        <w:t>10</w:t>
      </w:r>
      <w:r w:rsidRPr="00DC4FAF">
        <w:rPr>
          <w:color w:val="FF0000"/>
        </w:rPr>
        <w:t>元硬幣、幾個</w:t>
      </w:r>
      <w:r w:rsidRPr="00DC4FAF">
        <w:rPr>
          <w:color w:val="FF0000"/>
        </w:rPr>
        <w:t>5</w:t>
      </w:r>
      <w:r w:rsidRPr="00DC4FAF">
        <w:rPr>
          <w:color w:val="FF0000"/>
        </w:rPr>
        <w:t>元硬幣，和幾個</w:t>
      </w:r>
      <w:r w:rsidRPr="00DC4FAF">
        <w:rPr>
          <w:color w:val="FF0000"/>
        </w:rPr>
        <w:t>1</w:t>
      </w:r>
      <w:r w:rsidRPr="00DC4FAF">
        <w:rPr>
          <w:color w:val="FF0000"/>
        </w:rPr>
        <w:t>元硬幣</w:t>
      </w:r>
      <w:r w:rsidRPr="00DC4FAF">
        <w:rPr>
          <w:rFonts w:hint="eastAsia"/>
          <w:color w:val="FF0000"/>
        </w:rPr>
        <w:t>。</w:t>
      </w:r>
    </w:p>
    <w:p w14:paraId="41687C67" w14:textId="09A4C436" w:rsidR="00501ECD" w:rsidRPr="00DC4FAF" w:rsidRDefault="00501ECD" w:rsidP="00501ECD">
      <w:pPr>
        <w:pStyle w:val="J"/>
        <w:numPr>
          <w:ilvl w:val="0"/>
          <w:numId w:val="0"/>
        </w:numPr>
        <w:spacing w:afterLines="50" w:after="120"/>
        <w:ind w:left="425"/>
        <w:rPr>
          <w:color w:val="FF0000"/>
        </w:rPr>
      </w:pPr>
      <w:r w:rsidRPr="00501ECD">
        <w:rPr>
          <w:color w:val="FF0000"/>
        </w:rPr>
        <w:lastRenderedPageBreak/>
        <w:drawing>
          <wp:inline distT="0" distB="0" distL="0" distR="0" wp14:anchorId="1107FBB9" wp14:editId="44385DB0">
            <wp:extent cx="4824730" cy="33381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820" w14:textId="77777777" w:rsidR="008F071B" w:rsidRPr="00815FF8" w:rsidRDefault="008F071B">
      <w:pPr>
        <w:pStyle w:val="JAVA1"/>
        <w:spacing w:beforeLines="50" w:before="120" w:afterLines="50" w:after="120"/>
        <w:rPr>
          <w:sz w:val="21"/>
          <w:szCs w:val="21"/>
          <w:shd w:val="clear" w:color="auto" w:fill="FFCC99"/>
        </w:rPr>
      </w:pP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>4.</w:t>
      </w:r>
      <w:r w:rsidR="00596E0C">
        <w:rPr>
          <w:b/>
          <w:color w:val="FFFFFF"/>
          <w:sz w:val="21"/>
          <w:szCs w:val="21"/>
          <w:shd w:val="clear" w:color="auto" w:fill="800080"/>
        </w:rPr>
        <w:t>3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596E0C">
        <w:rPr>
          <w:rFonts w:hint="eastAsia"/>
          <w:b/>
          <w:color w:val="FFFFFF"/>
          <w:sz w:val="21"/>
          <w:szCs w:val="21"/>
          <w:shd w:val="clear" w:color="auto" w:fill="800080"/>
        </w:rPr>
        <w:t>資料</w:t>
      </w:r>
      <w:r w:rsidR="003A0831">
        <w:rPr>
          <w:rFonts w:hint="eastAsia"/>
          <w:b/>
          <w:color w:val="FFFFFF"/>
          <w:sz w:val="21"/>
          <w:szCs w:val="21"/>
          <w:shd w:val="clear" w:color="auto" w:fill="800080"/>
        </w:rPr>
        <w:t>型別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>轉換</w:t>
      </w:r>
      <w:r w:rsidRPr="00815FF8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6628A821" w14:textId="77777777" w:rsidR="00197E0B" w:rsidRDefault="00197E0B" w:rsidP="003F6BCB">
      <w:pPr>
        <w:pStyle w:val="J"/>
        <w:tabs>
          <w:tab w:val="clear" w:pos="840"/>
        </w:tabs>
        <w:spacing w:beforeLines="50" w:before="120" w:afterLines="50" w:after="120"/>
        <w:ind w:left="425" w:hanging="425"/>
      </w:pPr>
      <w:r>
        <w:rPr>
          <w:rFonts w:hint="eastAsia"/>
        </w:rPr>
        <w:t>試指出下列的</w:t>
      </w:r>
      <w:r w:rsidR="00657575">
        <w:rPr>
          <w:rFonts w:hint="eastAsia"/>
        </w:rPr>
        <w:t>宣告</w:t>
      </w:r>
      <w:r>
        <w:rPr>
          <w:rFonts w:hint="eastAsia"/>
        </w:rPr>
        <w:t>何者有誤，並指出錯誤之處：</w:t>
      </w:r>
    </w:p>
    <w:tbl>
      <w:tblPr>
        <w:tblStyle w:val="10"/>
        <w:tblW w:w="694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520"/>
      </w:tblGrid>
      <w:tr w:rsidR="00197E0B" w:rsidRPr="00A1248E" w14:paraId="6628A824" w14:textId="77777777" w:rsidTr="008245C4">
        <w:trPr>
          <w:trHeight w:val="331"/>
        </w:trPr>
        <w:tc>
          <w:tcPr>
            <w:tcW w:w="426" w:type="dxa"/>
            <w:tcBorders>
              <w:top w:val="nil"/>
              <w:bottom w:val="nil"/>
            </w:tcBorders>
          </w:tcPr>
          <w:p w14:paraId="6628A822" w14:textId="77777777" w:rsidR="00197E0B" w:rsidRPr="00FD3C89" w:rsidRDefault="00197E0B" w:rsidP="005A23A0">
            <w:pPr>
              <w:spacing w:afterLines="30" w:after="72" w:line="280" w:lineRule="exact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t>(a)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823" w14:textId="77777777" w:rsidR="00197E0B" w:rsidRPr="00AB72A6" w:rsidRDefault="00197E0B" w:rsidP="005A23A0">
            <w:pPr>
              <w:pStyle w:val="J6"/>
              <w:spacing w:afterLines="30" w:after="72"/>
            </w:pPr>
            <w:r>
              <w:rPr>
                <w:rFonts w:hint="eastAsia"/>
              </w:rPr>
              <w:t>int a</w:t>
            </w:r>
            <w:r>
              <w:t>=20L;</w:t>
            </w:r>
          </w:p>
        </w:tc>
      </w:tr>
      <w:tr w:rsidR="00197E0B" w:rsidRPr="00A1248E" w14:paraId="6628A827" w14:textId="77777777" w:rsidTr="008245C4">
        <w:trPr>
          <w:trHeight w:val="331"/>
        </w:trPr>
        <w:tc>
          <w:tcPr>
            <w:tcW w:w="426" w:type="dxa"/>
            <w:tcBorders>
              <w:top w:val="nil"/>
              <w:bottom w:val="nil"/>
            </w:tcBorders>
          </w:tcPr>
          <w:p w14:paraId="6628A825" w14:textId="77777777" w:rsidR="00197E0B" w:rsidRPr="00FD3C89" w:rsidRDefault="00197E0B" w:rsidP="005A23A0">
            <w:pPr>
              <w:spacing w:afterLines="30" w:after="72" w:line="280" w:lineRule="exact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826" w14:textId="77777777" w:rsidR="00197E0B" w:rsidRPr="004314E5" w:rsidRDefault="00197E0B" w:rsidP="005A23A0">
            <w:pPr>
              <w:pStyle w:val="J6"/>
              <w:spacing w:afterLines="30" w:after="72"/>
            </w:pPr>
            <w:r>
              <w:t xml:space="preserve">long </w:t>
            </w:r>
            <w:r w:rsidRPr="000469D3">
              <w:rPr>
                <w:rFonts w:hint="eastAsia"/>
              </w:rPr>
              <w:t>a</w:t>
            </w:r>
            <w:r w:rsidR="005A23A0">
              <w:t>=30</w:t>
            </w:r>
            <w:r w:rsidRPr="000469D3">
              <w:rPr>
                <w:rFonts w:hint="eastAsia"/>
              </w:rPr>
              <w:t>;</w:t>
            </w:r>
          </w:p>
        </w:tc>
      </w:tr>
      <w:tr w:rsidR="00197E0B" w:rsidRPr="00A1248E" w14:paraId="6628A82A" w14:textId="77777777" w:rsidTr="008245C4">
        <w:trPr>
          <w:trHeight w:val="331"/>
        </w:trPr>
        <w:tc>
          <w:tcPr>
            <w:tcW w:w="426" w:type="dxa"/>
            <w:tcBorders>
              <w:top w:val="nil"/>
              <w:bottom w:val="nil"/>
            </w:tcBorders>
          </w:tcPr>
          <w:p w14:paraId="6628A828" w14:textId="77777777" w:rsidR="00197E0B" w:rsidRPr="00FD3C89" w:rsidRDefault="00197E0B" w:rsidP="005A23A0">
            <w:pPr>
              <w:spacing w:afterLines="30" w:after="72" w:line="280" w:lineRule="exact"/>
              <w:rPr>
                <w:rFonts w:eastAsia="華康中明體"/>
                <w:sz w:val="20"/>
                <w:szCs w:val="20"/>
              </w:rPr>
            </w:pPr>
            <w:r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</w:t>
            </w: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829" w14:textId="77777777" w:rsidR="00197E0B" w:rsidRDefault="005A23A0" w:rsidP="005A23A0">
            <w:pPr>
              <w:pStyle w:val="J6"/>
              <w:spacing w:afterLines="30" w:after="72"/>
            </w:pPr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=97;</w:t>
            </w:r>
          </w:p>
        </w:tc>
      </w:tr>
      <w:tr w:rsidR="00197E0B" w:rsidRPr="00A1248E" w14:paraId="6628A82D" w14:textId="77777777" w:rsidTr="008245C4">
        <w:trPr>
          <w:trHeight w:val="331"/>
        </w:trPr>
        <w:tc>
          <w:tcPr>
            <w:tcW w:w="426" w:type="dxa"/>
            <w:tcBorders>
              <w:top w:val="nil"/>
              <w:bottom w:val="nil"/>
            </w:tcBorders>
          </w:tcPr>
          <w:p w14:paraId="6628A82B" w14:textId="77777777" w:rsidR="00197E0B" w:rsidRDefault="00197E0B" w:rsidP="005A23A0">
            <w:pPr>
              <w:spacing w:afterLines="30" w:after="72" w:line="280" w:lineRule="exact"/>
              <w:rPr>
                <w:rFonts w:eastAsia="華康中明體"/>
                <w:sz w:val="20"/>
                <w:szCs w:val="20"/>
              </w:rPr>
            </w:pPr>
            <w:r w:rsidRPr="00197E0B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</w:t>
            </w:r>
            <w:r w:rsidRPr="00197E0B">
              <w:rPr>
                <w:rFonts w:ascii="Times New Roman" w:eastAsia="華康中明體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82C" w14:textId="77777777" w:rsidR="00197E0B" w:rsidRDefault="005A23A0" w:rsidP="005A23A0">
            <w:pPr>
              <w:pStyle w:val="J6"/>
              <w:spacing w:afterLines="30" w:after="72"/>
            </w:pPr>
            <w:r w:rsidRPr="005A23A0">
              <w:t>short num='z';</w:t>
            </w:r>
          </w:p>
        </w:tc>
      </w:tr>
      <w:tr w:rsidR="005A23A0" w:rsidRPr="00A1248E" w14:paraId="6628A830" w14:textId="77777777" w:rsidTr="008245C4">
        <w:trPr>
          <w:trHeight w:val="331"/>
        </w:trPr>
        <w:tc>
          <w:tcPr>
            <w:tcW w:w="426" w:type="dxa"/>
            <w:tcBorders>
              <w:top w:val="nil"/>
              <w:bottom w:val="nil"/>
            </w:tcBorders>
          </w:tcPr>
          <w:p w14:paraId="6628A82E" w14:textId="77777777" w:rsidR="005A23A0" w:rsidRPr="00197E0B" w:rsidRDefault="005A23A0" w:rsidP="005A23A0">
            <w:pPr>
              <w:spacing w:afterLines="30" w:after="72" w:line="280" w:lineRule="exact"/>
              <w:rPr>
                <w:rFonts w:eastAsia="華康中明體"/>
                <w:sz w:val="20"/>
                <w:szCs w:val="20"/>
              </w:rPr>
            </w:pPr>
            <w:r w:rsidRPr="00197E0B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華康中明體" w:hAnsi="Times New Roman" w:cs="Times New Roman"/>
                <w:sz w:val="20"/>
                <w:szCs w:val="20"/>
              </w:rPr>
              <w:t>e</w:t>
            </w:r>
            <w:r w:rsidRPr="00197E0B">
              <w:rPr>
                <w:rFonts w:ascii="Times New Roman" w:eastAsia="華康中明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6628A82F" w14:textId="77777777" w:rsidR="005A23A0" w:rsidRPr="005A23A0" w:rsidRDefault="005A23A0" w:rsidP="005A23A0">
            <w:pPr>
              <w:pStyle w:val="J6"/>
              <w:spacing w:afterLines="30" w:after="72"/>
            </w:pPr>
            <w:r w:rsidRPr="005A23A0">
              <w:t>short n=50L;</w:t>
            </w:r>
          </w:p>
        </w:tc>
      </w:tr>
    </w:tbl>
    <w:p w14:paraId="6628A831" w14:textId="77777777" w:rsidR="0075097B" w:rsidRPr="00B56EDD" w:rsidRDefault="0075097B" w:rsidP="0029332A">
      <w:pPr>
        <w:pStyle w:val="J"/>
        <w:tabs>
          <w:tab w:val="clear" w:pos="840"/>
        </w:tabs>
        <w:spacing w:beforeLines="50" w:before="120" w:after="72"/>
        <w:ind w:left="425" w:hanging="425"/>
      </w:pPr>
      <w:r w:rsidRPr="00B56EDD">
        <w:rPr>
          <w:rFonts w:hint="eastAsia"/>
        </w:rPr>
        <w:t>設有</w:t>
      </w:r>
      <w:proofErr w:type="gramStart"/>
      <w:r w:rsidRPr="00B56EDD">
        <w:rPr>
          <w:rFonts w:hint="eastAsia"/>
        </w:rPr>
        <w:t>一</w:t>
      </w:r>
      <w:proofErr w:type="gramEnd"/>
      <w:r w:rsidRPr="00B56EDD">
        <w:rPr>
          <w:rFonts w:hint="eastAsia"/>
        </w:rPr>
        <w:t>程式碼，其變數的初值宣告如下：</w:t>
      </w:r>
    </w:p>
    <w:p w14:paraId="6628A832" w14:textId="77777777" w:rsidR="0075097B" w:rsidRPr="000469D3" w:rsidRDefault="0075097B" w:rsidP="00B24047">
      <w:pPr>
        <w:pStyle w:val="J6"/>
        <w:ind w:leftChars="236" w:left="566"/>
      </w:pPr>
      <w:r w:rsidRPr="000469D3">
        <w:rPr>
          <w:rFonts w:hint="eastAsia"/>
        </w:rPr>
        <w:t xml:space="preserve">char </w:t>
      </w:r>
      <w:proofErr w:type="spellStart"/>
      <w:r w:rsidRPr="000469D3">
        <w:rPr>
          <w:rFonts w:hint="eastAsia"/>
        </w:rPr>
        <w:t>ch</w:t>
      </w:r>
      <w:proofErr w:type="spellEnd"/>
      <w:r w:rsidRPr="000469D3">
        <w:rPr>
          <w:rFonts w:hint="eastAsia"/>
        </w:rPr>
        <w:t>='A';</w:t>
      </w:r>
    </w:p>
    <w:p w14:paraId="6628A833" w14:textId="77777777" w:rsidR="0075097B" w:rsidRPr="000469D3" w:rsidRDefault="0075097B" w:rsidP="00B24047">
      <w:pPr>
        <w:pStyle w:val="J6"/>
        <w:ind w:leftChars="236" w:left="566"/>
      </w:pPr>
      <w:r w:rsidRPr="000469D3">
        <w:rPr>
          <w:rFonts w:hint="eastAsia"/>
        </w:rPr>
        <w:t>short s=12;</w:t>
      </w:r>
    </w:p>
    <w:p w14:paraId="6628A834" w14:textId="77777777" w:rsidR="0075097B" w:rsidRPr="000469D3" w:rsidRDefault="0075097B" w:rsidP="00B24047">
      <w:pPr>
        <w:pStyle w:val="J6"/>
        <w:ind w:leftChars="236" w:left="566"/>
      </w:pPr>
      <w:r w:rsidRPr="000469D3">
        <w:rPr>
          <w:rFonts w:hint="eastAsia"/>
        </w:rPr>
        <w:t>float f=</w:t>
      </w:r>
      <w:smartTag w:uri="urn:schemas-microsoft-com:office:smarttags" w:element="chmetcnv">
        <w:smartTagPr>
          <w:attr w:name="UnitName" w:val="F"/>
          <w:attr w:name="SourceValue" w:val="12.4"/>
          <w:attr w:name="HasSpace" w:val="False"/>
          <w:attr w:name="Negative" w:val="False"/>
          <w:attr w:name="NumberType" w:val="1"/>
          <w:attr w:name="TCSC" w:val="0"/>
        </w:smartTagPr>
        <w:r w:rsidRPr="000469D3">
          <w:rPr>
            <w:rFonts w:hint="eastAsia"/>
          </w:rPr>
          <w:t>12.4f</w:t>
        </w:r>
      </w:smartTag>
      <w:r w:rsidRPr="000469D3">
        <w:rPr>
          <w:rFonts w:hint="eastAsia"/>
        </w:rPr>
        <w:t>;</w:t>
      </w:r>
    </w:p>
    <w:p w14:paraId="6628A835" w14:textId="77777777" w:rsidR="0075097B" w:rsidRPr="000469D3" w:rsidRDefault="0075097B" w:rsidP="00B24047">
      <w:pPr>
        <w:pStyle w:val="J6"/>
        <w:ind w:leftChars="236" w:left="566"/>
      </w:pPr>
      <w:r w:rsidRPr="000469D3">
        <w:rPr>
          <w:rFonts w:hint="eastAsia"/>
        </w:rPr>
        <w:t xml:space="preserve">int </w:t>
      </w:r>
      <w:proofErr w:type="spellStart"/>
      <w:r w:rsidRPr="000469D3">
        <w:rPr>
          <w:rFonts w:hint="eastAsia"/>
        </w:rPr>
        <w:t>i</w:t>
      </w:r>
      <w:proofErr w:type="spellEnd"/>
      <w:r w:rsidRPr="000469D3">
        <w:rPr>
          <w:rFonts w:hint="eastAsia"/>
        </w:rPr>
        <w:t>=15;</w:t>
      </w:r>
    </w:p>
    <w:p w14:paraId="6628A836" w14:textId="77777777" w:rsidR="0075097B" w:rsidRPr="000469D3" w:rsidRDefault="0075097B" w:rsidP="00B24047">
      <w:pPr>
        <w:pStyle w:val="J6"/>
        <w:ind w:leftChars="236" w:left="566"/>
      </w:pPr>
      <w:r w:rsidRPr="000469D3">
        <w:rPr>
          <w:rFonts w:hint="eastAsia"/>
        </w:rPr>
        <w:t>double d=13.62;</w:t>
      </w:r>
    </w:p>
    <w:p w14:paraId="6628A837" w14:textId="77777777" w:rsidR="0075097B" w:rsidRPr="00C74D91" w:rsidRDefault="0075097B" w:rsidP="003F6BCB">
      <w:pPr>
        <w:pStyle w:val="JAVA"/>
        <w:numPr>
          <w:ilvl w:val="0"/>
          <w:numId w:val="0"/>
        </w:numPr>
        <w:spacing w:beforeLines="50" w:before="120" w:afterLines="50" w:after="120"/>
        <w:ind w:left="425"/>
        <w:rPr>
          <w:sz w:val="20"/>
        </w:rPr>
      </w:pPr>
      <w:r w:rsidRPr="00B24047">
        <w:rPr>
          <w:rFonts w:hint="eastAsia"/>
          <w:iCs/>
          <w:sz w:val="20"/>
        </w:rPr>
        <w:t>在下面的運</w:t>
      </w:r>
      <w:r w:rsidRPr="00C74D91">
        <w:rPr>
          <w:rFonts w:hint="eastAsia"/>
          <w:sz w:val="20"/>
        </w:rPr>
        <w:t>算式中，試仿照</w:t>
      </w:r>
      <w:r w:rsidR="00C74D91" w:rsidRPr="00C74D91">
        <w:rPr>
          <w:rFonts w:hint="eastAsia"/>
          <w:sz w:val="20"/>
        </w:rPr>
        <w:t>4</w:t>
      </w:r>
      <w:r w:rsidR="00C74D91" w:rsidRPr="00C74D91">
        <w:rPr>
          <w:sz w:val="20"/>
        </w:rPr>
        <w:t>.3</w:t>
      </w:r>
      <w:r w:rsidR="00C74D91" w:rsidRPr="00C74D91">
        <w:rPr>
          <w:sz w:val="20"/>
        </w:rPr>
        <w:t>節</w:t>
      </w:r>
      <w:r w:rsidRPr="00C74D91">
        <w:rPr>
          <w:rFonts w:hint="eastAsia"/>
          <w:sz w:val="20"/>
        </w:rPr>
        <w:t>的畫法，繪出資料</w:t>
      </w:r>
      <w:r w:rsidR="003A0831" w:rsidRPr="00C74D91">
        <w:rPr>
          <w:rFonts w:hint="eastAsia"/>
          <w:sz w:val="20"/>
        </w:rPr>
        <w:t>型別</w:t>
      </w:r>
      <w:r w:rsidRPr="00C74D91">
        <w:rPr>
          <w:rFonts w:hint="eastAsia"/>
          <w:sz w:val="20"/>
        </w:rPr>
        <w:t>的轉換過程與</w:t>
      </w:r>
      <w:r w:rsidR="00C74D91" w:rsidRPr="00C74D91">
        <w:rPr>
          <w:rFonts w:hint="eastAsia"/>
          <w:sz w:val="20"/>
        </w:rPr>
        <w:t>每個</w:t>
      </w:r>
      <w:r w:rsidRPr="00C74D91">
        <w:rPr>
          <w:rFonts w:hint="eastAsia"/>
          <w:sz w:val="20"/>
        </w:rPr>
        <w:t>過程</w:t>
      </w:r>
      <w:r w:rsidR="00C74D91" w:rsidRPr="00C74D91">
        <w:rPr>
          <w:rFonts w:hint="eastAsia"/>
          <w:sz w:val="20"/>
        </w:rPr>
        <w:t>的結果，並試撰寫一程式</w:t>
      </w:r>
      <w:r w:rsidR="00C74D91">
        <w:rPr>
          <w:rFonts w:hint="eastAsia"/>
          <w:sz w:val="20"/>
        </w:rPr>
        <w:t>驗證結果的正確性</w:t>
      </w:r>
      <w:r w:rsidRPr="00C74D91">
        <w:rPr>
          <w:rFonts w:hint="eastAsia"/>
          <w:sz w:val="20"/>
        </w:rPr>
        <w:t>：</w:t>
      </w:r>
    </w:p>
    <w:tbl>
      <w:tblPr>
        <w:tblStyle w:val="10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6662"/>
      </w:tblGrid>
      <w:tr w:rsidR="00B24047" w:rsidRPr="00A1248E" w14:paraId="6628A83A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38" w14:textId="77777777" w:rsidR="00B24047" w:rsidRPr="00FD3C89" w:rsidRDefault="00B24047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/>
                <w:sz w:val="20"/>
                <w:szCs w:val="20"/>
              </w:rPr>
              <w:lastRenderedPageBreak/>
              <w:t>(a)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39" w14:textId="77777777" w:rsidR="00B24047" w:rsidRPr="00270645" w:rsidRDefault="00B24047" w:rsidP="00DD6F2E">
            <w:pPr>
              <w:pStyle w:val="J6"/>
              <w:ind w:leftChars="59" w:left="142"/>
            </w:pPr>
            <w:r w:rsidRPr="000469D3">
              <w:rPr>
                <w:rFonts w:hint="eastAsia"/>
                <w:iCs/>
              </w:rPr>
              <w:t>s+(f/s)+(</w:t>
            </w:r>
            <w:proofErr w:type="spellStart"/>
            <w:r w:rsidRPr="000469D3">
              <w:rPr>
                <w:rFonts w:hint="eastAsia"/>
                <w:iCs/>
              </w:rPr>
              <w:t>ch</w:t>
            </w:r>
            <w:proofErr w:type="spellEnd"/>
            <w:r w:rsidRPr="000469D3">
              <w:rPr>
                <w:rFonts w:hint="eastAsia"/>
                <w:iCs/>
              </w:rPr>
              <w:t>*</w:t>
            </w:r>
            <w:proofErr w:type="spellStart"/>
            <w:r w:rsidRPr="000469D3">
              <w:rPr>
                <w:rFonts w:hint="eastAsia"/>
                <w:iCs/>
              </w:rPr>
              <w:t>i</w:t>
            </w:r>
            <w:proofErr w:type="spellEnd"/>
            <w:r w:rsidRPr="000469D3">
              <w:rPr>
                <w:rFonts w:hint="eastAsia"/>
                <w:iCs/>
              </w:rPr>
              <w:t>)</w:t>
            </w:r>
          </w:p>
        </w:tc>
      </w:tr>
      <w:tr w:rsidR="00B24047" w:rsidRPr="00A1248E" w14:paraId="6628A83D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3B" w14:textId="77777777" w:rsidR="00B24047" w:rsidRPr="00FD3C89" w:rsidRDefault="00B24047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(b)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3C" w14:textId="77777777" w:rsidR="00B24047" w:rsidRPr="00270645" w:rsidRDefault="00B24047" w:rsidP="00DD6F2E">
            <w:pPr>
              <w:pStyle w:val="J6"/>
              <w:ind w:leftChars="59" w:left="142"/>
            </w:pPr>
            <w:proofErr w:type="spellStart"/>
            <w:r w:rsidRPr="000469D3">
              <w:rPr>
                <w:rFonts w:hint="eastAsia"/>
                <w:iCs/>
              </w:rPr>
              <w:t>ch+d</w:t>
            </w:r>
            <w:proofErr w:type="spellEnd"/>
            <w:r w:rsidRPr="000469D3">
              <w:rPr>
                <w:rFonts w:hint="eastAsia"/>
                <w:iCs/>
              </w:rPr>
              <w:t>/(s-</w:t>
            </w:r>
            <w:proofErr w:type="spellStart"/>
            <w:r w:rsidRPr="000469D3">
              <w:rPr>
                <w:rFonts w:hint="eastAsia"/>
                <w:iCs/>
              </w:rPr>
              <w:t>i</w:t>
            </w:r>
            <w:proofErr w:type="spellEnd"/>
            <w:r w:rsidRPr="000469D3">
              <w:rPr>
                <w:rFonts w:hint="eastAsia"/>
                <w:iCs/>
              </w:rPr>
              <w:t>)*f</w:t>
            </w:r>
          </w:p>
        </w:tc>
      </w:tr>
      <w:tr w:rsidR="00B24047" w:rsidRPr="00A1248E" w14:paraId="6628A840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3E" w14:textId="77777777" w:rsidR="00B24047" w:rsidRPr="00FD3C89" w:rsidRDefault="00B24047" w:rsidP="00DD6F2E">
            <w:pPr>
              <w:spacing w:line="280" w:lineRule="exact"/>
              <w:ind w:leftChars="40" w:left="96" w:rightChars="-45" w:right="-108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(c)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3F" w14:textId="77777777" w:rsidR="00B24047" w:rsidRPr="00270645" w:rsidRDefault="00B24047" w:rsidP="00B24047">
            <w:pPr>
              <w:pStyle w:val="J6"/>
              <w:ind w:leftChars="59" w:left="142"/>
            </w:pPr>
            <w:r w:rsidRPr="000469D3">
              <w:rPr>
                <w:rFonts w:hint="eastAsia"/>
                <w:iCs/>
              </w:rPr>
              <w:t>(</w:t>
            </w:r>
            <w:proofErr w:type="spellStart"/>
            <w:r w:rsidRPr="000469D3">
              <w:rPr>
                <w:rFonts w:hint="eastAsia"/>
                <w:iCs/>
              </w:rPr>
              <w:t>s+d</w:t>
            </w:r>
            <w:proofErr w:type="spellEnd"/>
            <w:r w:rsidRPr="000469D3">
              <w:rPr>
                <w:rFonts w:hint="eastAsia"/>
                <w:iCs/>
              </w:rPr>
              <w:t>)/</w:t>
            </w:r>
            <w:proofErr w:type="spellStart"/>
            <w:r w:rsidRPr="000469D3">
              <w:rPr>
                <w:rFonts w:hint="eastAsia"/>
                <w:iCs/>
              </w:rPr>
              <w:t>ch</w:t>
            </w:r>
            <w:proofErr w:type="spellEnd"/>
            <w:r w:rsidRPr="000469D3">
              <w:rPr>
                <w:rFonts w:hint="eastAsia"/>
                <w:iCs/>
              </w:rPr>
              <w:t>*(</w:t>
            </w:r>
            <w:proofErr w:type="spellStart"/>
            <w:r w:rsidRPr="000469D3">
              <w:rPr>
                <w:rFonts w:hint="eastAsia"/>
                <w:iCs/>
              </w:rPr>
              <w:t>d+i</w:t>
            </w:r>
            <w:proofErr w:type="spellEnd"/>
            <w:r w:rsidRPr="000469D3">
              <w:rPr>
                <w:rFonts w:hint="eastAsia"/>
                <w:iCs/>
              </w:rPr>
              <w:t>)</w:t>
            </w:r>
          </w:p>
        </w:tc>
      </w:tr>
      <w:tr w:rsidR="00C74D91" w:rsidRPr="00A1248E" w14:paraId="6628A843" w14:textId="77777777" w:rsidTr="008245C4">
        <w:trPr>
          <w:trHeight w:val="378"/>
        </w:trPr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6628A841" w14:textId="77777777" w:rsidR="00C74D91" w:rsidRPr="00FD3C89" w:rsidRDefault="00C74D91" w:rsidP="00DD6F2E">
            <w:pPr>
              <w:spacing w:line="280" w:lineRule="exact"/>
              <w:ind w:leftChars="40" w:left="96" w:rightChars="-45" w:right="-108"/>
              <w:jc w:val="both"/>
              <w:rPr>
                <w:rFonts w:eastAsia="華康中明體"/>
                <w:sz w:val="20"/>
                <w:szCs w:val="20"/>
              </w:rPr>
            </w:pPr>
            <w:r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(d</w:t>
            </w:r>
            <w:r w:rsidRPr="00FD3C89">
              <w:rPr>
                <w:rFonts w:ascii="Times New Roman" w:eastAsia="華康中明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6662" w:type="dxa"/>
            <w:tcBorders>
              <w:top w:val="nil"/>
              <w:bottom w:val="nil"/>
            </w:tcBorders>
            <w:vAlign w:val="center"/>
          </w:tcPr>
          <w:p w14:paraId="6628A842" w14:textId="77777777" w:rsidR="00C74D91" w:rsidRPr="000469D3" w:rsidRDefault="00C74D91" w:rsidP="00B24047">
            <w:pPr>
              <w:pStyle w:val="J6"/>
              <w:ind w:leftChars="59" w:left="142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s+f</w:t>
            </w:r>
            <w:proofErr w:type="spellEnd"/>
            <w:r>
              <w:rPr>
                <w:rFonts w:hint="eastAsia"/>
                <w:iCs/>
              </w:rPr>
              <w:t>*</w:t>
            </w:r>
            <w:proofErr w:type="spellStart"/>
            <w:r>
              <w:rPr>
                <w:rFonts w:hint="eastAsia"/>
                <w:iCs/>
              </w:rPr>
              <w:t>s+ch</w:t>
            </w:r>
            <w:proofErr w:type="spellEnd"/>
          </w:p>
        </w:tc>
      </w:tr>
    </w:tbl>
    <w:p w14:paraId="6628A844" w14:textId="77777777" w:rsidR="00C74D91" w:rsidRDefault="00C74D91">
      <w:pPr>
        <w:pStyle w:val="JAVA1"/>
        <w:rPr>
          <w:sz w:val="19"/>
          <w:szCs w:val="19"/>
        </w:rPr>
      </w:pPr>
    </w:p>
    <w:p w14:paraId="6628A845" w14:textId="77777777" w:rsidR="008245C4" w:rsidRDefault="008245C4">
      <w:pPr>
        <w:pStyle w:val="JAVA1"/>
        <w:rPr>
          <w:sz w:val="19"/>
          <w:szCs w:val="19"/>
        </w:rPr>
      </w:pPr>
    </w:p>
    <w:sectPr w:rsidR="008245C4" w:rsidSect="00D82B68">
      <w:headerReference w:type="even" r:id="rId16"/>
      <w:headerReference w:type="default" r:id="rId17"/>
      <w:footerReference w:type="even" r:id="rId18"/>
      <w:footerReference w:type="default" r:id="rId19"/>
      <w:pgSz w:w="9639" w:h="13041" w:code="274"/>
      <w:pgMar w:top="1021" w:right="907" w:bottom="907" w:left="1134" w:header="680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3DE0" w14:textId="77777777" w:rsidR="00DD2183" w:rsidRDefault="00DD2183">
      <w:r>
        <w:separator/>
      </w:r>
    </w:p>
  </w:endnote>
  <w:endnote w:type="continuationSeparator" w:id="0">
    <w:p w14:paraId="18C1572A" w14:textId="77777777" w:rsidR="00DD2183" w:rsidRDefault="00DD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特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細圓體(P)">
    <w:altName w:val="微軟正黑體 Light"/>
    <w:charset w:val="88"/>
    <w:family w:val="swiss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A84C" w14:textId="77777777" w:rsidR="00304CD6" w:rsidRDefault="00304CD6">
    <w:pPr>
      <w:pStyle w:val="a3"/>
    </w:pPr>
    <w:r>
      <w:t>4</w:t>
    </w:r>
    <w:r>
      <w:rPr>
        <w:rFonts w:hint="eastAsia"/>
      </w:rPr>
      <w:t>-</w:t>
    </w:r>
    <w:sdt>
      <w:sdtPr>
        <w:id w:val="15577417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05C52" w:rsidRPr="00305C52">
          <w:rPr>
            <w:noProof/>
            <w:lang w:val="zh-TW"/>
          </w:rPr>
          <w:t>2</w:t>
        </w:r>
        <w:r>
          <w:fldChar w:fldCharType="end"/>
        </w:r>
      </w:sdtContent>
    </w:sdt>
  </w:p>
  <w:p w14:paraId="6628A84D" w14:textId="77777777" w:rsidR="00304CD6" w:rsidRDefault="00304CD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A84E" w14:textId="77777777" w:rsidR="00304CD6" w:rsidRDefault="00304CD6">
    <w:pPr>
      <w:pStyle w:val="a3"/>
      <w:jc w:val="right"/>
    </w:pPr>
    <w:r>
      <w:t>4</w:t>
    </w:r>
    <w:r>
      <w:rPr>
        <w:rFonts w:hint="eastAsia"/>
      </w:rPr>
      <w:t>-</w:t>
    </w:r>
    <w:sdt>
      <w:sdtPr>
        <w:id w:val="11602706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05C52" w:rsidRPr="00305C52">
          <w:rPr>
            <w:noProof/>
            <w:lang w:val="zh-TW"/>
          </w:rPr>
          <w:t>3</w:t>
        </w:r>
        <w:r>
          <w:fldChar w:fldCharType="end"/>
        </w:r>
      </w:sdtContent>
    </w:sdt>
  </w:p>
  <w:p w14:paraId="6628A84F" w14:textId="77777777" w:rsidR="00304CD6" w:rsidRDefault="00304CD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D7E9" w14:textId="77777777" w:rsidR="00DD2183" w:rsidRDefault="00DD2183">
      <w:r>
        <w:separator/>
      </w:r>
    </w:p>
  </w:footnote>
  <w:footnote w:type="continuationSeparator" w:id="0">
    <w:p w14:paraId="015C50D6" w14:textId="77777777" w:rsidR="00DD2183" w:rsidRDefault="00DD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A84A" w14:textId="77777777" w:rsidR="00304CD6" w:rsidRDefault="00304CD6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8A850" wp14:editId="6628A851">
              <wp:simplePos x="0" y="0"/>
              <wp:positionH relativeFrom="page">
                <wp:posOffset>180340</wp:posOffset>
              </wp:positionH>
              <wp:positionV relativeFrom="paragraph">
                <wp:posOffset>215900</wp:posOffset>
              </wp:positionV>
              <wp:extent cx="180000" cy="2797200"/>
              <wp:effectExtent l="0" t="0" r="10795" b="3175"/>
              <wp:wrapNone/>
              <wp:docPr id="51" name="文字方塊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7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28A854" w14:textId="715E0D7D" w:rsidR="00304CD6" w:rsidRPr="00950864" w:rsidRDefault="00304CD6" w:rsidP="00E65D00">
                          <w:pPr>
                            <w:ind w:firstLineChars="500" w:firstLine="900"/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sym w:font="Wingdings" w:char="F076"/>
                          </w: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STYLEREF  J</w:instrText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>節</w:instrText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 \* MERGEFORMAT </w:instrText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ECD" w:rsidRPr="00501ECD">
                            <w:rPr>
                              <w:rFonts w:eastAsia="華康細圓體" w:hint="eastAsia"/>
                              <w:bCs/>
                              <w:noProof/>
                              <w:spacing w:val="6"/>
                              <w:sz w:val="18"/>
                              <w:szCs w:val="18"/>
                            </w:rPr>
                            <w:t>第四章</w:t>
                          </w:r>
                          <w:r w:rsidR="00501ECD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 w:rsidR="00501ECD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習題</w:t>
                          </w:r>
                          <w:r w:rsidRPr="00950864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8A850" id="_x0000_t202" coordsize="21600,21600" o:spt="202" path="m,l,21600r21600,l21600,xe">
              <v:stroke joinstyle="miter"/>
              <v:path gradientshapeok="t" o:connecttype="rect"/>
            </v:shapetype>
            <v:shape id="文字方塊 51" o:spid="_x0000_s1026" type="#_x0000_t202" style="position:absolute;margin-left:14.2pt;margin-top:17pt;width:14.15pt;height:2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" filled="f" stroked="f" strokeweight=".5pt">
              <v:textbox style="layout-flow:vertical-ideographic" inset="0,0,0,0">
                <w:txbxContent>
                  <w:p w14:paraId="6628A854" w14:textId="715E0D7D" w:rsidR="00304CD6" w:rsidRPr="00950864" w:rsidRDefault="00304CD6" w:rsidP="00E65D00">
                    <w:pPr>
                      <w:ind w:firstLineChars="500" w:firstLine="900"/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</w:pP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sym w:font="Wingdings" w:char="F076"/>
                    </w: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STYLEREF  J</w:instrText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>節</w:instrText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 \* MERGEFORMAT </w:instrText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501ECD" w:rsidRPr="00501ECD">
                      <w:rPr>
                        <w:rFonts w:eastAsia="華康細圓體" w:hint="eastAsia"/>
                        <w:bCs/>
                        <w:noProof/>
                        <w:spacing w:val="6"/>
                        <w:sz w:val="18"/>
                        <w:szCs w:val="18"/>
                      </w:rPr>
                      <w:t>第四章</w:t>
                    </w:r>
                    <w:r w:rsidR="00501ECD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 xml:space="preserve"> </w:t>
                    </w:r>
                    <w:r w:rsidR="00501ECD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習題</w:t>
                    </w:r>
                    <w:r w:rsidRPr="00950864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A84B" w14:textId="77777777" w:rsidR="00304CD6" w:rsidRDefault="00304CD6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8A852" wp14:editId="6628A853">
              <wp:simplePos x="0" y="0"/>
              <wp:positionH relativeFrom="page">
                <wp:posOffset>5760720</wp:posOffset>
              </wp:positionH>
              <wp:positionV relativeFrom="paragraph">
                <wp:posOffset>217170</wp:posOffset>
              </wp:positionV>
              <wp:extent cx="180000" cy="2970000"/>
              <wp:effectExtent l="0" t="0" r="10795" b="1905"/>
              <wp:wrapNone/>
              <wp:docPr id="60" name="文字方塊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28A855" w14:textId="77777777" w:rsidR="00304CD6" w:rsidRPr="007B31FB" w:rsidRDefault="00304CD6" w:rsidP="00E65D00">
                          <w:pPr>
                            <w:ind w:firstLineChars="500" w:firstLine="900"/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</w:pP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四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 xml:space="preserve">章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運算式、運算子與敘述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628A852" id="_x0000_t202" coordsize="21600,21600" o:spt="202" path="m,l,21600r21600,l21600,xe">
              <v:stroke joinstyle="miter"/>
              <v:path gradientshapeok="t" o:connecttype="rect"/>
            </v:shapetype>
            <v:shape id="文字方塊 60" o:spid="_x0000_s1027" type="#_x0000_t202" style="position:absolute;margin-left:453.6pt;margin-top:17.1pt;width:14.15pt;height:2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" filled="f" stroked="f" strokeweight=".5pt">
              <v:textbox style="layout-flow:vertical-ideographic" inset="0,0,0,0">
                <w:txbxContent>
                  <w:p w14:paraId="6628A855" w14:textId="77777777" w:rsidR="00304CD6" w:rsidRPr="007B31FB" w:rsidRDefault="00304CD6" w:rsidP="00E65D00">
                    <w:pPr>
                      <w:ind w:firstLineChars="500" w:firstLine="900"/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</w:pP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第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四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 xml:space="preserve">章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運算式、運算子與敘述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3pt;height:11.3pt" o:bullet="t">
        <v:imagedata r:id="rId1" o:title="mso23C"/>
      </v:shape>
    </w:pict>
  </w:numPicBullet>
  <w:numPicBullet w:numPicBulletId="1">
    <w:pict>
      <v:shape id="_x0000_i1183" type="#_x0000_t75" style="width:11.3pt;height:11.3pt" o:bullet="t">
        <v:imagedata r:id="rId2" o:title="BD14980_"/>
      </v:shape>
    </w:pict>
  </w:numPicBullet>
  <w:numPicBullet w:numPicBulletId="2">
    <w:pict>
      <v:shape id="_x0000_i1184" type="#_x0000_t75" style="width:11.8pt;height:12.9pt" o:bullet="t">
        <v:imagedata r:id="rId3" o:title="BD21302_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2.%1."/>
      <w:legacy w:legacy="1" w:legacySpace="170" w:legacyIndent="0"/>
      <w:lvlJc w:val="left"/>
      <w:rPr>
        <w:b/>
        <w:i w:val="0"/>
      </w:rPr>
    </w:lvl>
    <w:lvl w:ilvl="1">
      <w:start w:val="1"/>
      <w:numFmt w:val="decimal"/>
      <w:pStyle w:val="2"/>
      <w:lvlText w:val="2.%1.%2"/>
      <w:legacy w:legacy="1" w:legacySpace="0" w:legacyIndent="0"/>
      <w:lvlJc w:val="left"/>
    </w:lvl>
    <w:lvl w:ilvl="2">
      <w:start w:val="1"/>
      <w:numFmt w:val="decimal"/>
      <w:pStyle w:val="3"/>
      <w:lvlText w:val="2.%1.%2.%3"/>
      <w:legacy w:legacy="1" w:legacySpace="0" w:legacyIndent="0"/>
      <w:lvlJc w:val="left"/>
    </w:lvl>
    <w:lvl w:ilvl="3">
      <w:start w:val="1"/>
      <w:numFmt w:val="decimal"/>
      <w:pStyle w:val="4"/>
      <w:lvlText w:val="2.%1.%2.%3.%4"/>
      <w:legacy w:legacy="1" w:legacySpace="0" w:legacyIndent="0"/>
      <w:lvlJc w:val="left"/>
    </w:lvl>
    <w:lvl w:ilvl="4">
      <w:start w:val="1"/>
      <w:numFmt w:val="decimal"/>
      <w:pStyle w:val="5"/>
      <w:lvlText w:val="2.%1.%2.%3.%4.%5"/>
      <w:legacy w:legacy="1" w:legacySpace="0" w:legacyIndent="0"/>
      <w:lvlJc w:val="left"/>
    </w:lvl>
    <w:lvl w:ilvl="5">
      <w:start w:val="1"/>
      <w:numFmt w:val="decimal"/>
      <w:pStyle w:val="6"/>
      <w:lvlText w:val="2.%1.%2.%3.%4.%5.%6"/>
      <w:legacy w:legacy="1" w:legacySpace="0" w:legacyIndent="0"/>
      <w:lvlJc w:val="left"/>
    </w:lvl>
    <w:lvl w:ilvl="6">
      <w:start w:val="1"/>
      <w:numFmt w:val="decimal"/>
      <w:pStyle w:val="7"/>
      <w:lvlText w:val="2.%1.%2.%3.%4.%5.%6.%7"/>
      <w:legacy w:legacy="1" w:legacySpace="0" w:legacyIndent="0"/>
      <w:lvlJc w:val="left"/>
    </w:lvl>
    <w:lvl w:ilvl="7">
      <w:start w:val="1"/>
      <w:numFmt w:val="decimal"/>
      <w:pStyle w:val="8"/>
      <w:lvlText w:val="2.%1.%2.%3.%4.%5.%6.%7.%8"/>
      <w:legacy w:legacy="1" w:legacySpace="0" w:legacyIndent="0"/>
      <w:lvlJc w:val="left"/>
    </w:lvl>
    <w:lvl w:ilvl="8">
      <w:start w:val="1"/>
      <w:numFmt w:val="decimal"/>
      <w:pStyle w:val="9"/>
      <w:lvlText w:val="2.%1.%2.%3.%4.%5.%6.%7.%8.%9"/>
      <w:legacy w:legacy="1" w:legacySpace="0" w:legacyIndent="0"/>
      <w:lvlJc w:val="left"/>
    </w:lvl>
  </w:abstractNum>
  <w:abstractNum w:abstractNumId="1" w15:restartNumberingAfterBreak="0">
    <w:nsid w:val="04433298"/>
    <w:multiLevelType w:val="hybridMultilevel"/>
    <w:tmpl w:val="A4E697AE"/>
    <w:lvl w:ilvl="0" w:tplc="07EA00EC">
      <w:start w:val="1"/>
      <w:numFmt w:val="lowerLetter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4EF63DA"/>
    <w:multiLevelType w:val="hybridMultilevel"/>
    <w:tmpl w:val="D8DCF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CD43AA"/>
    <w:multiLevelType w:val="hybridMultilevel"/>
    <w:tmpl w:val="2030573C"/>
    <w:lvl w:ilvl="0" w:tplc="F9EEB10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Times New Roman" w:eastAsia="華康細圓體" w:hAnsi="Times New Roman" w:hint="default"/>
        <w:b w:val="0"/>
        <w:i w:val="0"/>
        <w:color w:val="auto"/>
        <w:sz w:val="22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2B7A17"/>
    <w:multiLevelType w:val="multilevel"/>
    <w:tmpl w:val="4AEE1606"/>
    <w:lvl w:ilvl="0">
      <w:start w:val="1"/>
      <w:numFmt w:val="decimalZero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pStyle w:val="P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52A47D7"/>
    <w:multiLevelType w:val="hybridMultilevel"/>
    <w:tmpl w:val="BF8E25D4"/>
    <w:lvl w:ilvl="0" w:tplc="9258C21A">
      <w:start w:val="1"/>
      <w:numFmt w:val="decimal"/>
      <w:pStyle w:val="DS"/>
      <w:lvlText w:val="%1."/>
      <w:lvlJc w:val="left"/>
      <w:pPr>
        <w:tabs>
          <w:tab w:val="num" w:pos="480"/>
        </w:tabs>
        <w:ind w:left="480" w:hanging="480"/>
      </w:pPr>
    </w:lvl>
    <w:lvl w:ilvl="1" w:tplc="92322A80">
      <w:start w:val="1"/>
      <w:numFmt w:val="lowerLetter"/>
      <w:lvlText w:val="(%2)"/>
      <w:lvlJc w:val="left"/>
      <w:pPr>
        <w:tabs>
          <w:tab w:val="num" w:pos="795"/>
        </w:tabs>
        <w:ind w:left="795" w:hanging="31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3D332E0"/>
    <w:multiLevelType w:val="hybridMultilevel"/>
    <w:tmpl w:val="A080C04E"/>
    <w:lvl w:ilvl="0" w:tplc="339EC34A">
      <w:start w:val="1"/>
      <w:numFmt w:val="bullet"/>
      <w:lvlText w:val=""/>
      <w:lvlPicBulletId w:val="1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7" w15:restartNumberingAfterBreak="0">
    <w:nsid w:val="4D5C7D4C"/>
    <w:multiLevelType w:val="hybridMultilevel"/>
    <w:tmpl w:val="40DE1A9E"/>
    <w:lvl w:ilvl="0" w:tplc="F9EEB10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Times New Roman" w:eastAsia="華康細圓體" w:hAnsi="Times New Roman" w:hint="default"/>
        <w:b w:val="0"/>
        <w:i w:val="0"/>
        <w:color w:val="auto"/>
        <w:sz w:val="22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58156249"/>
    <w:multiLevelType w:val="hybridMultilevel"/>
    <w:tmpl w:val="DFC891BE"/>
    <w:lvl w:ilvl="0" w:tplc="9A681E76">
      <w:start w:val="1"/>
      <w:numFmt w:val="decimal"/>
      <w:pStyle w:val="J"/>
      <w:lvlText w:val="%1."/>
      <w:lvlJc w:val="left"/>
      <w:pPr>
        <w:tabs>
          <w:tab w:val="num" w:pos="840"/>
        </w:tabs>
        <w:ind w:left="840" w:hanging="480"/>
      </w:pPr>
    </w:lvl>
    <w:lvl w:ilvl="1" w:tplc="FB44E276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5DF25200"/>
    <w:multiLevelType w:val="hybridMultilevel"/>
    <w:tmpl w:val="09B259AE"/>
    <w:lvl w:ilvl="0" w:tplc="820A230A">
      <w:start w:val="1"/>
      <w:numFmt w:val="decimal"/>
      <w:lvlText w:val="(%1)"/>
      <w:lvlJc w:val="left"/>
      <w:pPr>
        <w:tabs>
          <w:tab w:val="num" w:pos="1310"/>
        </w:tabs>
        <w:ind w:left="1310" w:hanging="480"/>
      </w:pPr>
      <w:rPr>
        <w:rFonts w:hint="eastAsia"/>
      </w:rPr>
    </w:lvl>
    <w:lvl w:ilvl="1" w:tplc="C7A46EE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444361A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F3955CF"/>
    <w:multiLevelType w:val="hybridMultilevel"/>
    <w:tmpl w:val="70F4D4A6"/>
    <w:lvl w:ilvl="0" w:tplc="92322A80">
      <w:start w:val="1"/>
      <w:numFmt w:val="lowerLetter"/>
      <w:lvlText w:val="(%1)"/>
      <w:lvlJc w:val="left"/>
      <w:pPr>
        <w:tabs>
          <w:tab w:val="num" w:pos="1425"/>
        </w:tabs>
        <w:ind w:left="142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3"/>
        </w:tabs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3"/>
        </w:tabs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3"/>
        </w:tabs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3"/>
        </w:tabs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3"/>
        </w:tabs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3"/>
        </w:tabs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3"/>
        </w:tabs>
        <w:ind w:left="4323" w:hanging="480"/>
      </w:pPr>
    </w:lvl>
  </w:abstractNum>
  <w:abstractNum w:abstractNumId="11" w15:restartNumberingAfterBreak="0">
    <w:nsid w:val="600F68E4"/>
    <w:multiLevelType w:val="hybridMultilevel"/>
    <w:tmpl w:val="9DC06624"/>
    <w:lvl w:ilvl="0" w:tplc="121C0A04">
      <w:start w:val="1"/>
      <w:numFmt w:val="bullet"/>
      <w:lvlText w:val=""/>
      <w:lvlPicBulletId w:val="0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12" w15:restartNumberingAfterBreak="0">
    <w:nsid w:val="66E24682"/>
    <w:multiLevelType w:val="hybridMultilevel"/>
    <w:tmpl w:val="B5921CE8"/>
    <w:lvl w:ilvl="0" w:tplc="71BCB792">
      <w:start w:val="1"/>
      <w:numFmt w:val="decimal"/>
      <w:pStyle w:val="JAVA"/>
      <w:lvlText w:val="%1."/>
      <w:lvlJc w:val="left"/>
      <w:pPr>
        <w:tabs>
          <w:tab w:val="num" w:pos="737"/>
        </w:tabs>
        <w:ind w:left="737" w:hanging="380"/>
      </w:pPr>
      <w:rPr>
        <w:rFonts w:hint="eastAsia"/>
      </w:rPr>
    </w:lvl>
    <w:lvl w:ilvl="1" w:tplc="0A8CF474">
      <w:start w:val="1"/>
      <w:numFmt w:val="lowerLetter"/>
      <w:lvlText w:val="(%2)"/>
      <w:lvlJc w:val="left"/>
      <w:pPr>
        <w:tabs>
          <w:tab w:val="num" w:pos="1336"/>
        </w:tabs>
        <w:ind w:left="133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13" w15:restartNumberingAfterBreak="0">
    <w:nsid w:val="682A730B"/>
    <w:multiLevelType w:val="hybridMultilevel"/>
    <w:tmpl w:val="D480BA12"/>
    <w:lvl w:ilvl="0" w:tplc="332EFA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9911DC7"/>
    <w:multiLevelType w:val="singleLevel"/>
    <w:tmpl w:val="8C424304"/>
    <w:lvl w:ilvl="0">
      <w:start w:val="1"/>
      <w:numFmt w:val="decimal"/>
      <w:pStyle w:val="11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6D633682"/>
    <w:multiLevelType w:val="hybridMultilevel"/>
    <w:tmpl w:val="B1CC4F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B22A4C"/>
    <w:multiLevelType w:val="hybridMultilevel"/>
    <w:tmpl w:val="CA3A8748"/>
    <w:lvl w:ilvl="0" w:tplc="12D0F76C">
      <w:start w:val="1"/>
      <w:numFmt w:val="bullet"/>
      <w:lvlText w:val=""/>
      <w:lvlPicBulletId w:val="2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0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6"/>
  </w:num>
  <w:num w:numId="10">
    <w:abstractNumId w:val="16"/>
  </w:num>
  <w:num w:numId="11">
    <w:abstractNumId w:val="3"/>
  </w:num>
  <w:num w:numId="12">
    <w:abstractNumId w:val="9"/>
  </w:num>
  <w:num w:numId="13">
    <w:abstractNumId w:val="2"/>
  </w:num>
  <w:num w:numId="14">
    <w:abstractNumId w:val="15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4"/>
  </w:num>
  <w:num w:numId="40">
    <w:abstractNumId w:val="4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2"/>
  <w:evenAndOddHeaders/>
  <w:drawingGridHorizontalSpacing w:val="2"/>
  <w:drawingGridVerticalSpacing w:val="2"/>
  <w:displayHorizontalDrawingGridEvery w:val="2"/>
  <w:displayVerticalDrawingGridEvery w:val="2"/>
  <w:characterSpacingControl w:val="compressPunctuation"/>
  <w:hdrShapeDefaults>
    <o:shapedefaults v:ext="edit" spidmax="2049" strokecolor="#969696">
      <v:stroke endarrow="block" endarrowwidth="narrow" endarrowlength="short" color="#969696"/>
      <o:colormru v:ext="edit" colors="#fcf,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F0"/>
    <w:rsid w:val="000005BC"/>
    <w:rsid w:val="00003AE8"/>
    <w:rsid w:val="00004E61"/>
    <w:rsid w:val="00005544"/>
    <w:rsid w:val="00005823"/>
    <w:rsid w:val="00006FF9"/>
    <w:rsid w:val="00010333"/>
    <w:rsid w:val="00010E3A"/>
    <w:rsid w:val="00014C48"/>
    <w:rsid w:val="00021C5F"/>
    <w:rsid w:val="000308DC"/>
    <w:rsid w:val="0003351F"/>
    <w:rsid w:val="000368C7"/>
    <w:rsid w:val="00040D5B"/>
    <w:rsid w:val="00043B89"/>
    <w:rsid w:val="00043F2D"/>
    <w:rsid w:val="000469D3"/>
    <w:rsid w:val="00052740"/>
    <w:rsid w:val="00053A8F"/>
    <w:rsid w:val="00057404"/>
    <w:rsid w:val="0006332F"/>
    <w:rsid w:val="000634D3"/>
    <w:rsid w:val="000638CC"/>
    <w:rsid w:val="00071839"/>
    <w:rsid w:val="000755C6"/>
    <w:rsid w:val="00083292"/>
    <w:rsid w:val="00085ABE"/>
    <w:rsid w:val="00086390"/>
    <w:rsid w:val="00086D86"/>
    <w:rsid w:val="00093B7E"/>
    <w:rsid w:val="000A5527"/>
    <w:rsid w:val="000B32A7"/>
    <w:rsid w:val="000B3BFE"/>
    <w:rsid w:val="000B49B7"/>
    <w:rsid w:val="000C4FAC"/>
    <w:rsid w:val="000D2779"/>
    <w:rsid w:val="000D5967"/>
    <w:rsid w:val="000D7C91"/>
    <w:rsid w:val="000F0A9B"/>
    <w:rsid w:val="000F0E7B"/>
    <w:rsid w:val="000F2AB6"/>
    <w:rsid w:val="000F38CE"/>
    <w:rsid w:val="000F3F5C"/>
    <w:rsid w:val="000F4C85"/>
    <w:rsid w:val="001038AE"/>
    <w:rsid w:val="001109BD"/>
    <w:rsid w:val="00111A70"/>
    <w:rsid w:val="00113993"/>
    <w:rsid w:val="00117E2C"/>
    <w:rsid w:val="001207B9"/>
    <w:rsid w:val="00126066"/>
    <w:rsid w:val="00130E69"/>
    <w:rsid w:val="00131AA7"/>
    <w:rsid w:val="00131D11"/>
    <w:rsid w:val="001358A0"/>
    <w:rsid w:val="00141032"/>
    <w:rsid w:val="00142550"/>
    <w:rsid w:val="00143955"/>
    <w:rsid w:val="00143A1B"/>
    <w:rsid w:val="0014445A"/>
    <w:rsid w:val="001444AD"/>
    <w:rsid w:val="001502D6"/>
    <w:rsid w:val="00153539"/>
    <w:rsid w:val="001563F6"/>
    <w:rsid w:val="00163477"/>
    <w:rsid w:val="00163682"/>
    <w:rsid w:val="0016524F"/>
    <w:rsid w:val="00174DE9"/>
    <w:rsid w:val="00174F21"/>
    <w:rsid w:val="0017615B"/>
    <w:rsid w:val="00181780"/>
    <w:rsid w:val="0018206F"/>
    <w:rsid w:val="00184FDC"/>
    <w:rsid w:val="001852EF"/>
    <w:rsid w:val="00193F53"/>
    <w:rsid w:val="00195C6A"/>
    <w:rsid w:val="001963EB"/>
    <w:rsid w:val="00197E0B"/>
    <w:rsid w:val="001A5161"/>
    <w:rsid w:val="001B1EBD"/>
    <w:rsid w:val="001B2349"/>
    <w:rsid w:val="001B3F30"/>
    <w:rsid w:val="001B7818"/>
    <w:rsid w:val="001C286D"/>
    <w:rsid w:val="001C32B7"/>
    <w:rsid w:val="001C6D02"/>
    <w:rsid w:val="001C7B70"/>
    <w:rsid w:val="001D0F02"/>
    <w:rsid w:val="001D63DB"/>
    <w:rsid w:val="001D710A"/>
    <w:rsid w:val="001D7EE6"/>
    <w:rsid w:val="001E2D54"/>
    <w:rsid w:val="001F30D6"/>
    <w:rsid w:val="001F5411"/>
    <w:rsid w:val="001F75CE"/>
    <w:rsid w:val="00202BD8"/>
    <w:rsid w:val="00210203"/>
    <w:rsid w:val="00211611"/>
    <w:rsid w:val="00216ACB"/>
    <w:rsid w:val="00216B95"/>
    <w:rsid w:val="00221E76"/>
    <w:rsid w:val="0022710D"/>
    <w:rsid w:val="00232B11"/>
    <w:rsid w:val="0023429A"/>
    <w:rsid w:val="00235A9F"/>
    <w:rsid w:val="00236351"/>
    <w:rsid w:val="00236B9A"/>
    <w:rsid w:val="0023785E"/>
    <w:rsid w:val="0024017C"/>
    <w:rsid w:val="002459CA"/>
    <w:rsid w:val="002564AF"/>
    <w:rsid w:val="002608F2"/>
    <w:rsid w:val="00264DE0"/>
    <w:rsid w:val="00270645"/>
    <w:rsid w:val="002715BD"/>
    <w:rsid w:val="00271CF1"/>
    <w:rsid w:val="00272B8C"/>
    <w:rsid w:val="00275952"/>
    <w:rsid w:val="0027693B"/>
    <w:rsid w:val="0028465C"/>
    <w:rsid w:val="00285E92"/>
    <w:rsid w:val="00286EC4"/>
    <w:rsid w:val="0029332A"/>
    <w:rsid w:val="0029774A"/>
    <w:rsid w:val="002A15E4"/>
    <w:rsid w:val="002A2E3E"/>
    <w:rsid w:val="002B0E69"/>
    <w:rsid w:val="002B0EF2"/>
    <w:rsid w:val="002B3F42"/>
    <w:rsid w:val="002C30DA"/>
    <w:rsid w:val="002D72B3"/>
    <w:rsid w:val="002E07DA"/>
    <w:rsid w:val="002E1B28"/>
    <w:rsid w:val="002E466A"/>
    <w:rsid w:val="002E644B"/>
    <w:rsid w:val="002F7865"/>
    <w:rsid w:val="00302DBF"/>
    <w:rsid w:val="00303CF3"/>
    <w:rsid w:val="00304CD6"/>
    <w:rsid w:val="00305C52"/>
    <w:rsid w:val="00310C89"/>
    <w:rsid w:val="00315F9F"/>
    <w:rsid w:val="00320E3A"/>
    <w:rsid w:val="00321355"/>
    <w:rsid w:val="003243D3"/>
    <w:rsid w:val="003265F4"/>
    <w:rsid w:val="00331A2F"/>
    <w:rsid w:val="003431EF"/>
    <w:rsid w:val="00345793"/>
    <w:rsid w:val="0034723A"/>
    <w:rsid w:val="00355DDB"/>
    <w:rsid w:val="00365E20"/>
    <w:rsid w:val="00370778"/>
    <w:rsid w:val="00371E89"/>
    <w:rsid w:val="00372DD0"/>
    <w:rsid w:val="00381EFE"/>
    <w:rsid w:val="003865DA"/>
    <w:rsid w:val="00392EBF"/>
    <w:rsid w:val="003A0831"/>
    <w:rsid w:val="003A1A25"/>
    <w:rsid w:val="003A2C1B"/>
    <w:rsid w:val="003A5372"/>
    <w:rsid w:val="003A778C"/>
    <w:rsid w:val="003B457B"/>
    <w:rsid w:val="003B493C"/>
    <w:rsid w:val="003C1784"/>
    <w:rsid w:val="003C46F8"/>
    <w:rsid w:val="003C73A7"/>
    <w:rsid w:val="003E0774"/>
    <w:rsid w:val="003E348A"/>
    <w:rsid w:val="003F1842"/>
    <w:rsid w:val="003F2D2E"/>
    <w:rsid w:val="003F3822"/>
    <w:rsid w:val="003F3C23"/>
    <w:rsid w:val="003F6BCB"/>
    <w:rsid w:val="004025A5"/>
    <w:rsid w:val="0040393C"/>
    <w:rsid w:val="00407F93"/>
    <w:rsid w:val="00416668"/>
    <w:rsid w:val="004211A0"/>
    <w:rsid w:val="00421F98"/>
    <w:rsid w:val="004271A2"/>
    <w:rsid w:val="00427EA6"/>
    <w:rsid w:val="0043376F"/>
    <w:rsid w:val="0043427D"/>
    <w:rsid w:val="00436FC9"/>
    <w:rsid w:val="0043740F"/>
    <w:rsid w:val="00437918"/>
    <w:rsid w:val="00441727"/>
    <w:rsid w:val="00442DE9"/>
    <w:rsid w:val="004441A8"/>
    <w:rsid w:val="00450D0D"/>
    <w:rsid w:val="004522E9"/>
    <w:rsid w:val="00452F4D"/>
    <w:rsid w:val="004618E4"/>
    <w:rsid w:val="00461BCA"/>
    <w:rsid w:val="00463F27"/>
    <w:rsid w:val="004677C9"/>
    <w:rsid w:val="00472FC9"/>
    <w:rsid w:val="00476A3A"/>
    <w:rsid w:val="004945ED"/>
    <w:rsid w:val="00495CA7"/>
    <w:rsid w:val="004A1112"/>
    <w:rsid w:val="004A7E4D"/>
    <w:rsid w:val="004B130C"/>
    <w:rsid w:val="004B1C01"/>
    <w:rsid w:val="004B3B85"/>
    <w:rsid w:val="004B7BB5"/>
    <w:rsid w:val="004C22BE"/>
    <w:rsid w:val="004C28DD"/>
    <w:rsid w:val="004C59B6"/>
    <w:rsid w:val="004E52ED"/>
    <w:rsid w:val="004F61BF"/>
    <w:rsid w:val="00501ECD"/>
    <w:rsid w:val="005135C4"/>
    <w:rsid w:val="005165F5"/>
    <w:rsid w:val="00523E1C"/>
    <w:rsid w:val="00525CE0"/>
    <w:rsid w:val="00527D7C"/>
    <w:rsid w:val="00527ECF"/>
    <w:rsid w:val="00552013"/>
    <w:rsid w:val="0055542A"/>
    <w:rsid w:val="005557E9"/>
    <w:rsid w:val="005601B1"/>
    <w:rsid w:val="005630A1"/>
    <w:rsid w:val="005824DA"/>
    <w:rsid w:val="00587408"/>
    <w:rsid w:val="005907DC"/>
    <w:rsid w:val="00594571"/>
    <w:rsid w:val="00594EE9"/>
    <w:rsid w:val="00596E0C"/>
    <w:rsid w:val="005A0668"/>
    <w:rsid w:val="005A072D"/>
    <w:rsid w:val="005A0C69"/>
    <w:rsid w:val="005A23A0"/>
    <w:rsid w:val="005A7FB7"/>
    <w:rsid w:val="005B1B01"/>
    <w:rsid w:val="005B41E8"/>
    <w:rsid w:val="005C4A75"/>
    <w:rsid w:val="005C6541"/>
    <w:rsid w:val="005C7AFC"/>
    <w:rsid w:val="005D4FC8"/>
    <w:rsid w:val="005D6100"/>
    <w:rsid w:val="005E22CA"/>
    <w:rsid w:val="005F048F"/>
    <w:rsid w:val="005F2201"/>
    <w:rsid w:val="005F410B"/>
    <w:rsid w:val="005F4456"/>
    <w:rsid w:val="00604090"/>
    <w:rsid w:val="0060669B"/>
    <w:rsid w:val="0061157E"/>
    <w:rsid w:val="00612221"/>
    <w:rsid w:val="00620F20"/>
    <w:rsid w:val="00623B5C"/>
    <w:rsid w:val="00624182"/>
    <w:rsid w:val="00627A41"/>
    <w:rsid w:val="00630BCE"/>
    <w:rsid w:val="00631325"/>
    <w:rsid w:val="00632964"/>
    <w:rsid w:val="00634429"/>
    <w:rsid w:val="0064297F"/>
    <w:rsid w:val="00643BAE"/>
    <w:rsid w:val="00644456"/>
    <w:rsid w:val="00650B2E"/>
    <w:rsid w:val="00657575"/>
    <w:rsid w:val="00657C59"/>
    <w:rsid w:val="00661104"/>
    <w:rsid w:val="00663327"/>
    <w:rsid w:val="00667A3C"/>
    <w:rsid w:val="006718BD"/>
    <w:rsid w:val="00674D8B"/>
    <w:rsid w:val="00676423"/>
    <w:rsid w:val="00677873"/>
    <w:rsid w:val="00681EA3"/>
    <w:rsid w:val="00685A11"/>
    <w:rsid w:val="00691758"/>
    <w:rsid w:val="006929C7"/>
    <w:rsid w:val="00692E93"/>
    <w:rsid w:val="006974A4"/>
    <w:rsid w:val="006A0023"/>
    <w:rsid w:val="006A25A1"/>
    <w:rsid w:val="006A459D"/>
    <w:rsid w:val="006A585D"/>
    <w:rsid w:val="006A5D59"/>
    <w:rsid w:val="006B7B88"/>
    <w:rsid w:val="006C0EB1"/>
    <w:rsid w:val="006C1BC7"/>
    <w:rsid w:val="006C3393"/>
    <w:rsid w:val="006C34B8"/>
    <w:rsid w:val="006C5CBC"/>
    <w:rsid w:val="006C769F"/>
    <w:rsid w:val="006D2BE3"/>
    <w:rsid w:val="006D687B"/>
    <w:rsid w:val="006E2954"/>
    <w:rsid w:val="006F6FE3"/>
    <w:rsid w:val="006F7F13"/>
    <w:rsid w:val="00700961"/>
    <w:rsid w:val="00705CB7"/>
    <w:rsid w:val="00706732"/>
    <w:rsid w:val="00707B25"/>
    <w:rsid w:val="00711D44"/>
    <w:rsid w:val="00713BC8"/>
    <w:rsid w:val="0071484F"/>
    <w:rsid w:val="00717E52"/>
    <w:rsid w:val="00720810"/>
    <w:rsid w:val="007219BC"/>
    <w:rsid w:val="00723E87"/>
    <w:rsid w:val="00723E8E"/>
    <w:rsid w:val="00724AEC"/>
    <w:rsid w:val="00725A5E"/>
    <w:rsid w:val="00730890"/>
    <w:rsid w:val="0074025C"/>
    <w:rsid w:val="00740F7F"/>
    <w:rsid w:val="007414F0"/>
    <w:rsid w:val="00741580"/>
    <w:rsid w:val="007417EB"/>
    <w:rsid w:val="00744C41"/>
    <w:rsid w:val="007453E3"/>
    <w:rsid w:val="0074746C"/>
    <w:rsid w:val="00750748"/>
    <w:rsid w:val="0075097B"/>
    <w:rsid w:val="00750B86"/>
    <w:rsid w:val="00750CC0"/>
    <w:rsid w:val="0076487B"/>
    <w:rsid w:val="00764C4D"/>
    <w:rsid w:val="007652CF"/>
    <w:rsid w:val="0077198B"/>
    <w:rsid w:val="00773C83"/>
    <w:rsid w:val="00787AE9"/>
    <w:rsid w:val="007905CD"/>
    <w:rsid w:val="007912FB"/>
    <w:rsid w:val="007916D2"/>
    <w:rsid w:val="00797C80"/>
    <w:rsid w:val="007A479D"/>
    <w:rsid w:val="007A552B"/>
    <w:rsid w:val="007C261A"/>
    <w:rsid w:val="007C5140"/>
    <w:rsid w:val="007C5175"/>
    <w:rsid w:val="007D1B7F"/>
    <w:rsid w:val="007E1C80"/>
    <w:rsid w:val="007E30BA"/>
    <w:rsid w:val="007E32E6"/>
    <w:rsid w:val="007E77CC"/>
    <w:rsid w:val="007E7E45"/>
    <w:rsid w:val="007F1F5A"/>
    <w:rsid w:val="007F2C3C"/>
    <w:rsid w:val="007F3D51"/>
    <w:rsid w:val="00801CC2"/>
    <w:rsid w:val="00806300"/>
    <w:rsid w:val="008064E7"/>
    <w:rsid w:val="0080775A"/>
    <w:rsid w:val="00807BB9"/>
    <w:rsid w:val="00812346"/>
    <w:rsid w:val="00813ED3"/>
    <w:rsid w:val="00815421"/>
    <w:rsid w:val="00815FF8"/>
    <w:rsid w:val="00822FF6"/>
    <w:rsid w:val="008245C4"/>
    <w:rsid w:val="008256B5"/>
    <w:rsid w:val="00827357"/>
    <w:rsid w:val="008336E9"/>
    <w:rsid w:val="00833FE7"/>
    <w:rsid w:val="0083527B"/>
    <w:rsid w:val="00835A57"/>
    <w:rsid w:val="00840DE9"/>
    <w:rsid w:val="00845386"/>
    <w:rsid w:val="00845623"/>
    <w:rsid w:val="00845D94"/>
    <w:rsid w:val="00847517"/>
    <w:rsid w:val="008526F6"/>
    <w:rsid w:val="0085364E"/>
    <w:rsid w:val="00854023"/>
    <w:rsid w:val="008540D4"/>
    <w:rsid w:val="00854637"/>
    <w:rsid w:val="008551C3"/>
    <w:rsid w:val="0085704D"/>
    <w:rsid w:val="008570E7"/>
    <w:rsid w:val="008629CD"/>
    <w:rsid w:val="00863A67"/>
    <w:rsid w:val="00865FF8"/>
    <w:rsid w:val="00881C04"/>
    <w:rsid w:val="00883BA8"/>
    <w:rsid w:val="00890007"/>
    <w:rsid w:val="0089027F"/>
    <w:rsid w:val="00894470"/>
    <w:rsid w:val="008953BA"/>
    <w:rsid w:val="008A47F9"/>
    <w:rsid w:val="008A4BFD"/>
    <w:rsid w:val="008A66A2"/>
    <w:rsid w:val="008B0683"/>
    <w:rsid w:val="008B2BA8"/>
    <w:rsid w:val="008B38A7"/>
    <w:rsid w:val="008B3E9D"/>
    <w:rsid w:val="008B418B"/>
    <w:rsid w:val="008C0ACC"/>
    <w:rsid w:val="008C46BC"/>
    <w:rsid w:val="008C7923"/>
    <w:rsid w:val="008C7F83"/>
    <w:rsid w:val="008D0EA1"/>
    <w:rsid w:val="008D233A"/>
    <w:rsid w:val="008D4663"/>
    <w:rsid w:val="008E080D"/>
    <w:rsid w:val="008E0970"/>
    <w:rsid w:val="008E2F44"/>
    <w:rsid w:val="008E6CA4"/>
    <w:rsid w:val="008E7374"/>
    <w:rsid w:val="008F071B"/>
    <w:rsid w:val="008F23B3"/>
    <w:rsid w:val="008F5D6E"/>
    <w:rsid w:val="0090350E"/>
    <w:rsid w:val="00911438"/>
    <w:rsid w:val="009115B2"/>
    <w:rsid w:val="009154EC"/>
    <w:rsid w:val="00915689"/>
    <w:rsid w:val="009161F3"/>
    <w:rsid w:val="00921DE2"/>
    <w:rsid w:val="00922859"/>
    <w:rsid w:val="00927E51"/>
    <w:rsid w:val="00930667"/>
    <w:rsid w:val="00934D6C"/>
    <w:rsid w:val="009356EA"/>
    <w:rsid w:val="009378ED"/>
    <w:rsid w:val="00942723"/>
    <w:rsid w:val="00942D75"/>
    <w:rsid w:val="009431DA"/>
    <w:rsid w:val="00943912"/>
    <w:rsid w:val="00946C09"/>
    <w:rsid w:val="00946E78"/>
    <w:rsid w:val="00950864"/>
    <w:rsid w:val="0095759B"/>
    <w:rsid w:val="00961F13"/>
    <w:rsid w:val="00965866"/>
    <w:rsid w:val="00966E00"/>
    <w:rsid w:val="00967434"/>
    <w:rsid w:val="00967B9C"/>
    <w:rsid w:val="00971125"/>
    <w:rsid w:val="009760E6"/>
    <w:rsid w:val="00976F9F"/>
    <w:rsid w:val="00977B2C"/>
    <w:rsid w:val="00977C4A"/>
    <w:rsid w:val="00980695"/>
    <w:rsid w:val="00981002"/>
    <w:rsid w:val="009833B2"/>
    <w:rsid w:val="009859D9"/>
    <w:rsid w:val="009929BC"/>
    <w:rsid w:val="00994777"/>
    <w:rsid w:val="00995597"/>
    <w:rsid w:val="009964F1"/>
    <w:rsid w:val="009A39E1"/>
    <w:rsid w:val="009B2C00"/>
    <w:rsid w:val="009B367A"/>
    <w:rsid w:val="009B36E2"/>
    <w:rsid w:val="009B5305"/>
    <w:rsid w:val="009B5519"/>
    <w:rsid w:val="009B67AF"/>
    <w:rsid w:val="009C2EE8"/>
    <w:rsid w:val="009C349B"/>
    <w:rsid w:val="009C70A2"/>
    <w:rsid w:val="009D003A"/>
    <w:rsid w:val="009D3BA0"/>
    <w:rsid w:val="009E3E40"/>
    <w:rsid w:val="009F55EA"/>
    <w:rsid w:val="00A003A9"/>
    <w:rsid w:val="00A019FD"/>
    <w:rsid w:val="00A12441"/>
    <w:rsid w:val="00A12DA7"/>
    <w:rsid w:val="00A21EFB"/>
    <w:rsid w:val="00A22A88"/>
    <w:rsid w:val="00A235AF"/>
    <w:rsid w:val="00A24696"/>
    <w:rsid w:val="00A250A6"/>
    <w:rsid w:val="00A25D78"/>
    <w:rsid w:val="00A277F0"/>
    <w:rsid w:val="00A43AEC"/>
    <w:rsid w:val="00A444C1"/>
    <w:rsid w:val="00A46826"/>
    <w:rsid w:val="00A5042A"/>
    <w:rsid w:val="00A5443F"/>
    <w:rsid w:val="00A60302"/>
    <w:rsid w:val="00A639E1"/>
    <w:rsid w:val="00A65E39"/>
    <w:rsid w:val="00A670EE"/>
    <w:rsid w:val="00A73ADF"/>
    <w:rsid w:val="00A7417C"/>
    <w:rsid w:val="00A7649E"/>
    <w:rsid w:val="00A779CE"/>
    <w:rsid w:val="00A8363A"/>
    <w:rsid w:val="00A84777"/>
    <w:rsid w:val="00A90E9B"/>
    <w:rsid w:val="00A91049"/>
    <w:rsid w:val="00A97AB0"/>
    <w:rsid w:val="00AA0BCC"/>
    <w:rsid w:val="00AB2127"/>
    <w:rsid w:val="00AB2655"/>
    <w:rsid w:val="00AB3EF7"/>
    <w:rsid w:val="00AB58DE"/>
    <w:rsid w:val="00AB72A6"/>
    <w:rsid w:val="00AC5DF6"/>
    <w:rsid w:val="00AC6111"/>
    <w:rsid w:val="00AC6363"/>
    <w:rsid w:val="00AD19DD"/>
    <w:rsid w:val="00AD5DCE"/>
    <w:rsid w:val="00AD72CF"/>
    <w:rsid w:val="00AE1E3B"/>
    <w:rsid w:val="00AE7905"/>
    <w:rsid w:val="00AF0749"/>
    <w:rsid w:val="00AF1118"/>
    <w:rsid w:val="00AF13BF"/>
    <w:rsid w:val="00AF27A9"/>
    <w:rsid w:val="00AF3549"/>
    <w:rsid w:val="00AF3E30"/>
    <w:rsid w:val="00AF448B"/>
    <w:rsid w:val="00AF760D"/>
    <w:rsid w:val="00B01FEC"/>
    <w:rsid w:val="00B04716"/>
    <w:rsid w:val="00B07931"/>
    <w:rsid w:val="00B07B8D"/>
    <w:rsid w:val="00B13F7E"/>
    <w:rsid w:val="00B16228"/>
    <w:rsid w:val="00B16A2A"/>
    <w:rsid w:val="00B17880"/>
    <w:rsid w:val="00B2243B"/>
    <w:rsid w:val="00B24047"/>
    <w:rsid w:val="00B240BE"/>
    <w:rsid w:val="00B303D6"/>
    <w:rsid w:val="00B30955"/>
    <w:rsid w:val="00B31880"/>
    <w:rsid w:val="00B33F35"/>
    <w:rsid w:val="00B367CF"/>
    <w:rsid w:val="00B510F3"/>
    <w:rsid w:val="00B52D58"/>
    <w:rsid w:val="00B55A19"/>
    <w:rsid w:val="00B56EDD"/>
    <w:rsid w:val="00B56FAF"/>
    <w:rsid w:val="00B57088"/>
    <w:rsid w:val="00B6310A"/>
    <w:rsid w:val="00B635E8"/>
    <w:rsid w:val="00B70713"/>
    <w:rsid w:val="00B745C9"/>
    <w:rsid w:val="00B77A1E"/>
    <w:rsid w:val="00B8084B"/>
    <w:rsid w:val="00B80E19"/>
    <w:rsid w:val="00B82EBA"/>
    <w:rsid w:val="00B849AC"/>
    <w:rsid w:val="00B857D9"/>
    <w:rsid w:val="00B865EB"/>
    <w:rsid w:val="00B87DAD"/>
    <w:rsid w:val="00B940C3"/>
    <w:rsid w:val="00B9743B"/>
    <w:rsid w:val="00BA2D32"/>
    <w:rsid w:val="00BB088C"/>
    <w:rsid w:val="00BB1B49"/>
    <w:rsid w:val="00BB392E"/>
    <w:rsid w:val="00BC159E"/>
    <w:rsid w:val="00BC38A9"/>
    <w:rsid w:val="00BD127D"/>
    <w:rsid w:val="00BD1889"/>
    <w:rsid w:val="00BD196A"/>
    <w:rsid w:val="00BD5A63"/>
    <w:rsid w:val="00BD5F6F"/>
    <w:rsid w:val="00BD6A19"/>
    <w:rsid w:val="00BF4A88"/>
    <w:rsid w:val="00BF6A37"/>
    <w:rsid w:val="00C004C5"/>
    <w:rsid w:val="00C0299A"/>
    <w:rsid w:val="00C05A61"/>
    <w:rsid w:val="00C06F5C"/>
    <w:rsid w:val="00C1359B"/>
    <w:rsid w:val="00C2384A"/>
    <w:rsid w:val="00C23FCC"/>
    <w:rsid w:val="00C26564"/>
    <w:rsid w:val="00C27957"/>
    <w:rsid w:val="00C35166"/>
    <w:rsid w:val="00C35578"/>
    <w:rsid w:val="00C35FE4"/>
    <w:rsid w:val="00C36206"/>
    <w:rsid w:val="00C37200"/>
    <w:rsid w:val="00C41525"/>
    <w:rsid w:val="00C4166C"/>
    <w:rsid w:val="00C422BB"/>
    <w:rsid w:val="00C4475D"/>
    <w:rsid w:val="00C448A7"/>
    <w:rsid w:val="00C51AEB"/>
    <w:rsid w:val="00C6049B"/>
    <w:rsid w:val="00C651F5"/>
    <w:rsid w:val="00C715E3"/>
    <w:rsid w:val="00C73448"/>
    <w:rsid w:val="00C74D91"/>
    <w:rsid w:val="00C8755C"/>
    <w:rsid w:val="00C91B5D"/>
    <w:rsid w:val="00C954A3"/>
    <w:rsid w:val="00C96A79"/>
    <w:rsid w:val="00CA0136"/>
    <w:rsid w:val="00CB045A"/>
    <w:rsid w:val="00CB07CD"/>
    <w:rsid w:val="00CB446C"/>
    <w:rsid w:val="00CC0C85"/>
    <w:rsid w:val="00CC7B37"/>
    <w:rsid w:val="00CD023F"/>
    <w:rsid w:val="00CD34E7"/>
    <w:rsid w:val="00CD3B58"/>
    <w:rsid w:val="00CE4DA1"/>
    <w:rsid w:val="00CE72A1"/>
    <w:rsid w:val="00CF1B19"/>
    <w:rsid w:val="00CF2806"/>
    <w:rsid w:val="00CF3D31"/>
    <w:rsid w:val="00CF6112"/>
    <w:rsid w:val="00D115B9"/>
    <w:rsid w:val="00D11A4F"/>
    <w:rsid w:val="00D11D24"/>
    <w:rsid w:val="00D15522"/>
    <w:rsid w:val="00D2158F"/>
    <w:rsid w:val="00D24250"/>
    <w:rsid w:val="00D359E0"/>
    <w:rsid w:val="00D41060"/>
    <w:rsid w:val="00D4131D"/>
    <w:rsid w:val="00D528AB"/>
    <w:rsid w:val="00D62FB7"/>
    <w:rsid w:val="00D6653E"/>
    <w:rsid w:val="00D67713"/>
    <w:rsid w:val="00D754D8"/>
    <w:rsid w:val="00D77A35"/>
    <w:rsid w:val="00D82B68"/>
    <w:rsid w:val="00D85518"/>
    <w:rsid w:val="00D94431"/>
    <w:rsid w:val="00D9477C"/>
    <w:rsid w:val="00D94D48"/>
    <w:rsid w:val="00D95AE2"/>
    <w:rsid w:val="00D97B9C"/>
    <w:rsid w:val="00DA0172"/>
    <w:rsid w:val="00DA08C4"/>
    <w:rsid w:val="00DA61ED"/>
    <w:rsid w:val="00DB0D03"/>
    <w:rsid w:val="00DB22DF"/>
    <w:rsid w:val="00DB2E44"/>
    <w:rsid w:val="00DB763C"/>
    <w:rsid w:val="00DC0F97"/>
    <w:rsid w:val="00DC10D0"/>
    <w:rsid w:val="00DC28A3"/>
    <w:rsid w:val="00DC4714"/>
    <w:rsid w:val="00DC4FAF"/>
    <w:rsid w:val="00DD08BE"/>
    <w:rsid w:val="00DD0B6E"/>
    <w:rsid w:val="00DD2183"/>
    <w:rsid w:val="00DD6F2E"/>
    <w:rsid w:val="00DE0B9B"/>
    <w:rsid w:val="00DE177F"/>
    <w:rsid w:val="00DE2B7D"/>
    <w:rsid w:val="00DE4E79"/>
    <w:rsid w:val="00DF0EAD"/>
    <w:rsid w:val="00DF345D"/>
    <w:rsid w:val="00DF591C"/>
    <w:rsid w:val="00DF60C6"/>
    <w:rsid w:val="00DF613E"/>
    <w:rsid w:val="00DF6AC5"/>
    <w:rsid w:val="00DF704D"/>
    <w:rsid w:val="00DF7E9C"/>
    <w:rsid w:val="00E00D6C"/>
    <w:rsid w:val="00E02B9E"/>
    <w:rsid w:val="00E04739"/>
    <w:rsid w:val="00E047E2"/>
    <w:rsid w:val="00E04C80"/>
    <w:rsid w:val="00E05B42"/>
    <w:rsid w:val="00E06264"/>
    <w:rsid w:val="00E07430"/>
    <w:rsid w:val="00E101EF"/>
    <w:rsid w:val="00E1090A"/>
    <w:rsid w:val="00E12ED8"/>
    <w:rsid w:val="00E164EA"/>
    <w:rsid w:val="00E175CC"/>
    <w:rsid w:val="00E176E8"/>
    <w:rsid w:val="00E20FF1"/>
    <w:rsid w:val="00E23C8B"/>
    <w:rsid w:val="00E36B81"/>
    <w:rsid w:val="00E370F7"/>
    <w:rsid w:val="00E3793E"/>
    <w:rsid w:val="00E41A6B"/>
    <w:rsid w:val="00E4625D"/>
    <w:rsid w:val="00E47F73"/>
    <w:rsid w:val="00E50D1F"/>
    <w:rsid w:val="00E577AC"/>
    <w:rsid w:val="00E6009D"/>
    <w:rsid w:val="00E61431"/>
    <w:rsid w:val="00E64727"/>
    <w:rsid w:val="00E64927"/>
    <w:rsid w:val="00E65D00"/>
    <w:rsid w:val="00E67990"/>
    <w:rsid w:val="00E7168B"/>
    <w:rsid w:val="00E731D3"/>
    <w:rsid w:val="00E74828"/>
    <w:rsid w:val="00E75F61"/>
    <w:rsid w:val="00E82F57"/>
    <w:rsid w:val="00E83D63"/>
    <w:rsid w:val="00E840E0"/>
    <w:rsid w:val="00E846E2"/>
    <w:rsid w:val="00E86B6A"/>
    <w:rsid w:val="00E87058"/>
    <w:rsid w:val="00E92E19"/>
    <w:rsid w:val="00E94A07"/>
    <w:rsid w:val="00E951ED"/>
    <w:rsid w:val="00E95723"/>
    <w:rsid w:val="00E96656"/>
    <w:rsid w:val="00EA40DA"/>
    <w:rsid w:val="00EA4BF4"/>
    <w:rsid w:val="00EB0306"/>
    <w:rsid w:val="00EB35C5"/>
    <w:rsid w:val="00EB4A17"/>
    <w:rsid w:val="00EB579E"/>
    <w:rsid w:val="00EC1E9E"/>
    <w:rsid w:val="00EC5037"/>
    <w:rsid w:val="00EC61C8"/>
    <w:rsid w:val="00ED2ADB"/>
    <w:rsid w:val="00ED3696"/>
    <w:rsid w:val="00ED380E"/>
    <w:rsid w:val="00ED5175"/>
    <w:rsid w:val="00ED6711"/>
    <w:rsid w:val="00EE2491"/>
    <w:rsid w:val="00EF280E"/>
    <w:rsid w:val="00F02CED"/>
    <w:rsid w:val="00F06956"/>
    <w:rsid w:val="00F14B57"/>
    <w:rsid w:val="00F31E74"/>
    <w:rsid w:val="00F34E75"/>
    <w:rsid w:val="00F379F7"/>
    <w:rsid w:val="00F405A2"/>
    <w:rsid w:val="00F40642"/>
    <w:rsid w:val="00F421E0"/>
    <w:rsid w:val="00F437AF"/>
    <w:rsid w:val="00F44F98"/>
    <w:rsid w:val="00F50BB5"/>
    <w:rsid w:val="00F518C1"/>
    <w:rsid w:val="00F53535"/>
    <w:rsid w:val="00F57635"/>
    <w:rsid w:val="00F579C2"/>
    <w:rsid w:val="00F6253A"/>
    <w:rsid w:val="00F62A02"/>
    <w:rsid w:val="00F63288"/>
    <w:rsid w:val="00F64AED"/>
    <w:rsid w:val="00F67D62"/>
    <w:rsid w:val="00F70F10"/>
    <w:rsid w:val="00F8297D"/>
    <w:rsid w:val="00F84D17"/>
    <w:rsid w:val="00F85165"/>
    <w:rsid w:val="00F9244F"/>
    <w:rsid w:val="00F942EE"/>
    <w:rsid w:val="00FA43CE"/>
    <w:rsid w:val="00FB5C54"/>
    <w:rsid w:val="00FB7EFC"/>
    <w:rsid w:val="00FC15FF"/>
    <w:rsid w:val="00FC204B"/>
    <w:rsid w:val="00FC7DE7"/>
    <w:rsid w:val="00FD0607"/>
    <w:rsid w:val="00FD3B2C"/>
    <w:rsid w:val="00FD6C93"/>
    <w:rsid w:val="00FE09C8"/>
    <w:rsid w:val="00FE650E"/>
    <w:rsid w:val="00FE7072"/>
    <w:rsid w:val="00FF44A4"/>
    <w:rsid w:val="00FF7844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rokecolor="#969696">
      <v:stroke endarrow="block" endarrowwidth="narrow" endarrowlength="short" color="#969696"/>
      <o:colormru v:ext="edit" colors="#fcf,#ccf"/>
    </o:shapedefaults>
    <o:shapelayout v:ext="edit">
      <o:idmap v:ext="edit" data="1"/>
    </o:shapelayout>
  </w:shapeDefaults>
  <w:decimalSymbol w:val="."/>
  <w:listSeparator w:val=","/>
  <w14:docId w14:val="6628A7A5"/>
  <w15:chartTrackingRefBased/>
  <w15:docId w15:val="{83E9CEFC-90C0-49D5-A769-78D6A999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0B6E"/>
    <w:pPr>
      <w:widowControl w:val="0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numPr>
        <w:numId w:val="1"/>
      </w:numPr>
      <w:spacing w:before="180" w:after="180" w:line="720" w:lineRule="atLeast"/>
      <w:outlineLvl w:val="0"/>
    </w:pPr>
    <w:rPr>
      <w:rFonts w:eastAsia="超研澤特圓"/>
      <w:b/>
      <w:noProof/>
      <w:kern w:val="52"/>
      <w:sz w:val="36"/>
    </w:rPr>
  </w:style>
  <w:style w:type="paragraph" w:styleId="2">
    <w:name w:val="heading 2"/>
    <w:aliases w:val="標題(章頭)"/>
    <w:basedOn w:val="a"/>
    <w:next w:val="a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0">
    <w:name w:val="JAVA節"/>
    <w:next w:val="JAVA1"/>
    <w:pPr>
      <w:spacing w:beforeLines="50" w:before="120" w:afterLines="50" w:after="120" w:line="360" w:lineRule="atLeast"/>
    </w:pPr>
    <w:rPr>
      <w:rFonts w:eastAsia="華康細圓體"/>
      <w:color w:val="FF0000"/>
      <w:spacing w:val="6"/>
      <w:sz w:val="28"/>
    </w:rPr>
  </w:style>
  <w:style w:type="paragraph" w:customStyle="1" w:styleId="JAVA1">
    <w:name w:val="JAVA本文"/>
    <w:link w:val="JAVA2"/>
    <w:rsid w:val="00657C59"/>
    <w:pPr>
      <w:spacing w:line="360" w:lineRule="atLeast"/>
      <w:jc w:val="both"/>
    </w:pPr>
    <w:rPr>
      <w:rFonts w:eastAsia="華康細圓體"/>
    </w:rPr>
  </w:style>
  <w:style w:type="paragraph" w:customStyle="1" w:styleId="JAVA3">
    <w:name w:val="JAVA小節"/>
    <w:basedOn w:val="JAVA0"/>
    <w:rPr>
      <w:color w:val="008080"/>
      <w:sz w:val="24"/>
    </w:rPr>
  </w:style>
  <w:style w:type="paragraph" w:customStyle="1" w:styleId="JAVA">
    <w:name w:val="JAVA習題"/>
    <w:basedOn w:val="a"/>
    <w:pPr>
      <w:widowControl/>
      <w:numPr>
        <w:numId w:val="7"/>
      </w:numPr>
      <w:spacing w:line="360" w:lineRule="atLeast"/>
      <w:jc w:val="both"/>
    </w:pPr>
    <w:rPr>
      <w:rFonts w:eastAsia="華康細圓體"/>
      <w:kern w:val="0"/>
      <w:sz w:val="18"/>
      <w:szCs w:val="20"/>
    </w:rPr>
  </w:style>
  <w:style w:type="paragraph" w:customStyle="1" w:styleId="JAVA4">
    <w:name w:val="JAVA程式碼"/>
    <w:pPr>
      <w:spacing w:line="240" w:lineRule="exact"/>
      <w:ind w:left="170"/>
    </w:pPr>
    <w:rPr>
      <w:rFonts w:ascii="Courier New" w:eastAsia="華康細圓體" w:hAnsi="Courier New"/>
      <w:sz w:val="18"/>
    </w:rPr>
  </w:style>
  <w:style w:type="character" w:customStyle="1" w:styleId="intstyle23">
    <w:name w:val="intstyle23"/>
    <w:hidden/>
    <w:rPr>
      <w:rFonts w:ascii="Courier New" w:hAnsi="Courier New" w:cs="Courier New"/>
      <w:color w:val="000000"/>
      <w:szCs w:val="2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S0">
    <w:name w:val="DS本文"/>
    <w:pPr>
      <w:spacing w:line="360" w:lineRule="atLeast"/>
      <w:jc w:val="both"/>
    </w:pPr>
    <w:rPr>
      <w:rFonts w:ascii="Arial" w:eastAsia="華康細圓體" w:hAnsi="Arial"/>
      <w:noProof/>
      <w:spacing w:val="4"/>
    </w:rPr>
  </w:style>
  <w:style w:type="paragraph" w:customStyle="1" w:styleId="DS1">
    <w:name w:val="DS程式碼"/>
    <w:pPr>
      <w:spacing w:line="240" w:lineRule="exact"/>
      <w:ind w:left="1077" w:hanging="907"/>
      <w:jc w:val="both"/>
    </w:pPr>
    <w:rPr>
      <w:rFonts w:ascii="Courier New" w:eastAsia="華康細圓體" w:hAnsi="Courier New"/>
      <w:color w:val="000000"/>
      <w:sz w:val="18"/>
    </w:rPr>
  </w:style>
  <w:style w:type="paragraph" w:customStyle="1" w:styleId="a6">
    <w:name w:val="圖的說明字體"/>
    <w:pPr>
      <w:jc w:val="both"/>
    </w:pPr>
    <w:rPr>
      <w:rFonts w:ascii="Arial" w:eastAsia="華康細圓體" w:hAnsi="Arial"/>
      <w:sz w:val="16"/>
    </w:rPr>
  </w:style>
  <w:style w:type="paragraph" w:customStyle="1" w:styleId="a7">
    <w:name w:val="文字方塊的字體"/>
    <w:basedOn w:val="a"/>
    <w:pPr>
      <w:jc w:val="both"/>
    </w:pPr>
    <w:rPr>
      <w:rFonts w:eastAsia="華康細圓體"/>
      <w:sz w:val="16"/>
    </w:rPr>
  </w:style>
  <w:style w:type="paragraph" w:customStyle="1" w:styleId="11">
    <w:name w:val="細圓體11藍色"/>
    <w:basedOn w:val="a"/>
    <w:pPr>
      <w:numPr>
        <w:numId w:val="2"/>
      </w:numPr>
      <w:spacing w:line="360" w:lineRule="atLeast"/>
      <w:jc w:val="both"/>
    </w:pPr>
    <w:rPr>
      <w:rFonts w:eastAsia="華康細圓體"/>
      <w:color w:val="0000FF"/>
      <w:sz w:val="22"/>
    </w:rPr>
  </w:style>
  <w:style w:type="paragraph" w:customStyle="1" w:styleId="12">
    <w:name w:val="細圓體12綠色"/>
    <w:basedOn w:val="a"/>
    <w:pPr>
      <w:spacing w:after="120" w:line="360" w:lineRule="atLeast"/>
      <w:jc w:val="both"/>
    </w:pPr>
    <w:rPr>
      <w:rFonts w:eastAsia="華康細圓體"/>
      <w:color w:val="008080"/>
    </w:rPr>
  </w:style>
  <w:style w:type="paragraph" w:customStyle="1" w:styleId="DS">
    <w:name w:val="DS習題"/>
    <w:basedOn w:val="DS0"/>
    <w:pPr>
      <w:numPr>
        <w:numId w:val="3"/>
      </w:numPr>
      <w:spacing w:afterLines="40" w:after="40" w:line="320" w:lineRule="atLeast"/>
      <w:jc w:val="left"/>
    </w:pPr>
    <w:rPr>
      <w:sz w:val="18"/>
    </w:rPr>
  </w:style>
  <w:style w:type="paragraph" w:customStyle="1" w:styleId="DS2">
    <w:name w:val="DS節"/>
    <w:basedOn w:val="DS0"/>
    <w:pPr>
      <w:widowControl w:val="0"/>
      <w:spacing w:after="120"/>
    </w:pPr>
    <w:rPr>
      <w:noProof w:val="0"/>
      <w:color w:val="FF0000"/>
      <w:spacing w:val="0"/>
      <w:kern w:val="16"/>
      <w:sz w:val="28"/>
    </w:rPr>
  </w:style>
  <w:style w:type="character" w:customStyle="1" w:styleId="apple-converted-space">
    <w:name w:val="apple-converted-space"/>
    <w:basedOn w:val="a0"/>
    <w:rsid w:val="00CD34E7"/>
  </w:style>
  <w:style w:type="paragraph" w:customStyle="1" w:styleId="J0">
    <w:name w:val="J內文"/>
    <w:basedOn w:val="JAVA1"/>
    <w:link w:val="J1"/>
    <w:qFormat/>
    <w:rsid w:val="00A84777"/>
    <w:rPr>
      <w:rFonts w:eastAsia="華康細圓體(P)"/>
      <w:sz w:val="21"/>
      <w:szCs w:val="21"/>
    </w:rPr>
  </w:style>
  <w:style w:type="character" w:customStyle="1" w:styleId="JAVA2">
    <w:name w:val="JAVA本文 字元"/>
    <w:basedOn w:val="a0"/>
    <w:link w:val="JAVA1"/>
    <w:rsid w:val="00A84777"/>
    <w:rPr>
      <w:rFonts w:eastAsia="華康細圓體"/>
    </w:rPr>
  </w:style>
  <w:style w:type="character" w:customStyle="1" w:styleId="J1">
    <w:name w:val="J內文 字元"/>
    <w:basedOn w:val="JAVA2"/>
    <w:link w:val="J0"/>
    <w:rsid w:val="00A84777"/>
    <w:rPr>
      <w:rFonts w:eastAsia="華康細圓體(P)"/>
      <w:sz w:val="21"/>
      <w:szCs w:val="21"/>
    </w:rPr>
  </w:style>
  <w:style w:type="character" w:customStyle="1" w:styleId="a4">
    <w:name w:val="頁尾 字元"/>
    <w:basedOn w:val="a0"/>
    <w:link w:val="a3"/>
    <w:uiPriority w:val="99"/>
    <w:rsid w:val="00E4625D"/>
    <w:rPr>
      <w:kern w:val="2"/>
    </w:rPr>
  </w:style>
  <w:style w:type="paragraph" w:customStyle="1" w:styleId="J2">
    <w:name w:val="J節"/>
    <w:basedOn w:val="JAVA0"/>
    <w:link w:val="J3"/>
    <w:qFormat/>
    <w:rsid w:val="00950864"/>
    <w:pPr>
      <w:spacing w:beforeLines="0" w:before="0"/>
    </w:pPr>
    <w:rPr>
      <w:color w:val="000000"/>
      <w:sz w:val="32"/>
      <w:szCs w:val="32"/>
    </w:rPr>
  </w:style>
  <w:style w:type="character" w:customStyle="1" w:styleId="J3">
    <w:name w:val="J節 字元"/>
    <w:basedOn w:val="a0"/>
    <w:link w:val="J2"/>
    <w:rsid w:val="00950864"/>
    <w:rPr>
      <w:rFonts w:eastAsia="華康細圓體"/>
      <w:color w:val="000000"/>
      <w:spacing w:val="6"/>
      <w:sz w:val="32"/>
      <w:szCs w:val="32"/>
    </w:rPr>
  </w:style>
  <w:style w:type="paragraph" w:customStyle="1" w:styleId="J4">
    <w:name w:val="J小節"/>
    <w:basedOn w:val="JAVA3"/>
    <w:link w:val="J5"/>
    <w:qFormat/>
    <w:rsid w:val="00730890"/>
    <w:pPr>
      <w:spacing w:beforeLines="0" w:before="0"/>
    </w:pPr>
    <w:rPr>
      <w:color w:val="auto"/>
      <w:sz w:val="28"/>
      <w:szCs w:val="32"/>
    </w:rPr>
  </w:style>
  <w:style w:type="character" w:customStyle="1" w:styleId="J5">
    <w:name w:val="J小節 字元"/>
    <w:basedOn w:val="a0"/>
    <w:link w:val="J4"/>
    <w:rsid w:val="00730890"/>
    <w:rPr>
      <w:rFonts w:eastAsia="華康細圓體"/>
      <w:spacing w:val="6"/>
      <w:sz w:val="28"/>
      <w:szCs w:val="32"/>
    </w:rPr>
  </w:style>
  <w:style w:type="table" w:customStyle="1" w:styleId="10">
    <w:name w:val="表格格線1"/>
    <w:basedOn w:val="a1"/>
    <w:next w:val="a8"/>
    <w:uiPriority w:val="39"/>
    <w:rsid w:val="00E0626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6">
    <w:name w:val="J程式碼"/>
    <w:basedOn w:val="a"/>
    <w:link w:val="J7"/>
    <w:qFormat/>
    <w:rsid w:val="00E06264"/>
    <w:pPr>
      <w:spacing w:line="280" w:lineRule="exact"/>
      <w:jc w:val="both"/>
    </w:pPr>
    <w:rPr>
      <w:rFonts w:ascii="Consolas" w:eastAsia="華康細圓體(P)" w:hAnsi="Consolas" w:cstheme="minorBidi"/>
      <w:sz w:val="19"/>
      <w:szCs w:val="19"/>
    </w:rPr>
  </w:style>
  <w:style w:type="character" w:customStyle="1" w:styleId="J7">
    <w:name w:val="J程式碼 字元"/>
    <w:basedOn w:val="a0"/>
    <w:link w:val="J6"/>
    <w:rsid w:val="00E06264"/>
    <w:rPr>
      <w:rFonts w:ascii="Consolas" w:eastAsia="華康細圓體(P)" w:hAnsi="Consolas" w:cstheme="minorBidi"/>
      <w:kern w:val="2"/>
      <w:sz w:val="19"/>
      <w:szCs w:val="19"/>
    </w:rPr>
  </w:style>
  <w:style w:type="table" w:styleId="a8">
    <w:name w:val="Table Grid"/>
    <w:basedOn w:val="a1"/>
    <w:uiPriority w:val="39"/>
    <w:rsid w:val="00E06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">
    <w:name w:val="J習題"/>
    <w:basedOn w:val="JAVA"/>
    <w:link w:val="J8"/>
    <w:qFormat/>
    <w:rsid w:val="00B865EB"/>
    <w:pPr>
      <w:numPr>
        <w:numId w:val="15"/>
      </w:numPr>
      <w:tabs>
        <w:tab w:val="left" w:pos="426"/>
      </w:tabs>
      <w:spacing w:afterLines="30" w:after="30"/>
    </w:pPr>
    <w:rPr>
      <w:sz w:val="20"/>
    </w:rPr>
  </w:style>
  <w:style w:type="character" w:customStyle="1" w:styleId="J8">
    <w:name w:val="J習題 字元"/>
    <w:basedOn w:val="a0"/>
    <w:link w:val="J"/>
    <w:rsid w:val="00B865EB"/>
    <w:rPr>
      <w:rFonts w:eastAsia="華康細圓體"/>
    </w:rPr>
  </w:style>
  <w:style w:type="paragraph" w:customStyle="1" w:styleId="P">
    <w:name w:val="P習題"/>
    <w:basedOn w:val="a"/>
    <w:link w:val="P0"/>
    <w:qFormat/>
    <w:rsid w:val="00F8297D"/>
    <w:pPr>
      <w:numPr>
        <w:ilvl w:val="3"/>
        <w:numId w:val="31"/>
      </w:numPr>
      <w:spacing w:afterLines="50" w:after="180" w:line="320" w:lineRule="exact"/>
      <w:jc w:val="both"/>
    </w:pPr>
    <w:rPr>
      <w:rFonts w:eastAsia="華康細圓體"/>
      <w:sz w:val="20"/>
      <w:szCs w:val="20"/>
    </w:rPr>
  </w:style>
  <w:style w:type="character" w:customStyle="1" w:styleId="P0">
    <w:name w:val="P習題 字元"/>
    <w:basedOn w:val="a0"/>
    <w:link w:val="P"/>
    <w:rsid w:val="00F8297D"/>
    <w:rPr>
      <w:rFonts w:eastAsia="華康細圓體"/>
      <w:kern w:val="2"/>
    </w:rPr>
  </w:style>
  <w:style w:type="character" w:styleId="a9">
    <w:name w:val="Placeholder Text"/>
    <w:basedOn w:val="a0"/>
    <w:uiPriority w:val="99"/>
    <w:semiHidden/>
    <w:rsid w:val="00B24047"/>
    <w:rPr>
      <w:color w:val="808080"/>
    </w:rPr>
  </w:style>
  <w:style w:type="paragraph" w:styleId="Web">
    <w:name w:val="Normal (Web)"/>
    <w:basedOn w:val="a"/>
    <w:uiPriority w:val="99"/>
    <w:unhideWhenUsed/>
    <w:rsid w:val="00DD6F2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Hyperlink"/>
    <w:basedOn w:val="a0"/>
    <w:rsid w:val="009431DA"/>
    <w:rPr>
      <w:color w:val="0563C1" w:themeColor="hyperlink"/>
      <w:u w:val="single"/>
    </w:rPr>
  </w:style>
  <w:style w:type="paragraph" w:styleId="ab">
    <w:name w:val="Balloon Text"/>
    <w:basedOn w:val="a"/>
    <w:link w:val="ac"/>
    <w:rsid w:val="009431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9431DA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P1">
    <w:name w:val="P內文"/>
    <w:basedOn w:val="a"/>
    <w:link w:val="P2"/>
    <w:qFormat/>
    <w:rsid w:val="00F421E0"/>
    <w:pPr>
      <w:spacing w:afterLines="50" w:after="50" w:line="360" w:lineRule="exact"/>
      <w:jc w:val="both"/>
    </w:pPr>
    <w:rPr>
      <w:rFonts w:eastAsia="華康細圓體"/>
      <w:sz w:val="21"/>
      <w:szCs w:val="22"/>
    </w:rPr>
  </w:style>
  <w:style w:type="character" w:customStyle="1" w:styleId="P2">
    <w:name w:val="P內文 字元"/>
    <w:basedOn w:val="a0"/>
    <w:link w:val="P1"/>
    <w:rsid w:val="00F421E0"/>
    <w:rPr>
      <w:rFonts w:eastAsia="華康細圓體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jav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E29D-AF25-4A79-AA1B-5B611EBD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0</TotalTime>
  <Pages>11</Pages>
  <Words>277</Words>
  <Characters>1584</Characters>
  <Application>Microsoft Office Word</Application>
  <DocSecurity>0</DocSecurity>
  <Lines>13</Lines>
  <Paragraphs>3</Paragraphs>
  <ScaleCrop>false</ScaleCrop>
  <Company>SUNY@Buffalo</Company>
  <LinksUpToDate>false</LinksUpToDate>
  <CharactersWithSpaces>1858</CharactersWithSpaces>
  <SharedDoc>false</SharedDoc>
  <HLinks>
    <vt:vector size="12" baseType="variant">
      <vt:variant>
        <vt:i4>5832785</vt:i4>
      </vt:variant>
      <vt:variant>
        <vt:i4>-1</vt:i4>
      </vt:variant>
      <vt:variant>
        <vt:i4>2090</vt:i4>
      </vt:variant>
      <vt:variant>
        <vt:i4>1</vt:i4>
      </vt:variant>
      <vt:variant>
        <vt:lpwstr>http://www.print.sakura.ne.jp/print-is58.gif</vt:lpwstr>
      </vt:variant>
      <vt:variant>
        <vt:lpwstr/>
      </vt:variant>
      <vt:variant>
        <vt:i4>5832785</vt:i4>
      </vt:variant>
      <vt:variant>
        <vt:i4>-1</vt:i4>
      </vt:variant>
      <vt:variant>
        <vt:i4>1937</vt:i4>
      </vt:variant>
      <vt:variant>
        <vt:i4>1</vt:i4>
      </vt:variant>
      <vt:variant>
        <vt:lpwstr>http://www.print.sakura.ne.jp/print-is58.gif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Java教學手冊第六版</dc:title>
  <dc:subject/>
  <dc:creator>Chen Li-Ju;WienHong</dc:creator>
  <cp:keywords/>
  <dc:description/>
  <cp:lastModifiedBy>user</cp:lastModifiedBy>
  <cp:revision>2</cp:revision>
  <cp:lastPrinted>2023-05-01T01:47:00Z</cp:lastPrinted>
  <dcterms:created xsi:type="dcterms:W3CDTF">2024-02-27T03:55:00Z</dcterms:created>
  <dcterms:modified xsi:type="dcterms:W3CDTF">2024-02-27T03:55:00Z</dcterms:modified>
</cp:coreProperties>
</file>