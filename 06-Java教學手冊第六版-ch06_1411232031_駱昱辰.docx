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2AC7" w14:textId="77777777" w:rsidR="00B25926" w:rsidRPr="00CF7C24" w:rsidRDefault="001D6935" w:rsidP="00CF7C24">
      <w:pPr>
        <w:pStyle w:val="J2"/>
      </w:pPr>
      <w:r w:rsidRPr="00CF7C24">
        <w:rPr>
          <w:rFonts w:hint="eastAsia"/>
        </w:rPr>
        <w:t>第六章</w:t>
      </w:r>
      <w:r w:rsidRPr="00CF7C24">
        <w:rPr>
          <w:rFonts w:hint="eastAsia"/>
        </w:rPr>
        <w:t xml:space="preserve"> </w:t>
      </w:r>
      <w:r w:rsidR="0077015D" w:rsidRPr="00CF7C24">
        <w:rPr>
          <w:rFonts w:hint="eastAsia"/>
        </w:rPr>
        <w:t>習題</w:t>
      </w:r>
    </w:p>
    <w:p w14:paraId="22252AC8" w14:textId="77777777" w:rsidR="00B25926" w:rsidRPr="00F979C1" w:rsidRDefault="00B25926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FFCC99"/>
        </w:rPr>
      </w:pP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6.1 </w:t>
      </w: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>一維陣列</w:t>
      </w: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77015D"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22252AC9" w14:textId="77777777" w:rsidR="009F6713" w:rsidRDefault="009F6713" w:rsidP="00416E1A">
      <w:pPr>
        <w:pStyle w:val="J"/>
        <w:tabs>
          <w:tab w:val="clear" w:pos="840"/>
        </w:tabs>
        <w:spacing w:afterLines="50" w:after="120"/>
        <w:ind w:left="425" w:hanging="425"/>
      </w:pPr>
      <w:r>
        <w:rPr>
          <w:rFonts w:hint="eastAsia"/>
          <w:iCs/>
        </w:rPr>
        <w:t>下列矩陣初值的設定方式是正確的嗎？如果不是，試指出其錯誤的地方</w:t>
      </w:r>
      <w:r w:rsidRPr="00742962">
        <w:rPr>
          <w:rFonts w:hint="eastAsia"/>
        </w:rPr>
        <w:t>：</w:t>
      </w:r>
    </w:p>
    <w:tbl>
      <w:tblPr>
        <w:tblStyle w:val="10"/>
        <w:tblW w:w="751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7087"/>
      </w:tblGrid>
      <w:tr w:rsidR="00D472E4" w:rsidRPr="00A1248E" w14:paraId="22252ACC" w14:textId="77777777" w:rsidTr="00490ADB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2252ACA" w14:textId="77777777" w:rsidR="00D472E4" w:rsidRPr="00FD3C89" w:rsidRDefault="00D472E4" w:rsidP="00490ADB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7087" w:type="dxa"/>
            <w:tcBorders>
              <w:top w:val="nil"/>
              <w:bottom w:val="nil"/>
            </w:tcBorders>
            <w:vAlign w:val="center"/>
          </w:tcPr>
          <w:p w14:paraId="22252ACB" w14:textId="77777777" w:rsidR="00D472E4" w:rsidRPr="003B6C1B" w:rsidRDefault="00D472E4" w:rsidP="003B6C1B">
            <w:pPr>
              <w:pStyle w:val="J6"/>
            </w:pPr>
            <w:r w:rsidRPr="003B6C1B">
              <w:t>int arr={</w:t>
            </w:r>
            <w:r w:rsidRPr="003B6C1B">
              <w:rPr>
                <w:rFonts w:hint="eastAsia"/>
              </w:rPr>
              <w:t>6</w:t>
            </w:r>
            <w:r w:rsidRPr="003B6C1B">
              <w:t>,</w:t>
            </w:r>
            <w:r w:rsidRPr="003B6C1B">
              <w:rPr>
                <w:rFonts w:hint="eastAsia"/>
              </w:rPr>
              <w:t>7</w:t>
            </w:r>
            <w:r w:rsidRPr="003B6C1B">
              <w:t>,</w:t>
            </w:r>
            <w:r w:rsidRPr="003B6C1B">
              <w:rPr>
                <w:rFonts w:hint="eastAsia"/>
              </w:rPr>
              <w:t>8</w:t>
            </w:r>
            <w:r w:rsidRPr="003B6C1B">
              <w:t>,</w:t>
            </w:r>
            <w:r w:rsidRPr="003B6C1B">
              <w:rPr>
                <w:rFonts w:hint="eastAsia"/>
              </w:rPr>
              <w:t>9</w:t>
            </w:r>
            <w:r w:rsidRPr="003B6C1B">
              <w:t>,</w:t>
            </w:r>
            <w:r w:rsidRPr="003B6C1B">
              <w:rPr>
                <w:rFonts w:hint="eastAsia"/>
              </w:rPr>
              <w:t>1</w:t>
            </w:r>
            <w:r w:rsidRPr="003B6C1B">
              <w:t>,</w:t>
            </w:r>
            <w:r w:rsidRPr="003B6C1B">
              <w:rPr>
                <w:rFonts w:hint="eastAsia"/>
              </w:rPr>
              <w:t>2</w:t>
            </w:r>
            <w:r w:rsidRPr="003B6C1B">
              <w:t>};</w:t>
            </w:r>
          </w:p>
        </w:tc>
      </w:tr>
      <w:tr w:rsidR="00D472E4" w:rsidRPr="00A1248E" w14:paraId="22252ACF" w14:textId="77777777" w:rsidTr="00490ADB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2252ACD" w14:textId="77777777" w:rsidR="00D472E4" w:rsidRPr="00FD3C89" w:rsidRDefault="00D472E4" w:rsidP="00490ADB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(b)</w:t>
            </w:r>
          </w:p>
        </w:tc>
        <w:tc>
          <w:tcPr>
            <w:tcW w:w="7087" w:type="dxa"/>
            <w:tcBorders>
              <w:top w:val="nil"/>
              <w:bottom w:val="nil"/>
            </w:tcBorders>
            <w:vAlign w:val="center"/>
          </w:tcPr>
          <w:p w14:paraId="22252ACE" w14:textId="77777777" w:rsidR="00D472E4" w:rsidRPr="003B6C1B" w:rsidRDefault="00D472E4" w:rsidP="007B053B">
            <w:pPr>
              <w:pStyle w:val="J6"/>
            </w:pPr>
            <w:r w:rsidRPr="003B6C1B">
              <w:t>int</w:t>
            </w:r>
            <w:r w:rsidR="007B053B" w:rsidRPr="003B6C1B">
              <w:t>[5]</w:t>
            </w:r>
            <w:r w:rsidRPr="003B6C1B">
              <w:t xml:space="preserve"> arr={</w:t>
            </w:r>
            <w:r w:rsidRPr="003B6C1B">
              <w:rPr>
                <w:rFonts w:hint="eastAsia"/>
              </w:rPr>
              <w:t>5</w:t>
            </w:r>
            <w:r w:rsidRPr="003B6C1B">
              <w:t>,</w:t>
            </w:r>
            <w:r w:rsidRPr="003B6C1B">
              <w:rPr>
                <w:rFonts w:hint="eastAsia"/>
              </w:rPr>
              <w:t>6</w:t>
            </w:r>
            <w:r w:rsidRPr="003B6C1B">
              <w:t>,</w:t>
            </w:r>
            <w:r w:rsidRPr="003B6C1B">
              <w:rPr>
                <w:rFonts w:hint="eastAsia"/>
              </w:rPr>
              <w:t>2</w:t>
            </w:r>
            <w:r w:rsidRPr="003B6C1B">
              <w:t>,</w:t>
            </w:r>
            <w:r w:rsidRPr="003B6C1B">
              <w:rPr>
                <w:rFonts w:hint="eastAsia"/>
              </w:rPr>
              <w:t>7</w:t>
            </w:r>
            <w:r w:rsidRPr="003B6C1B">
              <w:t>,</w:t>
            </w:r>
            <w:r w:rsidRPr="003B6C1B">
              <w:rPr>
                <w:rFonts w:hint="eastAsia"/>
              </w:rPr>
              <w:t>8</w:t>
            </w:r>
            <w:r w:rsidRPr="003B6C1B">
              <w:t>,</w:t>
            </w:r>
            <w:r w:rsidR="007B053B">
              <w:t>·</w:t>
            </w:r>
            <w:r w:rsidRPr="003B6C1B">
              <w:rPr>
                <w:rFonts w:hint="eastAsia"/>
              </w:rPr>
              <w:t>9</w:t>
            </w:r>
            <w:r w:rsidRPr="003B6C1B">
              <w:t>};</w:t>
            </w:r>
          </w:p>
        </w:tc>
      </w:tr>
      <w:tr w:rsidR="00D472E4" w:rsidRPr="00A1248E" w14:paraId="22252AD2" w14:textId="77777777" w:rsidTr="00490ADB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2252AD0" w14:textId="77777777" w:rsidR="00D472E4" w:rsidRPr="00FD3C89" w:rsidRDefault="00D472E4" w:rsidP="00490ADB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(c)</w:t>
            </w:r>
          </w:p>
        </w:tc>
        <w:tc>
          <w:tcPr>
            <w:tcW w:w="7087" w:type="dxa"/>
            <w:tcBorders>
              <w:top w:val="nil"/>
              <w:bottom w:val="nil"/>
            </w:tcBorders>
            <w:vAlign w:val="center"/>
          </w:tcPr>
          <w:p w14:paraId="22252AD1" w14:textId="77777777" w:rsidR="00D472E4" w:rsidRPr="003B6C1B" w:rsidRDefault="0093377D" w:rsidP="0093377D">
            <w:pPr>
              <w:pStyle w:val="J6"/>
            </w:pPr>
            <w:r>
              <w:rPr>
                <w:rFonts w:hint="eastAsia"/>
              </w:rPr>
              <w:t>int</w:t>
            </w:r>
            <w:r w:rsidR="007B053B" w:rsidRPr="003B6C1B">
              <w:t>[]</w:t>
            </w:r>
            <w:r w:rsidR="00D472E4" w:rsidRPr="003B6C1B">
              <w:t xml:space="preserve"> arr={</w:t>
            </w:r>
            <w:r w:rsidR="00D472E4" w:rsidRPr="003B6C1B">
              <w:rPr>
                <w:rFonts w:hint="eastAsia"/>
              </w:rPr>
              <w:t>4</w:t>
            </w:r>
            <w:r>
              <w:rPr>
                <w:rFonts w:hint="eastAsia"/>
              </w:rPr>
              <w:t>.2</w:t>
            </w:r>
            <w:r w:rsidR="00D472E4" w:rsidRPr="003B6C1B">
              <w:t>,</w:t>
            </w:r>
            <w:r w:rsidR="00D472E4" w:rsidRPr="003B6C1B">
              <w:rPr>
                <w:rFonts w:hint="eastAsia"/>
              </w:rPr>
              <w:t>8</w:t>
            </w:r>
            <w:r>
              <w:t>.1</w:t>
            </w:r>
            <w:r w:rsidR="00D472E4" w:rsidRPr="003B6C1B">
              <w:t>,3</w:t>
            </w:r>
            <w:r>
              <w:t>.3</w:t>
            </w:r>
            <w:r w:rsidR="00D472E4" w:rsidRPr="003B6C1B">
              <w:t>};</w:t>
            </w:r>
          </w:p>
        </w:tc>
      </w:tr>
      <w:tr w:rsidR="00D472E4" w:rsidRPr="00A1248E" w14:paraId="22252AD5" w14:textId="77777777" w:rsidTr="00490ADB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2252AD3" w14:textId="77777777" w:rsidR="00D472E4" w:rsidRPr="00270645" w:rsidRDefault="00D472E4" w:rsidP="00490ADB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270645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(d)</w:t>
            </w:r>
          </w:p>
        </w:tc>
        <w:tc>
          <w:tcPr>
            <w:tcW w:w="7087" w:type="dxa"/>
            <w:tcBorders>
              <w:top w:val="nil"/>
              <w:bottom w:val="nil"/>
            </w:tcBorders>
            <w:vAlign w:val="center"/>
          </w:tcPr>
          <w:p w14:paraId="22252AD4" w14:textId="77777777" w:rsidR="00D472E4" w:rsidRPr="003B6C1B" w:rsidRDefault="00D472E4" w:rsidP="0093377D">
            <w:pPr>
              <w:pStyle w:val="J6"/>
            </w:pPr>
            <w:r w:rsidRPr="003B6C1B">
              <w:rPr>
                <w:rFonts w:hint="eastAsia"/>
              </w:rPr>
              <w:t>double</w:t>
            </w:r>
            <w:r w:rsidR="007B053B" w:rsidRPr="003B6C1B">
              <w:t>[]</w:t>
            </w:r>
            <w:r w:rsidRPr="003B6C1B">
              <w:t xml:space="preserve"> arr={</w:t>
            </w:r>
            <w:r w:rsidRPr="003B6C1B">
              <w:rPr>
                <w:rFonts w:hint="eastAsia"/>
              </w:rPr>
              <w:t>8</w:t>
            </w:r>
            <w:r w:rsidRPr="003B6C1B">
              <w:t>,</w:t>
            </w:r>
            <w:r w:rsidRPr="003B6C1B">
              <w:rPr>
                <w:rFonts w:hint="eastAsia"/>
              </w:rPr>
              <w:t>6</w:t>
            </w:r>
            <w:r w:rsidRPr="003B6C1B">
              <w:t>,</w:t>
            </w:r>
            <w:r w:rsidRPr="003B6C1B">
              <w:rPr>
                <w:rFonts w:hint="eastAsia"/>
              </w:rPr>
              <w:t>5</w:t>
            </w:r>
            <w:r w:rsidRPr="003B6C1B">
              <w:t>,</w:t>
            </w:r>
            <w:r w:rsidRPr="003B6C1B">
              <w:rPr>
                <w:rFonts w:hint="eastAsia"/>
              </w:rPr>
              <w:t>1</w:t>
            </w:r>
            <w:r w:rsidRPr="003B6C1B">
              <w:t>,</w:t>
            </w:r>
            <w:r w:rsidRPr="003B6C1B">
              <w:rPr>
                <w:rFonts w:hint="eastAsia"/>
              </w:rPr>
              <w:t>4.6</w:t>
            </w:r>
            <w:r w:rsidRPr="003B6C1B">
              <w:t>};</w:t>
            </w:r>
          </w:p>
        </w:tc>
      </w:tr>
    </w:tbl>
    <w:p w14:paraId="22252AD6" w14:textId="77777777" w:rsidR="001128D9" w:rsidRPr="0005421E" w:rsidRDefault="001128D9" w:rsidP="00BD5F60">
      <w:pPr>
        <w:pStyle w:val="J"/>
        <w:tabs>
          <w:tab w:val="clear" w:pos="840"/>
        </w:tabs>
        <w:spacing w:beforeLines="50" w:before="120" w:after="72"/>
        <w:ind w:left="425" w:hanging="425"/>
        <w:rPr>
          <w:iCs/>
          <w:color w:val="FF0000"/>
        </w:rPr>
      </w:pPr>
      <w:r w:rsidRPr="0005421E">
        <w:rPr>
          <w:rFonts w:hint="eastAsia"/>
          <w:iCs/>
          <w:color w:val="FF0000"/>
        </w:rPr>
        <w:t>設</w:t>
      </w:r>
      <w:r w:rsidRPr="0005421E">
        <w:rPr>
          <w:rFonts w:hint="eastAsia"/>
          <w:iCs/>
          <w:color w:val="FF0000"/>
        </w:rPr>
        <w:t>a</w:t>
      </w:r>
      <w:r w:rsidRPr="0005421E">
        <w:rPr>
          <w:rFonts w:hint="eastAsia"/>
          <w:iCs/>
          <w:color w:val="FF0000"/>
        </w:rPr>
        <w:t>與</w:t>
      </w:r>
      <w:r w:rsidRPr="0005421E">
        <w:rPr>
          <w:rFonts w:hint="eastAsia"/>
          <w:iCs/>
          <w:color w:val="FF0000"/>
        </w:rPr>
        <w:t>b</w:t>
      </w:r>
      <w:r w:rsidRPr="0005421E">
        <w:rPr>
          <w:rFonts w:hint="eastAsia"/>
          <w:iCs/>
          <w:color w:val="FF0000"/>
        </w:rPr>
        <w:t>兩個陣列為：</w:t>
      </w:r>
    </w:p>
    <w:p w14:paraId="22252AD7" w14:textId="77777777" w:rsidR="001128D9" w:rsidRPr="0005421E" w:rsidRDefault="001128D9" w:rsidP="004B4836">
      <w:pPr>
        <w:pStyle w:val="J6"/>
        <w:ind w:leftChars="236" w:left="566"/>
        <w:rPr>
          <w:color w:val="FF0000"/>
        </w:rPr>
      </w:pPr>
      <w:r w:rsidRPr="0005421E">
        <w:rPr>
          <w:color w:val="FF0000"/>
        </w:rPr>
        <w:t>int</w:t>
      </w:r>
      <w:r w:rsidR="00147551" w:rsidRPr="0005421E">
        <w:rPr>
          <w:color w:val="FF0000"/>
        </w:rPr>
        <w:t>[]</w:t>
      </w:r>
      <w:r w:rsidRPr="0005421E">
        <w:rPr>
          <w:color w:val="FF0000"/>
        </w:rPr>
        <w:t xml:space="preserve"> a={18,-51,</w:t>
      </w:r>
      <w:r w:rsidR="00E469FE" w:rsidRPr="0005421E">
        <w:rPr>
          <w:color w:val="FF0000"/>
        </w:rPr>
        <w:t xml:space="preserve"> </w:t>
      </w:r>
      <w:r w:rsidRPr="0005421E">
        <w:rPr>
          <w:color w:val="FF0000"/>
        </w:rPr>
        <w:t>23,35};</w:t>
      </w:r>
    </w:p>
    <w:p w14:paraId="22252AD8" w14:textId="77777777" w:rsidR="001128D9" w:rsidRPr="0005421E" w:rsidRDefault="001128D9" w:rsidP="004B4836">
      <w:pPr>
        <w:pStyle w:val="J6"/>
        <w:spacing w:afterLines="50" w:after="120"/>
        <w:ind w:leftChars="236" w:left="566"/>
        <w:rPr>
          <w:color w:val="FF0000"/>
        </w:rPr>
      </w:pPr>
      <w:r w:rsidRPr="0005421E">
        <w:rPr>
          <w:color w:val="FF0000"/>
        </w:rPr>
        <w:t>int</w:t>
      </w:r>
      <w:r w:rsidR="00147551" w:rsidRPr="0005421E">
        <w:rPr>
          <w:color w:val="FF0000"/>
        </w:rPr>
        <w:t>[]</w:t>
      </w:r>
      <w:r w:rsidRPr="0005421E">
        <w:rPr>
          <w:color w:val="FF0000"/>
        </w:rPr>
        <w:t xml:space="preserve"> b={28,</w:t>
      </w:r>
      <w:r w:rsidR="00E469FE" w:rsidRPr="0005421E">
        <w:rPr>
          <w:color w:val="FF0000"/>
        </w:rPr>
        <w:t xml:space="preserve"> </w:t>
      </w:r>
      <w:r w:rsidRPr="0005421E">
        <w:rPr>
          <w:color w:val="FF0000"/>
        </w:rPr>
        <w:t>32,-35,40};</w:t>
      </w:r>
    </w:p>
    <w:p w14:paraId="22252AD9" w14:textId="77777777" w:rsidR="004B4836" w:rsidRDefault="004B4836" w:rsidP="000977EB">
      <w:pPr>
        <w:pStyle w:val="J6"/>
        <w:tabs>
          <w:tab w:val="left" w:pos="4232"/>
        </w:tabs>
        <w:spacing w:afterLines="30" w:after="72" w:line="360" w:lineRule="exact"/>
        <w:ind w:leftChars="177" w:left="425"/>
        <w:rPr>
          <w:rFonts w:ascii="Times New Roman" w:eastAsia="華康細圓體" w:hAnsi="Times New Roman" w:cs="Times New Roman"/>
          <w:iCs/>
          <w:kern w:val="0"/>
          <w:sz w:val="20"/>
          <w:szCs w:val="20"/>
        </w:rPr>
      </w:pPr>
      <w:r w:rsidRPr="0005421E">
        <w:rPr>
          <w:rFonts w:ascii="Times New Roman" w:hAnsi="Times New Roman" w:cs="Times New Roman"/>
          <w:color w:val="FF0000"/>
          <w:sz w:val="20"/>
          <w:szCs w:val="20"/>
        </w:rPr>
        <w:t>試宣告一個可儲存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個整數的陣列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c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，</w:t>
      </w:r>
      <w:r w:rsidR="00E469FE" w:rsidRPr="0005421E">
        <w:rPr>
          <w:rFonts w:ascii="Times New Roman" w:hAnsi="Times New Roman" w:cs="Times New Roman"/>
          <w:color w:val="FF0000"/>
          <w:sz w:val="20"/>
          <w:szCs w:val="20"/>
        </w:rPr>
        <w:t>並設置元素</w:t>
      </w:r>
      <w:r w:rsidR="00E469FE" w:rsidRPr="0005421E">
        <w:rPr>
          <w:rFonts w:ascii="Times New Roman" w:hAnsi="Times New Roman" w:cs="Times New Roman"/>
          <w:color w:val="FF0000"/>
          <w:sz w:val="20"/>
          <w:szCs w:val="20"/>
        </w:rPr>
        <w:t xml:space="preserve">c[i] </w:t>
      </w:r>
      <w:r w:rsidR="00E469FE" w:rsidRPr="0005421E">
        <w:rPr>
          <w:rFonts w:ascii="Times New Roman" w:hAnsi="Times New Roman" w:cs="Times New Roman"/>
          <w:color w:val="FF0000"/>
          <w:sz w:val="20"/>
          <w:szCs w:val="20"/>
        </w:rPr>
        <w:t>的值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為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 xml:space="preserve">a[i] 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和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 xml:space="preserve">b[i] 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兩者之間較大的元素（提示：陣列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c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的元素值應依序為</w:t>
      </w:r>
      <w:r w:rsidRPr="0005421E">
        <w:rPr>
          <w:rFonts w:ascii="Times New Roman" w:hAnsi="Times New Roman" w:cs="Times New Roman" w:hint="eastAsia"/>
          <w:color w:val="FF0000"/>
          <w:sz w:val="20"/>
          <w:szCs w:val="20"/>
        </w:rPr>
        <w:t>28</w:t>
      </w:r>
      <w:r w:rsidRPr="0005421E">
        <w:rPr>
          <w:rFonts w:ascii="Times New Roman" w:hAnsi="Times New Roman" w:cs="Times New Roman" w:hint="eastAsia"/>
          <w:color w:val="FF0000"/>
          <w:sz w:val="20"/>
          <w:szCs w:val="20"/>
        </w:rPr>
        <w:t>、</w:t>
      </w:r>
      <w:r w:rsidRPr="0005421E">
        <w:rPr>
          <w:rFonts w:ascii="Times New Roman" w:hAnsi="Times New Roman" w:cs="Times New Roman" w:hint="eastAsia"/>
          <w:color w:val="FF0000"/>
          <w:sz w:val="20"/>
          <w:szCs w:val="20"/>
        </w:rPr>
        <w:t>32</w:t>
      </w:r>
      <w:r w:rsidRPr="0005421E">
        <w:rPr>
          <w:rFonts w:ascii="Times New Roman" w:hAnsi="Times New Roman" w:cs="Times New Roman" w:hint="eastAsia"/>
          <w:color w:val="FF0000"/>
          <w:sz w:val="20"/>
          <w:szCs w:val="20"/>
        </w:rPr>
        <w:t>、</w:t>
      </w:r>
      <w:r w:rsidRPr="0005421E">
        <w:rPr>
          <w:rFonts w:ascii="Times New Roman" w:hAnsi="Times New Roman" w:cs="Times New Roman" w:hint="eastAsia"/>
          <w:color w:val="FF0000"/>
          <w:sz w:val="20"/>
          <w:szCs w:val="20"/>
        </w:rPr>
        <w:t>23</w:t>
      </w:r>
      <w:r w:rsidRPr="0005421E">
        <w:rPr>
          <w:rFonts w:ascii="Times New Roman" w:hAnsi="Times New Roman" w:cs="Times New Roman" w:hint="eastAsia"/>
          <w:color w:val="FF0000"/>
          <w:sz w:val="20"/>
          <w:szCs w:val="20"/>
        </w:rPr>
        <w:t>、</w:t>
      </w:r>
      <w:r w:rsidRPr="0005421E">
        <w:rPr>
          <w:rFonts w:ascii="Times New Roman" w:hAnsi="Times New Roman" w:cs="Times New Roman" w:hint="eastAsia"/>
          <w:color w:val="FF0000"/>
          <w:sz w:val="20"/>
          <w:szCs w:val="20"/>
        </w:rPr>
        <w:t>40</w:t>
      </w:r>
      <w:r w:rsidRPr="0005421E">
        <w:rPr>
          <w:rFonts w:ascii="Times New Roman" w:hAnsi="Times New Roman" w:cs="Times New Roman"/>
          <w:color w:val="FF0000"/>
          <w:sz w:val="20"/>
          <w:szCs w:val="20"/>
        </w:rPr>
        <w:t>）。</w:t>
      </w:r>
      <w:r w:rsidRPr="00674C3A">
        <w:rPr>
          <w:rFonts w:ascii="Times New Roman" w:eastAsia="華康細圓體" w:hAnsi="Times New Roman" w:cs="Times New Roman"/>
          <w:iCs/>
          <w:kern w:val="0"/>
          <w:sz w:val="20"/>
          <w:szCs w:val="20"/>
        </w:rPr>
        <w:t xml:space="preserve"> </w:t>
      </w:r>
    </w:p>
    <w:p w14:paraId="68DC52CB" w14:textId="2B86A51C" w:rsidR="00631091" w:rsidRPr="00674C3A" w:rsidRDefault="00631091" w:rsidP="00631091">
      <w:pPr>
        <w:pStyle w:val="J6"/>
        <w:tabs>
          <w:tab w:val="left" w:pos="4232"/>
        </w:tabs>
        <w:spacing w:afterLines="30" w:after="72" w:line="360" w:lineRule="exact"/>
        <w:rPr>
          <w:rFonts w:ascii="Times New Roman" w:eastAsia="華康細圓體" w:hAnsi="Times New Roman" w:cs="Times New Roman" w:hint="eastAsia"/>
          <w:iCs/>
          <w:kern w:val="0"/>
          <w:sz w:val="20"/>
          <w:szCs w:val="20"/>
        </w:rPr>
      </w:pPr>
      <w:r w:rsidRPr="00631091">
        <w:rPr>
          <w:rFonts w:ascii="Times New Roman" w:eastAsia="華康細圓體" w:hAnsi="Times New Roman" w:cs="Times New Roman"/>
          <w:iCs/>
          <w:kern w:val="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778E375" wp14:editId="0E7AEA89">
            <wp:simplePos x="0" y="0"/>
            <wp:positionH relativeFrom="column">
              <wp:posOffset>144055</wp:posOffset>
            </wp:positionH>
            <wp:positionV relativeFrom="paragraph">
              <wp:posOffset>-95</wp:posOffset>
            </wp:positionV>
            <wp:extent cx="4824730" cy="5689600"/>
            <wp:effectExtent l="0" t="0" r="0" b="6350"/>
            <wp:wrapSquare wrapText="bothSides"/>
            <wp:docPr id="145778508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85086" name="圖片 1" descr="一張含有 文字, 螢幕擷取畫面, 軟體, 陳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52ADA" w14:textId="77777777" w:rsidR="008B1362" w:rsidRPr="0005421E" w:rsidRDefault="006B2B2C" w:rsidP="009F6713">
      <w:pPr>
        <w:pStyle w:val="J"/>
        <w:tabs>
          <w:tab w:val="clear" w:pos="840"/>
        </w:tabs>
        <w:spacing w:after="72"/>
        <w:ind w:left="426" w:hanging="426"/>
        <w:rPr>
          <w:iCs/>
          <w:color w:val="FF0000"/>
        </w:rPr>
      </w:pPr>
      <w:r w:rsidRPr="0005421E">
        <w:rPr>
          <w:rFonts w:hint="eastAsia"/>
          <w:iCs/>
          <w:color w:val="FF0000"/>
        </w:rPr>
        <w:t>設陣列</w:t>
      </w:r>
      <w:r w:rsidRPr="0005421E">
        <w:rPr>
          <w:rFonts w:hint="eastAsia"/>
          <w:iCs/>
          <w:color w:val="FF0000"/>
        </w:rPr>
        <w:t>arr</w:t>
      </w:r>
      <w:r w:rsidR="00E469FE" w:rsidRPr="0005421E">
        <w:rPr>
          <w:rFonts w:hint="eastAsia"/>
          <w:iCs/>
          <w:color w:val="FF0000"/>
        </w:rPr>
        <w:t>的內容為</w:t>
      </w:r>
      <w:r w:rsidR="00E469FE" w:rsidRPr="0005421E">
        <w:rPr>
          <w:rFonts w:hint="eastAsia"/>
          <w:iCs/>
          <w:color w:val="FF0000"/>
        </w:rPr>
        <w:t xml:space="preserve"> </w:t>
      </w:r>
      <w:r w:rsidRPr="0005421E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{53,27,69,12,3,96}</w:t>
      </w:r>
      <w:r w:rsidRPr="0005421E">
        <w:rPr>
          <w:rFonts w:ascii="華康細圓體"/>
          <w:iCs/>
          <w:color w:val="FF0000"/>
        </w:rPr>
        <w:t>，</w:t>
      </w:r>
      <w:r w:rsidR="008B1362" w:rsidRPr="0005421E">
        <w:rPr>
          <w:rFonts w:hint="eastAsia"/>
          <w:iCs/>
          <w:color w:val="FF0000"/>
        </w:rPr>
        <w:t>試</w:t>
      </w:r>
      <w:r w:rsidR="00E469FE" w:rsidRPr="0005421E">
        <w:rPr>
          <w:rFonts w:hint="eastAsia"/>
          <w:iCs/>
          <w:color w:val="FF0000"/>
        </w:rPr>
        <w:t>完成下列各題</w:t>
      </w:r>
      <w:r w:rsidR="008B1362" w:rsidRPr="0005421E">
        <w:rPr>
          <w:rFonts w:hint="eastAsia"/>
          <w:iCs/>
          <w:color w:val="FF0000"/>
        </w:rPr>
        <w:t>：</w:t>
      </w:r>
    </w:p>
    <w:p w14:paraId="22252ADB" w14:textId="77777777" w:rsidR="008B1362" w:rsidRPr="0005421E" w:rsidRDefault="008B1362" w:rsidP="00BD5F60">
      <w:pPr>
        <w:pStyle w:val="JAVA1"/>
        <w:spacing w:afterLines="30" w:after="72"/>
        <w:ind w:left="323" w:firstLine="227"/>
        <w:rPr>
          <w:iCs/>
          <w:color w:val="FF0000"/>
        </w:rPr>
      </w:pPr>
      <w:r w:rsidRPr="0005421E">
        <w:rPr>
          <w:rFonts w:hint="eastAsia"/>
          <w:iCs/>
          <w:color w:val="FF0000"/>
        </w:rPr>
        <w:t>(</w:t>
      </w:r>
      <w:r w:rsidR="006B2B2C" w:rsidRPr="0005421E">
        <w:rPr>
          <w:rFonts w:hint="eastAsia"/>
          <w:iCs/>
          <w:color w:val="FF0000"/>
        </w:rPr>
        <w:t>a</w:t>
      </w:r>
      <w:r w:rsidRPr="0005421E">
        <w:rPr>
          <w:rFonts w:hint="eastAsia"/>
          <w:iCs/>
          <w:color w:val="FF0000"/>
        </w:rPr>
        <w:t xml:space="preserve">) </w:t>
      </w:r>
      <w:r w:rsidRPr="0005421E">
        <w:rPr>
          <w:rFonts w:hint="eastAsia"/>
          <w:iCs/>
          <w:color w:val="FF0000"/>
        </w:rPr>
        <w:t>印出陣列</w:t>
      </w:r>
      <w:r w:rsidR="006B2B2C" w:rsidRPr="0005421E">
        <w:rPr>
          <w:iCs/>
          <w:color w:val="FF0000"/>
        </w:rPr>
        <w:t>arr</w:t>
      </w:r>
      <w:r w:rsidR="00E469FE" w:rsidRPr="0005421E">
        <w:rPr>
          <w:iCs/>
          <w:color w:val="FF0000"/>
        </w:rPr>
        <w:t>所有元素</w:t>
      </w:r>
      <w:r w:rsidRPr="0005421E">
        <w:rPr>
          <w:rFonts w:hint="eastAsia"/>
          <w:iCs/>
          <w:color w:val="FF0000"/>
        </w:rPr>
        <w:t>的值。</w:t>
      </w:r>
    </w:p>
    <w:p w14:paraId="22252ADC" w14:textId="77777777" w:rsidR="008B1362" w:rsidRPr="0005421E" w:rsidRDefault="008B1362" w:rsidP="00BD5F60">
      <w:pPr>
        <w:pStyle w:val="JAVA1"/>
        <w:spacing w:afterLines="30" w:after="72"/>
        <w:ind w:left="323" w:firstLine="227"/>
        <w:rPr>
          <w:iCs/>
          <w:color w:val="FF0000"/>
        </w:rPr>
      </w:pPr>
      <w:r w:rsidRPr="0005421E">
        <w:rPr>
          <w:iCs/>
          <w:color w:val="FF0000"/>
        </w:rPr>
        <w:t>(</w:t>
      </w:r>
      <w:r w:rsidR="006B2B2C" w:rsidRPr="0005421E">
        <w:rPr>
          <w:iCs/>
          <w:color w:val="FF0000"/>
        </w:rPr>
        <w:t>b</w:t>
      </w:r>
      <w:r w:rsidRPr="0005421E">
        <w:rPr>
          <w:iCs/>
          <w:color w:val="FF0000"/>
        </w:rPr>
        <w:t xml:space="preserve">) </w:t>
      </w:r>
      <w:r w:rsidRPr="0005421E">
        <w:rPr>
          <w:rFonts w:ascii="Courier New" w:hAnsi="Courier New" w:hint="eastAsia"/>
          <w:iCs/>
          <w:color w:val="FF0000"/>
        </w:rPr>
        <w:t>計算陣</w:t>
      </w:r>
      <w:r w:rsidRPr="0005421E">
        <w:rPr>
          <w:rFonts w:hint="eastAsia"/>
          <w:iCs/>
          <w:color w:val="FF0000"/>
        </w:rPr>
        <w:t>列</w:t>
      </w:r>
      <w:r w:rsidR="006B2B2C" w:rsidRPr="0005421E">
        <w:rPr>
          <w:iCs/>
          <w:color w:val="FF0000"/>
        </w:rPr>
        <w:t>arr</w:t>
      </w:r>
      <w:r w:rsidRPr="0005421E">
        <w:rPr>
          <w:rFonts w:hint="eastAsia"/>
          <w:iCs/>
          <w:color w:val="FF0000"/>
        </w:rPr>
        <w:t>中的奇數與偶數各有多少</w:t>
      </w:r>
      <w:r w:rsidR="00E469FE" w:rsidRPr="0005421E">
        <w:rPr>
          <w:rFonts w:hint="eastAsia"/>
          <w:iCs/>
          <w:color w:val="FF0000"/>
        </w:rPr>
        <w:t>個</w:t>
      </w:r>
      <w:r w:rsidRPr="0005421E">
        <w:rPr>
          <w:rFonts w:hint="eastAsia"/>
          <w:iCs/>
          <w:color w:val="FF0000"/>
        </w:rPr>
        <w:t>。</w:t>
      </w:r>
    </w:p>
    <w:p w14:paraId="22252ADD" w14:textId="77777777" w:rsidR="008B1362" w:rsidRPr="0005421E" w:rsidRDefault="008B1362" w:rsidP="00BD5F60">
      <w:pPr>
        <w:pStyle w:val="JAVA1"/>
        <w:spacing w:afterLines="30" w:after="72"/>
        <w:ind w:left="323" w:firstLine="227"/>
        <w:rPr>
          <w:iCs/>
          <w:color w:val="FF0000"/>
        </w:rPr>
      </w:pPr>
      <w:r w:rsidRPr="0005421E">
        <w:rPr>
          <w:iCs/>
          <w:color w:val="FF0000"/>
        </w:rPr>
        <w:t>(</w:t>
      </w:r>
      <w:r w:rsidR="006B2B2C" w:rsidRPr="0005421E">
        <w:rPr>
          <w:iCs/>
          <w:color w:val="FF0000"/>
        </w:rPr>
        <w:t>c</w:t>
      </w:r>
      <w:r w:rsidRPr="0005421E">
        <w:rPr>
          <w:iCs/>
          <w:color w:val="FF0000"/>
        </w:rPr>
        <w:t xml:space="preserve">) </w:t>
      </w:r>
      <w:r w:rsidRPr="0005421E">
        <w:rPr>
          <w:rFonts w:hint="eastAsia"/>
          <w:iCs/>
          <w:color w:val="FF0000"/>
        </w:rPr>
        <w:t>尋找陣列</w:t>
      </w:r>
      <w:r w:rsidR="006B2B2C" w:rsidRPr="0005421E">
        <w:rPr>
          <w:rFonts w:hint="eastAsia"/>
          <w:iCs/>
          <w:color w:val="FF0000"/>
        </w:rPr>
        <w:t>arr</w:t>
      </w:r>
      <w:r w:rsidRPr="0005421E">
        <w:rPr>
          <w:rFonts w:hint="eastAsia"/>
          <w:iCs/>
          <w:color w:val="FF0000"/>
        </w:rPr>
        <w:t>中</w:t>
      </w:r>
      <w:r w:rsidR="008E3FA5" w:rsidRPr="0005421E">
        <w:rPr>
          <w:rFonts w:hint="eastAsia"/>
          <w:iCs/>
          <w:color w:val="FF0000"/>
        </w:rPr>
        <w:t>，元素值為</w:t>
      </w:r>
      <w:r w:rsidRPr="0005421E">
        <w:rPr>
          <w:rFonts w:hint="eastAsia"/>
          <w:iCs/>
          <w:color w:val="FF0000"/>
        </w:rPr>
        <w:t>奇數</w:t>
      </w:r>
      <w:r w:rsidR="00335780" w:rsidRPr="0005421E">
        <w:rPr>
          <w:rFonts w:hint="eastAsia"/>
          <w:iCs/>
          <w:color w:val="FF0000"/>
        </w:rPr>
        <w:t>且為該陣列中奇數的</w:t>
      </w:r>
      <w:r w:rsidRPr="0005421E">
        <w:rPr>
          <w:rFonts w:hint="eastAsia"/>
          <w:iCs/>
          <w:color w:val="FF0000"/>
        </w:rPr>
        <w:t>最大值</w:t>
      </w:r>
      <w:r w:rsidR="006D72C3" w:rsidRPr="0005421E">
        <w:rPr>
          <w:rFonts w:hint="eastAsia"/>
          <w:iCs/>
          <w:color w:val="FF0000"/>
        </w:rPr>
        <w:t>，最大值預設為</w:t>
      </w:r>
      <w:r w:rsidR="006D72C3" w:rsidRPr="0005421E">
        <w:rPr>
          <w:rFonts w:hint="eastAsia"/>
          <w:iCs/>
          <w:color w:val="FF0000"/>
        </w:rPr>
        <w:t>1</w:t>
      </w:r>
      <w:r w:rsidRPr="0005421E">
        <w:rPr>
          <w:rFonts w:hint="eastAsia"/>
          <w:iCs/>
          <w:color w:val="FF0000"/>
        </w:rPr>
        <w:t>。</w:t>
      </w:r>
    </w:p>
    <w:p w14:paraId="22252ADE" w14:textId="77777777" w:rsidR="008B1362" w:rsidRPr="0005421E" w:rsidRDefault="008B1362" w:rsidP="00341164">
      <w:pPr>
        <w:pStyle w:val="JAVA1"/>
        <w:ind w:left="322" w:firstLine="227"/>
        <w:rPr>
          <w:iCs/>
          <w:color w:val="FF0000"/>
        </w:rPr>
      </w:pPr>
      <w:r w:rsidRPr="0005421E">
        <w:rPr>
          <w:iCs/>
          <w:color w:val="FF0000"/>
        </w:rPr>
        <w:lastRenderedPageBreak/>
        <w:t>(</w:t>
      </w:r>
      <w:r w:rsidR="006B2B2C" w:rsidRPr="0005421E">
        <w:rPr>
          <w:iCs/>
          <w:color w:val="FF0000"/>
        </w:rPr>
        <w:t>d</w:t>
      </w:r>
      <w:r w:rsidRPr="0005421E">
        <w:rPr>
          <w:iCs/>
          <w:color w:val="FF0000"/>
        </w:rPr>
        <w:t>)</w:t>
      </w:r>
      <w:r w:rsidRPr="0005421E">
        <w:rPr>
          <w:rFonts w:hint="eastAsia"/>
          <w:iCs/>
          <w:color w:val="FF0000"/>
        </w:rPr>
        <w:t xml:space="preserve"> </w:t>
      </w:r>
      <w:r w:rsidRPr="0005421E">
        <w:rPr>
          <w:rFonts w:hint="eastAsia"/>
          <w:iCs/>
          <w:color w:val="FF0000"/>
        </w:rPr>
        <w:t>尋找陣列</w:t>
      </w:r>
      <w:r w:rsidR="006B2B2C" w:rsidRPr="0005421E">
        <w:rPr>
          <w:rFonts w:hint="eastAsia"/>
          <w:iCs/>
          <w:color w:val="FF0000"/>
        </w:rPr>
        <w:t>arr</w:t>
      </w:r>
      <w:r w:rsidRPr="0005421E">
        <w:rPr>
          <w:rFonts w:hint="eastAsia"/>
          <w:iCs/>
          <w:color w:val="FF0000"/>
        </w:rPr>
        <w:t>中</w:t>
      </w:r>
      <w:r w:rsidR="008E3FA5" w:rsidRPr="0005421E">
        <w:rPr>
          <w:rFonts w:hint="eastAsia"/>
          <w:iCs/>
          <w:color w:val="FF0000"/>
        </w:rPr>
        <w:t>，</w:t>
      </w:r>
      <w:r w:rsidR="00335780" w:rsidRPr="0005421E">
        <w:rPr>
          <w:rFonts w:hint="eastAsia"/>
          <w:iCs/>
          <w:color w:val="FF0000"/>
        </w:rPr>
        <w:t>元素值為偶數且為該陣列中偶數的最大值，</w:t>
      </w:r>
      <w:r w:rsidR="006D72C3" w:rsidRPr="0005421E">
        <w:rPr>
          <w:rFonts w:hint="eastAsia"/>
          <w:iCs/>
          <w:color w:val="FF0000"/>
        </w:rPr>
        <w:t>最大值預設為</w:t>
      </w:r>
      <w:r w:rsidR="006D72C3" w:rsidRPr="0005421E">
        <w:rPr>
          <w:iCs/>
          <w:color w:val="FF0000"/>
        </w:rPr>
        <w:t>0</w:t>
      </w:r>
      <w:r w:rsidRPr="0005421E">
        <w:rPr>
          <w:rFonts w:hint="eastAsia"/>
          <w:iCs/>
          <w:color w:val="FF0000"/>
        </w:rPr>
        <w:t>。</w:t>
      </w:r>
    </w:p>
    <w:p w14:paraId="1AF454F1" w14:textId="44E16F57" w:rsidR="00631091" w:rsidRPr="00631091" w:rsidRDefault="00631091" w:rsidP="00631091">
      <w:pPr>
        <w:pStyle w:val="J"/>
        <w:numPr>
          <w:ilvl w:val="0"/>
          <w:numId w:val="0"/>
        </w:numPr>
        <w:spacing w:beforeLines="50" w:before="120" w:afterLines="50" w:after="120"/>
        <w:ind w:left="425"/>
        <w:rPr>
          <w:rFonts w:hint="eastAsia"/>
          <w:color w:val="FF0000"/>
        </w:rPr>
      </w:pPr>
      <w:r w:rsidRPr="00631091">
        <w:rPr>
          <w:color w:val="FF0000"/>
        </w:rPr>
        <w:drawing>
          <wp:inline distT="0" distB="0" distL="0" distR="0" wp14:anchorId="177932B3" wp14:editId="7B078F51">
            <wp:extent cx="4824730" cy="4634865"/>
            <wp:effectExtent l="0" t="0" r="0" b="0"/>
            <wp:docPr id="412701800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1800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ADF" w14:textId="1D4C80C2" w:rsidR="00D14D6E" w:rsidRPr="008F1827" w:rsidRDefault="00D14D6E" w:rsidP="00416E1A">
      <w:pPr>
        <w:pStyle w:val="J"/>
        <w:tabs>
          <w:tab w:val="clear" w:pos="840"/>
        </w:tabs>
        <w:spacing w:beforeLines="50" w:before="120" w:afterLines="50" w:after="120"/>
        <w:ind w:left="425" w:hanging="425"/>
        <w:rPr>
          <w:color w:val="FF0000"/>
        </w:rPr>
      </w:pPr>
      <w:r w:rsidRPr="008F1827">
        <w:rPr>
          <w:rFonts w:hint="eastAsia"/>
          <w:iCs/>
          <w:color w:val="FF0000"/>
        </w:rPr>
        <w:t>設陣列</w:t>
      </w:r>
      <w:r w:rsidR="00A665D7" w:rsidRPr="008F1827">
        <w:rPr>
          <w:rFonts w:hint="eastAsia"/>
          <w:iCs/>
          <w:color w:val="FF0000"/>
        </w:rPr>
        <w:t>arr</w:t>
      </w:r>
      <w:r w:rsidRPr="008F1827">
        <w:rPr>
          <w:rFonts w:hint="eastAsia"/>
          <w:iCs/>
          <w:color w:val="FF0000"/>
        </w:rPr>
        <w:t>宣告為</w:t>
      </w:r>
      <w:r w:rsidR="00A665D7" w:rsidRPr="008F1827">
        <w:rPr>
          <w:rFonts w:hint="eastAsia"/>
          <w:iCs/>
          <w:color w:val="FF0000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int arr[]={3,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5,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0,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3,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2,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4,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1,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6,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8,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5,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4,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3,</w:t>
      </w:r>
      <w:r w:rsidR="00E469FE"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 xml:space="preserve"> </w:t>
      </w:r>
      <w:r w:rsidR="00A665D7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2};</w:t>
      </w:r>
      <w:r w:rsidRPr="008F1827">
        <w:rPr>
          <w:rFonts w:hint="eastAsia"/>
          <w:color w:val="FF0000"/>
        </w:rPr>
        <w:t xml:space="preserve"> </w:t>
      </w:r>
    </w:p>
    <w:p w14:paraId="22252AE0" w14:textId="77777777" w:rsidR="00D14D6E" w:rsidRPr="008F1827" w:rsidRDefault="00490ADB" w:rsidP="00416E1A">
      <w:pPr>
        <w:pStyle w:val="JAVA1"/>
        <w:spacing w:afterLines="30" w:after="72"/>
        <w:ind w:left="323" w:firstLine="227"/>
        <w:rPr>
          <w:iCs/>
          <w:color w:val="FF0000"/>
        </w:rPr>
      </w:pPr>
      <w:r w:rsidRPr="008F1827">
        <w:rPr>
          <w:iCs/>
          <w:color w:val="FF0000"/>
        </w:rPr>
        <w:t xml:space="preserve">(a) </w:t>
      </w:r>
      <w:r w:rsidR="00D14D6E" w:rsidRPr="008F1827">
        <w:rPr>
          <w:rFonts w:hint="eastAsia"/>
          <w:iCs/>
          <w:color w:val="FF0000"/>
        </w:rPr>
        <w:t>試撰寫一程式，</w:t>
      </w:r>
      <w:r w:rsidR="00A665D7" w:rsidRPr="008F1827">
        <w:rPr>
          <w:rFonts w:hint="eastAsia"/>
          <w:iCs/>
          <w:color w:val="FF0000"/>
        </w:rPr>
        <w:t>印出</w:t>
      </w:r>
      <w:r w:rsidR="00D14D6E" w:rsidRPr="008F1827">
        <w:rPr>
          <w:rFonts w:hint="eastAsia"/>
          <w:iCs/>
          <w:color w:val="FF0000"/>
        </w:rPr>
        <w:t>陣列</w:t>
      </w:r>
      <w:r w:rsidR="00D14D6E" w:rsidRPr="008F1827">
        <w:rPr>
          <w:rFonts w:hint="eastAsia"/>
          <w:iCs/>
          <w:color w:val="FF0000"/>
        </w:rPr>
        <w:t>arr</w:t>
      </w:r>
      <w:r w:rsidR="00D14D6E" w:rsidRPr="008F1827">
        <w:rPr>
          <w:rFonts w:hint="eastAsia"/>
          <w:iCs/>
          <w:color w:val="FF0000"/>
        </w:rPr>
        <w:t>元素的個數。</w:t>
      </w:r>
    </w:p>
    <w:p w14:paraId="22252AE1" w14:textId="77777777" w:rsidR="00D14D6E" w:rsidRDefault="00490ADB" w:rsidP="00416E1A">
      <w:pPr>
        <w:pStyle w:val="JAVA1"/>
        <w:ind w:left="323" w:firstLine="227"/>
        <w:rPr>
          <w:iCs/>
          <w:color w:val="FF0000"/>
        </w:rPr>
      </w:pPr>
      <w:r w:rsidRPr="008F1827">
        <w:rPr>
          <w:rFonts w:hint="eastAsia"/>
          <w:iCs/>
          <w:color w:val="FF0000"/>
        </w:rPr>
        <w:t xml:space="preserve">(b) </w:t>
      </w:r>
      <w:r w:rsidR="00D14D6E" w:rsidRPr="008F1827">
        <w:rPr>
          <w:rFonts w:hint="eastAsia"/>
          <w:iCs/>
          <w:color w:val="FF0000"/>
        </w:rPr>
        <w:t>接續</w:t>
      </w:r>
      <w:r w:rsidR="00A665D7" w:rsidRPr="008F1827">
        <w:rPr>
          <w:rFonts w:hint="eastAsia"/>
          <w:iCs/>
          <w:color w:val="FF0000"/>
        </w:rPr>
        <w:t xml:space="preserve"> </w:t>
      </w:r>
      <w:r w:rsidR="00D14D6E" w:rsidRPr="008F1827">
        <w:rPr>
          <w:rFonts w:hint="eastAsia"/>
          <w:iCs/>
          <w:color w:val="FF0000"/>
        </w:rPr>
        <w:t>(a)</w:t>
      </w:r>
      <w:r w:rsidR="00D14D6E" w:rsidRPr="008F1827">
        <w:rPr>
          <w:rFonts w:hint="eastAsia"/>
          <w:iCs/>
          <w:color w:val="FF0000"/>
        </w:rPr>
        <w:t>，試</w:t>
      </w:r>
      <w:r w:rsidR="00A665D7" w:rsidRPr="008F1827">
        <w:rPr>
          <w:rFonts w:hint="eastAsia"/>
          <w:iCs/>
          <w:color w:val="FF0000"/>
        </w:rPr>
        <w:t>計算</w:t>
      </w:r>
      <w:r w:rsidR="00D14D6E" w:rsidRPr="008F1827">
        <w:rPr>
          <w:rFonts w:hint="eastAsia"/>
          <w:iCs/>
          <w:color w:val="FF0000"/>
        </w:rPr>
        <w:t>陣列</w:t>
      </w:r>
      <w:r w:rsidR="00D14D6E" w:rsidRPr="008F1827">
        <w:rPr>
          <w:rFonts w:hint="eastAsia"/>
          <w:iCs/>
          <w:color w:val="FF0000"/>
        </w:rPr>
        <w:t>arr</w:t>
      </w:r>
      <w:r w:rsidR="009D31BA" w:rsidRPr="008F1827">
        <w:rPr>
          <w:rFonts w:hint="eastAsia"/>
          <w:iCs/>
          <w:color w:val="FF0000"/>
        </w:rPr>
        <w:t>中，</w:t>
      </w:r>
      <w:r w:rsidR="00A665D7" w:rsidRPr="008F1827">
        <w:rPr>
          <w:rFonts w:hint="eastAsia"/>
          <w:iCs/>
          <w:color w:val="FF0000"/>
        </w:rPr>
        <w:t>介於</w:t>
      </w:r>
      <w:r w:rsidR="00A665D7" w:rsidRPr="008F1827">
        <w:rPr>
          <w:rFonts w:hint="eastAsia"/>
          <w:iCs/>
          <w:color w:val="FF0000"/>
        </w:rPr>
        <w:t>3~6</w:t>
      </w:r>
      <w:r w:rsidR="00A665D7" w:rsidRPr="008F1827">
        <w:rPr>
          <w:rFonts w:hint="eastAsia"/>
          <w:iCs/>
          <w:color w:val="FF0000"/>
        </w:rPr>
        <w:t>之間（包含</w:t>
      </w:r>
      <w:r w:rsidR="00A665D7" w:rsidRPr="008F1827">
        <w:rPr>
          <w:rFonts w:hint="eastAsia"/>
          <w:iCs/>
          <w:color w:val="FF0000"/>
        </w:rPr>
        <w:t>3</w:t>
      </w:r>
      <w:r w:rsidR="00A665D7" w:rsidRPr="008F1827">
        <w:rPr>
          <w:rFonts w:hint="eastAsia"/>
          <w:iCs/>
          <w:color w:val="FF0000"/>
        </w:rPr>
        <w:t>和</w:t>
      </w:r>
      <w:r w:rsidR="00A665D7" w:rsidRPr="008F1827">
        <w:rPr>
          <w:rFonts w:hint="eastAsia"/>
          <w:iCs/>
          <w:color w:val="FF0000"/>
        </w:rPr>
        <w:t>6</w:t>
      </w:r>
      <w:r w:rsidR="00A665D7" w:rsidRPr="008F1827">
        <w:rPr>
          <w:rFonts w:hint="eastAsia"/>
          <w:iCs/>
          <w:color w:val="FF0000"/>
        </w:rPr>
        <w:t>）的</w:t>
      </w:r>
      <w:r w:rsidR="00D14D6E" w:rsidRPr="008F1827">
        <w:rPr>
          <w:rFonts w:hint="eastAsia"/>
          <w:iCs/>
          <w:color w:val="FF0000"/>
        </w:rPr>
        <w:t>元素共有幾個。</w:t>
      </w:r>
    </w:p>
    <w:p w14:paraId="28B83979" w14:textId="5F293E20" w:rsidR="00631091" w:rsidRPr="008F1827" w:rsidRDefault="00631091" w:rsidP="00631091">
      <w:pPr>
        <w:pStyle w:val="JAVA1"/>
        <w:rPr>
          <w:rFonts w:hint="eastAsia"/>
          <w:iCs/>
          <w:color w:val="FF0000"/>
        </w:rPr>
      </w:pPr>
      <w:r w:rsidRPr="00631091">
        <w:rPr>
          <w:iCs/>
          <w:color w:val="FF0000"/>
        </w:rPr>
        <w:lastRenderedPageBreak/>
        <w:drawing>
          <wp:inline distT="0" distB="0" distL="0" distR="0" wp14:anchorId="4C414923" wp14:editId="2D35B1D8">
            <wp:extent cx="4824730" cy="3474085"/>
            <wp:effectExtent l="0" t="0" r="0" b="0"/>
            <wp:docPr id="6710611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1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AE2" w14:textId="77777777" w:rsidR="008B1362" w:rsidRPr="009F6713" w:rsidRDefault="00B84823" w:rsidP="00416E1A">
      <w:pPr>
        <w:pStyle w:val="J"/>
        <w:tabs>
          <w:tab w:val="clear" w:pos="840"/>
        </w:tabs>
        <w:spacing w:beforeLines="50" w:before="120" w:afterLines="50" w:after="120"/>
        <w:ind w:left="425" w:hanging="425"/>
        <w:rPr>
          <w:iCs/>
        </w:rPr>
      </w:pPr>
      <w:r>
        <w:rPr>
          <w:rFonts w:hint="eastAsia"/>
          <w:iCs/>
        </w:rPr>
        <w:t>設整數陣列</w:t>
      </w:r>
      <w:r>
        <w:rPr>
          <w:rFonts w:hint="eastAsia"/>
          <w:iCs/>
        </w:rPr>
        <w:t>a</w:t>
      </w:r>
      <w:r>
        <w:rPr>
          <w:iCs/>
        </w:rPr>
        <w:t>rr</w:t>
      </w:r>
      <w:r>
        <w:rPr>
          <w:iCs/>
        </w:rPr>
        <w:t>的內容為</w:t>
      </w:r>
      <w:r w:rsidR="009D31BA">
        <w:rPr>
          <w:rFonts w:hint="eastAsia"/>
          <w:iCs/>
        </w:rPr>
        <w:t xml:space="preserve"> </w:t>
      </w:r>
      <w:r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>{32,16,34,71}</w:t>
      </w:r>
      <w:r>
        <w:rPr>
          <w:iCs/>
        </w:rPr>
        <w:t>，</w:t>
      </w:r>
      <w:r w:rsidR="00FD62FF">
        <w:rPr>
          <w:iCs/>
        </w:rPr>
        <w:t>試計算</w:t>
      </w:r>
      <w:r w:rsidR="00FD62FF">
        <w:rPr>
          <w:iCs/>
        </w:rPr>
        <w:t>arr</w:t>
      </w:r>
      <w:r w:rsidR="00FD62FF">
        <w:rPr>
          <w:iCs/>
        </w:rPr>
        <w:t>的平均值（列印到小數點以下兩位）。</w:t>
      </w:r>
    </w:p>
    <w:p w14:paraId="22252AE3" w14:textId="77777777" w:rsidR="008B1362" w:rsidRPr="009F6713" w:rsidRDefault="00FD62FF" w:rsidP="00416E1A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>
        <w:rPr>
          <w:rFonts w:hint="eastAsia"/>
          <w:iCs/>
        </w:rPr>
        <w:t>設整數陣列</w:t>
      </w:r>
      <w:r>
        <w:rPr>
          <w:rFonts w:hint="eastAsia"/>
          <w:iCs/>
        </w:rPr>
        <w:t>a</w:t>
      </w:r>
      <w:r>
        <w:rPr>
          <w:iCs/>
        </w:rPr>
        <w:t>rr</w:t>
      </w:r>
      <w:r>
        <w:rPr>
          <w:iCs/>
        </w:rPr>
        <w:t>的內容為</w:t>
      </w:r>
      <w:r w:rsidR="009D31BA">
        <w:rPr>
          <w:rFonts w:hint="eastAsia"/>
          <w:iCs/>
        </w:rPr>
        <w:t xml:space="preserve"> </w:t>
      </w:r>
      <w:r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>{</w:t>
      </w:r>
      <w:r w:rsidRPr="00561B73">
        <w:rPr>
          <w:rFonts w:ascii="Consolas" w:eastAsia="華康細圓體(P)" w:hAnsi="Consolas" w:cstheme="minorBidi"/>
          <w:kern w:val="2"/>
          <w:sz w:val="19"/>
          <w:szCs w:val="19"/>
        </w:rPr>
        <w:t>78,43,92,11,7</w:t>
      </w:r>
      <w:r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>}</w:t>
      </w:r>
      <w:r>
        <w:rPr>
          <w:rFonts w:hint="eastAsia"/>
          <w:iCs/>
        </w:rPr>
        <w:t>，</w:t>
      </w:r>
      <w:r w:rsidR="008B1362" w:rsidRPr="009F6713">
        <w:rPr>
          <w:rFonts w:hint="eastAsia"/>
          <w:iCs/>
        </w:rPr>
        <w:t>試撰寫一程式，找出陣列</w:t>
      </w:r>
      <w:r>
        <w:rPr>
          <w:rFonts w:hint="eastAsia"/>
          <w:iCs/>
        </w:rPr>
        <w:t>arr</w:t>
      </w:r>
      <w:r w:rsidR="008B1362" w:rsidRPr="009F6713">
        <w:rPr>
          <w:rFonts w:hint="eastAsia"/>
          <w:iCs/>
        </w:rPr>
        <w:t>最大值與最小值的索引</w:t>
      </w:r>
      <w:r w:rsidR="005303EF">
        <w:rPr>
          <w:rFonts w:hint="eastAsia"/>
          <w:iCs/>
        </w:rPr>
        <w:t>。</w:t>
      </w:r>
      <w:r>
        <w:rPr>
          <w:rFonts w:hint="eastAsia"/>
          <w:iCs/>
        </w:rPr>
        <w:t>您得到</w:t>
      </w:r>
      <w:r w:rsidR="009D31BA" w:rsidRPr="009F6713">
        <w:rPr>
          <w:rFonts w:hint="eastAsia"/>
          <w:iCs/>
        </w:rPr>
        <w:t>最大值</w:t>
      </w:r>
      <w:r>
        <w:rPr>
          <w:rFonts w:hint="eastAsia"/>
          <w:iCs/>
        </w:rPr>
        <w:t>的</w:t>
      </w:r>
      <w:r w:rsidR="009D31BA">
        <w:rPr>
          <w:rFonts w:hint="eastAsia"/>
          <w:iCs/>
        </w:rPr>
        <w:t>索引</w:t>
      </w:r>
      <w:r>
        <w:rPr>
          <w:rFonts w:hint="eastAsia"/>
          <w:iCs/>
        </w:rPr>
        <w:t>應為</w:t>
      </w:r>
      <w:r>
        <w:rPr>
          <w:rFonts w:hint="eastAsia"/>
          <w:iCs/>
        </w:rPr>
        <w:t>2</w:t>
      </w:r>
      <w:r w:rsidR="009D31BA">
        <w:rPr>
          <w:rFonts w:hint="eastAsia"/>
          <w:iCs/>
        </w:rPr>
        <w:t>，最小值的索引應為</w:t>
      </w:r>
      <w:r>
        <w:rPr>
          <w:rFonts w:hint="eastAsia"/>
          <w:iCs/>
        </w:rPr>
        <w:t>4</w:t>
      </w:r>
      <w:r w:rsidR="008B1362" w:rsidRPr="009F6713">
        <w:rPr>
          <w:rFonts w:hint="eastAsia"/>
          <w:iCs/>
        </w:rPr>
        <w:t>。</w:t>
      </w:r>
    </w:p>
    <w:p w14:paraId="22252AE4" w14:textId="384C7DE7" w:rsidR="008B1362" w:rsidRDefault="005303EF" w:rsidP="00416E1A">
      <w:pPr>
        <w:pStyle w:val="J"/>
        <w:tabs>
          <w:tab w:val="clear" w:pos="840"/>
        </w:tabs>
        <w:spacing w:afterLines="50" w:after="120"/>
        <w:ind w:left="425" w:hanging="425"/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</w:pPr>
      <w:r w:rsidRPr="008F1827">
        <w:rPr>
          <w:rFonts w:hint="eastAsia"/>
          <w:iCs/>
          <w:color w:val="FF0000"/>
        </w:rPr>
        <w:t>設整數陣列</w:t>
      </w:r>
      <w:r w:rsidRPr="008F1827">
        <w:rPr>
          <w:rFonts w:hint="eastAsia"/>
          <w:iCs/>
          <w:color w:val="FF0000"/>
        </w:rPr>
        <w:t>a</w:t>
      </w:r>
      <w:r w:rsidRPr="008F1827">
        <w:rPr>
          <w:iCs/>
          <w:color w:val="FF0000"/>
        </w:rPr>
        <w:t>rr</w:t>
      </w:r>
      <w:r w:rsidRPr="008F1827">
        <w:rPr>
          <w:iCs/>
          <w:color w:val="FF0000"/>
        </w:rPr>
        <w:t>的內容為</w:t>
      </w:r>
      <w:r w:rsidR="0093377D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 xml:space="preserve"> 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{</w:t>
      </w:r>
      <w:r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12,15,8,43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}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，試將陣列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arr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裡的元素反向排列。反向排列後的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arr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應為</w:t>
      </w:r>
      <w:r w:rsidR="0093377D"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 xml:space="preserve"> 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{</w:t>
      </w:r>
      <w:r w:rsidRPr="008F1827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43,8,15,12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}</w:t>
      </w:r>
      <w:r w:rsidRPr="008F1827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>。</w:t>
      </w:r>
    </w:p>
    <w:p w14:paraId="772C1BDC" w14:textId="3F7B0796" w:rsidR="00631091" w:rsidRPr="008F1827" w:rsidRDefault="00631091" w:rsidP="00631091">
      <w:pPr>
        <w:pStyle w:val="J"/>
        <w:numPr>
          <w:ilvl w:val="0"/>
          <w:numId w:val="0"/>
        </w:numPr>
        <w:spacing w:afterLines="50" w:after="120"/>
        <w:ind w:left="425"/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</w:pPr>
      <w:r w:rsidRPr="00631091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lastRenderedPageBreak/>
        <w:drawing>
          <wp:inline distT="0" distB="0" distL="0" distR="0" wp14:anchorId="6DDEE792" wp14:editId="1B66C354">
            <wp:extent cx="3915321" cy="4077269"/>
            <wp:effectExtent l="0" t="0" r="9525" b="0"/>
            <wp:docPr id="101270137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1373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AE5" w14:textId="63115A14" w:rsidR="00D03679" w:rsidRDefault="00D03679" w:rsidP="00416E1A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>
        <w:rPr>
          <w:iCs/>
        </w:rPr>
        <w:t>設</w:t>
      </w:r>
      <w:r w:rsidR="00A2099B">
        <w:rPr>
          <w:iCs/>
        </w:rPr>
        <w:t>陣列</w:t>
      </w:r>
      <w:r w:rsidR="00A2099B">
        <w:rPr>
          <w:iCs/>
        </w:rPr>
        <w:t>arr</w:t>
      </w:r>
      <w:r w:rsidR="00A2099B">
        <w:rPr>
          <w:rFonts w:hint="eastAsia"/>
          <w:iCs/>
        </w:rPr>
        <w:t>的</w:t>
      </w:r>
      <w:r w:rsidR="00A2099B">
        <w:rPr>
          <w:iCs/>
        </w:rPr>
        <w:t>內容為</w:t>
      </w:r>
      <w:r w:rsidR="00A2099B"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 xml:space="preserve"> {</w:t>
      </w:r>
      <w:r w:rsidR="00A2099B" w:rsidRPr="00561B73">
        <w:rPr>
          <w:rFonts w:ascii="Consolas" w:eastAsia="華康細圓體(P)" w:hAnsi="Consolas" w:cstheme="minorBidi"/>
          <w:kern w:val="2"/>
          <w:sz w:val="19"/>
          <w:szCs w:val="19"/>
        </w:rPr>
        <w:t>12,43,56,77</w:t>
      </w:r>
      <w:r w:rsidR="00A2099B"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>}</w:t>
      </w:r>
      <w:r w:rsidR="00A2099B">
        <w:rPr>
          <w:iCs/>
        </w:rPr>
        <w:t>，陣列</w:t>
      </w:r>
      <w:r w:rsidR="00A2099B">
        <w:rPr>
          <w:iCs/>
        </w:rPr>
        <w:t>ind</w:t>
      </w:r>
      <w:r w:rsidR="00A2099B">
        <w:rPr>
          <w:iCs/>
        </w:rPr>
        <w:t>的</w:t>
      </w:r>
      <w:r w:rsidR="00A2099B">
        <w:rPr>
          <w:rFonts w:hint="eastAsia"/>
          <w:iCs/>
        </w:rPr>
        <w:t>內容</w:t>
      </w:r>
      <w:r w:rsidR="00A2099B">
        <w:rPr>
          <w:iCs/>
        </w:rPr>
        <w:t>為</w:t>
      </w:r>
      <w:r w:rsidR="00A2099B">
        <w:rPr>
          <w:rFonts w:hint="eastAsia"/>
          <w:iCs/>
        </w:rPr>
        <w:t xml:space="preserve"> </w:t>
      </w:r>
      <w:r w:rsidR="00A2099B"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>{2,0,1,3}</w:t>
      </w:r>
      <w:r w:rsidR="00A2099B">
        <w:rPr>
          <w:iCs/>
        </w:rPr>
        <w:t>。試將</w:t>
      </w:r>
      <w:r w:rsidR="00A2099B">
        <w:rPr>
          <w:iCs/>
        </w:rPr>
        <w:t>arr</w:t>
      </w:r>
      <w:r w:rsidR="00A2099B">
        <w:rPr>
          <w:iCs/>
        </w:rPr>
        <w:t>中的元素依</w:t>
      </w:r>
      <w:r w:rsidR="00A2099B">
        <w:rPr>
          <w:iCs/>
        </w:rPr>
        <w:t>ind</w:t>
      </w:r>
      <w:r w:rsidR="00A2099B">
        <w:rPr>
          <w:iCs/>
        </w:rPr>
        <w:t>記載的</w:t>
      </w:r>
      <w:r w:rsidR="0093377D">
        <w:rPr>
          <w:rFonts w:hint="eastAsia"/>
          <w:iCs/>
        </w:rPr>
        <w:t>索引</w:t>
      </w:r>
      <w:r w:rsidR="00A2099B">
        <w:rPr>
          <w:iCs/>
        </w:rPr>
        <w:t>來排序。例如</w:t>
      </w:r>
      <w:r w:rsidR="00A2099B">
        <w:rPr>
          <w:iCs/>
        </w:rPr>
        <w:t>ind</w:t>
      </w:r>
      <w:r w:rsidR="00A2099B">
        <w:rPr>
          <w:iCs/>
        </w:rPr>
        <w:t>中的第</w:t>
      </w:r>
      <w:r w:rsidR="00A2099B">
        <w:rPr>
          <w:rFonts w:hint="eastAsia"/>
          <w:iCs/>
        </w:rPr>
        <w:t>0</w:t>
      </w:r>
      <w:r w:rsidR="00A2099B">
        <w:rPr>
          <w:rFonts w:hint="eastAsia"/>
          <w:iCs/>
        </w:rPr>
        <w:t>個元素為</w:t>
      </w:r>
      <w:r w:rsidR="00A2099B">
        <w:rPr>
          <w:rFonts w:hint="eastAsia"/>
          <w:iCs/>
        </w:rPr>
        <w:t>2</w:t>
      </w:r>
      <w:r w:rsidR="00A2099B">
        <w:rPr>
          <w:rFonts w:hint="eastAsia"/>
          <w:iCs/>
        </w:rPr>
        <w:t>，</w:t>
      </w:r>
      <w:r w:rsidR="00A2099B">
        <w:rPr>
          <w:rFonts w:hint="eastAsia"/>
          <w:iCs/>
        </w:rPr>
        <w:t>arr</w:t>
      </w:r>
      <w:r w:rsidR="00A2099B">
        <w:rPr>
          <w:rFonts w:hint="eastAsia"/>
          <w:iCs/>
        </w:rPr>
        <w:t>的第二個元素為</w:t>
      </w:r>
      <w:r w:rsidR="00A2099B">
        <w:rPr>
          <w:rFonts w:hint="eastAsia"/>
          <w:iCs/>
        </w:rPr>
        <w:t>56</w:t>
      </w:r>
      <w:r w:rsidR="00A2099B">
        <w:rPr>
          <w:rFonts w:hint="eastAsia"/>
          <w:iCs/>
        </w:rPr>
        <w:t>，因此</w:t>
      </w:r>
      <w:r w:rsidR="00A2099B">
        <w:rPr>
          <w:iCs/>
        </w:rPr>
        <w:t>排序後的</w:t>
      </w:r>
      <w:r w:rsidR="00A2099B">
        <w:rPr>
          <w:iCs/>
        </w:rPr>
        <w:t>arr</w:t>
      </w:r>
      <w:r w:rsidR="00A2099B">
        <w:rPr>
          <w:iCs/>
        </w:rPr>
        <w:t>第</w:t>
      </w:r>
      <w:r w:rsidR="00A2099B">
        <w:rPr>
          <w:rFonts w:hint="eastAsia"/>
          <w:iCs/>
        </w:rPr>
        <w:t>0</w:t>
      </w:r>
      <w:r w:rsidR="00A2099B">
        <w:rPr>
          <w:rFonts w:hint="eastAsia"/>
          <w:iCs/>
        </w:rPr>
        <w:t>個元素為</w:t>
      </w:r>
      <w:r w:rsidR="00A2099B">
        <w:rPr>
          <w:rFonts w:hint="eastAsia"/>
          <w:iCs/>
        </w:rPr>
        <w:t>56</w:t>
      </w:r>
      <w:r w:rsidR="00A2099B">
        <w:rPr>
          <w:rFonts w:hint="eastAsia"/>
          <w:iCs/>
        </w:rPr>
        <w:t>。本題排序後的</w:t>
      </w:r>
      <w:r w:rsidR="00A2099B">
        <w:rPr>
          <w:rFonts w:hint="eastAsia"/>
          <w:iCs/>
        </w:rPr>
        <w:t>arr</w:t>
      </w:r>
      <w:r w:rsidR="00A2099B">
        <w:rPr>
          <w:rFonts w:hint="eastAsia"/>
          <w:iCs/>
        </w:rPr>
        <w:t>應為</w:t>
      </w:r>
      <w:r w:rsidR="00A2099B">
        <w:rPr>
          <w:rFonts w:hint="eastAsia"/>
          <w:iCs/>
        </w:rPr>
        <w:t xml:space="preserve"> </w:t>
      </w:r>
      <w:r w:rsidR="00A2099B"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>{</w:t>
      </w:r>
      <w:r w:rsidR="00A2099B" w:rsidRPr="00561B73">
        <w:rPr>
          <w:rFonts w:ascii="Consolas" w:eastAsia="華康細圓體(P)" w:hAnsi="Consolas" w:cstheme="minorBidi"/>
          <w:kern w:val="2"/>
          <w:sz w:val="19"/>
          <w:szCs w:val="19"/>
        </w:rPr>
        <w:t>56,12,43,77</w:t>
      </w:r>
      <w:r w:rsidR="00A2099B" w:rsidRPr="00561B73">
        <w:rPr>
          <w:rFonts w:ascii="Consolas" w:eastAsia="華康細圓體(P)" w:hAnsi="Consolas" w:cstheme="minorBidi" w:hint="eastAsia"/>
          <w:kern w:val="2"/>
          <w:sz w:val="19"/>
          <w:szCs w:val="19"/>
        </w:rPr>
        <w:t>}</w:t>
      </w:r>
      <w:r w:rsidR="00A2099B">
        <w:rPr>
          <w:rFonts w:hint="eastAsia"/>
          <w:iCs/>
        </w:rPr>
        <w:t>。</w:t>
      </w:r>
    </w:p>
    <w:p w14:paraId="22252AE6" w14:textId="167E8094" w:rsidR="003A3A1E" w:rsidRDefault="003A3A1E" w:rsidP="00416E1A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>
        <w:rPr>
          <w:iCs/>
        </w:rPr>
        <w:t>試找出從</w:t>
      </w:r>
      <w:r>
        <w:rPr>
          <w:rFonts w:hint="eastAsia"/>
          <w:iCs/>
        </w:rPr>
        <w:t>2</w:t>
      </w:r>
      <w:r>
        <w:rPr>
          <w:rFonts w:hint="eastAsia"/>
          <w:iCs/>
        </w:rPr>
        <w:t>開始的</w:t>
      </w:r>
      <w:r>
        <w:rPr>
          <w:iCs/>
        </w:rPr>
        <w:t>前</w:t>
      </w:r>
      <w:r>
        <w:rPr>
          <w:rFonts w:hint="eastAsia"/>
          <w:iCs/>
        </w:rPr>
        <w:t>10</w:t>
      </w:r>
      <w:r>
        <w:rPr>
          <w:rFonts w:hint="eastAsia"/>
          <w:iCs/>
        </w:rPr>
        <w:t>個質數，並將它寫</w:t>
      </w:r>
      <w:r w:rsidR="0093377D">
        <w:rPr>
          <w:rFonts w:hint="eastAsia"/>
          <w:iCs/>
        </w:rPr>
        <w:t>入</w:t>
      </w:r>
      <w:r>
        <w:rPr>
          <w:rFonts w:hint="eastAsia"/>
          <w:iCs/>
        </w:rPr>
        <w:t>陣列</w:t>
      </w:r>
      <w:r>
        <w:rPr>
          <w:rFonts w:hint="eastAsia"/>
          <w:iCs/>
        </w:rPr>
        <w:t>primes</w:t>
      </w:r>
      <w:r>
        <w:rPr>
          <w:rFonts w:hint="eastAsia"/>
          <w:iCs/>
        </w:rPr>
        <w:t>裡。</w:t>
      </w:r>
      <w:r>
        <w:rPr>
          <w:rFonts w:hint="eastAsia"/>
          <w:iCs/>
        </w:rPr>
        <w:t>primes</w:t>
      </w:r>
      <w:r>
        <w:rPr>
          <w:iCs/>
        </w:rPr>
        <w:t xml:space="preserve">[0] </w:t>
      </w:r>
      <w:r>
        <w:rPr>
          <w:iCs/>
        </w:rPr>
        <w:t>的值應為</w:t>
      </w:r>
      <w:r>
        <w:rPr>
          <w:rFonts w:hint="eastAsia"/>
          <w:iCs/>
        </w:rPr>
        <w:t>2</w:t>
      </w:r>
      <w:r>
        <w:rPr>
          <w:rFonts w:hint="eastAsia"/>
          <w:iCs/>
        </w:rPr>
        <w:t>，</w:t>
      </w:r>
      <w:r>
        <w:rPr>
          <w:rFonts w:hint="eastAsia"/>
          <w:iCs/>
        </w:rPr>
        <w:t>primes</w:t>
      </w:r>
      <w:r>
        <w:rPr>
          <w:iCs/>
        </w:rPr>
        <w:t xml:space="preserve">[1] </w:t>
      </w:r>
      <w:r>
        <w:rPr>
          <w:iCs/>
        </w:rPr>
        <w:t>的值為</w:t>
      </w:r>
      <w:r>
        <w:rPr>
          <w:rFonts w:hint="eastAsia"/>
          <w:iCs/>
        </w:rPr>
        <w:t>3</w:t>
      </w:r>
      <w:r>
        <w:rPr>
          <w:rFonts w:hint="eastAsia"/>
          <w:iCs/>
        </w:rPr>
        <w:t>，以此類推。</w:t>
      </w:r>
    </w:p>
    <w:p w14:paraId="22252AE7" w14:textId="00D2C3F1" w:rsidR="0039564F" w:rsidRPr="008F1827" w:rsidRDefault="0039564F" w:rsidP="0039564F">
      <w:pPr>
        <w:pStyle w:val="J"/>
        <w:tabs>
          <w:tab w:val="clear" w:pos="840"/>
        </w:tabs>
        <w:spacing w:after="72"/>
        <w:ind w:left="426" w:hanging="426"/>
        <w:rPr>
          <w:iCs/>
          <w:color w:val="FF0000"/>
        </w:rPr>
      </w:pPr>
      <w:r w:rsidRPr="008F1827">
        <w:rPr>
          <w:rFonts w:hint="eastAsia"/>
          <w:iCs/>
          <w:color w:val="FF0000"/>
        </w:rPr>
        <w:t>試設計一程式，將字元陣列</w:t>
      </w:r>
      <w:r w:rsidRPr="008F1827">
        <w:rPr>
          <w:rFonts w:hint="eastAsia"/>
          <w:iCs/>
          <w:color w:val="FF0000"/>
        </w:rPr>
        <w:t>ch</w:t>
      </w:r>
      <w:r w:rsidRPr="008F1827">
        <w:rPr>
          <w:iCs/>
          <w:color w:val="FF0000"/>
        </w:rPr>
        <w:t>r</w:t>
      </w:r>
      <w:r w:rsidRPr="008F1827">
        <w:rPr>
          <w:rFonts w:hint="eastAsia"/>
          <w:iCs/>
          <w:color w:val="FF0000"/>
        </w:rPr>
        <w:t>中的所有小寫字母轉換成大寫字母。字元陣列</w:t>
      </w:r>
      <w:r w:rsidRPr="008F1827">
        <w:rPr>
          <w:rFonts w:hint="eastAsia"/>
          <w:iCs/>
          <w:color w:val="FF0000"/>
        </w:rPr>
        <w:t>ch</w:t>
      </w:r>
      <w:r w:rsidRPr="008F1827">
        <w:rPr>
          <w:iCs/>
          <w:color w:val="FF0000"/>
        </w:rPr>
        <w:t>r</w:t>
      </w:r>
      <w:r w:rsidRPr="008F1827">
        <w:rPr>
          <w:iCs/>
          <w:color w:val="FF0000"/>
        </w:rPr>
        <w:t>的宣告與配置如下：</w:t>
      </w:r>
    </w:p>
    <w:p w14:paraId="22252AE8" w14:textId="2CE13035" w:rsidR="0039564F" w:rsidRDefault="00631091" w:rsidP="00595BCC">
      <w:pPr>
        <w:pStyle w:val="J6"/>
        <w:spacing w:afterLines="50" w:after="120"/>
        <w:ind w:leftChars="236" w:left="566"/>
        <w:rPr>
          <w:color w:val="FF0000"/>
        </w:rPr>
      </w:pPr>
      <w:r w:rsidRPr="00631091">
        <w:rPr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65ACA18B" wp14:editId="7F2086A3">
            <wp:simplePos x="0" y="0"/>
            <wp:positionH relativeFrom="margin">
              <wp:align>center</wp:align>
            </wp:positionH>
            <wp:positionV relativeFrom="paragraph">
              <wp:posOffset>339480</wp:posOffset>
            </wp:positionV>
            <wp:extent cx="4562475" cy="3930650"/>
            <wp:effectExtent l="0" t="0" r="9525" b="0"/>
            <wp:wrapTopAndBottom/>
            <wp:docPr id="165709548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5481" name="圖片 1" descr="一張含有 文字, 螢幕擷取畫面, 軟體, 多媒體軟體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564F" w:rsidRPr="008F1827">
        <w:rPr>
          <w:color w:val="FF0000"/>
        </w:rPr>
        <w:t>char chr[]={'H','e','l','l','o'};</w:t>
      </w:r>
    </w:p>
    <w:p w14:paraId="0E950F5C" w14:textId="565C4573" w:rsidR="00631091" w:rsidRPr="008F1827" w:rsidRDefault="00631091" w:rsidP="00595BCC">
      <w:pPr>
        <w:pStyle w:val="J6"/>
        <w:spacing w:afterLines="50" w:after="120"/>
        <w:ind w:leftChars="236" w:left="566"/>
        <w:rPr>
          <w:color w:val="FF0000"/>
        </w:rPr>
      </w:pPr>
    </w:p>
    <w:p w14:paraId="22252AE9" w14:textId="77777777" w:rsidR="00B25926" w:rsidRPr="00F979C1" w:rsidRDefault="00B25926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6.2 </w:t>
      </w: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>二維陣列</w:t>
      </w: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1C235F"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22252AEA" w14:textId="77777777" w:rsidR="00D85CC8" w:rsidRPr="0098363C" w:rsidRDefault="00D85CC8" w:rsidP="00416E1A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98363C">
        <w:rPr>
          <w:rFonts w:hint="eastAsia"/>
          <w:iCs/>
          <w:color w:val="FF0000"/>
        </w:rPr>
        <w:t>下表為某地星期一至星期四的時段一、時段二與時段三的氣溫：</w:t>
      </w:r>
    </w:p>
    <w:tbl>
      <w:tblPr>
        <w:tblW w:w="0" w:type="auto"/>
        <w:tblInd w:w="686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8"/>
        <w:gridCol w:w="888"/>
        <w:gridCol w:w="888"/>
        <w:gridCol w:w="888"/>
        <w:gridCol w:w="888"/>
      </w:tblGrid>
      <w:tr w:rsidR="0098363C" w:rsidRPr="0098363C" w14:paraId="22252AF0" w14:textId="77777777" w:rsidTr="005E1CA2">
        <w:trPr>
          <w:trHeight w:val="285"/>
        </w:trPr>
        <w:tc>
          <w:tcPr>
            <w:tcW w:w="888" w:type="dxa"/>
            <w:tcBorders>
              <w:top w:val="threeDEmboss" w:sz="6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14:paraId="22252AEB" w14:textId="77777777" w:rsidR="00D85CC8" w:rsidRPr="0098363C" w:rsidRDefault="00D85CC8" w:rsidP="00330BFC">
            <w:pPr>
              <w:pStyle w:val="JAVA1"/>
              <w:spacing w:line="240" w:lineRule="auto"/>
              <w:jc w:val="center"/>
              <w:rPr>
                <w:iCs/>
                <w:color w:val="FF0000"/>
              </w:rPr>
            </w:pPr>
          </w:p>
        </w:tc>
        <w:tc>
          <w:tcPr>
            <w:tcW w:w="888" w:type="dxa"/>
            <w:tcBorders>
              <w:top w:val="threeDEmboss" w:sz="6" w:space="0" w:color="auto"/>
              <w:left w:val="nil"/>
              <w:bottom w:val="double" w:sz="2" w:space="0" w:color="auto"/>
              <w:right w:val="single" w:sz="2" w:space="0" w:color="auto"/>
            </w:tcBorders>
            <w:vAlign w:val="center"/>
          </w:tcPr>
          <w:p w14:paraId="22252AEC" w14:textId="77777777" w:rsidR="00D85CC8" w:rsidRPr="0098363C" w:rsidRDefault="00D85CC8" w:rsidP="00330BFC">
            <w:pPr>
              <w:pStyle w:val="JAVA1"/>
              <w:spacing w:line="240" w:lineRule="auto"/>
              <w:jc w:val="center"/>
              <w:rPr>
                <w:iCs/>
                <w:color w:val="FF0000"/>
              </w:rPr>
            </w:pPr>
            <w:r w:rsidRPr="0098363C">
              <w:rPr>
                <w:rFonts w:ascii="Courier New" w:hAnsi="Courier New" w:hint="eastAsia"/>
                <w:iCs/>
                <w:color w:val="FF0000"/>
                <w:sz w:val="18"/>
              </w:rPr>
              <w:t>星期一</w:t>
            </w:r>
          </w:p>
        </w:tc>
        <w:tc>
          <w:tcPr>
            <w:tcW w:w="888" w:type="dxa"/>
            <w:tcBorders>
              <w:top w:val="threeDEmboss" w:sz="6" w:space="0" w:color="auto"/>
              <w:left w:val="single" w:sz="2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14:paraId="22252AED" w14:textId="77777777" w:rsidR="00D85CC8" w:rsidRPr="0098363C" w:rsidRDefault="00D85CC8" w:rsidP="00330BFC">
            <w:pPr>
              <w:pStyle w:val="JAVA1"/>
              <w:spacing w:line="240" w:lineRule="auto"/>
              <w:jc w:val="center"/>
              <w:rPr>
                <w:iCs/>
                <w:color w:val="FF0000"/>
              </w:rPr>
            </w:pPr>
            <w:r w:rsidRPr="0098363C">
              <w:rPr>
                <w:rFonts w:ascii="Courier New" w:hAnsi="Courier New" w:hint="eastAsia"/>
                <w:iCs/>
                <w:color w:val="FF0000"/>
                <w:sz w:val="18"/>
              </w:rPr>
              <w:t>星期二</w:t>
            </w:r>
          </w:p>
        </w:tc>
        <w:tc>
          <w:tcPr>
            <w:tcW w:w="888" w:type="dxa"/>
            <w:tcBorders>
              <w:top w:val="threeDEmboss" w:sz="6" w:space="0" w:color="auto"/>
              <w:left w:val="single" w:sz="2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14:paraId="22252AEE" w14:textId="77777777" w:rsidR="00D85CC8" w:rsidRPr="0098363C" w:rsidRDefault="00D85CC8" w:rsidP="00330BFC">
            <w:pPr>
              <w:pStyle w:val="JAVA1"/>
              <w:spacing w:line="240" w:lineRule="auto"/>
              <w:jc w:val="center"/>
              <w:rPr>
                <w:iCs/>
                <w:color w:val="FF0000"/>
              </w:rPr>
            </w:pPr>
            <w:r w:rsidRPr="0098363C">
              <w:rPr>
                <w:rFonts w:ascii="Courier New" w:hAnsi="Courier New" w:hint="eastAsia"/>
                <w:iCs/>
                <w:color w:val="FF0000"/>
                <w:sz w:val="18"/>
              </w:rPr>
              <w:t>星期三</w:t>
            </w:r>
          </w:p>
        </w:tc>
        <w:tc>
          <w:tcPr>
            <w:tcW w:w="888" w:type="dxa"/>
            <w:tcBorders>
              <w:top w:val="threeDEmboss" w:sz="6" w:space="0" w:color="auto"/>
              <w:left w:val="single" w:sz="2" w:space="0" w:color="auto"/>
              <w:bottom w:val="double" w:sz="2" w:space="0" w:color="auto"/>
            </w:tcBorders>
            <w:vAlign w:val="center"/>
          </w:tcPr>
          <w:p w14:paraId="22252AEF" w14:textId="77777777" w:rsidR="00D85CC8" w:rsidRPr="0098363C" w:rsidRDefault="00D85CC8" w:rsidP="00330BFC">
            <w:pPr>
              <w:pStyle w:val="JAVA1"/>
              <w:spacing w:line="240" w:lineRule="auto"/>
              <w:jc w:val="center"/>
              <w:rPr>
                <w:iCs/>
                <w:color w:val="FF0000"/>
              </w:rPr>
            </w:pPr>
            <w:r w:rsidRPr="0098363C">
              <w:rPr>
                <w:rFonts w:ascii="Courier New" w:hAnsi="Courier New" w:hint="eastAsia"/>
                <w:iCs/>
                <w:color w:val="FF0000"/>
                <w:sz w:val="18"/>
              </w:rPr>
              <w:t>星期四</w:t>
            </w:r>
          </w:p>
        </w:tc>
      </w:tr>
      <w:tr w:rsidR="0098363C" w:rsidRPr="0098363C" w14:paraId="22252AF6" w14:textId="77777777" w:rsidTr="00DD5064">
        <w:trPr>
          <w:trHeight w:val="285"/>
        </w:trPr>
        <w:tc>
          <w:tcPr>
            <w:tcW w:w="888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AF1" w14:textId="77777777" w:rsidR="00D85CC8" w:rsidRPr="0098363C" w:rsidRDefault="00D85CC8" w:rsidP="00DD5064">
            <w:pPr>
              <w:pStyle w:val="JAVA1"/>
              <w:spacing w:line="240" w:lineRule="auto"/>
              <w:jc w:val="center"/>
              <w:rPr>
                <w:iCs/>
                <w:color w:val="FF0000"/>
                <w:sz w:val="18"/>
                <w:szCs w:val="18"/>
              </w:rPr>
            </w:pPr>
            <w:r w:rsidRPr="0098363C">
              <w:rPr>
                <w:rFonts w:ascii="Courier New" w:hAnsi="Courier New" w:hint="eastAsia"/>
                <w:iCs/>
                <w:color w:val="FF0000"/>
                <w:sz w:val="18"/>
                <w:szCs w:val="18"/>
              </w:rPr>
              <w:t>時段一</w:t>
            </w:r>
          </w:p>
        </w:tc>
        <w:tc>
          <w:tcPr>
            <w:tcW w:w="888" w:type="dxa"/>
            <w:tcBorders>
              <w:top w:val="doub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252AF2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18.2</w:t>
            </w:r>
          </w:p>
        </w:tc>
        <w:tc>
          <w:tcPr>
            <w:tcW w:w="888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AF3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17.3</w:t>
            </w:r>
          </w:p>
        </w:tc>
        <w:tc>
          <w:tcPr>
            <w:tcW w:w="888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AF4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15.0</w:t>
            </w:r>
          </w:p>
        </w:tc>
        <w:tc>
          <w:tcPr>
            <w:tcW w:w="888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2252AF5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13.4</w:t>
            </w:r>
          </w:p>
        </w:tc>
      </w:tr>
      <w:tr w:rsidR="0098363C" w:rsidRPr="0098363C" w14:paraId="22252AFC" w14:textId="77777777" w:rsidTr="00DD5064">
        <w:trPr>
          <w:trHeight w:val="285"/>
        </w:trPr>
        <w:tc>
          <w:tcPr>
            <w:tcW w:w="88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AF7" w14:textId="77777777" w:rsidR="00D85CC8" w:rsidRPr="0098363C" w:rsidRDefault="00D85CC8" w:rsidP="00DD5064">
            <w:pPr>
              <w:pStyle w:val="JAVA1"/>
              <w:spacing w:line="240" w:lineRule="auto"/>
              <w:jc w:val="center"/>
              <w:rPr>
                <w:iCs/>
                <w:color w:val="FF0000"/>
                <w:sz w:val="18"/>
                <w:szCs w:val="18"/>
              </w:rPr>
            </w:pPr>
            <w:r w:rsidRPr="0098363C">
              <w:rPr>
                <w:rFonts w:ascii="Courier New" w:hAnsi="Courier New" w:hint="eastAsia"/>
                <w:iCs/>
                <w:color w:val="FF0000"/>
                <w:sz w:val="18"/>
                <w:szCs w:val="18"/>
              </w:rPr>
              <w:t>時段二</w:t>
            </w:r>
          </w:p>
        </w:tc>
        <w:tc>
          <w:tcPr>
            <w:tcW w:w="88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252AF8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23.8</w:t>
            </w:r>
          </w:p>
        </w:tc>
        <w:tc>
          <w:tcPr>
            <w:tcW w:w="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AF9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25.1</w:t>
            </w:r>
          </w:p>
        </w:tc>
        <w:tc>
          <w:tcPr>
            <w:tcW w:w="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AFA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20.6</w:t>
            </w:r>
          </w:p>
        </w:tc>
        <w:tc>
          <w:tcPr>
            <w:tcW w:w="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2252AFB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17.8</w:t>
            </w:r>
          </w:p>
        </w:tc>
      </w:tr>
      <w:tr w:rsidR="0098363C" w:rsidRPr="0098363C" w14:paraId="22252B02" w14:textId="77777777" w:rsidTr="00DD5064">
        <w:trPr>
          <w:trHeight w:val="285"/>
        </w:trPr>
        <w:tc>
          <w:tcPr>
            <w:tcW w:w="888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22252AFD" w14:textId="77777777" w:rsidR="00D85CC8" w:rsidRPr="0098363C" w:rsidRDefault="00D85CC8" w:rsidP="00DD5064">
            <w:pPr>
              <w:pStyle w:val="JAVA1"/>
              <w:spacing w:line="240" w:lineRule="auto"/>
              <w:jc w:val="center"/>
              <w:rPr>
                <w:iCs/>
                <w:color w:val="FF0000"/>
                <w:sz w:val="18"/>
                <w:szCs w:val="18"/>
              </w:rPr>
            </w:pPr>
            <w:r w:rsidRPr="0098363C">
              <w:rPr>
                <w:rFonts w:ascii="Courier New" w:hAnsi="Courier New" w:hint="eastAsia"/>
                <w:iCs/>
                <w:color w:val="FF0000"/>
                <w:sz w:val="18"/>
                <w:szCs w:val="18"/>
              </w:rPr>
              <w:t>時段三</w:t>
            </w:r>
          </w:p>
        </w:tc>
        <w:tc>
          <w:tcPr>
            <w:tcW w:w="888" w:type="dxa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14:paraId="22252AFE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20.6</w:t>
            </w:r>
          </w:p>
        </w:tc>
        <w:tc>
          <w:tcPr>
            <w:tcW w:w="8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2252AFF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21.5</w:t>
            </w:r>
          </w:p>
        </w:tc>
        <w:tc>
          <w:tcPr>
            <w:tcW w:w="8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2252B00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18.4</w:t>
            </w:r>
          </w:p>
        </w:tc>
        <w:tc>
          <w:tcPr>
            <w:tcW w:w="888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22252B01" w14:textId="77777777" w:rsidR="00D85CC8" w:rsidRPr="0098363C" w:rsidRDefault="00D85CC8" w:rsidP="00DD5064">
            <w:pPr>
              <w:pStyle w:val="JAVA1"/>
              <w:spacing w:line="220" w:lineRule="exact"/>
              <w:jc w:val="center"/>
              <w:rPr>
                <w:iCs/>
                <w:color w:val="FF0000"/>
              </w:rPr>
            </w:pPr>
            <w:r w:rsidRPr="0098363C">
              <w:rPr>
                <w:iCs/>
                <w:color w:val="FF0000"/>
                <w:sz w:val="18"/>
              </w:rPr>
              <w:t>15.7</w:t>
            </w:r>
          </w:p>
        </w:tc>
      </w:tr>
    </w:tbl>
    <w:p w14:paraId="22252B03" w14:textId="77777777" w:rsidR="00D85CC8" w:rsidRPr="0098363C" w:rsidRDefault="00D85CC8" w:rsidP="00416E1A">
      <w:pPr>
        <w:pStyle w:val="JAVA1"/>
        <w:spacing w:beforeLines="30" w:before="72" w:afterLines="30" w:after="72"/>
        <w:ind w:firstLine="425"/>
        <w:rPr>
          <w:iCs/>
          <w:color w:val="FF0000"/>
        </w:rPr>
      </w:pPr>
      <w:r w:rsidRPr="0098363C">
        <w:rPr>
          <w:rFonts w:hint="eastAsia"/>
          <w:iCs/>
          <w:color w:val="FF0000"/>
        </w:rPr>
        <w:t>請將上表的內容</w:t>
      </w:r>
      <w:r w:rsidR="005E1CA2" w:rsidRPr="0098363C">
        <w:rPr>
          <w:rFonts w:hint="eastAsia"/>
          <w:iCs/>
          <w:color w:val="FF0000"/>
        </w:rPr>
        <w:t>設定給</w:t>
      </w:r>
      <w:r w:rsidRPr="0098363C">
        <w:rPr>
          <w:rFonts w:hint="eastAsia"/>
          <w:iCs/>
          <w:color w:val="FF0000"/>
        </w:rPr>
        <w:t>陣列</w:t>
      </w:r>
      <w:r w:rsidR="005E1CA2" w:rsidRPr="0098363C">
        <w:rPr>
          <w:rFonts w:hint="eastAsia"/>
          <w:iCs/>
          <w:color w:val="FF0000"/>
        </w:rPr>
        <w:t>temp</w:t>
      </w:r>
      <w:r w:rsidR="005E1CA2" w:rsidRPr="0098363C">
        <w:rPr>
          <w:iCs/>
          <w:color w:val="FF0000"/>
        </w:rPr>
        <w:t>存放</w:t>
      </w:r>
      <w:r w:rsidRPr="0098363C">
        <w:rPr>
          <w:rFonts w:hint="eastAsia"/>
          <w:iCs/>
          <w:color w:val="FF0000"/>
        </w:rPr>
        <w:t>，並依序完成下列各題：</w:t>
      </w:r>
    </w:p>
    <w:p w14:paraId="22252B04" w14:textId="77777777" w:rsidR="00D85CC8" w:rsidRPr="0098363C" w:rsidRDefault="00D85CC8" w:rsidP="00416E1A">
      <w:pPr>
        <w:pStyle w:val="JAVA1"/>
        <w:spacing w:afterLines="30" w:after="72"/>
        <w:ind w:left="323" w:firstLine="227"/>
        <w:rPr>
          <w:iCs/>
          <w:color w:val="FF0000"/>
        </w:rPr>
      </w:pPr>
      <w:r w:rsidRPr="0098363C">
        <w:rPr>
          <w:iCs/>
          <w:color w:val="FF0000"/>
        </w:rPr>
        <w:t xml:space="preserve">(a) </w:t>
      </w:r>
      <w:r w:rsidRPr="0098363C">
        <w:rPr>
          <w:rFonts w:hint="eastAsia"/>
          <w:iCs/>
          <w:color w:val="FF0000"/>
        </w:rPr>
        <w:t>印出</w:t>
      </w:r>
      <w:r w:rsidR="005E1CA2" w:rsidRPr="0098363C">
        <w:rPr>
          <w:rFonts w:hint="eastAsia"/>
          <w:iCs/>
          <w:color w:val="FF0000"/>
        </w:rPr>
        <w:t>陣列</w:t>
      </w:r>
      <w:r w:rsidR="005E1CA2" w:rsidRPr="0098363C">
        <w:rPr>
          <w:rFonts w:hint="eastAsia"/>
          <w:iCs/>
          <w:color w:val="FF0000"/>
        </w:rPr>
        <w:t>temp</w:t>
      </w:r>
      <w:r w:rsidR="005E1CA2" w:rsidRPr="0098363C">
        <w:rPr>
          <w:rFonts w:hint="eastAsia"/>
          <w:iCs/>
          <w:color w:val="FF0000"/>
        </w:rPr>
        <w:t>的</w:t>
      </w:r>
      <w:r w:rsidRPr="0098363C">
        <w:rPr>
          <w:rFonts w:hint="eastAsia"/>
          <w:iCs/>
          <w:color w:val="FF0000"/>
        </w:rPr>
        <w:t>內容。</w:t>
      </w:r>
    </w:p>
    <w:p w14:paraId="22252B05" w14:textId="77777777" w:rsidR="00D85CC8" w:rsidRPr="0098363C" w:rsidRDefault="00D85CC8" w:rsidP="00416E1A">
      <w:pPr>
        <w:pStyle w:val="JAVA1"/>
        <w:spacing w:afterLines="30" w:after="72"/>
        <w:ind w:left="323" w:firstLine="227"/>
        <w:rPr>
          <w:iCs/>
          <w:color w:val="FF0000"/>
        </w:rPr>
      </w:pPr>
      <w:r w:rsidRPr="0098363C">
        <w:rPr>
          <w:rFonts w:hint="eastAsia"/>
          <w:iCs/>
          <w:color w:val="FF0000"/>
        </w:rPr>
        <w:t xml:space="preserve">(b) </w:t>
      </w:r>
      <w:r w:rsidRPr="0098363C">
        <w:rPr>
          <w:rFonts w:hint="eastAsia"/>
          <w:iCs/>
          <w:color w:val="FF0000"/>
        </w:rPr>
        <w:t>每日的平均溫度。</w:t>
      </w:r>
    </w:p>
    <w:p w14:paraId="22252B06" w14:textId="77777777" w:rsidR="00D85CC8" w:rsidRPr="0098363C" w:rsidRDefault="00D85CC8" w:rsidP="00416E1A">
      <w:pPr>
        <w:pStyle w:val="JAVA1"/>
        <w:spacing w:afterLines="30" w:after="72"/>
        <w:ind w:left="323" w:firstLine="227"/>
        <w:rPr>
          <w:iCs/>
          <w:color w:val="FF0000"/>
        </w:rPr>
      </w:pPr>
      <w:r w:rsidRPr="0098363C">
        <w:rPr>
          <w:iCs/>
          <w:color w:val="FF0000"/>
        </w:rPr>
        <w:lastRenderedPageBreak/>
        <w:t>(</w:t>
      </w:r>
      <w:r w:rsidRPr="0098363C">
        <w:rPr>
          <w:rFonts w:hint="eastAsia"/>
          <w:iCs/>
          <w:color w:val="FF0000"/>
        </w:rPr>
        <w:t>c</w:t>
      </w:r>
      <w:r w:rsidRPr="0098363C">
        <w:rPr>
          <w:iCs/>
          <w:color w:val="FF0000"/>
        </w:rPr>
        <w:t xml:space="preserve">) </w:t>
      </w:r>
      <w:r w:rsidRPr="0098363C">
        <w:rPr>
          <w:rFonts w:hint="eastAsia"/>
          <w:iCs/>
          <w:color w:val="FF0000"/>
        </w:rPr>
        <w:t>時段一、時段二與時段三的平均氣溫。</w:t>
      </w:r>
    </w:p>
    <w:p w14:paraId="22252B07" w14:textId="77777777" w:rsidR="00D85CC8" w:rsidRPr="0098363C" w:rsidRDefault="00D85CC8" w:rsidP="00416E1A">
      <w:pPr>
        <w:pStyle w:val="JAVA1"/>
        <w:spacing w:afterLines="30" w:after="72"/>
        <w:ind w:left="323" w:firstLine="227"/>
        <w:rPr>
          <w:iCs/>
          <w:color w:val="FF0000"/>
        </w:rPr>
      </w:pPr>
      <w:r w:rsidRPr="0098363C">
        <w:rPr>
          <w:iCs/>
          <w:color w:val="FF0000"/>
        </w:rPr>
        <w:t>(</w:t>
      </w:r>
      <w:r w:rsidRPr="0098363C">
        <w:rPr>
          <w:rFonts w:hint="eastAsia"/>
          <w:iCs/>
          <w:color w:val="FF0000"/>
        </w:rPr>
        <w:t>d</w:t>
      </w:r>
      <w:r w:rsidRPr="0098363C">
        <w:rPr>
          <w:iCs/>
          <w:color w:val="FF0000"/>
        </w:rPr>
        <w:t xml:space="preserve">) </w:t>
      </w:r>
      <w:r w:rsidRPr="0098363C">
        <w:rPr>
          <w:rFonts w:hint="eastAsia"/>
          <w:iCs/>
          <w:color w:val="FF0000"/>
        </w:rPr>
        <w:t>溫度最高的日子與時段。</w:t>
      </w:r>
    </w:p>
    <w:p w14:paraId="22252B08" w14:textId="77777777" w:rsidR="00D85CC8" w:rsidRPr="0098363C" w:rsidRDefault="00D85CC8" w:rsidP="00341164">
      <w:pPr>
        <w:pStyle w:val="JAVA1"/>
        <w:ind w:left="322" w:firstLine="227"/>
        <w:rPr>
          <w:iCs/>
          <w:color w:val="FF0000"/>
        </w:rPr>
      </w:pPr>
      <w:r w:rsidRPr="0098363C">
        <w:rPr>
          <w:iCs/>
          <w:color w:val="FF0000"/>
        </w:rPr>
        <w:t>(</w:t>
      </w:r>
      <w:r w:rsidRPr="0098363C">
        <w:rPr>
          <w:rFonts w:hint="eastAsia"/>
          <w:iCs/>
          <w:color w:val="FF0000"/>
        </w:rPr>
        <w:t>e</w:t>
      </w:r>
      <w:r w:rsidRPr="0098363C">
        <w:rPr>
          <w:iCs/>
          <w:color w:val="FF0000"/>
        </w:rPr>
        <w:t>)</w:t>
      </w:r>
      <w:r w:rsidRPr="0098363C">
        <w:rPr>
          <w:rFonts w:hint="eastAsia"/>
          <w:iCs/>
          <w:color w:val="FF0000"/>
        </w:rPr>
        <w:t xml:space="preserve"> </w:t>
      </w:r>
      <w:r w:rsidRPr="0098363C">
        <w:rPr>
          <w:rFonts w:hint="eastAsia"/>
          <w:iCs/>
          <w:color w:val="FF0000"/>
        </w:rPr>
        <w:t>溫度最低的日子與時段。</w:t>
      </w:r>
    </w:p>
    <w:p w14:paraId="533026EE" w14:textId="20ED2F05" w:rsidR="00631091" w:rsidRDefault="00631091" w:rsidP="00631091">
      <w:pPr>
        <w:pStyle w:val="J"/>
        <w:numPr>
          <w:ilvl w:val="0"/>
          <w:numId w:val="0"/>
        </w:numPr>
        <w:spacing w:beforeLines="50" w:before="120" w:afterLines="50" w:after="120"/>
        <w:ind w:left="425"/>
        <w:rPr>
          <w:iCs/>
        </w:rPr>
      </w:pPr>
      <w:r w:rsidRPr="00631091">
        <w:rPr>
          <w:iCs/>
        </w:rPr>
        <w:drawing>
          <wp:inline distT="0" distB="0" distL="0" distR="0" wp14:anchorId="4631A9B2" wp14:editId="45B19577">
            <wp:extent cx="4824730" cy="4688205"/>
            <wp:effectExtent l="0" t="0" r="0" b="0"/>
            <wp:docPr id="80520522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0522" name="圖片 1" descr="一張含有 文字, 螢幕擷取畫面, 軟體, 陳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01A9" w14:textId="08AE8F9B" w:rsidR="00631091" w:rsidRDefault="00631091" w:rsidP="00631091">
      <w:pPr>
        <w:pStyle w:val="J"/>
        <w:numPr>
          <w:ilvl w:val="0"/>
          <w:numId w:val="0"/>
        </w:numPr>
        <w:spacing w:beforeLines="50" w:before="120" w:afterLines="50" w:after="120"/>
        <w:ind w:left="425"/>
        <w:rPr>
          <w:iCs/>
        </w:rPr>
      </w:pPr>
      <w:r w:rsidRPr="00631091">
        <w:rPr>
          <w:iCs/>
        </w:rPr>
        <w:lastRenderedPageBreak/>
        <w:drawing>
          <wp:inline distT="0" distB="0" distL="0" distR="0" wp14:anchorId="2BC7EE46" wp14:editId="48AB2037">
            <wp:extent cx="4824730" cy="3988435"/>
            <wp:effectExtent l="0" t="0" r="0" b="0"/>
            <wp:docPr id="208822010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20107" name="圖片 1" descr="一張含有 文字, 螢幕擷取畫面, 軟體, 多媒體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E301" w14:textId="05ECBF6A" w:rsidR="00631091" w:rsidRDefault="00631091" w:rsidP="00631091">
      <w:pPr>
        <w:pStyle w:val="J"/>
        <w:numPr>
          <w:ilvl w:val="0"/>
          <w:numId w:val="0"/>
        </w:numPr>
        <w:spacing w:beforeLines="50" w:before="120" w:afterLines="50" w:after="120"/>
        <w:ind w:left="425"/>
        <w:rPr>
          <w:rFonts w:hint="eastAsia"/>
          <w:iCs/>
        </w:rPr>
      </w:pPr>
      <w:r w:rsidRPr="00631091">
        <w:rPr>
          <w:iCs/>
        </w:rPr>
        <w:drawing>
          <wp:inline distT="0" distB="0" distL="0" distR="0" wp14:anchorId="6677F0AA" wp14:editId="6B369679">
            <wp:extent cx="4824730" cy="1551305"/>
            <wp:effectExtent l="0" t="0" r="0" b="0"/>
            <wp:docPr id="1552459506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59506" name="圖片 1" descr="一張含有 文字, 螢幕擷取畫面, 軟體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B09" w14:textId="313B837D" w:rsidR="00E50B86" w:rsidRPr="00BC23DE" w:rsidRDefault="00E50B86" w:rsidP="00416E1A">
      <w:pPr>
        <w:pStyle w:val="J"/>
        <w:tabs>
          <w:tab w:val="clear" w:pos="840"/>
        </w:tabs>
        <w:spacing w:beforeLines="50" w:before="120" w:afterLines="50" w:after="120"/>
        <w:ind w:left="425" w:hanging="425"/>
        <w:rPr>
          <w:iCs/>
        </w:rPr>
      </w:pPr>
      <w:r w:rsidRPr="00BC23DE">
        <w:rPr>
          <w:rFonts w:hint="eastAsia"/>
          <w:iCs/>
        </w:rPr>
        <w:t>假設某一公司有五種產品</w:t>
      </w:r>
      <w:r w:rsidRPr="00BC23DE">
        <w:rPr>
          <w:iCs/>
        </w:rPr>
        <w:t>A</w:t>
      </w:r>
      <w:r w:rsidRPr="00BC23DE">
        <w:rPr>
          <w:rFonts w:hint="eastAsia"/>
          <w:iCs/>
        </w:rPr>
        <w:t>、</w:t>
      </w:r>
      <w:r w:rsidRPr="00BC23DE">
        <w:rPr>
          <w:iCs/>
        </w:rPr>
        <w:t>B</w:t>
      </w:r>
      <w:r w:rsidRPr="00BC23DE">
        <w:rPr>
          <w:rFonts w:hint="eastAsia"/>
          <w:iCs/>
        </w:rPr>
        <w:t>、</w:t>
      </w:r>
      <w:r w:rsidRPr="00BC23DE">
        <w:rPr>
          <w:iCs/>
        </w:rPr>
        <w:t>C</w:t>
      </w:r>
      <w:r w:rsidRPr="00BC23DE">
        <w:rPr>
          <w:rFonts w:hint="eastAsia"/>
          <w:iCs/>
        </w:rPr>
        <w:t>、</w:t>
      </w:r>
      <w:r w:rsidRPr="00BC23DE">
        <w:rPr>
          <w:iCs/>
        </w:rPr>
        <w:t>D</w:t>
      </w:r>
      <w:r w:rsidRPr="00BC23DE">
        <w:rPr>
          <w:rFonts w:hint="eastAsia"/>
          <w:iCs/>
        </w:rPr>
        <w:t>與</w:t>
      </w:r>
      <w:r w:rsidRPr="00BC23DE">
        <w:rPr>
          <w:iCs/>
        </w:rPr>
        <w:t>E</w:t>
      </w:r>
      <w:r w:rsidRPr="00BC23DE">
        <w:rPr>
          <w:rFonts w:hint="eastAsia"/>
          <w:iCs/>
        </w:rPr>
        <w:t>，其單價分別為</w:t>
      </w:r>
      <w:r w:rsidRPr="00BC23DE">
        <w:rPr>
          <w:rFonts w:hint="eastAsia"/>
          <w:iCs/>
        </w:rPr>
        <w:t>12</w:t>
      </w:r>
      <w:r w:rsidRPr="00BC23DE">
        <w:rPr>
          <w:rFonts w:hint="eastAsia"/>
          <w:iCs/>
        </w:rPr>
        <w:t>、</w:t>
      </w:r>
      <w:r w:rsidRPr="00BC23DE">
        <w:rPr>
          <w:rFonts w:hint="eastAsia"/>
          <w:iCs/>
        </w:rPr>
        <w:t>16</w:t>
      </w:r>
      <w:r w:rsidRPr="00BC23DE">
        <w:rPr>
          <w:rFonts w:hint="eastAsia"/>
          <w:iCs/>
        </w:rPr>
        <w:t>、</w:t>
      </w:r>
      <w:r w:rsidRPr="00BC23DE">
        <w:rPr>
          <w:rFonts w:hint="eastAsia"/>
          <w:iCs/>
        </w:rPr>
        <w:t>10</w:t>
      </w:r>
      <w:r w:rsidRPr="00BC23DE">
        <w:rPr>
          <w:rFonts w:hint="eastAsia"/>
          <w:iCs/>
        </w:rPr>
        <w:t>、</w:t>
      </w:r>
      <w:r w:rsidRPr="00BC23DE">
        <w:rPr>
          <w:rFonts w:hint="eastAsia"/>
          <w:iCs/>
        </w:rPr>
        <w:t>14</w:t>
      </w:r>
      <w:r w:rsidRPr="00BC23DE">
        <w:rPr>
          <w:rFonts w:hint="eastAsia"/>
          <w:iCs/>
        </w:rPr>
        <w:t>與</w:t>
      </w:r>
      <w:r w:rsidRPr="00BC23DE">
        <w:rPr>
          <w:rFonts w:hint="eastAsia"/>
          <w:iCs/>
        </w:rPr>
        <w:t>15</w:t>
      </w:r>
      <w:r w:rsidRPr="00BC23DE">
        <w:rPr>
          <w:rFonts w:hint="eastAsia"/>
          <w:iCs/>
        </w:rPr>
        <w:t>元；而該公司共有三位銷售員，他們在某個月份的銷售量如下所示：</w:t>
      </w:r>
    </w:p>
    <w:tbl>
      <w:tblPr>
        <w:tblW w:w="0" w:type="auto"/>
        <w:tblInd w:w="686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907"/>
        <w:gridCol w:w="907"/>
        <w:gridCol w:w="907"/>
        <w:gridCol w:w="907"/>
        <w:gridCol w:w="908"/>
      </w:tblGrid>
      <w:tr w:rsidR="00E50B86" w:rsidRPr="00BC23DE" w14:paraId="22252B10" w14:textId="77777777" w:rsidTr="005E1CA2">
        <w:trPr>
          <w:trHeight w:val="285"/>
        </w:trPr>
        <w:tc>
          <w:tcPr>
            <w:tcW w:w="851" w:type="dxa"/>
            <w:tcBorders>
              <w:top w:val="threeDEmboss" w:sz="6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14:paraId="22252B0A" w14:textId="77777777" w:rsidR="00E50B86" w:rsidRPr="00BC23DE" w:rsidRDefault="00E50B86" w:rsidP="00330BFC">
            <w:pPr>
              <w:pStyle w:val="JAVA1"/>
              <w:spacing w:line="240" w:lineRule="auto"/>
              <w:jc w:val="center"/>
              <w:rPr>
                <w:iCs/>
              </w:rPr>
            </w:pPr>
            <w:r w:rsidRPr="00BC23DE">
              <w:rPr>
                <w:rFonts w:ascii="Courier New" w:hAnsi="Courier New" w:hint="eastAsia"/>
                <w:iCs/>
                <w:sz w:val="18"/>
              </w:rPr>
              <w:t>銷售員</w:t>
            </w:r>
          </w:p>
        </w:tc>
        <w:tc>
          <w:tcPr>
            <w:tcW w:w="907" w:type="dxa"/>
            <w:tcBorders>
              <w:top w:val="threeDEmboss" w:sz="6" w:space="0" w:color="auto"/>
              <w:left w:val="nil"/>
              <w:bottom w:val="double" w:sz="2" w:space="0" w:color="auto"/>
              <w:right w:val="single" w:sz="2" w:space="0" w:color="auto"/>
            </w:tcBorders>
            <w:vAlign w:val="center"/>
          </w:tcPr>
          <w:p w14:paraId="22252B0B" w14:textId="77777777" w:rsidR="00E50B86" w:rsidRPr="00BC23DE" w:rsidRDefault="00E50B86" w:rsidP="00330BFC">
            <w:pPr>
              <w:pStyle w:val="JAVA1"/>
              <w:spacing w:line="240" w:lineRule="auto"/>
              <w:jc w:val="center"/>
              <w:rPr>
                <w:iCs/>
              </w:rPr>
            </w:pPr>
            <w:r w:rsidRPr="00BC23DE">
              <w:rPr>
                <w:rFonts w:ascii="Courier New" w:hAnsi="Courier New" w:hint="eastAsia"/>
                <w:iCs/>
                <w:sz w:val="18"/>
              </w:rPr>
              <w:t>產品</w:t>
            </w:r>
            <w:r w:rsidRPr="00BC23DE">
              <w:rPr>
                <w:rFonts w:ascii="Courier New" w:hAnsi="Courier New" w:hint="eastAsia"/>
                <w:iCs/>
                <w:sz w:val="18"/>
              </w:rPr>
              <w:t>A</w:t>
            </w:r>
          </w:p>
        </w:tc>
        <w:tc>
          <w:tcPr>
            <w:tcW w:w="907" w:type="dxa"/>
            <w:tcBorders>
              <w:top w:val="threeDEmboss" w:sz="6" w:space="0" w:color="auto"/>
              <w:left w:val="single" w:sz="2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14:paraId="22252B0C" w14:textId="77777777" w:rsidR="00E50B86" w:rsidRPr="00BC23DE" w:rsidRDefault="00E50B86" w:rsidP="00330BFC">
            <w:pPr>
              <w:pStyle w:val="JAVA1"/>
              <w:spacing w:line="240" w:lineRule="auto"/>
              <w:jc w:val="center"/>
              <w:rPr>
                <w:iCs/>
              </w:rPr>
            </w:pPr>
            <w:r w:rsidRPr="00BC23DE">
              <w:rPr>
                <w:rFonts w:ascii="Courier New" w:hAnsi="Courier New" w:hint="eastAsia"/>
                <w:iCs/>
                <w:sz w:val="18"/>
              </w:rPr>
              <w:t>產品</w:t>
            </w:r>
            <w:r w:rsidRPr="00BC23DE">
              <w:rPr>
                <w:rFonts w:ascii="Courier New" w:hAnsi="Courier New"/>
                <w:iCs/>
                <w:sz w:val="18"/>
              </w:rPr>
              <w:t>B</w:t>
            </w:r>
          </w:p>
        </w:tc>
        <w:tc>
          <w:tcPr>
            <w:tcW w:w="907" w:type="dxa"/>
            <w:tcBorders>
              <w:top w:val="threeDEmboss" w:sz="6" w:space="0" w:color="auto"/>
              <w:left w:val="single" w:sz="2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14:paraId="22252B0D" w14:textId="77777777" w:rsidR="00E50B86" w:rsidRPr="00BC23DE" w:rsidRDefault="00E50B86" w:rsidP="00330BFC">
            <w:pPr>
              <w:pStyle w:val="JAVA1"/>
              <w:spacing w:line="240" w:lineRule="auto"/>
              <w:jc w:val="center"/>
              <w:rPr>
                <w:iCs/>
              </w:rPr>
            </w:pPr>
            <w:r w:rsidRPr="00BC23DE">
              <w:rPr>
                <w:rFonts w:ascii="Courier New" w:hAnsi="Courier New" w:hint="eastAsia"/>
                <w:iCs/>
                <w:sz w:val="18"/>
              </w:rPr>
              <w:t>產品</w:t>
            </w:r>
            <w:r w:rsidRPr="00BC23DE">
              <w:rPr>
                <w:rFonts w:ascii="Courier New" w:hAnsi="Courier New"/>
                <w:iCs/>
                <w:sz w:val="18"/>
              </w:rPr>
              <w:t>C</w:t>
            </w:r>
          </w:p>
        </w:tc>
        <w:tc>
          <w:tcPr>
            <w:tcW w:w="907" w:type="dxa"/>
            <w:tcBorders>
              <w:top w:val="threeDEmboss" w:sz="6" w:space="0" w:color="auto"/>
              <w:left w:val="single" w:sz="2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14:paraId="22252B0E" w14:textId="77777777" w:rsidR="00E50B86" w:rsidRPr="00BC23DE" w:rsidRDefault="00E50B86" w:rsidP="00330BFC">
            <w:pPr>
              <w:pStyle w:val="JAVA1"/>
              <w:spacing w:line="240" w:lineRule="auto"/>
              <w:jc w:val="center"/>
              <w:rPr>
                <w:iCs/>
              </w:rPr>
            </w:pPr>
            <w:r w:rsidRPr="00BC23DE">
              <w:rPr>
                <w:rFonts w:ascii="Courier New" w:hAnsi="Courier New" w:hint="eastAsia"/>
                <w:iCs/>
                <w:sz w:val="18"/>
              </w:rPr>
              <w:t>產品</w:t>
            </w:r>
            <w:r w:rsidRPr="00BC23DE">
              <w:rPr>
                <w:rFonts w:ascii="Courier New" w:hAnsi="Courier New"/>
                <w:iCs/>
                <w:sz w:val="18"/>
              </w:rPr>
              <w:t>D</w:t>
            </w:r>
          </w:p>
        </w:tc>
        <w:tc>
          <w:tcPr>
            <w:tcW w:w="908" w:type="dxa"/>
            <w:tcBorders>
              <w:top w:val="threeDEmboss" w:sz="6" w:space="0" w:color="auto"/>
              <w:left w:val="single" w:sz="2" w:space="0" w:color="auto"/>
              <w:bottom w:val="double" w:sz="2" w:space="0" w:color="auto"/>
            </w:tcBorders>
            <w:vAlign w:val="center"/>
          </w:tcPr>
          <w:p w14:paraId="22252B0F" w14:textId="77777777" w:rsidR="00E50B86" w:rsidRPr="00BC23DE" w:rsidRDefault="00E50B86" w:rsidP="00330BFC">
            <w:pPr>
              <w:pStyle w:val="JAVA1"/>
              <w:spacing w:line="240" w:lineRule="auto"/>
              <w:jc w:val="center"/>
              <w:rPr>
                <w:iCs/>
              </w:rPr>
            </w:pPr>
            <w:r w:rsidRPr="00BC23DE">
              <w:rPr>
                <w:rFonts w:ascii="Courier New" w:hAnsi="Courier New" w:hint="eastAsia"/>
                <w:iCs/>
                <w:sz w:val="18"/>
              </w:rPr>
              <w:t>產品</w:t>
            </w:r>
            <w:r w:rsidRPr="00BC23DE">
              <w:rPr>
                <w:rFonts w:ascii="Courier New" w:hAnsi="Courier New"/>
                <w:iCs/>
                <w:sz w:val="18"/>
              </w:rPr>
              <w:t>E</w:t>
            </w:r>
          </w:p>
        </w:tc>
      </w:tr>
      <w:tr w:rsidR="00E50B86" w:rsidRPr="00BC23DE" w14:paraId="22252B17" w14:textId="77777777" w:rsidTr="005E1CA2">
        <w:trPr>
          <w:trHeight w:val="285"/>
        </w:trPr>
        <w:tc>
          <w:tcPr>
            <w:tcW w:w="851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1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1</w:t>
            </w:r>
          </w:p>
        </w:tc>
        <w:tc>
          <w:tcPr>
            <w:tcW w:w="907" w:type="dxa"/>
            <w:tcBorders>
              <w:top w:val="doub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252B12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33</w:t>
            </w:r>
          </w:p>
        </w:tc>
        <w:tc>
          <w:tcPr>
            <w:tcW w:w="907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3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32</w:t>
            </w:r>
          </w:p>
        </w:tc>
        <w:tc>
          <w:tcPr>
            <w:tcW w:w="907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4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56</w:t>
            </w:r>
          </w:p>
        </w:tc>
        <w:tc>
          <w:tcPr>
            <w:tcW w:w="907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5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45</w:t>
            </w:r>
          </w:p>
        </w:tc>
        <w:tc>
          <w:tcPr>
            <w:tcW w:w="908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2252B16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33</w:t>
            </w:r>
          </w:p>
        </w:tc>
      </w:tr>
      <w:tr w:rsidR="00E50B86" w:rsidRPr="00BC23DE" w14:paraId="22252B1E" w14:textId="77777777" w:rsidTr="005E1CA2">
        <w:trPr>
          <w:trHeight w:val="285"/>
        </w:trPr>
        <w:tc>
          <w:tcPr>
            <w:tcW w:w="8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8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2</w:t>
            </w:r>
          </w:p>
        </w:tc>
        <w:tc>
          <w:tcPr>
            <w:tcW w:w="90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252B19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77</w:t>
            </w: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A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33</w:t>
            </w: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B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68</w:t>
            </w: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52B1C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45</w:t>
            </w:r>
          </w:p>
        </w:tc>
        <w:tc>
          <w:tcPr>
            <w:tcW w:w="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2252B1D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23</w:t>
            </w:r>
          </w:p>
        </w:tc>
      </w:tr>
      <w:tr w:rsidR="00E50B86" w:rsidRPr="00BC23DE" w14:paraId="22252B25" w14:textId="77777777" w:rsidTr="005E1CA2">
        <w:trPr>
          <w:trHeight w:val="285"/>
        </w:trPr>
        <w:tc>
          <w:tcPr>
            <w:tcW w:w="851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22252B1F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3</w:t>
            </w:r>
          </w:p>
        </w:tc>
        <w:tc>
          <w:tcPr>
            <w:tcW w:w="907" w:type="dxa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14:paraId="22252B20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43</w:t>
            </w: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2252B21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55</w:t>
            </w: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2252B22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43</w:t>
            </w: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2252B23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67</w:t>
            </w:r>
          </w:p>
        </w:tc>
        <w:tc>
          <w:tcPr>
            <w:tcW w:w="908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22252B24" w14:textId="77777777" w:rsidR="00E50B86" w:rsidRPr="00DD5064" w:rsidRDefault="00E50B86" w:rsidP="00DD5064">
            <w:pPr>
              <w:pStyle w:val="JAVA1"/>
              <w:spacing w:line="220" w:lineRule="exact"/>
              <w:jc w:val="center"/>
              <w:rPr>
                <w:iCs/>
              </w:rPr>
            </w:pPr>
            <w:r w:rsidRPr="00DD5064">
              <w:rPr>
                <w:iCs/>
                <w:sz w:val="18"/>
              </w:rPr>
              <w:t>65</w:t>
            </w:r>
          </w:p>
        </w:tc>
      </w:tr>
    </w:tbl>
    <w:p w14:paraId="22252B26" w14:textId="77777777" w:rsidR="00E50B86" w:rsidRPr="00490ADB" w:rsidRDefault="00E50B86" w:rsidP="00416E1A">
      <w:pPr>
        <w:pStyle w:val="JAVA1"/>
        <w:spacing w:beforeLines="50" w:before="120" w:afterLines="30" w:after="72"/>
        <w:ind w:firstLine="425"/>
        <w:rPr>
          <w:iCs/>
        </w:rPr>
      </w:pPr>
      <w:r w:rsidRPr="00490ADB">
        <w:rPr>
          <w:rFonts w:hint="eastAsia"/>
          <w:iCs/>
        </w:rPr>
        <w:lastRenderedPageBreak/>
        <w:t>試寫一程式印出上表的內容，並計算：</w:t>
      </w:r>
    </w:p>
    <w:p w14:paraId="22252B27" w14:textId="77777777" w:rsidR="00E50B86" w:rsidRPr="00490ADB" w:rsidRDefault="00E50B86" w:rsidP="00416E1A">
      <w:pPr>
        <w:pStyle w:val="JAVA1"/>
        <w:spacing w:afterLines="30" w:after="72"/>
        <w:ind w:left="323" w:firstLine="227"/>
        <w:rPr>
          <w:iCs/>
        </w:rPr>
      </w:pPr>
      <w:r w:rsidRPr="00490ADB">
        <w:rPr>
          <w:iCs/>
        </w:rPr>
        <w:t xml:space="preserve">(a) </w:t>
      </w:r>
      <w:r w:rsidRPr="00490ADB">
        <w:rPr>
          <w:rFonts w:hint="eastAsia"/>
          <w:iCs/>
        </w:rPr>
        <w:t>每一個銷售員的銷售總金額</w:t>
      </w:r>
      <w:r w:rsidR="00B631EF">
        <w:rPr>
          <w:rFonts w:hint="eastAsia"/>
          <w:iCs/>
        </w:rPr>
        <w:t>（各項產品的數量</w:t>
      </w:r>
      <w:r w:rsidR="00B631EF" w:rsidRPr="00B631EF">
        <w:rPr>
          <w:iCs/>
        </w:rPr>
        <w:t>*</w:t>
      </w:r>
      <w:r w:rsidR="00B631EF">
        <w:rPr>
          <w:rFonts w:hint="eastAsia"/>
          <w:iCs/>
        </w:rPr>
        <w:t>產品單價之總和）</w:t>
      </w:r>
      <w:r w:rsidRPr="00490ADB">
        <w:rPr>
          <w:rFonts w:hint="eastAsia"/>
          <w:iCs/>
        </w:rPr>
        <w:t>。</w:t>
      </w:r>
    </w:p>
    <w:p w14:paraId="22252B28" w14:textId="77777777" w:rsidR="00E50B86" w:rsidRPr="00490ADB" w:rsidRDefault="00E50B86" w:rsidP="00416E1A">
      <w:pPr>
        <w:pStyle w:val="JAVA1"/>
        <w:spacing w:afterLines="30" w:after="72"/>
        <w:ind w:left="323" w:firstLine="227"/>
        <w:rPr>
          <w:iCs/>
        </w:rPr>
      </w:pPr>
      <w:r w:rsidRPr="00490ADB">
        <w:rPr>
          <w:iCs/>
        </w:rPr>
        <w:t xml:space="preserve">(b) </w:t>
      </w:r>
      <w:r w:rsidRPr="00490ADB">
        <w:rPr>
          <w:rFonts w:hint="eastAsia"/>
          <w:iCs/>
        </w:rPr>
        <w:t>每一項產品的銷售總金額</w:t>
      </w:r>
      <w:r w:rsidR="00B631EF">
        <w:rPr>
          <w:rFonts w:hint="eastAsia"/>
          <w:iCs/>
        </w:rPr>
        <w:t>（產品的數量</w:t>
      </w:r>
      <w:r w:rsidR="00B631EF">
        <w:rPr>
          <w:rFonts w:hint="eastAsia"/>
          <w:iCs/>
        </w:rPr>
        <w:t>*</w:t>
      </w:r>
      <w:r w:rsidR="00B631EF">
        <w:rPr>
          <w:rFonts w:hint="eastAsia"/>
          <w:iCs/>
        </w:rPr>
        <w:t>產品單價之總和）</w:t>
      </w:r>
      <w:r w:rsidRPr="00490ADB">
        <w:rPr>
          <w:rFonts w:hint="eastAsia"/>
          <w:iCs/>
        </w:rPr>
        <w:t>。</w:t>
      </w:r>
    </w:p>
    <w:p w14:paraId="22252B29" w14:textId="77777777" w:rsidR="00E50B86" w:rsidRPr="00490ADB" w:rsidRDefault="00E50B86" w:rsidP="00416E1A">
      <w:pPr>
        <w:pStyle w:val="JAVA1"/>
        <w:spacing w:afterLines="30" w:after="72"/>
        <w:ind w:left="323" w:firstLine="227"/>
        <w:rPr>
          <w:iCs/>
        </w:rPr>
      </w:pPr>
      <w:r w:rsidRPr="00490ADB">
        <w:rPr>
          <w:iCs/>
        </w:rPr>
        <w:t xml:space="preserve">(c) </w:t>
      </w:r>
      <w:r w:rsidRPr="00490ADB">
        <w:rPr>
          <w:rFonts w:hint="eastAsia"/>
          <w:iCs/>
        </w:rPr>
        <w:t>有最好業績（銷售總金額為最多者）的銷售員。</w:t>
      </w:r>
    </w:p>
    <w:p w14:paraId="22252B2A" w14:textId="77777777" w:rsidR="00E50B86" w:rsidRPr="00490ADB" w:rsidRDefault="00E50B86" w:rsidP="00416E1A">
      <w:pPr>
        <w:pStyle w:val="JAVA1"/>
        <w:spacing w:afterLines="50" w:after="120"/>
        <w:ind w:left="323" w:firstLine="227"/>
        <w:rPr>
          <w:iCs/>
        </w:rPr>
      </w:pPr>
      <w:r w:rsidRPr="00490ADB">
        <w:rPr>
          <w:rFonts w:hint="eastAsia"/>
          <w:iCs/>
        </w:rPr>
        <w:t xml:space="preserve">(d) </w:t>
      </w:r>
      <w:r w:rsidRPr="00490ADB">
        <w:rPr>
          <w:rFonts w:hint="eastAsia"/>
          <w:iCs/>
        </w:rPr>
        <w:t>銷售總金額為最多的產品。</w:t>
      </w:r>
    </w:p>
    <w:p w14:paraId="22252B2B" w14:textId="77777777" w:rsidR="00BC23DE" w:rsidRDefault="00E41761" w:rsidP="00416E1A">
      <w:pPr>
        <w:pStyle w:val="J"/>
        <w:tabs>
          <w:tab w:val="clear" w:pos="840"/>
        </w:tabs>
        <w:spacing w:afterLines="50" w:after="120"/>
        <w:ind w:left="425" w:hanging="425"/>
      </w:pPr>
      <w:r>
        <w:rPr>
          <w:rFonts w:hint="eastAsia"/>
        </w:rPr>
        <w:t>設二維陣列</w:t>
      </w:r>
      <w:r>
        <w:rPr>
          <w:rFonts w:hint="eastAsia"/>
        </w:rPr>
        <w:t>arr</w:t>
      </w:r>
      <w:r>
        <w:rPr>
          <w:rFonts w:hint="eastAsia"/>
        </w:rPr>
        <w:t>的</w:t>
      </w:r>
      <w:r w:rsidRPr="000F025D">
        <w:rPr>
          <w:rFonts w:hint="eastAsia"/>
          <w:iCs/>
        </w:rPr>
        <w:t>內容</w:t>
      </w:r>
      <w:r w:rsidR="000F025D">
        <w:rPr>
          <w:rFonts w:hint="eastAsia"/>
        </w:rPr>
        <w:t>為</w:t>
      </w:r>
      <w:r w:rsidR="000F025D" w:rsidRPr="00B0369F">
        <w:rPr>
          <w:rFonts w:ascii="Consolas" w:eastAsia="華康細圓體(P)" w:hAnsi="Consolas" w:cstheme="minorBidi" w:hint="eastAsia"/>
          <w:kern w:val="2"/>
          <w:sz w:val="19"/>
          <w:szCs w:val="19"/>
        </w:rPr>
        <w:t xml:space="preserve"> </w:t>
      </w:r>
      <w:r w:rsidR="000F025D" w:rsidRPr="00B0369F">
        <w:rPr>
          <w:rFonts w:ascii="Consolas" w:eastAsia="華康細圓體(P)" w:hAnsi="Consolas" w:cstheme="minorBidi"/>
          <w:kern w:val="2"/>
          <w:sz w:val="19"/>
          <w:szCs w:val="19"/>
        </w:rPr>
        <w:t>{{18,21,30},{40,</w:t>
      </w:r>
      <w:r w:rsidR="00670D99">
        <w:rPr>
          <w:rFonts w:ascii="Consolas" w:eastAsia="華康細圓體(P)" w:hAnsi="Consolas" w:cstheme="minorBidi"/>
          <w:kern w:val="2"/>
          <w:sz w:val="19"/>
          <w:szCs w:val="19"/>
        </w:rPr>
        <w:t>34</w:t>
      </w:r>
      <w:r w:rsidR="000F025D" w:rsidRPr="00B0369F">
        <w:rPr>
          <w:rFonts w:ascii="Consolas" w:eastAsia="華康細圓體(P)" w:hAnsi="Consolas" w:cstheme="minorBidi"/>
          <w:kern w:val="2"/>
          <w:sz w:val="19"/>
          <w:szCs w:val="19"/>
        </w:rPr>
        <w:t>,61},{41,</w:t>
      </w:r>
      <w:r w:rsidR="00670D99">
        <w:rPr>
          <w:rFonts w:ascii="Consolas" w:eastAsia="華康細圓體(P)" w:hAnsi="Consolas" w:cstheme="minorBidi"/>
          <w:kern w:val="2"/>
          <w:sz w:val="19"/>
          <w:szCs w:val="19"/>
        </w:rPr>
        <w:t>15</w:t>
      </w:r>
      <w:r w:rsidR="000F025D" w:rsidRPr="00B0369F">
        <w:rPr>
          <w:rFonts w:ascii="Consolas" w:eastAsia="華康細圓體(P)" w:hAnsi="Consolas" w:cstheme="minorBidi"/>
          <w:kern w:val="2"/>
          <w:sz w:val="19"/>
          <w:szCs w:val="19"/>
        </w:rPr>
        <w:t>,18}}</w:t>
      </w:r>
      <w:r>
        <w:rPr>
          <w:rFonts w:hint="eastAsia"/>
        </w:rPr>
        <w:t>。</w:t>
      </w:r>
      <w:r w:rsidR="00BC23DE" w:rsidRPr="009F6713">
        <w:rPr>
          <w:rFonts w:hint="eastAsia"/>
        </w:rPr>
        <w:t>試撰寫一程式，找出</w:t>
      </w:r>
      <w:r>
        <w:rPr>
          <w:rFonts w:hint="eastAsia"/>
        </w:rPr>
        <w:t>arr</w:t>
      </w:r>
      <w:r w:rsidR="00BC23DE" w:rsidRPr="009F6713">
        <w:rPr>
          <w:rFonts w:hint="eastAsia"/>
        </w:rPr>
        <w:t>中最小值的</w:t>
      </w:r>
      <w:r>
        <w:rPr>
          <w:rFonts w:hint="eastAsia"/>
        </w:rPr>
        <w:t>列索引和行索引</w:t>
      </w:r>
      <w:r w:rsidR="00BC23DE" w:rsidRPr="009F6713">
        <w:rPr>
          <w:rFonts w:hint="eastAsia"/>
        </w:rPr>
        <w:t>。</w:t>
      </w:r>
    </w:p>
    <w:p w14:paraId="22252B2C" w14:textId="77777777" w:rsidR="000F025D" w:rsidRPr="00631091" w:rsidRDefault="000F025D" w:rsidP="00416E1A">
      <w:pPr>
        <w:pStyle w:val="J"/>
        <w:tabs>
          <w:tab w:val="clear" w:pos="840"/>
        </w:tabs>
        <w:spacing w:afterLines="50" w:after="120"/>
        <w:ind w:left="425" w:hanging="425"/>
        <w:rPr>
          <w:rFonts w:ascii="Consolas" w:hAnsi="Consolas"/>
          <w:color w:val="FF0000"/>
          <w:sz w:val="19"/>
          <w:szCs w:val="19"/>
        </w:rPr>
      </w:pPr>
      <w:r w:rsidRPr="00635EC6">
        <w:rPr>
          <w:rFonts w:hint="eastAsia"/>
          <w:color w:val="FF0000"/>
        </w:rPr>
        <w:t>設二維陣列</w:t>
      </w:r>
      <w:r w:rsidRPr="00635EC6">
        <w:rPr>
          <w:rFonts w:hint="eastAsia"/>
          <w:color w:val="FF0000"/>
        </w:rPr>
        <w:t>arr</w:t>
      </w:r>
      <w:r w:rsidRPr="00635EC6">
        <w:rPr>
          <w:rFonts w:hint="eastAsia"/>
          <w:color w:val="FF0000"/>
        </w:rPr>
        <w:t>的內容為</w:t>
      </w:r>
      <w:r w:rsidRPr="00635EC6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 xml:space="preserve"> </w:t>
      </w:r>
      <w:r w:rsidRPr="00635EC6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{{1,2,3},{4,5,6}}</w:t>
      </w:r>
      <w:r w:rsidRPr="00635EC6">
        <w:rPr>
          <w:color w:val="FF0000"/>
        </w:rPr>
        <w:t>。</w:t>
      </w:r>
      <w:r w:rsidR="00BC23DE" w:rsidRPr="00635EC6">
        <w:rPr>
          <w:rFonts w:hint="eastAsia"/>
          <w:color w:val="FF0000"/>
        </w:rPr>
        <w:t>試撰寫一程式，</w:t>
      </w:r>
      <w:r w:rsidR="00CF14AD" w:rsidRPr="00635EC6">
        <w:rPr>
          <w:rFonts w:hint="eastAsia"/>
          <w:color w:val="FF0000"/>
        </w:rPr>
        <w:t>將</w:t>
      </w:r>
      <w:r w:rsidR="00CF14AD" w:rsidRPr="00635EC6">
        <w:rPr>
          <w:rFonts w:hint="eastAsia"/>
          <w:color w:val="FF0000"/>
        </w:rPr>
        <w:t>arr</w:t>
      </w:r>
      <w:r w:rsidR="00CF14AD" w:rsidRPr="00635EC6">
        <w:rPr>
          <w:rFonts w:hint="eastAsia"/>
          <w:color w:val="FF0000"/>
        </w:rPr>
        <w:t>中的每一個元素平方</w:t>
      </w:r>
      <w:r w:rsidR="00354FB2" w:rsidRPr="00635EC6">
        <w:rPr>
          <w:rFonts w:hint="eastAsia"/>
          <w:color w:val="FF0000"/>
        </w:rPr>
        <w:t>後，印出陣列內容</w:t>
      </w:r>
      <w:r w:rsidR="00BC23DE" w:rsidRPr="00635EC6">
        <w:rPr>
          <w:rFonts w:hint="eastAsia"/>
          <w:color w:val="FF0000"/>
        </w:rPr>
        <w:t>。</w:t>
      </w:r>
    </w:p>
    <w:p w14:paraId="7E5AFA8A" w14:textId="7386B44D" w:rsidR="00631091" w:rsidRPr="00635EC6" w:rsidRDefault="00631091" w:rsidP="00631091">
      <w:pPr>
        <w:pStyle w:val="J"/>
        <w:numPr>
          <w:ilvl w:val="0"/>
          <w:numId w:val="0"/>
        </w:numPr>
        <w:spacing w:afterLines="50" w:after="120"/>
        <w:ind w:left="425"/>
        <w:rPr>
          <w:rFonts w:ascii="Consolas" w:hAnsi="Consolas" w:hint="eastAsia"/>
          <w:color w:val="FF0000"/>
          <w:sz w:val="19"/>
          <w:szCs w:val="19"/>
        </w:rPr>
      </w:pPr>
      <w:r w:rsidRPr="00631091">
        <w:rPr>
          <w:rFonts w:ascii="Consolas" w:hAnsi="Consolas"/>
          <w:color w:val="FF0000"/>
          <w:sz w:val="19"/>
          <w:szCs w:val="19"/>
        </w:rPr>
        <w:lastRenderedPageBreak/>
        <w:drawing>
          <wp:inline distT="0" distB="0" distL="0" distR="0" wp14:anchorId="11BFD800" wp14:editId="07CE2C61">
            <wp:extent cx="4229690" cy="5172797"/>
            <wp:effectExtent l="0" t="0" r="0" b="8890"/>
            <wp:docPr id="1828851435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51435" name="圖片 1" descr="一張含有 文字, 螢幕擷取畫面, 陳列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B2D" w14:textId="77777777" w:rsidR="00DC7F97" w:rsidRPr="00631091" w:rsidRDefault="000F025D" w:rsidP="00416E1A">
      <w:pPr>
        <w:pStyle w:val="J"/>
        <w:tabs>
          <w:tab w:val="clear" w:pos="840"/>
        </w:tabs>
        <w:spacing w:afterLines="50" w:after="120"/>
        <w:ind w:left="425" w:hanging="425"/>
        <w:rPr>
          <w:rFonts w:ascii="Consolas" w:hAnsi="Consolas"/>
          <w:color w:val="FF0000"/>
          <w:sz w:val="19"/>
          <w:szCs w:val="19"/>
        </w:rPr>
      </w:pPr>
      <w:r w:rsidRPr="003513E0">
        <w:rPr>
          <w:rFonts w:hint="eastAsia"/>
          <w:color w:val="FF0000"/>
        </w:rPr>
        <w:t>設二維非矩形陣列</w:t>
      </w:r>
      <w:r w:rsidRPr="003513E0">
        <w:rPr>
          <w:rFonts w:hint="eastAsia"/>
          <w:color w:val="FF0000"/>
        </w:rPr>
        <w:t>arr</w:t>
      </w:r>
      <w:r w:rsidRPr="003513E0">
        <w:rPr>
          <w:rFonts w:hint="eastAsia"/>
          <w:color w:val="FF0000"/>
        </w:rPr>
        <w:t>的內容為</w:t>
      </w:r>
      <w:r w:rsidRPr="003513E0">
        <w:rPr>
          <w:rFonts w:ascii="Consolas" w:eastAsia="華康細圓體(P)" w:hAnsi="Consolas" w:cstheme="minorBidi" w:hint="eastAsia"/>
          <w:color w:val="FF0000"/>
          <w:kern w:val="2"/>
          <w:sz w:val="19"/>
          <w:szCs w:val="19"/>
        </w:rPr>
        <w:t xml:space="preserve"> </w:t>
      </w:r>
      <w:r w:rsidR="00DC7F97"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{{</w:t>
      </w:r>
      <w:r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4</w:t>
      </w:r>
      <w:r w:rsidR="00DC7F97"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,2},</w:t>
      </w:r>
      <w:r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{3,4,6},{7</w:t>
      </w:r>
      <w:r w:rsidR="00DC7F97"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,</w:t>
      </w:r>
      <w:r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4</w:t>
      </w:r>
      <w:r w:rsidR="00DC7F97"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,</w:t>
      </w:r>
      <w:r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8,5</w:t>
      </w:r>
      <w:r w:rsidR="00DC7F97" w:rsidRPr="003513E0">
        <w:rPr>
          <w:rFonts w:ascii="Consolas" w:eastAsia="華康細圓體(P)" w:hAnsi="Consolas" w:cstheme="minorBidi"/>
          <w:color w:val="FF0000"/>
          <w:kern w:val="2"/>
          <w:sz w:val="19"/>
          <w:szCs w:val="19"/>
        </w:rPr>
        <w:t>}}</w:t>
      </w:r>
      <w:r w:rsidRPr="003513E0">
        <w:rPr>
          <w:color w:val="FF0000"/>
        </w:rPr>
        <w:t>。</w:t>
      </w:r>
      <w:r w:rsidR="00DC7F97" w:rsidRPr="003513E0">
        <w:rPr>
          <w:iCs/>
          <w:color w:val="FF0000"/>
        </w:rPr>
        <w:t>試以</w:t>
      </w:r>
      <w:r w:rsidR="00DC7F97" w:rsidRPr="003513E0">
        <w:rPr>
          <w:iCs/>
          <w:color w:val="FF0000"/>
        </w:rPr>
        <w:t>for-each</w:t>
      </w:r>
      <w:r w:rsidR="00DC7F97" w:rsidRPr="003513E0">
        <w:rPr>
          <w:iCs/>
          <w:color w:val="FF0000"/>
        </w:rPr>
        <w:t>迴圈列印出陣列</w:t>
      </w:r>
      <w:r w:rsidR="00DC7F97" w:rsidRPr="003513E0">
        <w:rPr>
          <w:iCs/>
          <w:color w:val="FF0000"/>
        </w:rPr>
        <w:t>arr</w:t>
      </w:r>
      <w:r w:rsidR="00DC7F97" w:rsidRPr="003513E0">
        <w:rPr>
          <w:iCs/>
          <w:color w:val="FF0000"/>
        </w:rPr>
        <w:t>的內容，並找出其最大值</w:t>
      </w:r>
      <w:r w:rsidR="00DC7F97" w:rsidRPr="003513E0">
        <w:rPr>
          <w:rFonts w:hint="eastAsia"/>
          <w:iCs/>
          <w:color w:val="FF0000"/>
        </w:rPr>
        <w:t>。</w:t>
      </w:r>
    </w:p>
    <w:p w14:paraId="6954BA4B" w14:textId="71EEA543" w:rsidR="00631091" w:rsidRPr="003513E0" w:rsidRDefault="00631091" w:rsidP="00631091">
      <w:pPr>
        <w:pStyle w:val="J"/>
        <w:numPr>
          <w:ilvl w:val="0"/>
          <w:numId w:val="0"/>
        </w:numPr>
        <w:spacing w:afterLines="50" w:after="120"/>
        <w:ind w:left="425"/>
        <w:rPr>
          <w:rFonts w:ascii="Consolas" w:hAnsi="Consolas" w:hint="eastAsia"/>
          <w:color w:val="FF0000"/>
          <w:sz w:val="19"/>
          <w:szCs w:val="19"/>
        </w:rPr>
      </w:pPr>
      <w:r w:rsidRPr="00631091">
        <w:rPr>
          <w:rFonts w:ascii="Consolas" w:hAnsi="Consolas"/>
          <w:color w:val="FF0000"/>
          <w:sz w:val="19"/>
          <w:szCs w:val="19"/>
        </w:rPr>
        <w:lastRenderedPageBreak/>
        <w:drawing>
          <wp:inline distT="0" distB="0" distL="0" distR="0" wp14:anchorId="6B46F878" wp14:editId="68792458">
            <wp:extent cx="4824730" cy="4612005"/>
            <wp:effectExtent l="0" t="0" r="0" b="0"/>
            <wp:docPr id="1186016053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16053" name="圖片 1" descr="一張含有 文字, 螢幕擷取畫面, 陳列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B2E" w14:textId="77777777" w:rsidR="00BF4F40" w:rsidRPr="00BF4F40" w:rsidRDefault="003A3A1E" w:rsidP="00416E1A">
      <w:pPr>
        <w:pStyle w:val="J"/>
        <w:tabs>
          <w:tab w:val="clear" w:pos="840"/>
        </w:tabs>
        <w:spacing w:after="72"/>
        <w:ind w:left="425" w:hanging="425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試建立一個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 xml:space="preserve"> 6×6 </m:t>
        </m:r>
      </m:oMath>
      <w:r>
        <w:rPr>
          <w:rFonts w:ascii="Consolas" w:hAnsi="Consolas"/>
          <w:sz w:val="19"/>
          <w:szCs w:val="19"/>
        </w:rPr>
        <w:t>的二維陣列，其第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 xml:space="preserve"> r </m:t>
        </m:r>
      </m:oMath>
      <w:r>
        <w:rPr>
          <w:rFonts w:ascii="Consolas" w:hAnsi="Consolas"/>
          <w:sz w:val="19"/>
          <w:szCs w:val="19"/>
        </w:rPr>
        <w:t>列第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 xml:space="preserve"> c </m:t>
        </m:r>
      </m:oMath>
      <w:r>
        <w:rPr>
          <w:rFonts w:ascii="Consolas" w:hAnsi="Consolas"/>
          <w:sz w:val="19"/>
          <w:szCs w:val="19"/>
        </w:rPr>
        <w:t>行的值為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 xml:space="preserve"> 6×r+c</m:t>
        </m:r>
      </m:oMath>
      <w:r>
        <w:rPr>
          <w:rFonts w:ascii="Consolas" w:hAnsi="Consolas"/>
          <w:sz w:val="19"/>
          <w:szCs w:val="19"/>
        </w:rPr>
        <w:t>。</w:t>
      </w:r>
      <w:r w:rsidR="00BF4F40">
        <w:rPr>
          <w:rFonts w:ascii="Consolas" w:hAnsi="Consolas" w:hint="eastAsia"/>
          <w:sz w:val="19"/>
          <w:szCs w:val="19"/>
        </w:rPr>
        <w:t>設定完成後，將陣列印出，應該可以得到如下的結果：</w:t>
      </w:r>
    </w:p>
    <w:tbl>
      <w:tblPr>
        <w:tblStyle w:val="10"/>
        <w:tblW w:w="6869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325"/>
        <w:gridCol w:w="3544"/>
      </w:tblGrid>
      <w:tr w:rsidR="00BF4F40" w14:paraId="22252B37" w14:textId="77777777" w:rsidTr="00341164">
        <w:trPr>
          <w:trHeight w:val="699"/>
        </w:trPr>
        <w:tc>
          <w:tcPr>
            <w:tcW w:w="3325" w:type="dxa"/>
            <w:tcBorders>
              <w:top w:val="nil"/>
            </w:tcBorders>
          </w:tcPr>
          <w:p w14:paraId="22252B2F" w14:textId="77777777" w:rsidR="00BF4F40" w:rsidRDefault="00BF4F40" w:rsidP="00BF4F40">
            <w:pPr>
              <w:pStyle w:val="J6"/>
            </w:pP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的內容</w:t>
            </w:r>
            <w:r>
              <w:rPr>
                <w:rFonts w:hint="eastAsia"/>
              </w:rPr>
              <w:t>:</w:t>
            </w:r>
          </w:p>
          <w:p w14:paraId="22252B30" w14:textId="77777777" w:rsidR="00BF4F40" w:rsidRDefault="00BF4F40" w:rsidP="00BF4F40">
            <w:pPr>
              <w:pStyle w:val="J6"/>
            </w:pPr>
            <w:r>
              <w:t xml:space="preserve">  0    1    2    3    4    5  </w:t>
            </w:r>
          </w:p>
          <w:p w14:paraId="22252B31" w14:textId="77777777" w:rsidR="00BF4F40" w:rsidRDefault="00BF4F40" w:rsidP="00BF4F40">
            <w:pPr>
              <w:pStyle w:val="J6"/>
            </w:pPr>
            <w:r>
              <w:t xml:space="preserve">  6    7    8    9   10   11</w:t>
            </w:r>
          </w:p>
          <w:p w14:paraId="22252B32" w14:textId="77777777" w:rsidR="00BF4F40" w:rsidRDefault="00BF4F40" w:rsidP="00BF4F40">
            <w:pPr>
              <w:pStyle w:val="J6"/>
            </w:pPr>
            <w:r>
              <w:t xml:space="preserve"> 12   13   14   15   16   17</w:t>
            </w:r>
          </w:p>
          <w:p w14:paraId="22252B33" w14:textId="77777777" w:rsidR="00BF4F40" w:rsidRDefault="00BF4F40" w:rsidP="00BF4F40">
            <w:pPr>
              <w:pStyle w:val="J6"/>
            </w:pPr>
            <w:r>
              <w:t xml:space="preserve"> 18   19   20   21   22   23</w:t>
            </w:r>
          </w:p>
          <w:p w14:paraId="22252B34" w14:textId="77777777" w:rsidR="00BF4F40" w:rsidRDefault="00BF4F40" w:rsidP="00BF4F40">
            <w:pPr>
              <w:pStyle w:val="J6"/>
            </w:pPr>
            <w:r>
              <w:t xml:space="preserve"> 24   25   26   27   28   29</w:t>
            </w:r>
          </w:p>
          <w:p w14:paraId="22252B35" w14:textId="77777777" w:rsidR="00BF4F40" w:rsidRPr="007101F3" w:rsidRDefault="00BF4F40" w:rsidP="00BF4F40">
            <w:pPr>
              <w:pStyle w:val="J6"/>
            </w:pPr>
            <w:r>
              <w:t xml:space="preserve"> 30   31   32   33   34   35;</w:t>
            </w:r>
          </w:p>
        </w:tc>
        <w:tc>
          <w:tcPr>
            <w:tcW w:w="3544" w:type="dxa"/>
            <w:tcBorders>
              <w:top w:val="nil"/>
            </w:tcBorders>
          </w:tcPr>
          <w:p w14:paraId="22252B36" w14:textId="77777777" w:rsidR="00BF4F40" w:rsidRDefault="00BF4F40" w:rsidP="00F149CD">
            <w:pPr>
              <w:pStyle w:val="J6"/>
            </w:pPr>
          </w:p>
        </w:tc>
      </w:tr>
    </w:tbl>
    <w:p w14:paraId="22252B38" w14:textId="77777777" w:rsidR="000179FB" w:rsidRDefault="000179FB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</w:p>
    <w:p w14:paraId="22252B39" w14:textId="77777777" w:rsidR="00B25926" w:rsidRPr="00F979C1" w:rsidRDefault="00B25926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>6.3</w:t>
      </w:r>
      <w:r w:rsidR="00B1022C"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多維陣列　</w:t>
      </w:r>
    </w:p>
    <w:p w14:paraId="22252B3A" w14:textId="77777777" w:rsidR="00A50B5F" w:rsidRPr="003513E0" w:rsidRDefault="00A50B5F" w:rsidP="009F6713">
      <w:pPr>
        <w:pStyle w:val="J"/>
        <w:tabs>
          <w:tab w:val="clear" w:pos="840"/>
        </w:tabs>
        <w:spacing w:after="72"/>
        <w:ind w:left="426" w:hanging="426"/>
        <w:rPr>
          <w:iCs/>
          <w:color w:val="FF0000"/>
        </w:rPr>
      </w:pPr>
      <w:r w:rsidRPr="003513E0">
        <w:rPr>
          <w:rFonts w:hint="eastAsia"/>
          <w:iCs/>
          <w:color w:val="FF0000"/>
        </w:rPr>
        <w:lastRenderedPageBreak/>
        <w:t>試</w:t>
      </w:r>
      <w:r w:rsidR="00C66EB4" w:rsidRPr="003513E0">
        <w:rPr>
          <w:rFonts w:hint="eastAsia"/>
          <w:iCs/>
          <w:color w:val="FF0000"/>
        </w:rPr>
        <w:t>利用</w:t>
      </w:r>
      <w:r w:rsidR="00C66EB4" w:rsidRPr="003513E0">
        <w:rPr>
          <w:rFonts w:hint="eastAsia"/>
          <w:iCs/>
          <w:color w:val="FF0000"/>
        </w:rPr>
        <w:t>for</w:t>
      </w:r>
      <w:r w:rsidR="00C66EB4" w:rsidRPr="003513E0">
        <w:rPr>
          <w:rFonts w:hint="eastAsia"/>
          <w:iCs/>
          <w:color w:val="FF0000"/>
        </w:rPr>
        <w:t>迴圈</w:t>
      </w:r>
      <w:r w:rsidRPr="003513E0">
        <w:rPr>
          <w:rFonts w:hint="eastAsia"/>
          <w:iCs/>
          <w:color w:val="FF0000"/>
        </w:rPr>
        <w:t>在三維陣列</w:t>
      </w:r>
      <w:r w:rsidR="005422D3" w:rsidRPr="003513E0">
        <w:rPr>
          <w:iCs/>
          <w:color w:val="FF0000"/>
        </w:rPr>
        <w:t>arr</w:t>
      </w:r>
      <w:r w:rsidRPr="003513E0">
        <w:rPr>
          <w:rFonts w:hint="eastAsia"/>
          <w:iCs/>
          <w:color w:val="FF0000"/>
        </w:rPr>
        <w:t>裡找出所有元素的最小值。陣列的</w:t>
      </w:r>
      <w:r w:rsidR="0039564F" w:rsidRPr="003513E0">
        <w:rPr>
          <w:iCs/>
          <w:color w:val="FF0000"/>
        </w:rPr>
        <w:t>宣告與</w:t>
      </w:r>
      <w:r w:rsidR="000F025D" w:rsidRPr="003513E0">
        <w:rPr>
          <w:rFonts w:hint="eastAsia"/>
          <w:iCs/>
          <w:color w:val="FF0000"/>
        </w:rPr>
        <w:t>配置</w:t>
      </w:r>
      <w:r w:rsidRPr="003513E0">
        <w:rPr>
          <w:rFonts w:hint="eastAsia"/>
          <w:iCs/>
          <w:color w:val="FF0000"/>
        </w:rPr>
        <w:t>如下：</w:t>
      </w:r>
    </w:p>
    <w:p w14:paraId="22252B3B" w14:textId="77777777" w:rsidR="00A50B5F" w:rsidRPr="003513E0" w:rsidRDefault="00A50B5F" w:rsidP="00323103">
      <w:pPr>
        <w:pStyle w:val="JAVA4"/>
        <w:spacing w:beforeLines="50" w:before="120" w:line="280" w:lineRule="exact"/>
        <w:ind w:left="652" w:hanging="22"/>
        <w:rPr>
          <w:rFonts w:ascii="Consolas" w:hAnsi="Consolas"/>
          <w:color w:val="FF0000"/>
          <w:sz w:val="19"/>
          <w:szCs w:val="19"/>
        </w:rPr>
      </w:pPr>
      <w:r w:rsidRPr="003513E0">
        <w:rPr>
          <w:rFonts w:ascii="Consolas" w:hAnsi="Consolas"/>
          <w:color w:val="FF0000"/>
          <w:sz w:val="19"/>
          <w:szCs w:val="19"/>
        </w:rPr>
        <w:t>int</w:t>
      </w:r>
      <w:r w:rsidR="005422D3" w:rsidRPr="003513E0">
        <w:rPr>
          <w:rFonts w:ascii="Consolas" w:hAnsi="Consolas"/>
          <w:color w:val="FF0000"/>
          <w:sz w:val="19"/>
          <w:szCs w:val="19"/>
        </w:rPr>
        <w:t>[][][]</w:t>
      </w:r>
      <w:r w:rsidRPr="003513E0">
        <w:rPr>
          <w:rFonts w:ascii="Consolas" w:hAnsi="Consolas"/>
          <w:color w:val="FF0000"/>
          <w:sz w:val="19"/>
          <w:szCs w:val="19"/>
        </w:rPr>
        <w:t xml:space="preserve"> </w:t>
      </w:r>
      <w:r w:rsidR="005422D3" w:rsidRPr="003513E0">
        <w:rPr>
          <w:rFonts w:ascii="Consolas" w:hAnsi="Consolas"/>
          <w:color w:val="FF0000"/>
          <w:sz w:val="19"/>
          <w:szCs w:val="19"/>
        </w:rPr>
        <w:t>arr</w:t>
      </w:r>
      <w:r w:rsidRPr="003513E0">
        <w:rPr>
          <w:rFonts w:ascii="Consolas" w:hAnsi="Consolas"/>
          <w:color w:val="FF0000"/>
          <w:sz w:val="19"/>
          <w:szCs w:val="19"/>
        </w:rPr>
        <w:t>={{{15,85,36},{30,14,37},</w:t>
      </w:r>
    </w:p>
    <w:p w14:paraId="22252B3C" w14:textId="77777777" w:rsidR="00A50B5F" w:rsidRPr="003513E0" w:rsidRDefault="00A50B5F" w:rsidP="005422D3">
      <w:pPr>
        <w:pStyle w:val="JAVA4"/>
        <w:spacing w:line="280" w:lineRule="exact"/>
        <w:ind w:left="2296"/>
        <w:rPr>
          <w:rFonts w:ascii="Consolas" w:hAnsi="Consolas"/>
          <w:color w:val="FF0000"/>
          <w:sz w:val="19"/>
          <w:szCs w:val="19"/>
        </w:rPr>
      </w:pPr>
      <w:r w:rsidRPr="003513E0">
        <w:rPr>
          <w:rFonts w:ascii="Consolas" w:hAnsi="Consolas"/>
          <w:color w:val="FF0000"/>
          <w:sz w:val="19"/>
          <w:szCs w:val="19"/>
        </w:rPr>
        <w:t>{47,23,96},{19,39,51}},</w:t>
      </w:r>
    </w:p>
    <w:p w14:paraId="22252B3D" w14:textId="77777777" w:rsidR="00A50B5F" w:rsidRPr="003513E0" w:rsidRDefault="00A50B5F" w:rsidP="005422D3">
      <w:pPr>
        <w:pStyle w:val="JAVA4"/>
        <w:spacing w:line="280" w:lineRule="exact"/>
        <w:ind w:left="2184"/>
        <w:rPr>
          <w:rFonts w:ascii="Consolas" w:hAnsi="Consolas"/>
          <w:color w:val="FF0000"/>
          <w:sz w:val="19"/>
          <w:szCs w:val="19"/>
        </w:rPr>
      </w:pPr>
      <w:r w:rsidRPr="003513E0">
        <w:rPr>
          <w:rFonts w:ascii="Consolas" w:hAnsi="Consolas"/>
          <w:color w:val="FF0000"/>
          <w:sz w:val="19"/>
          <w:szCs w:val="19"/>
        </w:rPr>
        <w:t>{{22,16,51},{97,30,12},</w:t>
      </w:r>
    </w:p>
    <w:p w14:paraId="22252B3E" w14:textId="77777777" w:rsidR="00A50B5F" w:rsidRPr="003513E0" w:rsidRDefault="00A50B5F" w:rsidP="005422D3">
      <w:pPr>
        <w:pStyle w:val="JAVA4"/>
        <w:spacing w:afterLines="50" w:after="120"/>
        <w:ind w:left="2282"/>
        <w:rPr>
          <w:rFonts w:ascii="Consolas" w:hAnsi="Consolas"/>
          <w:color w:val="FF0000"/>
          <w:sz w:val="19"/>
          <w:szCs w:val="19"/>
        </w:rPr>
      </w:pPr>
      <w:r w:rsidRPr="003513E0">
        <w:rPr>
          <w:rFonts w:ascii="Consolas" w:hAnsi="Consolas"/>
          <w:color w:val="FF0000"/>
          <w:sz w:val="19"/>
          <w:szCs w:val="19"/>
        </w:rPr>
        <w:t>{68,77,26},{57,32,76}}};</w:t>
      </w:r>
    </w:p>
    <w:p w14:paraId="5056EA9B" w14:textId="43D9E022" w:rsidR="00631091" w:rsidRDefault="00631091" w:rsidP="00631091">
      <w:pPr>
        <w:pStyle w:val="J"/>
        <w:numPr>
          <w:ilvl w:val="0"/>
          <w:numId w:val="0"/>
        </w:numPr>
        <w:tabs>
          <w:tab w:val="left" w:pos="2678"/>
        </w:tabs>
        <w:spacing w:beforeLines="50" w:before="120" w:afterLines="50" w:after="120"/>
        <w:ind w:left="425"/>
        <w:rPr>
          <w:rFonts w:hint="eastAsia"/>
          <w:iCs/>
        </w:rPr>
      </w:pPr>
      <w:r>
        <w:rPr>
          <w:iCs/>
        </w:rPr>
        <w:tab/>
      </w:r>
      <w:r>
        <w:rPr>
          <w:iCs/>
        </w:rPr>
        <w:tab/>
      </w:r>
      <w:r w:rsidRPr="00631091">
        <w:rPr>
          <w:iCs/>
        </w:rPr>
        <w:drawing>
          <wp:inline distT="0" distB="0" distL="0" distR="0" wp14:anchorId="187842C2" wp14:editId="24D3D1D7">
            <wp:extent cx="4824730" cy="5476240"/>
            <wp:effectExtent l="0" t="0" r="0" b="0"/>
            <wp:docPr id="106429122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1225" name="圖片 1" descr="一張含有 文字, 螢幕擷取畫面, 軟體, 多媒體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B3F" w14:textId="4C3CB775" w:rsidR="00C66EB4" w:rsidRDefault="00C66EB4" w:rsidP="00416E1A">
      <w:pPr>
        <w:pStyle w:val="J"/>
        <w:tabs>
          <w:tab w:val="clear" w:pos="840"/>
        </w:tabs>
        <w:spacing w:beforeLines="50" w:before="120" w:afterLines="50" w:after="120"/>
        <w:ind w:left="425" w:hanging="425"/>
        <w:rPr>
          <w:iCs/>
        </w:rPr>
      </w:pPr>
      <w:r>
        <w:rPr>
          <w:iCs/>
        </w:rPr>
        <w:lastRenderedPageBreak/>
        <w:t>利用</w:t>
      </w:r>
      <w:r>
        <w:rPr>
          <w:iCs/>
        </w:rPr>
        <w:t>for-each</w:t>
      </w:r>
      <w:r>
        <w:rPr>
          <w:iCs/>
        </w:rPr>
        <w:t>迴圈來完成上題。</w:t>
      </w:r>
    </w:p>
    <w:p w14:paraId="22252B40" w14:textId="77777777" w:rsidR="00A50B5F" w:rsidRPr="00C92D54" w:rsidRDefault="00A50B5F" w:rsidP="00416E1A">
      <w:pPr>
        <w:pStyle w:val="J"/>
        <w:tabs>
          <w:tab w:val="clear" w:pos="840"/>
        </w:tabs>
        <w:spacing w:after="72"/>
        <w:ind w:left="425" w:hanging="425"/>
        <w:rPr>
          <w:iCs/>
        </w:rPr>
      </w:pPr>
      <w:r w:rsidRPr="00C92D54">
        <w:rPr>
          <w:rFonts w:hint="eastAsia"/>
          <w:iCs/>
        </w:rPr>
        <w:t>試</w:t>
      </w:r>
      <w:r w:rsidR="00930E43">
        <w:rPr>
          <w:rFonts w:hint="eastAsia"/>
          <w:iCs/>
        </w:rPr>
        <w:t>撰寫一程式，將陣列</w:t>
      </w:r>
      <w:r w:rsidR="00930E43">
        <w:rPr>
          <w:rFonts w:hint="eastAsia"/>
          <w:iCs/>
        </w:rPr>
        <w:t>arr</w:t>
      </w:r>
      <w:r w:rsidR="00930E43">
        <w:rPr>
          <w:rFonts w:hint="eastAsia"/>
          <w:iCs/>
        </w:rPr>
        <w:t>中所有的偶數設為</w:t>
      </w:r>
      <w:r w:rsidR="00930E43">
        <w:rPr>
          <w:rFonts w:hint="eastAsia"/>
          <w:iCs/>
        </w:rPr>
        <w:t>0</w:t>
      </w:r>
      <w:r w:rsidR="00930E43">
        <w:rPr>
          <w:rFonts w:hint="eastAsia"/>
          <w:iCs/>
        </w:rPr>
        <w:t>，然後列印出此陣列。</w:t>
      </w:r>
      <w:r w:rsidR="00930E43" w:rsidRPr="00C92D54">
        <w:rPr>
          <w:rFonts w:hint="eastAsia"/>
          <w:iCs/>
        </w:rPr>
        <w:t>陣列</w:t>
      </w:r>
      <w:r w:rsidR="00930E43">
        <w:rPr>
          <w:iCs/>
        </w:rPr>
        <w:t>arr</w:t>
      </w:r>
      <w:r w:rsidR="00930E43">
        <w:rPr>
          <w:rFonts w:hint="eastAsia"/>
          <w:iCs/>
        </w:rPr>
        <w:t>的</w:t>
      </w:r>
      <w:r w:rsidR="00930E43">
        <w:rPr>
          <w:iCs/>
        </w:rPr>
        <w:t>宣告與配置如下：</w:t>
      </w:r>
    </w:p>
    <w:p w14:paraId="22252B41" w14:textId="77777777" w:rsidR="00A50B5F" w:rsidRPr="00A75153" w:rsidRDefault="00C66EB4" w:rsidP="00C66EB4">
      <w:pPr>
        <w:pStyle w:val="JAVA4"/>
        <w:spacing w:beforeLines="50" w:before="120" w:line="280" w:lineRule="exact"/>
        <w:ind w:leftChars="71" w:firstLineChars="249" w:firstLine="473"/>
        <w:rPr>
          <w:rFonts w:ascii="Consolas" w:hAnsi="Consolas"/>
          <w:sz w:val="19"/>
          <w:szCs w:val="19"/>
        </w:rPr>
      </w:pPr>
      <w:r>
        <w:rPr>
          <w:rFonts w:ascii="Consolas" w:hAnsi="Consolas" w:hint="eastAsia"/>
          <w:sz w:val="19"/>
          <w:szCs w:val="19"/>
        </w:rPr>
        <w:t>int</w:t>
      </w:r>
      <w:r w:rsidR="00A50B5F" w:rsidRPr="00A75153">
        <w:rPr>
          <w:rFonts w:ascii="Consolas" w:hAnsi="Consolas"/>
          <w:sz w:val="19"/>
          <w:szCs w:val="19"/>
        </w:rPr>
        <w:t>[][][]</w:t>
      </w:r>
      <w:r>
        <w:rPr>
          <w:rFonts w:ascii="Consolas" w:hAnsi="Consolas"/>
          <w:sz w:val="19"/>
          <w:szCs w:val="19"/>
        </w:rPr>
        <w:t xml:space="preserve"> arr</w:t>
      </w:r>
      <w:r w:rsidR="00A50B5F" w:rsidRPr="00A75153">
        <w:rPr>
          <w:rFonts w:ascii="Consolas" w:hAnsi="Consolas"/>
          <w:sz w:val="19"/>
          <w:szCs w:val="19"/>
        </w:rPr>
        <w:t>={{{82,13,21},{49,12,6}},{{4,18,30},{50,24,62}},</w:t>
      </w:r>
    </w:p>
    <w:p w14:paraId="22252B42" w14:textId="77777777" w:rsidR="00A50B5F" w:rsidRDefault="00A50B5F" w:rsidP="00C66EB4">
      <w:pPr>
        <w:pStyle w:val="JAVA4"/>
        <w:spacing w:afterLines="50" w:after="120" w:line="280" w:lineRule="exact"/>
        <w:ind w:leftChars="71" w:firstLineChars="1082" w:firstLine="2056"/>
        <w:rPr>
          <w:rFonts w:ascii="Consolas" w:hAnsi="Consolas"/>
          <w:sz w:val="19"/>
          <w:szCs w:val="19"/>
        </w:rPr>
      </w:pPr>
      <w:r w:rsidRPr="00A75153">
        <w:rPr>
          <w:rFonts w:ascii="Consolas" w:hAnsi="Consolas"/>
          <w:sz w:val="19"/>
          <w:szCs w:val="19"/>
        </w:rPr>
        <w:t>{{7,9,14},{20,43,19}},{{20,68,33},{15,17,38}}};</w:t>
      </w:r>
    </w:p>
    <w:p w14:paraId="22252B43" w14:textId="77777777" w:rsidR="00A50B5F" w:rsidRPr="009F6713" w:rsidRDefault="00B65DA0" w:rsidP="009F6713">
      <w:pPr>
        <w:pStyle w:val="J"/>
        <w:tabs>
          <w:tab w:val="clear" w:pos="840"/>
        </w:tabs>
        <w:spacing w:after="72"/>
        <w:ind w:left="426" w:hanging="426"/>
        <w:rPr>
          <w:iCs/>
        </w:rPr>
      </w:pPr>
      <w:r>
        <w:rPr>
          <w:rFonts w:hint="eastAsia"/>
          <w:iCs/>
        </w:rPr>
        <w:t>設陣列</w:t>
      </w:r>
      <w:r>
        <w:rPr>
          <w:rFonts w:hint="eastAsia"/>
          <w:iCs/>
        </w:rPr>
        <w:t>arr</w:t>
      </w:r>
      <w:r>
        <w:rPr>
          <w:rFonts w:hint="eastAsia"/>
          <w:iCs/>
        </w:rPr>
        <w:t>的宣告與配置如下，試撰寫一程式</w:t>
      </w:r>
      <w:r w:rsidR="00A50B5F" w:rsidRPr="009F6713">
        <w:rPr>
          <w:rFonts w:hint="eastAsia"/>
          <w:iCs/>
        </w:rPr>
        <w:t>完成下列</w:t>
      </w:r>
      <w:r>
        <w:rPr>
          <w:rFonts w:hint="eastAsia"/>
          <w:iCs/>
        </w:rPr>
        <w:t>各小題</w:t>
      </w:r>
      <w:r w:rsidR="00A50B5F" w:rsidRPr="009F6713">
        <w:rPr>
          <w:rFonts w:hint="eastAsia"/>
          <w:iCs/>
        </w:rPr>
        <w:t>：</w:t>
      </w:r>
    </w:p>
    <w:p w14:paraId="22252B44" w14:textId="77777777" w:rsidR="00A50B5F" w:rsidRPr="00A75153" w:rsidRDefault="00A50B5F" w:rsidP="009D4A59">
      <w:pPr>
        <w:pStyle w:val="JAVA4"/>
        <w:spacing w:beforeLines="50" w:before="120" w:line="280" w:lineRule="exact"/>
        <w:ind w:left="652" w:hanging="8"/>
        <w:rPr>
          <w:rFonts w:ascii="Consolas" w:hAnsi="Consolas"/>
          <w:sz w:val="19"/>
          <w:szCs w:val="19"/>
        </w:rPr>
      </w:pPr>
      <w:r w:rsidRPr="00A75153">
        <w:rPr>
          <w:rFonts w:ascii="Consolas" w:hAnsi="Consolas"/>
          <w:sz w:val="19"/>
          <w:szCs w:val="19"/>
        </w:rPr>
        <w:t>int</w:t>
      </w:r>
      <w:r w:rsidR="0039564F" w:rsidRPr="00A75153">
        <w:rPr>
          <w:rFonts w:ascii="Consolas" w:hAnsi="Consolas"/>
          <w:sz w:val="19"/>
          <w:szCs w:val="19"/>
        </w:rPr>
        <w:t>[][][]</w:t>
      </w:r>
      <w:r w:rsidRPr="00A75153">
        <w:rPr>
          <w:rFonts w:ascii="Consolas" w:hAnsi="Consolas"/>
          <w:sz w:val="19"/>
          <w:szCs w:val="19"/>
        </w:rPr>
        <w:t xml:space="preserve"> </w:t>
      </w:r>
      <w:r w:rsidR="009D4A59">
        <w:rPr>
          <w:rFonts w:ascii="Consolas" w:hAnsi="Consolas" w:hint="eastAsia"/>
          <w:sz w:val="19"/>
          <w:szCs w:val="19"/>
        </w:rPr>
        <w:t>arr</w:t>
      </w:r>
      <w:r w:rsidRPr="00A75153">
        <w:rPr>
          <w:rFonts w:ascii="Consolas" w:hAnsi="Consolas"/>
          <w:sz w:val="19"/>
          <w:szCs w:val="19"/>
        </w:rPr>
        <w:t>={{{15,50,65},{38,94,25},</w:t>
      </w:r>
    </w:p>
    <w:p w14:paraId="22252B45" w14:textId="77777777" w:rsidR="00A50B5F" w:rsidRPr="00A75153" w:rsidRDefault="00A50B5F" w:rsidP="009D4A59">
      <w:pPr>
        <w:pStyle w:val="JAVA4"/>
        <w:spacing w:line="280" w:lineRule="exact"/>
        <w:ind w:left="2310"/>
        <w:rPr>
          <w:rFonts w:ascii="Consolas" w:hAnsi="Consolas"/>
          <w:sz w:val="19"/>
          <w:szCs w:val="19"/>
        </w:rPr>
      </w:pPr>
      <w:r w:rsidRPr="00A75153">
        <w:rPr>
          <w:rFonts w:ascii="Consolas" w:hAnsi="Consolas"/>
          <w:sz w:val="19"/>
          <w:szCs w:val="19"/>
        </w:rPr>
        <w:t>{79,44,19},{89,54,73}},</w:t>
      </w:r>
    </w:p>
    <w:p w14:paraId="22252B46" w14:textId="77777777" w:rsidR="00A50B5F" w:rsidRPr="00A75153" w:rsidRDefault="00A50B5F" w:rsidP="009D4A59">
      <w:pPr>
        <w:pStyle w:val="JAVA4"/>
        <w:spacing w:line="280" w:lineRule="exact"/>
        <w:ind w:left="2226"/>
        <w:rPr>
          <w:rFonts w:ascii="Consolas" w:hAnsi="Consolas"/>
          <w:sz w:val="19"/>
          <w:szCs w:val="19"/>
        </w:rPr>
      </w:pPr>
      <w:r w:rsidRPr="00A75153">
        <w:rPr>
          <w:rFonts w:ascii="Consolas" w:hAnsi="Consolas"/>
          <w:sz w:val="19"/>
          <w:szCs w:val="19"/>
        </w:rPr>
        <w:t>{{14,90,46},{43,23,67},</w:t>
      </w:r>
    </w:p>
    <w:p w14:paraId="22252B47" w14:textId="77777777" w:rsidR="00A50B5F" w:rsidRPr="00A75153" w:rsidRDefault="00A50B5F" w:rsidP="009D4A59">
      <w:pPr>
        <w:pStyle w:val="JAVA4"/>
        <w:spacing w:afterLines="50" w:after="120"/>
        <w:ind w:left="2310"/>
        <w:rPr>
          <w:rFonts w:ascii="Consolas" w:hAnsi="Consolas"/>
          <w:sz w:val="19"/>
          <w:szCs w:val="19"/>
        </w:rPr>
      </w:pPr>
      <w:r w:rsidRPr="00A75153">
        <w:rPr>
          <w:rFonts w:ascii="Consolas" w:hAnsi="Consolas"/>
          <w:sz w:val="19"/>
          <w:szCs w:val="19"/>
        </w:rPr>
        <w:t>{32,56,78},{94,78,40}}};</w:t>
      </w:r>
    </w:p>
    <w:p w14:paraId="22252B48" w14:textId="77777777" w:rsidR="00A50B5F" w:rsidRPr="00A75153" w:rsidRDefault="00A50B5F" w:rsidP="00416E1A">
      <w:pPr>
        <w:pStyle w:val="JAVA1"/>
        <w:numPr>
          <w:ilvl w:val="0"/>
          <w:numId w:val="50"/>
        </w:numPr>
        <w:spacing w:afterLines="30" w:after="72"/>
        <w:ind w:left="1032" w:hanging="482"/>
        <w:rPr>
          <w:iCs/>
        </w:rPr>
      </w:pPr>
      <w:r w:rsidRPr="00A75153">
        <w:rPr>
          <w:rFonts w:hint="eastAsia"/>
          <w:iCs/>
        </w:rPr>
        <w:t>印出陣列內容。</w:t>
      </w:r>
    </w:p>
    <w:p w14:paraId="22252B49" w14:textId="77777777" w:rsidR="00A50B5F" w:rsidRPr="00A75153" w:rsidRDefault="00A50B5F" w:rsidP="00416E1A">
      <w:pPr>
        <w:pStyle w:val="JAVA1"/>
        <w:numPr>
          <w:ilvl w:val="0"/>
          <w:numId w:val="50"/>
        </w:numPr>
        <w:spacing w:afterLines="30" w:after="72"/>
        <w:ind w:left="1032" w:hanging="482"/>
        <w:rPr>
          <w:iCs/>
        </w:rPr>
      </w:pPr>
      <w:r w:rsidRPr="00A75153">
        <w:rPr>
          <w:rFonts w:hint="eastAsia"/>
          <w:iCs/>
        </w:rPr>
        <w:t>在陣列</w:t>
      </w:r>
      <w:r w:rsidR="00B65DA0">
        <w:rPr>
          <w:rFonts w:hint="eastAsia"/>
          <w:iCs/>
        </w:rPr>
        <w:t>arr</w:t>
      </w:r>
      <w:r w:rsidRPr="00A75153">
        <w:rPr>
          <w:rFonts w:hint="eastAsia"/>
          <w:iCs/>
        </w:rPr>
        <w:t>裡找出所有大於等於</w:t>
      </w:r>
      <w:r w:rsidRPr="00A75153">
        <w:rPr>
          <w:rFonts w:hint="eastAsia"/>
          <w:iCs/>
        </w:rPr>
        <w:t>50</w:t>
      </w:r>
      <w:r w:rsidRPr="00A75153">
        <w:rPr>
          <w:rFonts w:hint="eastAsia"/>
          <w:iCs/>
        </w:rPr>
        <w:t>的元素，將該元素重新設值為</w:t>
      </w:r>
      <w:r w:rsidRPr="00A75153">
        <w:rPr>
          <w:rFonts w:hint="eastAsia"/>
          <w:iCs/>
        </w:rPr>
        <w:t>99</w:t>
      </w:r>
      <w:r w:rsidRPr="00A75153">
        <w:rPr>
          <w:rFonts w:hint="eastAsia"/>
          <w:iCs/>
        </w:rPr>
        <w:t>。</w:t>
      </w:r>
    </w:p>
    <w:p w14:paraId="22252B4A" w14:textId="77777777" w:rsidR="00A50B5F" w:rsidRPr="00A75153" w:rsidRDefault="00A50B5F" w:rsidP="00416E1A">
      <w:pPr>
        <w:pStyle w:val="JAVA1"/>
        <w:numPr>
          <w:ilvl w:val="0"/>
          <w:numId w:val="50"/>
        </w:numPr>
        <w:spacing w:afterLines="50" w:after="120"/>
        <w:ind w:left="1032" w:hanging="482"/>
        <w:rPr>
          <w:iCs/>
        </w:rPr>
      </w:pPr>
      <w:r w:rsidRPr="00A75153">
        <w:rPr>
          <w:rFonts w:hint="eastAsia"/>
          <w:iCs/>
        </w:rPr>
        <w:t>印出完成</w:t>
      </w:r>
      <w:r w:rsidR="00B65DA0">
        <w:rPr>
          <w:rFonts w:hint="eastAsia"/>
          <w:iCs/>
        </w:rPr>
        <w:t xml:space="preserve"> </w:t>
      </w:r>
      <w:r w:rsidRPr="00A75153">
        <w:rPr>
          <w:rFonts w:hint="eastAsia"/>
          <w:iCs/>
        </w:rPr>
        <w:t>(b)</w:t>
      </w:r>
      <w:r w:rsidR="00B65DA0">
        <w:rPr>
          <w:iCs/>
        </w:rPr>
        <w:t xml:space="preserve"> </w:t>
      </w:r>
      <w:r w:rsidRPr="00A75153">
        <w:rPr>
          <w:rFonts w:hint="eastAsia"/>
          <w:iCs/>
        </w:rPr>
        <w:t>之後的陣列內容。</w:t>
      </w:r>
    </w:p>
    <w:p w14:paraId="22252B4B" w14:textId="77777777" w:rsidR="004B4836" w:rsidRPr="00F979C1" w:rsidRDefault="004B4836" w:rsidP="004B4836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FFCC99"/>
        </w:rPr>
      </w:pP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>6.</w:t>
      </w:r>
      <w:r w:rsidR="00F61C30">
        <w:rPr>
          <w:b/>
          <w:color w:val="FFFFFF"/>
          <w:sz w:val="21"/>
          <w:szCs w:val="21"/>
          <w:shd w:val="clear" w:color="auto" w:fill="800080"/>
        </w:rPr>
        <w:t>4</w:t>
      </w:r>
      <w:r w:rsidRPr="004B4836">
        <w:rPr>
          <w:rFonts w:hint="eastAsia"/>
          <w:b/>
          <w:color w:val="FFFFFF"/>
          <w:sz w:val="21"/>
          <w:szCs w:val="21"/>
          <w:shd w:val="clear" w:color="auto" w:fill="800080"/>
        </w:rPr>
        <w:t>陣列變數的設值與比較</w:t>
      </w:r>
      <w:r w:rsidRPr="00F979C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 </w:t>
      </w:r>
    </w:p>
    <w:p w14:paraId="22252B4C" w14:textId="77777777" w:rsidR="004B4836" w:rsidRPr="0024579F" w:rsidRDefault="004B4836" w:rsidP="00416E1A">
      <w:pPr>
        <w:pStyle w:val="J"/>
        <w:tabs>
          <w:tab w:val="clear" w:pos="840"/>
        </w:tabs>
        <w:spacing w:after="72"/>
        <w:ind w:left="425" w:hanging="425"/>
        <w:rPr>
          <w:iCs/>
          <w:color w:val="FF0000"/>
        </w:rPr>
      </w:pPr>
      <w:r w:rsidRPr="0024579F">
        <w:rPr>
          <w:rFonts w:hint="eastAsia"/>
          <w:iCs/>
          <w:color w:val="FF0000"/>
        </w:rPr>
        <w:t>設</w:t>
      </w:r>
      <w:r w:rsidRPr="0024579F">
        <w:rPr>
          <w:rFonts w:hint="eastAsia"/>
          <w:iCs/>
          <w:color w:val="FF0000"/>
        </w:rPr>
        <w:t>a</w:t>
      </w:r>
      <w:r w:rsidRPr="0024579F">
        <w:rPr>
          <w:rFonts w:hint="eastAsia"/>
          <w:iCs/>
          <w:color w:val="FF0000"/>
        </w:rPr>
        <w:t>與</w:t>
      </w:r>
      <w:r w:rsidRPr="0024579F">
        <w:rPr>
          <w:rFonts w:hint="eastAsia"/>
          <w:iCs/>
          <w:color w:val="FF0000"/>
        </w:rPr>
        <w:t>b</w:t>
      </w:r>
      <w:r w:rsidRPr="0024579F">
        <w:rPr>
          <w:rFonts w:hint="eastAsia"/>
          <w:iCs/>
          <w:color w:val="FF0000"/>
        </w:rPr>
        <w:t>兩個陣列</w:t>
      </w:r>
      <w:r w:rsidR="00815B63" w:rsidRPr="0024579F">
        <w:rPr>
          <w:rFonts w:hint="eastAsia"/>
          <w:iCs/>
          <w:color w:val="FF0000"/>
        </w:rPr>
        <w:t>的</w:t>
      </w:r>
      <w:r w:rsidR="00E8416A" w:rsidRPr="0024579F">
        <w:rPr>
          <w:rFonts w:hint="eastAsia"/>
          <w:iCs/>
          <w:color w:val="FF0000"/>
        </w:rPr>
        <w:t>宣告與配置</w:t>
      </w:r>
      <w:r w:rsidR="00815B63" w:rsidRPr="0024579F">
        <w:rPr>
          <w:rFonts w:hint="eastAsia"/>
          <w:iCs/>
          <w:color w:val="FF0000"/>
        </w:rPr>
        <w:t>如下。試撰寫一程式，將陣列</w:t>
      </w:r>
      <w:r w:rsidR="00815B63" w:rsidRPr="0024579F">
        <w:rPr>
          <w:rFonts w:hint="eastAsia"/>
          <w:iCs/>
          <w:color w:val="FF0000"/>
        </w:rPr>
        <w:t>a</w:t>
      </w:r>
      <w:r w:rsidR="00815B63" w:rsidRPr="0024579F">
        <w:rPr>
          <w:rFonts w:hint="eastAsia"/>
          <w:iCs/>
          <w:color w:val="FF0000"/>
        </w:rPr>
        <w:t>和</w:t>
      </w:r>
      <w:r w:rsidR="00815B63" w:rsidRPr="0024579F">
        <w:rPr>
          <w:rFonts w:hint="eastAsia"/>
          <w:iCs/>
          <w:color w:val="FF0000"/>
        </w:rPr>
        <w:t>b</w:t>
      </w:r>
      <w:r w:rsidR="00815B63" w:rsidRPr="0024579F">
        <w:rPr>
          <w:rFonts w:hint="eastAsia"/>
          <w:iCs/>
          <w:color w:val="FF0000"/>
        </w:rPr>
        <w:t>的內容對調，並將對調後，陣列</w:t>
      </w:r>
      <w:r w:rsidR="00815B63" w:rsidRPr="0024579F">
        <w:rPr>
          <w:rFonts w:hint="eastAsia"/>
          <w:iCs/>
          <w:color w:val="FF0000"/>
        </w:rPr>
        <w:t>a</w:t>
      </w:r>
      <w:r w:rsidR="00815B63" w:rsidRPr="0024579F">
        <w:rPr>
          <w:rFonts w:hint="eastAsia"/>
          <w:iCs/>
          <w:color w:val="FF0000"/>
        </w:rPr>
        <w:t>和</w:t>
      </w:r>
      <w:r w:rsidR="00815B63" w:rsidRPr="0024579F">
        <w:rPr>
          <w:rFonts w:hint="eastAsia"/>
          <w:iCs/>
          <w:color w:val="FF0000"/>
        </w:rPr>
        <w:t>b</w:t>
      </w:r>
      <w:r w:rsidR="00815B63" w:rsidRPr="0024579F">
        <w:rPr>
          <w:rFonts w:hint="eastAsia"/>
          <w:iCs/>
          <w:color w:val="FF0000"/>
        </w:rPr>
        <w:t>的內容列印出來</w:t>
      </w:r>
      <w:r w:rsidRPr="0024579F">
        <w:rPr>
          <w:rFonts w:hint="eastAsia"/>
          <w:iCs/>
          <w:color w:val="FF0000"/>
        </w:rPr>
        <w:t>：</w:t>
      </w:r>
    </w:p>
    <w:p w14:paraId="22252B4D" w14:textId="77777777" w:rsidR="004B4836" w:rsidRPr="0024579F" w:rsidRDefault="00815B63" w:rsidP="004B4836">
      <w:pPr>
        <w:pStyle w:val="J6"/>
        <w:ind w:leftChars="236" w:left="566"/>
        <w:rPr>
          <w:color w:val="FF0000"/>
        </w:rPr>
      </w:pPr>
      <w:r w:rsidRPr="0024579F">
        <w:rPr>
          <w:color w:val="FF0000"/>
        </w:rPr>
        <w:t>int</w:t>
      </w:r>
      <w:r w:rsidR="002427E5" w:rsidRPr="0024579F">
        <w:rPr>
          <w:color w:val="FF0000"/>
        </w:rPr>
        <w:t>[]</w:t>
      </w:r>
      <w:r w:rsidRPr="0024579F">
        <w:rPr>
          <w:color w:val="FF0000"/>
        </w:rPr>
        <w:t xml:space="preserve"> a={1,</w:t>
      </w:r>
      <w:r w:rsidR="00BC2468" w:rsidRPr="0024579F">
        <w:rPr>
          <w:color w:val="FF0000"/>
        </w:rPr>
        <w:t>2</w:t>
      </w:r>
      <w:r w:rsidR="004B4836" w:rsidRPr="0024579F">
        <w:rPr>
          <w:color w:val="FF0000"/>
        </w:rPr>
        <w:t>,</w:t>
      </w:r>
      <w:r w:rsidR="00BC2468" w:rsidRPr="0024579F">
        <w:rPr>
          <w:color w:val="FF0000"/>
        </w:rPr>
        <w:t>3</w:t>
      </w:r>
      <w:r w:rsidR="004B4836" w:rsidRPr="0024579F">
        <w:rPr>
          <w:color w:val="FF0000"/>
        </w:rPr>
        <w:t>,</w:t>
      </w:r>
      <w:r w:rsidR="00BC2468" w:rsidRPr="0024579F">
        <w:rPr>
          <w:color w:val="FF0000"/>
        </w:rPr>
        <w:t>4</w:t>
      </w:r>
      <w:r w:rsidR="004B4836" w:rsidRPr="0024579F">
        <w:rPr>
          <w:color w:val="FF0000"/>
        </w:rPr>
        <w:t>};</w:t>
      </w:r>
    </w:p>
    <w:p w14:paraId="22252B4E" w14:textId="77777777" w:rsidR="004B4836" w:rsidRDefault="00815B63" w:rsidP="004B4836">
      <w:pPr>
        <w:pStyle w:val="J6"/>
        <w:spacing w:after="120"/>
        <w:ind w:leftChars="236" w:left="566"/>
        <w:rPr>
          <w:color w:val="FF0000"/>
        </w:rPr>
      </w:pPr>
      <w:r w:rsidRPr="0024579F">
        <w:rPr>
          <w:color w:val="FF0000"/>
        </w:rPr>
        <w:t>int</w:t>
      </w:r>
      <w:r w:rsidR="002427E5" w:rsidRPr="0024579F">
        <w:rPr>
          <w:color w:val="FF0000"/>
        </w:rPr>
        <w:t>[]</w:t>
      </w:r>
      <w:r w:rsidRPr="0024579F">
        <w:rPr>
          <w:color w:val="FF0000"/>
        </w:rPr>
        <w:t xml:space="preserve"> b={</w:t>
      </w:r>
      <w:r w:rsidR="00BC2468" w:rsidRPr="0024579F">
        <w:rPr>
          <w:color w:val="FF0000"/>
        </w:rPr>
        <w:t>9</w:t>
      </w:r>
      <w:r w:rsidRPr="0024579F">
        <w:rPr>
          <w:color w:val="FF0000"/>
        </w:rPr>
        <w:t>,</w:t>
      </w:r>
      <w:r w:rsidR="00BC2468" w:rsidRPr="0024579F">
        <w:rPr>
          <w:color w:val="FF0000"/>
        </w:rPr>
        <w:t>8</w:t>
      </w:r>
      <w:r w:rsidRPr="0024579F">
        <w:rPr>
          <w:color w:val="FF0000"/>
        </w:rPr>
        <w:t>,</w:t>
      </w:r>
      <w:r w:rsidR="00BC2468" w:rsidRPr="0024579F">
        <w:rPr>
          <w:color w:val="FF0000"/>
        </w:rPr>
        <w:t>7</w:t>
      </w:r>
      <w:r w:rsidR="004B4836" w:rsidRPr="0024579F">
        <w:rPr>
          <w:color w:val="FF0000"/>
        </w:rPr>
        <w:t>,</w:t>
      </w:r>
      <w:r w:rsidR="00BC2468" w:rsidRPr="0024579F">
        <w:rPr>
          <w:color w:val="FF0000"/>
        </w:rPr>
        <w:t>6</w:t>
      </w:r>
      <w:r w:rsidR="004B4836" w:rsidRPr="0024579F">
        <w:rPr>
          <w:color w:val="FF0000"/>
        </w:rPr>
        <w:t>};</w:t>
      </w:r>
    </w:p>
    <w:p w14:paraId="03A24410" w14:textId="5CC90BB8" w:rsidR="00631091" w:rsidRPr="0024579F" w:rsidRDefault="00DB3B8A" w:rsidP="004B4836">
      <w:pPr>
        <w:pStyle w:val="J6"/>
        <w:spacing w:after="120"/>
        <w:ind w:leftChars="236" w:left="566"/>
        <w:rPr>
          <w:color w:val="FF0000"/>
        </w:rPr>
      </w:pPr>
      <w:r w:rsidRPr="00DB3B8A">
        <w:rPr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 wp14:anchorId="27D37008" wp14:editId="4983D2E9">
            <wp:simplePos x="0" y="0"/>
            <wp:positionH relativeFrom="column">
              <wp:posOffset>501533</wp:posOffset>
            </wp:positionH>
            <wp:positionV relativeFrom="paragraph">
              <wp:posOffset>-109</wp:posOffset>
            </wp:positionV>
            <wp:extent cx="4260850" cy="7056755"/>
            <wp:effectExtent l="0" t="0" r="6350" b="0"/>
            <wp:wrapSquare wrapText="bothSides"/>
            <wp:docPr id="196842472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24721" name="圖片 1" descr="一張含有 文字, 螢幕擷取畫面, 軟體, 多媒體軟體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52B4F" w14:textId="77777777" w:rsidR="00ED4F0C" w:rsidRDefault="002427E5" w:rsidP="00416E1A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 w:rsidRPr="004B4836">
        <w:rPr>
          <w:rFonts w:hint="eastAsia"/>
        </w:rPr>
        <w:lastRenderedPageBreak/>
        <w:t>設陣列</w:t>
      </w:r>
      <w:r w:rsidRPr="004B4836">
        <w:rPr>
          <w:rFonts w:hint="eastAsia"/>
        </w:rPr>
        <w:t>a</w:t>
      </w:r>
      <w:r>
        <w:rPr>
          <w:rFonts w:hint="eastAsia"/>
        </w:rPr>
        <w:t>的</w:t>
      </w:r>
      <w:r w:rsidR="0039564F">
        <w:rPr>
          <w:rFonts w:hint="eastAsia"/>
        </w:rPr>
        <w:t>內容為</w:t>
      </w:r>
      <w:r w:rsidR="0039564F">
        <w:rPr>
          <w:rFonts w:hint="eastAsia"/>
        </w:rPr>
        <w:t xml:space="preserve"> </w:t>
      </w:r>
      <w:r w:rsidR="0039564F" w:rsidRPr="00572A6E">
        <w:rPr>
          <w:rFonts w:ascii="Consolas" w:hAnsi="Consolas"/>
          <w:sz w:val="19"/>
          <w:szCs w:val="19"/>
        </w:rPr>
        <w:t>{14,36,31,61,65}</w:t>
      </w:r>
      <w:r>
        <w:rPr>
          <w:rFonts w:hint="eastAsia"/>
        </w:rPr>
        <w:t>。試將</w:t>
      </w:r>
      <w:r>
        <w:rPr>
          <w:rFonts w:hint="eastAsia"/>
        </w:rPr>
        <w:t>a</w:t>
      </w:r>
      <w:r>
        <w:rPr>
          <w:rFonts w:hint="eastAsia"/>
        </w:rPr>
        <w:t>的內容拷貝一份給陣列</w:t>
      </w:r>
      <w:r>
        <w:rPr>
          <w:rFonts w:hint="eastAsia"/>
        </w:rPr>
        <w:t>b</w:t>
      </w:r>
      <w:r>
        <w:rPr>
          <w:rFonts w:hint="eastAsia"/>
        </w:rPr>
        <w:t>存放</w:t>
      </w:r>
      <w:r w:rsidR="0039564F">
        <w:rPr>
          <w:rFonts w:hint="eastAsia"/>
        </w:rPr>
        <w:t>，然後將</w:t>
      </w:r>
      <w:r w:rsidR="0039564F">
        <w:rPr>
          <w:rFonts w:hint="eastAsia"/>
        </w:rPr>
        <w:t>a</w:t>
      </w:r>
      <w:r w:rsidR="0039564F">
        <w:t>[0</w:t>
      </w:r>
      <w:r w:rsidR="0039564F">
        <w:rPr>
          <w:rFonts w:hint="eastAsia"/>
        </w:rPr>
        <w:t xml:space="preserve">] </w:t>
      </w:r>
      <w:r w:rsidR="0039564F">
        <w:rPr>
          <w:rFonts w:hint="eastAsia"/>
        </w:rPr>
        <w:t>的值設為</w:t>
      </w:r>
      <w:r w:rsidR="0039564F">
        <w:rPr>
          <w:rFonts w:hint="eastAsia"/>
        </w:rPr>
        <w:t>100</w:t>
      </w:r>
      <w:r w:rsidR="0039564F">
        <w:rPr>
          <w:rFonts w:hint="eastAsia"/>
        </w:rPr>
        <w:t>，再印出陣列</w:t>
      </w:r>
      <w:r w:rsidR="0039564F">
        <w:rPr>
          <w:rFonts w:hint="eastAsia"/>
        </w:rPr>
        <w:t>a</w:t>
      </w:r>
      <w:r w:rsidR="0039564F">
        <w:rPr>
          <w:rFonts w:hint="eastAsia"/>
        </w:rPr>
        <w:t>和</w:t>
      </w:r>
      <w:r w:rsidR="0039564F">
        <w:rPr>
          <w:rFonts w:hint="eastAsia"/>
        </w:rPr>
        <w:t>b</w:t>
      </w:r>
      <w:r w:rsidR="0039564F">
        <w:rPr>
          <w:rFonts w:hint="eastAsia"/>
        </w:rPr>
        <w:t>的內容</w:t>
      </w:r>
      <w:r>
        <w:rPr>
          <w:rFonts w:hint="eastAsia"/>
        </w:rPr>
        <w:t>。注意陣列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應位於不同的</w:t>
      </w:r>
      <w:r w:rsidRPr="0039564F">
        <w:rPr>
          <w:rFonts w:hint="eastAsia"/>
          <w:iCs/>
        </w:rPr>
        <w:t>記憶</w:t>
      </w:r>
      <w:r>
        <w:rPr>
          <w:rFonts w:hint="eastAsia"/>
        </w:rPr>
        <w:t>空間，因此修改其中一個陣列的內容不會影響到另一個陣列。</w:t>
      </w:r>
    </w:p>
    <w:p w14:paraId="22252B50" w14:textId="77777777" w:rsidR="002832E9" w:rsidRDefault="002832E9" w:rsidP="002832E9">
      <w:pPr>
        <w:pStyle w:val="J"/>
        <w:numPr>
          <w:ilvl w:val="0"/>
          <w:numId w:val="0"/>
        </w:numPr>
        <w:spacing w:after="72"/>
        <w:ind w:left="426"/>
      </w:pPr>
    </w:p>
    <w:p w14:paraId="22252B51" w14:textId="77777777" w:rsidR="002832E9" w:rsidRDefault="002832E9" w:rsidP="002832E9">
      <w:pPr>
        <w:pStyle w:val="J"/>
        <w:numPr>
          <w:ilvl w:val="0"/>
          <w:numId w:val="0"/>
        </w:numPr>
        <w:spacing w:after="72"/>
        <w:ind w:left="426"/>
      </w:pPr>
    </w:p>
    <w:p w14:paraId="22252B52" w14:textId="77777777" w:rsidR="002832E9" w:rsidRDefault="002832E9" w:rsidP="002832E9">
      <w:pPr>
        <w:pStyle w:val="J"/>
        <w:numPr>
          <w:ilvl w:val="0"/>
          <w:numId w:val="0"/>
        </w:numPr>
        <w:spacing w:after="72"/>
        <w:ind w:left="426"/>
      </w:pPr>
    </w:p>
    <w:p w14:paraId="22252B53" w14:textId="77777777" w:rsidR="00B34139" w:rsidRDefault="00B34139" w:rsidP="002832E9">
      <w:pPr>
        <w:pStyle w:val="J"/>
        <w:numPr>
          <w:ilvl w:val="0"/>
          <w:numId w:val="0"/>
        </w:numPr>
        <w:spacing w:after="72"/>
        <w:ind w:left="426"/>
      </w:pPr>
    </w:p>
    <w:p w14:paraId="22252B54" w14:textId="77777777" w:rsidR="00B34139" w:rsidRDefault="00B34139" w:rsidP="002832E9">
      <w:pPr>
        <w:pStyle w:val="J"/>
        <w:numPr>
          <w:ilvl w:val="0"/>
          <w:numId w:val="0"/>
        </w:numPr>
        <w:spacing w:after="72"/>
        <w:ind w:left="426"/>
      </w:pPr>
    </w:p>
    <w:p w14:paraId="22252B55" w14:textId="77777777" w:rsidR="00B34139" w:rsidRDefault="00B34139" w:rsidP="002832E9">
      <w:pPr>
        <w:pStyle w:val="J"/>
        <w:numPr>
          <w:ilvl w:val="0"/>
          <w:numId w:val="0"/>
        </w:numPr>
        <w:spacing w:after="72"/>
        <w:ind w:left="426"/>
      </w:pPr>
    </w:p>
    <w:sectPr w:rsidR="00B34139" w:rsidSect="00586AC8">
      <w:headerReference w:type="even" r:id="rId19"/>
      <w:headerReference w:type="default" r:id="rId20"/>
      <w:footerReference w:type="even" r:id="rId21"/>
      <w:footerReference w:type="default" r:id="rId22"/>
      <w:pgSz w:w="9639" w:h="13041" w:code="274"/>
      <w:pgMar w:top="1021" w:right="907" w:bottom="907" w:left="1134" w:header="680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CA35" w14:textId="77777777" w:rsidR="00586AC8" w:rsidRDefault="00586AC8">
      <w:r>
        <w:separator/>
      </w:r>
    </w:p>
  </w:endnote>
  <w:endnote w:type="continuationSeparator" w:id="0">
    <w:p w14:paraId="3936769B" w14:textId="77777777" w:rsidR="00586AC8" w:rsidRDefault="0058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特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 Light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細圓體(P)">
    <w:altName w:val="微軟正黑體"/>
    <w:charset w:val="88"/>
    <w:family w:val="swiss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2B5C" w14:textId="77777777" w:rsidR="00341164" w:rsidRDefault="00341164">
    <w:pPr>
      <w:pStyle w:val="a3"/>
    </w:pPr>
    <w:r>
      <w:t>6</w:t>
    </w:r>
    <w:r>
      <w:rPr>
        <w:rFonts w:hint="eastAsia"/>
      </w:rPr>
      <w:t>-</w:t>
    </w:r>
    <w:sdt>
      <w:sdtPr>
        <w:id w:val="12867716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42B5" w:rsidRPr="00F942B5">
          <w:rPr>
            <w:noProof/>
            <w:lang w:val="zh-TW"/>
          </w:rPr>
          <w:t>4</w:t>
        </w:r>
        <w:r>
          <w:fldChar w:fldCharType="end"/>
        </w:r>
      </w:sdtContent>
    </w:sdt>
  </w:p>
  <w:p w14:paraId="22252B5D" w14:textId="77777777" w:rsidR="00341164" w:rsidRDefault="003411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2B5E" w14:textId="77777777" w:rsidR="00341164" w:rsidRDefault="00341164">
    <w:pPr>
      <w:pStyle w:val="a3"/>
      <w:jc w:val="right"/>
    </w:pPr>
    <w:r>
      <w:t>6</w:t>
    </w:r>
    <w:r>
      <w:rPr>
        <w:rFonts w:hint="eastAsia"/>
      </w:rPr>
      <w:t>-</w:t>
    </w:r>
    <w:sdt>
      <w:sdtPr>
        <w:id w:val="180511461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42B5" w:rsidRPr="00F942B5">
          <w:rPr>
            <w:noProof/>
            <w:lang w:val="zh-TW"/>
          </w:rPr>
          <w:t>3</w:t>
        </w:r>
        <w:r>
          <w:fldChar w:fldCharType="end"/>
        </w:r>
      </w:sdtContent>
    </w:sdt>
  </w:p>
  <w:p w14:paraId="22252B5F" w14:textId="77777777" w:rsidR="00341164" w:rsidRDefault="003411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E7EC" w14:textId="77777777" w:rsidR="00586AC8" w:rsidRDefault="00586AC8">
      <w:r>
        <w:separator/>
      </w:r>
    </w:p>
  </w:footnote>
  <w:footnote w:type="continuationSeparator" w:id="0">
    <w:p w14:paraId="09052CDF" w14:textId="77777777" w:rsidR="00586AC8" w:rsidRDefault="00586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2B5A" w14:textId="77777777" w:rsidR="00341164" w:rsidRPr="001D6935" w:rsidRDefault="00341164" w:rsidP="001D6935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52B60" wp14:editId="22252B61">
              <wp:simplePos x="0" y="0"/>
              <wp:positionH relativeFrom="page">
                <wp:posOffset>180340</wp:posOffset>
              </wp:positionH>
              <wp:positionV relativeFrom="paragraph">
                <wp:posOffset>215900</wp:posOffset>
              </wp:positionV>
              <wp:extent cx="180000" cy="2797200"/>
              <wp:effectExtent l="0" t="0" r="10795" b="3175"/>
              <wp:wrapNone/>
              <wp:docPr id="51" name="文字方塊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7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252B64" w14:textId="15F218C0" w:rsidR="00341164" w:rsidRPr="00DD184A" w:rsidRDefault="00341164" w:rsidP="001D6935">
                          <w:pPr>
                            <w:ind w:firstLineChars="500" w:firstLine="900"/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</w:pP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sym w:font="Wingdings" w:char="F076"/>
                          </w: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D184A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D184A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STYLEREF  J</w:instrText>
                          </w:r>
                          <w:r w:rsidRPr="00DD184A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>節</w:instrText>
                          </w:r>
                          <w:r w:rsidRPr="00DD184A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 \* MERGEFORMAT </w:instrText>
                          </w:r>
                          <w:r w:rsidRPr="00DD184A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B8A" w:rsidRPr="00DB3B8A">
                            <w:rPr>
                              <w:rFonts w:eastAsia="華康細圓體" w:hint="eastAsia"/>
                              <w:bCs/>
                              <w:noProof/>
                              <w:spacing w:val="6"/>
                              <w:sz w:val="18"/>
                              <w:szCs w:val="18"/>
                            </w:rPr>
                            <w:t>第六章</w:t>
                          </w:r>
                          <w:r w:rsidR="00DB3B8A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 w:rsidR="00DB3B8A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>習題</w:t>
                          </w:r>
                          <w:r w:rsidRPr="00DD184A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252B60" id="_x0000_t202" coordsize="21600,21600" o:spt="202" path="m,l,21600r21600,l21600,xe">
              <v:stroke joinstyle="miter"/>
              <v:path gradientshapeok="t" o:connecttype="rect"/>
            </v:shapetype>
            <v:shape id="文字方塊 51" o:spid="_x0000_s1026" type="#_x0000_t202" style="position:absolute;margin-left:14.2pt;margin-top:17pt;width:14.15pt;height:2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" filled="f" stroked="f" strokeweight=".5pt">
              <v:textbox style="layout-flow:vertical-ideographic" inset="0,0,0,0">
                <w:txbxContent>
                  <w:p w14:paraId="22252B64" w14:textId="15F218C0" w:rsidR="00341164" w:rsidRPr="00DD184A" w:rsidRDefault="00341164" w:rsidP="001D6935">
                    <w:pPr>
                      <w:ind w:firstLineChars="500" w:firstLine="900"/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</w:pP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sym w:font="Wingdings" w:char="F076"/>
                    </w: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 w:rsidRPr="00DD184A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begin"/>
                    </w:r>
                    <w:r w:rsidRPr="00DD184A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STYLEREF  J</w:instrText>
                    </w:r>
                    <w:r w:rsidRPr="00DD184A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>節</w:instrText>
                    </w:r>
                    <w:r w:rsidRPr="00DD184A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 \* MERGEFORMAT </w:instrText>
                    </w:r>
                    <w:r w:rsidRPr="00DD184A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separate"/>
                    </w:r>
                    <w:r w:rsidR="00DB3B8A" w:rsidRPr="00DB3B8A">
                      <w:rPr>
                        <w:rFonts w:eastAsia="華康細圓體" w:hint="eastAsia"/>
                        <w:bCs/>
                        <w:noProof/>
                        <w:spacing w:val="6"/>
                        <w:sz w:val="18"/>
                        <w:szCs w:val="18"/>
                      </w:rPr>
                      <w:t>第六章</w:t>
                    </w:r>
                    <w:r w:rsidR="00DB3B8A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 xml:space="preserve"> </w:t>
                    </w:r>
                    <w:r w:rsidR="00DB3B8A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>習題</w:t>
                    </w:r>
                    <w:r w:rsidRPr="00DD184A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2B5B" w14:textId="77777777" w:rsidR="00341164" w:rsidRPr="001D6935" w:rsidRDefault="00341164" w:rsidP="001D6935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52B62" wp14:editId="22252B63">
              <wp:simplePos x="0" y="0"/>
              <wp:positionH relativeFrom="page">
                <wp:posOffset>5760720</wp:posOffset>
              </wp:positionH>
              <wp:positionV relativeFrom="paragraph">
                <wp:posOffset>215900</wp:posOffset>
              </wp:positionV>
              <wp:extent cx="180000" cy="2970000"/>
              <wp:effectExtent l="0" t="0" r="10795" b="1905"/>
              <wp:wrapNone/>
              <wp:docPr id="60" name="文字方塊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9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252B65" w14:textId="77777777" w:rsidR="00341164" w:rsidRPr="007B31FB" w:rsidRDefault="00341164" w:rsidP="001D6935">
                          <w:pPr>
                            <w:ind w:firstLineChars="500" w:firstLine="900"/>
                            <w:rPr>
                              <w:rFonts w:ascii="華康細圓體(P)" w:eastAsia="華康細圓體(P)"/>
                              <w:spacing w:val="6"/>
                              <w:sz w:val="18"/>
                              <w:szCs w:val="18"/>
                            </w:rPr>
                          </w:pP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sym w:font="Wingdings" w:char="F06C"/>
                          </w: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第六</w:t>
                          </w:r>
                          <w:r w:rsidRPr="007B31FB"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 xml:space="preserve">章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陣列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252B62" id="_x0000_t202" coordsize="21600,21600" o:spt="202" path="m,l,21600r21600,l21600,xe">
              <v:stroke joinstyle="miter"/>
              <v:path gradientshapeok="t" o:connecttype="rect"/>
            </v:shapetype>
            <v:shape id="文字方塊 60" o:spid="_x0000_s1027" type="#_x0000_t202" style="position:absolute;margin-left:453.6pt;margin-top:17pt;width:14.15pt;height:2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" filled="f" stroked="f" strokeweight=".5pt">
              <v:textbox style="layout-flow:vertical-ideographic" inset="0,0,0,0">
                <w:txbxContent>
                  <w:p w14:paraId="22252B65" w14:textId="77777777" w:rsidR="00341164" w:rsidRPr="007B31FB" w:rsidRDefault="00341164" w:rsidP="001D6935">
                    <w:pPr>
                      <w:ind w:firstLineChars="500" w:firstLine="900"/>
                      <w:rPr>
                        <w:rFonts w:ascii="華康細圓體(P)" w:eastAsia="華康細圓體(P)"/>
                        <w:spacing w:val="6"/>
                        <w:sz w:val="18"/>
                        <w:szCs w:val="18"/>
                      </w:rPr>
                    </w:pP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sym w:font="Wingdings" w:char="F06C"/>
                    </w: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第六</w:t>
                    </w:r>
                    <w:r w:rsidRPr="007B31FB"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 xml:space="preserve">章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陣列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5pt;height:11.45pt" o:bullet="t">
        <v:imagedata r:id="rId1" o:title="mso23C"/>
      </v:shape>
    </w:pict>
  </w:numPicBullet>
  <w:numPicBullet w:numPicBulletId="1">
    <w:pict>
      <v:shape id="_x0000_i1045" type="#_x0000_t75" style="width:11.45pt;height:11.45pt" o:bullet="t">
        <v:imagedata r:id="rId2" o:title="BD14980_"/>
      </v:shape>
    </w:pict>
  </w:numPicBullet>
  <w:numPicBullet w:numPicBulletId="2">
    <w:pict>
      <v:shape id="_x0000_i1046" type="#_x0000_t75" style="width:12.55pt;height:13.7pt" o:bullet="t">
        <v:imagedata r:id="rId3" o:title="BD21302_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2.%1."/>
      <w:legacy w:legacy="1" w:legacySpace="170" w:legacyIndent="0"/>
      <w:lvlJc w:val="left"/>
      <w:rPr>
        <w:b/>
        <w:i w:val="0"/>
      </w:rPr>
    </w:lvl>
    <w:lvl w:ilvl="1">
      <w:start w:val="1"/>
      <w:numFmt w:val="decimal"/>
      <w:pStyle w:val="2"/>
      <w:lvlText w:val="2.%1.%2"/>
      <w:legacy w:legacy="1" w:legacySpace="0" w:legacyIndent="0"/>
      <w:lvlJc w:val="left"/>
    </w:lvl>
    <w:lvl w:ilvl="2">
      <w:start w:val="1"/>
      <w:numFmt w:val="decimal"/>
      <w:pStyle w:val="3"/>
      <w:lvlText w:val="2.%1.%2.%3"/>
      <w:legacy w:legacy="1" w:legacySpace="0" w:legacyIndent="0"/>
      <w:lvlJc w:val="left"/>
    </w:lvl>
    <w:lvl w:ilvl="3">
      <w:start w:val="1"/>
      <w:numFmt w:val="decimal"/>
      <w:pStyle w:val="4"/>
      <w:lvlText w:val="2.%1.%2.%3.%4"/>
      <w:legacy w:legacy="1" w:legacySpace="0" w:legacyIndent="0"/>
      <w:lvlJc w:val="left"/>
    </w:lvl>
    <w:lvl w:ilvl="4">
      <w:start w:val="1"/>
      <w:numFmt w:val="decimal"/>
      <w:pStyle w:val="5"/>
      <w:lvlText w:val="2.%1.%2.%3.%4.%5"/>
      <w:legacy w:legacy="1" w:legacySpace="0" w:legacyIndent="0"/>
      <w:lvlJc w:val="left"/>
    </w:lvl>
    <w:lvl w:ilvl="5">
      <w:start w:val="1"/>
      <w:numFmt w:val="decimal"/>
      <w:pStyle w:val="6"/>
      <w:lvlText w:val="2.%1.%2.%3.%4.%5.%6"/>
      <w:legacy w:legacy="1" w:legacySpace="0" w:legacyIndent="0"/>
      <w:lvlJc w:val="left"/>
    </w:lvl>
    <w:lvl w:ilvl="6">
      <w:start w:val="1"/>
      <w:numFmt w:val="decimal"/>
      <w:pStyle w:val="7"/>
      <w:lvlText w:val="2.%1.%2.%3.%4.%5.%6.%7"/>
      <w:legacy w:legacy="1" w:legacySpace="0" w:legacyIndent="0"/>
      <w:lvlJc w:val="left"/>
    </w:lvl>
    <w:lvl w:ilvl="7">
      <w:start w:val="1"/>
      <w:numFmt w:val="decimal"/>
      <w:pStyle w:val="8"/>
      <w:lvlText w:val="2.%1.%2.%3.%4.%5.%6.%7.%8"/>
      <w:legacy w:legacy="1" w:legacySpace="0" w:legacyIndent="0"/>
      <w:lvlJc w:val="left"/>
    </w:lvl>
    <w:lvl w:ilvl="8">
      <w:start w:val="1"/>
      <w:numFmt w:val="decimal"/>
      <w:pStyle w:val="9"/>
      <w:lvlText w:val="2.%1.%2.%3.%4.%5.%6.%7.%8.%9"/>
      <w:legacy w:legacy="1" w:legacySpace="0" w:legacyIndent="0"/>
      <w:lvlJc w:val="left"/>
    </w:lvl>
  </w:abstractNum>
  <w:abstractNum w:abstractNumId="1" w15:restartNumberingAfterBreak="0">
    <w:nsid w:val="013D2125"/>
    <w:multiLevelType w:val="hybridMultilevel"/>
    <w:tmpl w:val="A4BE9EEC"/>
    <w:lvl w:ilvl="0" w:tplc="89CA8EF6">
      <w:start w:val="1"/>
      <w:numFmt w:val="lowerLetter"/>
      <w:lvlText w:val="(%1)"/>
      <w:lvlJc w:val="left"/>
      <w:pPr>
        <w:tabs>
          <w:tab w:val="num" w:pos="1197"/>
        </w:tabs>
        <w:ind w:left="119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D62DAF"/>
    <w:multiLevelType w:val="hybridMultilevel"/>
    <w:tmpl w:val="40BCC6B8"/>
    <w:lvl w:ilvl="0" w:tplc="25E4125C">
      <w:start w:val="1"/>
      <w:numFmt w:val="lowerLetter"/>
      <w:lvlText w:val="(%1)"/>
      <w:lvlJc w:val="right"/>
      <w:pPr>
        <w:tabs>
          <w:tab w:val="num" w:pos="1239"/>
        </w:tabs>
        <w:ind w:left="1239" w:hanging="22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E204441"/>
    <w:multiLevelType w:val="singleLevel"/>
    <w:tmpl w:val="A99AF016"/>
    <w:lvl w:ilvl="0">
      <w:start w:val="1996"/>
      <w:numFmt w:val="bullet"/>
      <w:lvlText w:val="‧"/>
      <w:lvlJc w:val="left"/>
      <w:pPr>
        <w:tabs>
          <w:tab w:val="num" w:pos="3124"/>
        </w:tabs>
        <w:ind w:left="3124" w:hanging="240"/>
      </w:pPr>
      <w:rPr>
        <w:rFonts w:ascii="標楷體" w:hint="eastAsia"/>
      </w:rPr>
    </w:lvl>
  </w:abstractNum>
  <w:abstractNum w:abstractNumId="4" w15:restartNumberingAfterBreak="0">
    <w:nsid w:val="2ECC0151"/>
    <w:multiLevelType w:val="multilevel"/>
    <w:tmpl w:val="B1A21FDC"/>
    <w:lvl w:ilvl="0">
      <w:start w:val="3"/>
      <w:numFmt w:val="lowerLetter"/>
      <w:lvlText w:val="(%1)"/>
      <w:lvlJc w:val="left"/>
      <w:pPr>
        <w:tabs>
          <w:tab w:val="num" w:pos="1372"/>
        </w:tabs>
        <w:ind w:left="1372" w:hanging="360"/>
      </w:pPr>
      <w:rPr>
        <w:rFonts w:ascii="Arial" w:hAnsi="Arial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4862E84"/>
    <w:multiLevelType w:val="hybridMultilevel"/>
    <w:tmpl w:val="DF4AD8F2"/>
    <w:lvl w:ilvl="0" w:tplc="B7D292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52A47D7"/>
    <w:multiLevelType w:val="hybridMultilevel"/>
    <w:tmpl w:val="BF8E25D4"/>
    <w:lvl w:ilvl="0" w:tplc="9258C21A">
      <w:start w:val="1"/>
      <w:numFmt w:val="decimal"/>
      <w:pStyle w:val="DS"/>
      <w:lvlText w:val="%1."/>
      <w:lvlJc w:val="left"/>
      <w:pPr>
        <w:tabs>
          <w:tab w:val="num" w:pos="480"/>
        </w:tabs>
        <w:ind w:left="480" w:hanging="480"/>
      </w:pPr>
    </w:lvl>
    <w:lvl w:ilvl="1" w:tplc="92322A80">
      <w:start w:val="1"/>
      <w:numFmt w:val="lowerLetter"/>
      <w:lvlText w:val="(%2)"/>
      <w:lvlJc w:val="left"/>
      <w:pPr>
        <w:tabs>
          <w:tab w:val="num" w:pos="795"/>
        </w:tabs>
        <w:ind w:left="795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3D332E0"/>
    <w:multiLevelType w:val="hybridMultilevel"/>
    <w:tmpl w:val="A080C04E"/>
    <w:lvl w:ilvl="0" w:tplc="339EC34A">
      <w:start w:val="1"/>
      <w:numFmt w:val="bullet"/>
      <w:lvlText w:val=""/>
      <w:lvlPicBulletId w:val="1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8" w15:restartNumberingAfterBreak="0">
    <w:nsid w:val="45CE4260"/>
    <w:multiLevelType w:val="hybridMultilevel"/>
    <w:tmpl w:val="05A0460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4198C0A0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496276EC"/>
    <w:multiLevelType w:val="hybridMultilevel"/>
    <w:tmpl w:val="0A861A1C"/>
    <w:lvl w:ilvl="0" w:tplc="5030AA9C">
      <w:start w:val="3"/>
      <w:numFmt w:val="lowerLetter"/>
      <w:lvlText w:val="(%1)"/>
      <w:lvlJc w:val="left"/>
      <w:pPr>
        <w:tabs>
          <w:tab w:val="num" w:pos="1372"/>
        </w:tabs>
        <w:ind w:left="1372" w:hanging="360"/>
      </w:pPr>
      <w:rPr>
        <w:rFonts w:ascii="Arial" w:hAnsi="Arial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8156249"/>
    <w:multiLevelType w:val="hybridMultilevel"/>
    <w:tmpl w:val="C7D48D96"/>
    <w:lvl w:ilvl="0" w:tplc="3D02EB96">
      <w:start w:val="1"/>
      <w:numFmt w:val="decimal"/>
      <w:pStyle w:val="J"/>
      <w:lvlText w:val="%1."/>
      <w:lvlJc w:val="left"/>
      <w:pPr>
        <w:tabs>
          <w:tab w:val="num" w:pos="840"/>
        </w:tabs>
        <w:ind w:left="840" w:hanging="480"/>
      </w:pPr>
      <w:rPr>
        <w:rFonts w:ascii="Times New Roman" w:hAnsi="Times New Roman" w:cs="Times New Roman" w:hint="default"/>
      </w:rPr>
    </w:lvl>
    <w:lvl w:ilvl="1" w:tplc="FB44E276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00F68E4"/>
    <w:multiLevelType w:val="hybridMultilevel"/>
    <w:tmpl w:val="9DC06624"/>
    <w:lvl w:ilvl="0" w:tplc="0ADCDA50">
      <w:start w:val="1"/>
      <w:numFmt w:val="bullet"/>
      <w:lvlText w:val=""/>
      <w:lvlPicBulletId w:val="0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12" w15:restartNumberingAfterBreak="0">
    <w:nsid w:val="62E8286D"/>
    <w:multiLevelType w:val="hybridMultilevel"/>
    <w:tmpl w:val="2BAA9D8E"/>
    <w:lvl w:ilvl="0" w:tplc="E454218A">
      <w:start w:val="3"/>
      <w:numFmt w:val="lowerLetter"/>
      <w:lvlText w:val="(%1)"/>
      <w:lvlJc w:val="left"/>
      <w:pPr>
        <w:tabs>
          <w:tab w:val="num" w:pos="1372"/>
        </w:tabs>
        <w:ind w:left="137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72"/>
        </w:tabs>
        <w:ind w:left="19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2"/>
        </w:tabs>
        <w:ind w:left="24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2"/>
        </w:tabs>
        <w:ind w:left="29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12"/>
        </w:tabs>
        <w:ind w:left="34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92"/>
        </w:tabs>
        <w:ind w:left="38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2"/>
        </w:tabs>
        <w:ind w:left="43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52"/>
        </w:tabs>
        <w:ind w:left="48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32"/>
        </w:tabs>
        <w:ind w:left="5332" w:hanging="480"/>
      </w:pPr>
    </w:lvl>
  </w:abstractNum>
  <w:abstractNum w:abstractNumId="13" w15:restartNumberingAfterBreak="0">
    <w:nsid w:val="6687274F"/>
    <w:multiLevelType w:val="hybridMultilevel"/>
    <w:tmpl w:val="51AC85CA"/>
    <w:lvl w:ilvl="0" w:tplc="54FA69CE">
      <w:start w:val="1"/>
      <w:numFmt w:val="lowerLetter"/>
      <w:lvlText w:val="(%1)"/>
      <w:lvlJc w:val="left"/>
      <w:pPr>
        <w:tabs>
          <w:tab w:val="num" w:pos="1410"/>
        </w:tabs>
        <w:ind w:left="1410" w:hanging="480"/>
      </w:pPr>
      <w:rPr>
        <w:rFonts w:ascii="Courier New" w:eastAsia="細明體" w:hAnsi="Courier New" w:cs="Courier New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50"/>
        </w:tabs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90"/>
        </w:tabs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0"/>
        </w:tabs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30"/>
        </w:tabs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80"/>
      </w:pPr>
    </w:lvl>
  </w:abstractNum>
  <w:abstractNum w:abstractNumId="14" w15:restartNumberingAfterBreak="0">
    <w:nsid w:val="66E24682"/>
    <w:multiLevelType w:val="hybridMultilevel"/>
    <w:tmpl w:val="0638D950"/>
    <w:lvl w:ilvl="0" w:tplc="0ADCDA50">
      <w:start w:val="1"/>
      <w:numFmt w:val="decimal"/>
      <w:pStyle w:val="JAVA"/>
      <w:lvlText w:val="%1."/>
      <w:lvlJc w:val="left"/>
      <w:pPr>
        <w:tabs>
          <w:tab w:val="num" w:pos="737"/>
        </w:tabs>
        <w:ind w:left="737" w:hanging="380"/>
      </w:pPr>
      <w:rPr>
        <w:rFonts w:hint="eastAsia"/>
      </w:rPr>
    </w:lvl>
    <w:lvl w:ilvl="1" w:tplc="89CA8EF6">
      <w:start w:val="1"/>
      <w:numFmt w:val="lowerLetter"/>
      <w:lvlText w:val="(%2)"/>
      <w:lvlJc w:val="left"/>
      <w:pPr>
        <w:tabs>
          <w:tab w:val="num" w:pos="1197"/>
        </w:tabs>
        <w:ind w:left="119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7"/>
        </w:tabs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7"/>
        </w:tabs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7"/>
        </w:tabs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80"/>
      </w:pPr>
    </w:lvl>
  </w:abstractNum>
  <w:abstractNum w:abstractNumId="15" w15:restartNumberingAfterBreak="0">
    <w:nsid w:val="67630675"/>
    <w:multiLevelType w:val="hybridMultilevel"/>
    <w:tmpl w:val="BA861802"/>
    <w:lvl w:ilvl="0" w:tplc="89CA8EF6">
      <w:start w:val="1"/>
      <w:numFmt w:val="lowerLetter"/>
      <w:lvlText w:val="(%1)"/>
      <w:lvlJc w:val="left"/>
      <w:pPr>
        <w:ind w:left="102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9" w:hanging="480"/>
      </w:pPr>
    </w:lvl>
    <w:lvl w:ilvl="2" w:tplc="0409001B" w:tentative="1">
      <w:start w:val="1"/>
      <w:numFmt w:val="lowerRoman"/>
      <w:lvlText w:val="%3."/>
      <w:lvlJc w:val="right"/>
      <w:pPr>
        <w:ind w:left="1989" w:hanging="480"/>
      </w:pPr>
    </w:lvl>
    <w:lvl w:ilvl="3" w:tplc="0409000F" w:tentative="1">
      <w:start w:val="1"/>
      <w:numFmt w:val="decimal"/>
      <w:lvlText w:val="%4."/>
      <w:lvlJc w:val="left"/>
      <w:pPr>
        <w:ind w:left="24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9" w:hanging="480"/>
      </w:pPr>
    </w:lvl>
    <w:lvl w:ilvl="5" w:tplc="0409001B" w:tentative="1">
      <w:start w:val="1"/>
      <w:numFmt w:val="lowerRoman"/>
      <w:lvlText w:val="%6."/>
      <w:lvlJc w:val="right"/>
      <w:pPr>
        <w:ind w:left="3429" w:hanging="480"/>
      </w:pPr>
    </w:lvl>
    <w:lvl w:ilvl="6" w:tplc="0409000F" w:tentative="1">
      <w:start w:val="1"/>
      <w:numFmt w:val="decimal"/>
      <w:lvlText w:val="%7."/>
      <w:lvlJc w:val="left"/>
      <w:pPr>
        <w:ind w:left="39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9" w:hanging="480"/>
      </w:pPr>
    </w:lvl>
    <w:lvl w:ilvl="8" w:tplc="0409001B" w:tentative="1">
      <w:start w:val="1"/>
      <w:numFmt w:val="lowerRoman"/>
      <w:lvlText w:val="%9."/>
      <w:lvlJc w:val="right"/>
      <w:pPr>
        <w:ind w:left="4869" w:hanging="480"/>
      </w:pPr>
    </w:lvl>
  </w:abstractNum>
  <w:abstractNum w:abstractNumId="16" w15:restartNumberingAfterBreak="0">
    <w:nsid w:val="69911DC7"/>
    <w:multiLevelType w:val="singleLevel"/>
    <w:tmpl w:val="8C424304"/>
    <w:lvl w:ilvl="0">
      <w:start w:val="1"/>
      <w:numFmt w:val="decimal"/>
      <w:pStyle w:val="11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6C9F5C61"/>
    <w:multiLevelType w:val="hybridMultilevel"/>
    <w:tmpl w:val="78FAB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0B22A4C"/>
    <w:multiLevelType w:val="hybridMultilevel"/>
    <w:tmpl w:val="CA3A8748"/>
    <w:lvl w:ilvl="0" w:tplc="12D0F76C">
      <w:start w:val="1"/>
      <w:numFmt w:val="bullet"/>
      <w:lvlText w:val=""/>
      <w:lvlPicBulletId w:val="2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num w:numId="1" w16cid:durableId="33239173">
    <w:abstractNumId w:val="0"/>
  </w:num>
  <w:num w:numId="2" w16cid:durableId="1040207574">
    <w:abstractNumId w:val="16"/>
  </w:num>
  <w:num w:numId="3" w16cid:durableId="1439136588">
    <w:abstractNumId w:val="6"/>
  </w:num>
  <w:num w:numId="4" w16cid:durableId="1807967374">
    <w:abstractNumId w:val="5"/>
  </w:num>
  <w:num w:numId="5" w16cid:durableId="1519806266">
    <w:abstractNumId w:val="14"/>
  </w:num>
  <w:num w:numId="6" w16cid:durableId="434176661">
    <w:abstractNumId w:val="11"/>
  </w:num>
  <w:num w:numId="7" w16cid:durableId="740521648">
    <w:abstractNumId w:val="12"/>
  </w:num>
  <w:num w:numId="8" w16cid:durableId="1060060278">
    <w:abstractNumId w:val="3"/>
  </w:num>
  <w:num w:numId="9" w16cid:durableId="1676297979">
    <w:abstractNumId w:val="8"/>
  </w:num>
  <w:num w:numId="10" w16cid:durableId="1866284791">
    <w:abstractNumId w:val="13"/>
  </w:num>
  <w:num w:numId="11" w16cid:durableId="615603570">
    <w:abstractNumId w:val="14"/>
  </w:num>
  <w:num w:numId="12" w16cid:durableId="1298536823">
    <w:abstractNumId w:val="9"/>
  </w:num>
  <w:num w:numId="13" w16cid:durableId="25301390">
    <w:abstractNumId w:val="2"/>
  </w:num>
  <w:num w:numId="14" w16cid:durableId="1361280505">
    <w:abstractNumId w:val="4"/>
  </w:num>
  <w:num w:numId="15" w16cid:durableId="331107167">
    <w:abstractNumId w:val="14"/>
  </w:num>
  <w:num w:numId="16" w16cid:durableId="2039888156">
    <w:abstractNumId w:val="7"/>
  </w:num>
  <w:num w:numId="17" w16cid:durableId="271404423">
    <w:abstractNumId w:val="18"/>
  </w:num>
  <w:num w:numId="18" w16cid:durableId="1269463089">
    <w:abstractNumId w:val="14"/>
  </w:num>
  <w:num w:numId="19" w16cid:durableId="507718410">
    <w:abstractNumId w:val="14"/>
  </w:num>
  <w:num w:numId="20" w16cid:durableId="1688284944">
    <w:abstractNumId w:val="17"/>
  </w:num>
  <w:num w:numId="21" w16cid:durableId="1209680897">
    <w:abstractNumId w:val="10"/>
  </w:num>
  <w:num w:numId="22" w16cid:durableId="1469009246">
    <w:abstractNumId w:val="10"/>
  </w:num>
  <w:num w:numId="23" w16cid:durableId="125894870">
    <w:abstractNumId w:val="10"/>
  </w:num>
  <w:num w:numId="24" w16cid:durableId="508057483">
    <w:abstractNumId w:val="10"/>
  </w:num>
  <w:num w:numId="25" w16cid:durableId="252786591">
    <w:abstractNumId w:val="10"/>
  </w:num>
  <w:num w:numId="26" w16cid:durableId="1711413490">
    <w:abstractNumId w:val="10"/>
  </w:num>
  <w:num w:numId="27" w16cid:durableId="1043794047">
    <w:abstractNumId w:val="10"/>
  </w:num>
  <w:num w:numId="28" w16cid:durableId="113062700">
    <w:abstractNumId w:val="10"/>
  </w:num>
  <w:num w:numId="29" w16cid:durableId="239487589">
    <w:abstractNumId w:val="10"/>
  </w:num>
  <w:num w:numId="30" w16cid:durableId="1642879635">
    <w:abstractNumId w:val="10"/>
  </w:num>
  <w:num w:numId="31" w16cid:durableId="1851332112">
    <w:abstractNumId w:val="10"/>
  </w:num>
  <w:num w:numId="32" w16cid:durableId="887299377">
    <w:abstractNumId w:val="10"/>
  </w:num>
  <w:num w:numId="33" w16cid:durableId="627468677">
    <w:abstractNumId w:val="10"/>
  </w:num>
  <w:num w:numId="34" w16cid:durableId="488526309">
    <w:abstractNumId w:val="1"/>
  </w:num>
  <w:num w:numId="35" w16cid:durableId="1773628311">
    <w:abstractNumId w:val="10"/>
  </w:num>
  <w:num w:numId="36" w16cid:durableId="455952445">
    <w:abstractNumId w:val="10"/>
  </w:num>
  <w:num w:numId="37" w16cid:durableId="658391384">
    <w:abstractNumId w:val="10"/>
  </w:num>
  <w:num w:numId="38" w16cid:durableId="1584296704">
    <w:abstractNumId w:val="10"/>
  </w:num>
  <w:num w:numId="39" w16cid:durableId="1029842596">
    <w:abstractNumId w:val="10"/>
  </w:num>
  <w:num w:numId="40" w16cid:durableId="746458889">
    <w:abstractNumId w:val="10"/>
  </w:num>
  <w:num w:numId="41" w16cid:durableId="1864708594">
    <w:abstractNumId w:val="10"/>
  </w:num>
  <w:num w:numId="42" w16cid:durableId="1039866097">
    <w:abstractNumId w:val="10"/>
  </w:num>
  <w:num w:numId="43" w16cid:durableId="1717855534">
    <w:abstractNumId w:val="10"/>
  </w:num>
  <w:num w:numId="44" w16cid:durableId="776143093">
    <w:abstractNumId w:val="10"/>
  </w:num>
  <w:num w:numId="45" w16cid:durableId="689140565">
    <w:abstractNumId w:val="10"/>
  </w:num>
  <w:num w:numId="46" w16cid:durableId="651448137">
    <w:abstractNumId w:val="10"/>
  </w:num>
  <w:num w:numId="47" w16cid:durableId="310790134">
    <w:abstractNumId w:val="10"/>
  </w:num>
  <w:num w:numId="48" w16cid:durableId="587882684">
    <w:abstractNumId w:val="18"/>
  </w:num>
  <w:num w:numId="49" w16cid:durableId="1285504214">
    <w:abstractNumId w:val="7"/>
  </w:num>
  <w:num w:numId="50" w16cid:durableId="1975796273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embedSystemFonts/>
  <w:mirrorMargin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2"/>
  <w:clickAndTypeStyle w:val="JAVA1"/>
  <w:evenAndOddHeaders/>
  <w:drawingGridHorizontalSpacing w:val="2"/>
  <w:drawingGridVerticalSpacing w:val="2"/>
  <w:displayHorizontalDrawingGridEvery w:val="2"/>
  <w:displayVerticalDrawingGridEvery w:val="2"/>
  <w:characterSpacingControl w:val="compressPunctuation"/>
  <w:hdrShapeDefaults>
    <o:shapedefaults v:ext="edit" spidmax="2050">
      <o:colormru v:ext="edit" colors="silver,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BD"/>
    <w:rsid w:val="00001ADE"/>
    <w:rsid w:val="000036B3"/>
    <w:rsid w:val="00005567"/>
    <w:rsid w:val="00005F65"/>
    <w:rsid w:val="00006DCE"/>
    <w:rsid w:val="000179FB"/>
    <w:rsid w:val="00020225"/>
    <w:rsid w:val="000207EC"/>
    <w:rsid w:val="00020AFD"/>
    <w:rsid w:val="00020C79"/>
    <w:rsid w:val="0002310E"/>
    <w:rsid w:val="00023586"/>
    <w:rsid w:val="000241F3"/>
    <w:rsid w:val="00032206"/>
    <w:rsid w:val="00035A82"/>
    <w:rsid w:val="00035CEC"/>
    <w:rsid w:val="00035F56"/>
    <w:rsid w:val="000416A7"/>
    <w:rsid w:val="00041FD4"/>
    <w:rsid w:val="00045329"/>
    <w:rsid w:val="0004553B"/>
    <w:rsid w:val="0004750B"/>
    <w:rsid w:val="00052A1A"/>
    <w:rsid w:val="000533FA"/>
    <w:rsid w:val="000536EC"/>
    <w:rsid w:val="0005421E"/>
    <w:rsid w:val="000602D8"/>
    <w:rsid w:val="00065143"/>
    <w:rsid w:val="00072214"/>
    <w:rsid w:val="00073489"/>
    <w:rsid w:val="00074FDA"/>
    <w:rsid w:val="00076521"/>
    <w:rsid w:val="000821B5"/>
    <w:rsid w:val="0008266D"/>
    <w:rsid w:val="00084D34"/>
    <w:rsid w:val="00085CA3"/>
    <w:rsid w:val="00086F57"/>
    <w:rsid w:val="000921A1"/>
    <w:rsid w:val="000977EB"/>
    <w:rsid w:val="000A0330"/>
    <w:rsid w:val="000A6B49"/>
    <w:rsid w:val="000B3509"/>
    <w:rsid w:val="000B3C14"/>
    <w:rsid w:val="000B4EE2"/>
    <w:rsid w:val="000B7CF5"/>
    <w:rsid w:val="000C2E40"/>
    <w:rsid w:val="000C3624"/>
    <w:rsid w:val="000C4A67"/>
    <w:rsid w:val="000C4A90"/>
    <w:rsid w:val="000C5440"/>
    <w:rsid w:val="000D1288"/>
    <w:rsid w:val="000D5EFC"/>
    <w:rsid w:val="000D6AE9"/>
    <w:rsid w:val="000E024D"/>
    <w:rsid w:val="000E4218"/>
    <w:rsid w:val="000E6799"/>
    <w:rsid w:val="000E6B47"/>
    <w:rsid w:val="000E7C62"/>
    <w:rsid w:val="000F025D"/>
    <w:rsid w:val="000F794B"/>
    <w:rsid w:val="001016F1"/>
    <w:rsid w:val="00102A5C"/>
    <w:rsid w:val="0010666E"/>
    <w:rsid w:val="00110302"/>
    <w:rsid w:val="00110A36"/>
    <w:rsid w:val="001128D9"/>
    <w:rsid w:val="00115759"/>
    <w:rsid w:val="00121E4E"/>
    <w:rsid w:val="001242DB"/>
    <w:rsid w:val="00125983"/>
    <w:rsid w:val="00125F8B"/>
    <w:rsid w:val="00130799"/>
    <w:rsid w:val="001330F5"/>
    <w:rsid w:val="00141F71"/>
    <w:rsid w:val="001437E6"/>
    <w:rsid w:val="0014650C"/>
    <w:rsid w:val="001469B9"/>
    <w:rsid w:val="00147551"/>
    <w:rsid w:val="001475DA"/>
    <w:rsid w:val="00152CA8"/>
    <w:rsid w:val="00153035"/>
    <w:rsid w:val="00155707"/>
    <w:rsid w:val="001560FB"/>
    <w:rsid w:val="001624BB"/>
    <w:rsid w:val="00164A79"/>
    <w:rsid w:val="00164EA3"/>
    <w:rsid w:val="00175F76"/>
    <w:rsid w:val="0018239B"/>
    <w:rsid w:val="001841E0"/>
    <w:rsid w:val="00187726"/>
    <w:rsid w:val="001969EC"/>
    <w:rsid w:val="001A057A"/>
    <w:rsid w:val="001A1732"/>
    <w:rsid w:val="001A1E41"/>
    <w:rsid w:val="001A2837"/>
    <w:rsid w:val="001A376C"/>
    <w:rsid w:val="001B0C4E"/>
    <w:rsid w:val="001B2ECB"/>
    <w:rsid w:val="001B328F"/>
    <w:rsid w:val="001C235F"/>
    <w:rsid w:val="001C309F"/>
    <w:rsid w:val="001C49D2"/>
    <w:rsid w:val="001C54DA"/>
    <w:rsid w:val="001D01BA"/>
    <w:rsid w:val="001D5068"/>
    <w:rsid w:val="001D6935"/>
    <w:rsid w:val="001E00EB"/>
    <w:rsid w:val="001E2715"/>
    <w:rsid w:val="001E6109"/>
    <w:rsid w:val="001E7A17"/>
    <w:rsid w:val="001F21FE"/>
    <w:rsid w:val="001F31C1"/>
    <w:rsid w:val="001F57E7"/>
    <w:rsid w:val="001F6266"/>
    <w:rsid w:val="00201BF2"/>
    <w:rsid w:val="00202621"/>
    <w:rsid w:val="00203BB4"/>
    <w:rsid w:val="00204067"/>
    <w:rsid w:val="00204744"/>
    <w:rsid w:val="00206572"/>
    <w:rsid w:val="00220AB8"/>
    <w:rsid w:val="002228A9"/>
    <w:rsid w:val="002304E0"/>
    <w:rsid w:val="00230EDE"/>
    <w:rsid w:val="00232008"/>
    <w:rsid w:val="00235BE0"/>
    <w:rsid w:val="00237A34"/>
    <w:rsid w:val="00240D36"/>
    <w:rsid w:val="00241527"/>
    <w:rsid w:val="00241AE9"/>
    <w:rsid w:val="002427E5"/>
    <w:rsid w:val="00244BC8"/>
    <w:rsid w:val="0024579F"/>
    <w:rsid w:val="0025067B"/>
    <w:rsid w:val="00252ABB"/>
    <w:rsid w:val="00256442"/>
    <w:rsid w:val="00260435"/>
    <w:rsid w:val="00261E0D"/>
    <w:rsid w:val="00263EAD"/>
    <w:rsid w:val="002832E9"/>
    <w:rsid w:val="00294CF9"/>
    <w:rsid w:val="002963DF"/>
    <w:rsid w:val="002A253E"/>
    <w:rsid w:val="002A2756"/>
    <w:rsid w:val="002A39D1"/>
    <w:rsid w:val="002A4B14"/>
    <w:rsid w:val="002B02BD"/>
    <w:rsid w:val="002B48E8"/>
    <w:rsid w:val="002B5EF8"/>
    <w:rsid w:val="002C4FCA"/>
    <w:rsid w:val="002C57B5"/>
    <w:rsid w:val="002C7C6C"/>
    <w:rsid w:val="002D17F7"/>
    <w:rsid w:val="002D3E92"/>
    <w:rsid w:val="002D71EF"/>
    <w:rsid w:val="002D7D97"/>
    <w:rsid w:val="002E0FA7"/>
    <w:rsid w:val="002E430A"/>
    <w:rsid w:val="002F4F46"/>
    <w:rsid w:val="002F6747"/>
    <w:rsid w:val="00304A81"/>
    <w:rsid w:val="00311E5C"/>
    <w:rsid w:val="0031362F"/>
    <w:rsid w:val="00321579"/>
    <w:rsid w:val="003229F7"/>
    <w:rsid w:val="00323103"/>
    <w:rsid w:val="0032431A"/>
    <w:rsid w:val="00325ED8"/>
    <w:rsid w:val="003271B0"/>
    <w:rsid w:val="00330BFC"/>
    <w:rsid w:val="00335780"/>
    <w:rsid w:val="003362D6"/>
    <w:rsid w:val="0034027A"/>
    <w:rsid w:val="00341164"/>
    <w:rsid w:val="0034348B"/>
    <w:rsid w:val="003513E0"/>
    <w:rsid w:val="003525E7"/>
    <w:rsid w:val="0035272A"/>
    <w:rsid w:val="0035372D"/>
    <w:rsid w:val="0035391C"/>
    <w:rsid w:val="00354FB2"/>
    <w:rsid w:val="00361DF3"/>
    <w:rsid w:val="003674D0"/>
    <w:rsid w:val="0037660D"/>
    <w:rsid w:val="0037723E"/>
    <w:rsid w:val="00387357"/>
    <w:rsid w:val="003938B2"/>
    <w:rsid w:val="0039564F"/>
    <w:rsid w:val="003A2DD0"/>
    <w:rsid w:val="003A3A1E"/>
    <w:rsid w:val="003A3EFD"/>
    <w:rsid w:val="003A540A"/>
    <w:rsid w:val="003A55E9"/>
    <w:rsid w:val="003A60A5"/>
    <w:rsid w:val="003A6E66"/>
    <w:rsid w:val="003B05A5"/>
    <w:rsid w:val="003B4190"/>
    <w:rsid w:val="003B4473"/>
    <w:rsid w:val="003B5472"/>
    <w:rsid w:val="003B6C1B"/>
    <w:rsid w:val="003C159C"/>
    <w:rsid w:val="003C1AFC"/>
    <w:rsid w:val="003C76D7"/>
    <w:rsid w:val="003D1826"/>
    <w:rsid w:val="003E1016"/>
    <w:rsid w:val="003E1B9D"/>
    <w:rsid w:val="003E5DE3"/>
    <w:rsid w:val="003F51BF"/>
    <w:rsid w:val="003F67FC"/>
    <w:rsid w:val="00402824"/>
    <w:rsid w:val="00410140"/>
    <w:rsid w:val="00412E78"/>
    <w:rsid w:val="00416E1A"/>
    <w:rsid w:val="00416FD9"/>
    <w:rsid w:val="0042137E"/>
    <w:rsid w:val="00427AB8"/>
    <w:rsid w:val="00430422"/>
    <w:rsid w:val="00430F7C"/>
    <w:rsid w:val="00436A08"/>
    <w:rsid w:val="0043730B"/>
    <w:rsid w:val="00442920"/>
    <w:rsid w:val="00450EF2"/>
    <w:rsid w:val="00454A1D"/>
    <w:rsid w:val="00455FED"/>
    <w:rsid w:val="00463FB4"/>
    <w:rsid w:val="00466B29"/>
    <w:rsid w:val="0046709A"/>
    <w:rsid w:val="00474D39"/>
    <w:rsid w:val="00480225"/>
    <w:rsid w:val="00483C7E"/>
    <w:rsid w:val="00485458"/>
    <w:rsid w:val="00490ADB"/>
    <w:rsid w:val="00490F5E"/>
    <w:rsid w:val="00492A1B"/>
    <w:rsid w:val="00495DDB"/>
    <w:rsid w:val="004A424E"/>
    <w:rsid w:val="004B02C5"/>
    <w:rsid w:val="004B4836"/>
    <w:rsid w:val="004B53E7"/>
    <w:rsid w:val="004C2CD4"/>
    <w:rsid w:val="004C4143"/>
    <w:rsid w:val="004C444D"/>
    <w:rsid w:val="004D7461"/>
    <w:rsid w:val="004E1742"/>
    <w:rsid w:val="004E23B6"/>
    <w:rsid w:val="004E2E56"/>
    <w:rsid w:val="004E5E36"/>
    <w:rsid w:val="004E7077"/>
    <w:rsid w:val="004E74F4"/>
    <w:rsid w:val="004F2211"/>
    <w:rsid w:val="004F2BF2"/>
    <w:rsid w:val="004F3443"/>
    <w:rsid w:val="004F5206"/>
    <w:rsid w:val="004F6A44"/>
    <w:rsid w:val="004F6F75"/>
    <w:rsid w:val="0050040E"/>
    <w:rsid w:val="00505FFC"/>
    <w:rsid w:val="005060A1"/>
    <w:rsid w:val="00506AEA"/>
    <w:rsid w:val="0050721B"/>
    <w:rsid w:val="005104EB"/>
    <w:rsid w:val="00510AC2"/>
    <w:rsid w:val="0051116C"/>
    <w:rsid w:val="00515396"/>
    <w:rsid w:val="005173CE"/>
    <w:rsid w:val="005212C4"/>
    <w:rsid w:val="0052180E"/>
    <w:rsid w:val="005303EF"/>
    <w:rsid w:val="00531299"/>
    <w:rsid w:val="005324FF"/>
    <w:rsid w:val="005338E6"/>
    <w:rsid w:val="00534156"/>
    <w:rsid w:val="005422D3"/>
    <w:rsid w:val="005447E7"/>
    <w:rsid w:val="005506E3"/>
    <w:rsid w:val="00553571"/>
    <w:rsid w:val="005540AE"/>
    <w:rsid w:val="005549B0"/>
    <w:rsid w:val="005563D6"/>
    <w:rsid w:val="00561B73"/>
    <w:rsid w:val="00562E68"/>
    <w:rsid w:val="005643C7"/>
    <w:rsid w:val="00564DF8"/>
    <w:rsid w:val="00565BB3"/>
    <w:rsid w:val="00571954"/>
    <w:rsid w:val="00572A6E"/>
    <w:rsid w:val="005763A4"/>
    <w:rsid w:val="00586AC8"/>
    <w:rsid w:val="0059268B"/>
    <w:rsid w:val="00595BCC"/>
    <w:rsid w:val="005A6C89"/>
    <w:rsid w:val="005B1AF8"/>
    <w:rsid w:val="005B58E5"/>
    <w:rsid w:val="005B7977"/>
    <w:rsid w:val="005C2666"/>
    <w:rsid w:val="005C35F2"/>
    <w:rsid w:val="005D4174"/>
    <w:rsid w:val="005E1B46"/>
    <w:rsid w:val="005E1B92"/>
    <w:rsid w:val="005E1CA2"/>
    <w:rsid w:val="005E5FC9"/>
    <w:rsid w:val="005E795C"/>
    <w:rsid w:val="005E7DBC"/>
    <w:rsid w:val="005F34FE"/>
    <w:rsid w:val="00601D51"/>
    <w:rsid w:val="00607332"/>
    <w:rsid w:val="00611249"/>
    <w:rsid w:val="00613421"/>
    <w:rsid w:val="006150BD"/>
    <w:rsid w:val="00621694"/>
    <w:rsid w:val="00621F60"/>
    <w:rsid w:val="0062250F"/>
    <w:rsid w:val="00622BD2"/>
    <w:rsid w:val="00631091"/>
    <w:rsid w:val="00632C0A"/>
    <w:rsid w:val="00634681"/>
    <w:rsid w:val="00634902"/>
    <w:rsid w:val="00635EC6"/>
    <w:rsid w:val="006366E8"/>
    <w:rsid w:val="006376DD"/>
    <w:rsid w:val="00642057"/>
    <w:rsid w:val="006464CA"/>
    <w:rsid w:val="00651413"/>
    <w:rsid w:val="00661012"/>
    <w:rsid w:val="00661B74"/>
    <w:rsid w:val="006643EA"/>
    <w:rsid w:val="006657CB"/>
    <w:rsid w:val="00667235"/>
    <w:rsid w:val="00667AED"/>
    <w:rsid w:val="006704FA"/>
    <w:rsid w:val="00670D99"/>
    <w:rsid w:val="00674C3A"/>
    <w:rsid w:val="00683876"/>
    <w:rsid w:val="006915C7"/>
    <w:rsid w:val="00696840"/>
    <w:rsid w:val="006A0B9F"/>
    <w:rsid w:val="006B2B2C"/>
    <w:rsid w:val="006B6AC5"/>
    <w:rsid w:val="006C21ED"/>
    <w:rsid w:val="006C678D"/>
    <w:rsid w:val="006D0CFE"/>
    <w:rsid w:val="006D5917"/>
    <w:rsid w:val="006D72C3"/>
    <w:rsid w:val="006E32EA"/>
    <w:rsid w:val="006E3E45"/>
    <w:rsid w:val="006E4220"/>
    <w:rsid w:val="006F6CB2"/>
    <w:rsid w:val="00707D08"/>
    <w:rsid w:val="00710027"/>
    <w:rsid w:val="00713CA3"/>
    <w:rsid w:val="007151EA"/>
    <w:rsid w:val="00716DE2"/>
    <w:rsid w:val="00720385"/>
    <w:rsid w:val="00720A82"/>
    <w:rsid w:val="00724900"/>
    <w:rsid w:val="00735C65"/>
    <w:rsid w:val="00740D4A"/>
    <w:rsid w:val="00745890"/>
    <w:rsid w:val="007631E9"/>
    <w:rsid w:val="00765F4F"/>
    <w:rsid w:val="0077015D"/>
    <w:rsid w:val="00771A53"/>
    <w:rsid w:val="007744EA"/>
    <w:rsid w:val="007750CB"/>
    <w:rsid w:val="00775B06"/>
    <w:rsid w:val="007771D9"/>
    <w:rsid w:val="0077722B"/>
    <w:rsid w:val="00780211"/>
    <w:rsid w:val="00783957"/>
    <w:rsid w:val="0078536A"/>
    <w:rsid w:val="00796254"/>
    <w:rsid w:val="0079790A"/>
    <w:rsid w:val="007B053B"/>
    <w:rsid w:val="007B506F"/>
    <w:rsid w:val="007C2261"/>
    <w:rsid w:val="007D119E"/>
    <w:rsid w:val="007D18E7"/>
    <w:rsid w:val="007D3981"/>
    <w:rsid w:val="007E6025"/>
    <w:rsid w:val="007E760F"/>
    <w:rsid w:val="007F0853"/>
    <w:rsid w:val="007F3F7B"/>
    <w:rsid w:val="007F4B6A"/>
    <w:rsid w:val="007F4BD4"/>
    <w:rsid w:val="007F5581"/>
    <w:rsid w:val="007F5952"/>
    <w:rsid w:val="00810A38"/>
    <w:rsid w:val="00815B63"/>
    <w:rsid w:val="008232BD"/>
    <w:rsid w:val="0083022F"/>
    <w:rsid w:val="0084355B"/>
    <w:rsid w:val="00851BCE"/>
    <w:rsid w:val="00852B09"/>
    <w:rsid w:val="00853CB6"/>
    <w:rsid w:val="008624E7"/>
    <w:rsid w:val="00864A66"/>
    <w:rsid w:val="008655D5"/>
    <w:rsid w:val="008668E0"/>
    <w:rsid w:val="00867E79"/>
    <w:rsid w:val="008722AE"/>
    <w:rsid w:val="00877A18"/>
    <w:rsid w:val="00880765"/>
    <w:rsid w:val="008816C2"/>
    <w:rsid w:val="00884A59"/>
    <w:rsid w:val="00886994"/>
    <w:rsid w:val="0088781B"/>
    <w:rsid w:val="008A0708"/>
    <w:rsid w:val="008A1381"/>
    <w:rsid w:val="008A2991"/>
    <w:rsid w:val="008A2B84"/>
    <w:rsid w:val="008A40FA"/>
    <w:rsid w:val="008B033A"/>
    <w:rsid w:val="008B050A"/>
    <w:rsid w:val="008B1250"/>
    <w:rsid w:val="008B1362"/>
    <w:rsid w:val="008B3825"/>
    <w:rsid w:val="008C506B"/>
    <w:rsid w:val="008C6659"/>
    <w:rsid w:val="008D5D6A"/>
    <w:rsid w:val="008D6C7D"/>
    <w:rsid w:val="008D7A8B"/>
    <w:rsid w:val="008D7A96"/>
    <w:rsid w:val="008E08EF"/>
    <w:rsid w:val="008E3FA5"/>
    <w:rsid w:val="008E477B"/>
    <w:rsid w:val="008E6C5C"/>
    <w:rsid w:val="008E7C36"/>
    <w:rsid w:val="008F1827"/>
    <w:rsid w:val="008F3556"/>
    <w:rsid w:val="008F5653"/>
    <w:rsid w:val="008F676C"/>
    <w:rsid w:val="0090036D"/>
    <w:rsid w:val="00904F3E"/>
    <w:rsid w:val="00912060"/>
    <w:rsid w:val="009149B1"/>
    <w:rsid w:val="00926CAB"/>
    <w:rsid w:val="00930E43"/>
    <w:rsid w:val="0093377D"/>
    <w:rsid w:val="00933AFD"/>
    <w:rsid w:val="00936F63"/>
    <w:rsid w:val="00937671"/>
    <w:rsid w:val="009433D3"/>
    <w:rsid w:val="00946FCD"/>
    <w:rsid w:val="00951050"/>
    <w:rsid w:val="00953A99"/>
    <w:rsid w:val="00955D3C"/>
    <w:rsid w:val="00957085"/>
    <w:rsid w:val="00957E0D"/>
    <w:rsid w:val="00970317"/>
    <w:rsid w:val="009712A0"/>
    <w:rsid w:val="00975678"/>
    <w:rsid w:val="00977F77"/>
    <w:rsid w:val="009806D6"/>
    <w:rsid w:val="00983579"/>
    <w:rsid w:val="0098363C"/>
    <w:rsid w:val="00984AE3"/>
    <w:rsid w:val="009937CF"/>
    <w:rsid w:val="009962E1"/>
    <w:rsid w:val="009A00B9"/>
    <w:rsid w:val="009A17C1"/>
    <w:rsid w:val="009A21DC"/>
    <w:rsid w:val="009A4307"/>
    <w:rsid w:val="009A5985"/>
    <w:rsid w:val="009A7E39"/>
    <w:rsid w:val="009B04A6"/>
    <w:rsid w:val="009B1783"/>
    <w:rsid w:val="009B64A9"/>
    <w:rsid w:val="009B6B6E"/>
    <w:rsid w:val="009C07B8"/>
    <w:rsid w:val="009C4298"/>
    <w:rsid w:val="009D31BA"/>
    <w:rsid w:val="009D4A59"/>
    <w:rsid w:val="009D590A"/>
    <w:rsid w:val="009F6713"/>
    <w:rsid w:val="00A01763"/>
    <w:rsid w:val="00A0336E"/>
    <w:rsid w:val="00A04D4A"/>
    <w:rsid w:val="00A202A0"/>
    <w:rsid w:val="00A2099B"/>
    <w:rsid w:val="00A24AB4"/>
    <w:rsid w:val="00A27AB4"/>
    <w:rsid w:val="00A3325D"/>
    <w:rsid w:val="00A40401"/>
    <w:rsid w:val="00A41280"/>
    <w:rsid w:val="00A417FE"/>
    <w:rsid w:val="00A41B3D"/>
    <w:rsid w:val="00A473F3"/>
    <w:rsid w:val="00A50B5F"/>
    <w:rsid w:val="00A52734"/>
    <w:rsid w:val="00A5435F"/>
    <w:rsid w:val="00A54590"/>
    <w:rsid w:val="00A62C18"/>
    <w:rsid w:val="00A63D35"/>
    <w:rsid w:val="00A665D7"/>
    <w:rsid w:val="00A67B43"/>
    <w:rsid w:val="00A75153"/>
    <w:rsid w:val="00A77C27"/>
    <w:rsid w:val="00A8481A"/>
    <w:rsid w:val="00A850CD"/>
    <w:rsid w:val="00A86C3A"/>
    <w:rsid w:val="00A96661"/>
    <w:rsid w:val="00AA1FE0"/>
    <w:rsid w:val="00AA38F7"/>
    <w:rsid w:val="00AA4AB7"/>
    <w:rsid w:val="00AA6A1B"/>
    <w:rsid w:val="00AB124F"/>
    <w:rsid w:val="00AB6442"/>
    <w:rsid w:val="00AD3B0B"/>
    <w:rsid w:val="00AD7E9C"/>
    <w:rsid w:val="00AE5893"/>
    <w:rsid w:val="00AF06F9"/>
    <w:rsid w:val="00AF17BD"/>
    <w:rsid w:val="00B0369F"/>
    <w:rsid w:val="00B0591C"/>
    <w:rsid w:val="00B075A8"/>
    <w:rsid w:val="00B07827"/>
    <w:rsid w:val="00B1022C"/>
    <w:rsid w:val="00B11EA3"/>
    <w:rsid w:val="00B1200B"/>
    <w:rsid w:val="00B17F01"/>
    <w:rsid w:val="00B25926"/>
    <w:rsid w:val="00B26254"/>
    <w:rsid w:val="00B264BE"/>
    <w:rsid w:val="00B26C0F"/>
    <w:rsid w:val="00B278FF"/>
    <w:rsid w:val="00B30768"/>
    <w:rsid w:val="00B34139"/>
    <w:rsid w:val="00B34B03"/>
    <w:rsid w:val="00B44AB8"/>
    <w:rsid w:val="00B506A6"/>
    <w:rsid w:val="00B55020"/>
    <w:rsid w:val="00B56317"/>
    <w:rsid w:val="00B631EF"/>
    <w:rsid w:val="00B635A0"/>
    <w:rsid w:val="00B65DA0"/>
    <w:rsid w:val="00B66CFE"/>
    <w:rsid w:val="00B7129E"/>
    <w:rsid w:val="00B73112"/>
    <w:rsid w:val="00B809E1"/>
    <w:rsid w:val="00B84823"/>
    <w:rsid w:val="00B86E5A"/>
    <w:rsid w:val="00B920CB"/>
    <w:rsid w:val="00BA2459"/>
    <w:rsid w:val="00BA5E86"/>
    <w:rsid w:val="00BA704D"/>
    <w:rsid w:val="00BA7427"/>
    <w:rsid w:val="00BB1BE5"/>
    <w:rsid w:val="00BB5B3E"/>
    <w:rsid w:val="00BC07BB"/>
    <w:rsid w:val="00BC1D3B"/>
    <w:rsid w:val="00BC23DE"/>
    <w:rsid w:val="00BC2468"/>
    <w:rsid w:val="00BC2913"/>
    <w:rsid w:val="00BC4597"/>
    <w:rsid w:val="00BC64EF"/>
    <w:rsid w:val="00BC6C63"/>
    <w:rsid w:val="00BC7FCC"/>
    <w:rsid w:val="00BD1A9D"/>
    <w:rsid w:val="00BD3D1F"/>
    <w:rsid w:val="00BD5F60"/>
    <w:rsid w:val="00BE4987"/>
    <w:rsid w:val="00BE557C"/>
    <w:rsid w:val="00BF0B4D"/>
    <w:rsid w:val="00BF4F40"/>
    <w:rsid w:val="00C00BB3"/>
    <w:rsid w:val="00C01C44"/>
    <w:rsid w:val="00C057EE"/>
    <w:rsid w:val="00C062D2"/>
    <w:rsid w:val="00C15453"/>
    <w:rsid w:val="00C21092"/>
    <w:rsid w:val="00C23E04"/>
    <w:rsid w:val="00C3353C"/>
    <w:rsid w:val="00C34C84"/>
    <w:rsid w:val="00C34DCA"/>
    <w:rsid w:val="00C35DDB"/>
    <w:rsid w:val="00C40A20"/>
    <w:rsid w:val="00C4118B"/>
    <w:rsid w:val="00C417D8"/>
    <w:rsid w:val="00C438F8"/>
    <w:rsid w:val="00C5274E"/>
    <w:rsid w:val="00C54BDB"/>
    <w:rsid w:val="00C60377"/>
    <w:rsid w:val="00C60BAD"/>
    <w:rsid w:val="00C61812"/>
    <w:rsid w:val="00C6299C"/>
    <w:rsid w:val="00C62AAC"/>
    <w:rsid w:val="00C63973"/>
    <w:rsid w:val="00C66EB4"/>
    <w:rsid w:val="00C67A3A"/>
    <w:rsid w:val="00C67AEB"/>
    <w:rsid w:val="00C82B92"/>
    <w:rsid w:val="00C82E85"/>
    <w:rsid w:val="00C92D54"/>
    <w:rsid w:val="00CA1BA7"/>
    <w:rsid w:val="00CA48BA"/>
    <w:rsid w:val="00CA5466"/>
    <w:rsid w:val="00CA57EC"/>
    <w:rsid w:val="00CB0753"/>
    <w:rsid w:val="00CB3887"/>
    <w:rsid w:val="00CB45EA"/>
    <w:rsid w:val="00CB620F"/>
    <w:rsid w:val="00CC1191"/>
    <w:rsid w:val="00CC5694"/>
    <w:rsid w:val="00CD04E7"/>
    <w:rsid w:val="00CD08AA"/>
    <w:rsid w:val="00CD2834"/>
    <w:rsid w:val="00CE287E"/>
    <w:rsid w:val="00CE592B"/>
    <w:rsid w:val="00CF0003"/>
    <w:rsid w:val="00CF1274"/>
    <w:rsid w:val="00CF14AD"/>
    <w:rsid w:val="00CF171F"/>
    <w:rsid w:val="00CF7C24"/>
    <w:rsid w:val="00D03679"/>
    <w:rsid w:val="00D06672"/>
    <w:rsid w:val="00D07827"/>
    <w:rsid w:val="00D11D35"/>
    <w:rsid w:val="00D142BE"/>
    <w:rsid w:val="00D14D6E"/>
    <w:rsid w:val="00D24F81"/>
    <w:rsid w:val="00D353FA"/>
    <w:rsid w:val="00D37ACC"/>
    <w:rsid w:val="00D4074A"/>
    <w:rsid w:val="00D43F59"/>
    <w:rsid w:val="00D4522D"/>
    <w:rsid w:val="00D472E4"/>
    <w:rsid w:val="00D47BE5"/>
    <w:rsid w:val="00D47CCE"/>
    <w:rsid w:val="00D51C45"/>
    <w:rsid w:val="00D5387E"/>
    <w:rsid w:val="00D54C90"/>
    <w:rsid w:val="00D55C24"/>
    <w:rsid w:val="00D618D6"/>
    <w:rsid w:val="00D625FE"/>
    <w:rsid w:val="00D67C4C"/>
    <w:rsid w:val="00D713B3"/>
    <w:rsid w:val="00D72C0B"/>
    <w:rsid w:val="00D76EBC"/>
    <w:rsid w:val="00D80C8A"/>
    <w:rsid w:val="00D85CC8"/>
    <w:rsid w:val="00D93226"/>
    <w:rsid w:val="00D94140"/>
    <w:rsid w:val="00DB0D82"/>
    <w:rsid w:val="00DB1A75"/>
    <w:rsid w:val="00DB3B8A"/>
    <w:rsid w:val="00DB66BA"/>
    <w:rsid w:val="00DC7F97"/>
    <w:rsid w:val="00DD07DE"/>
    <w:rsid w:val="00DD184A"/>
    <w:rsid w:val="00DD5064"/>
    <w:rsid w:val="00DD75C5"/>
    <w:rsid w:val="00DE56BE"/>
    <w:rsid w:val="00DE58C7"/>
    <w:rsid w:val="00DF1DDA"/>
    <w:rsid w:val="00DF2B2A"/>
    <w:rsid w:val="00E0328A"/>
    <w:rsid w:val="00E05046"/>
    <w:rsid w:val="00E0759A"/>
    <w:rsid w:val="00E1091F"/>
    <w:rsid w:val="00E10CC3"/>
    <w:rsid w:val="00E127AB"/>
    <w:rsid w:val="00E147D4"/>
    <w:rsid w:val="00E14F7C"/>
    <w:rsid w:val="00E15A1F"/>
    <w:rsid w:val="00E165AA"/>
    <w:rsid w:val="00E17513"/>
    <w:rsid w:val="00E17655"/>
    <w:rsid w:val="00E30819"/>
    <w:rsid w:val="00E41761"/>
    <w:rsid w:val="00E469FE"/>
    <w:rsid w:val="00E50B86"/>
    <w:rsid w:val="00E63250"/>
    <w:rsid w:val="00E73625"/>
    <w:rsid w:val="00E758C6"/>
    <w:rsid w:val="00E75ADC"/>
    <w:rsid w:val="00E767B4"/>
    <w:rsid w:val="00E8416A"/>
    <w:rsid w:val="00E96BB7"/>
    <w:rsid w:val="00EA4430"/>
    <w:rsid w:val="00EA4D67"/>
    <w:rsid w:val="00EB1B3E"/>
    <w:rsid w:val="00EB22AF"/>
    <w:rsid w:val="00EC1CD7"/>
    <w:rsid w:val="00EC2A04"/>
    <w:rsid w:val="00ED4F0C"/>
    <w:rsid w:val="00EE0760"/>
    <w:rsid w:val="00EE176A"/>
    <w:rsid w:val="00EF1B4E"/>
    <w:rsid w:val="00EF1F97"/>
    <w:rsid w:val="00EF3075"/>
    <w:rsid w:val="00EF33AB"/>
    <w:rsid w:val="00EF4602"/>
    <w:rsid w:val="00F022BC"/>
    <w:rsid w:val="00F04CA6"/>
    <w:rsid w:val="00F04DAE"/>
    <w:rsid w:val="00F056EC"/>
    <w:rsid w:val="00F108AC"/>
    <w:rsid w:val="00F1279E"/>
    <w:rsid w:val="00F149CD"/>
    <w:rsid w:val="00F3398B"/>
    <w:rsid w:val="00F34203"/>
    <w:rsid w:val="00F455FB"/>
    <w:rsid w:val="00F536CF"/>
    <w:rsid w:val="00F61C30"/>
    <w:rsid w:val="00F6408E"/>
    <w:rsid w:val="00F64C8E"/>
    <w:rsid w:val="00F66DD4"/>
    <w:rsid w:val="00F67D85"/>
    <w:rsid w:val="00F70C51"/>
    <w:rsid w:val="00F76BC7"/>
    <w:rsid w:val="00F824B8"/>
    <w:rsid w:val="00F837E1"/>
    <w:rsid w:val="00F86E3C"/>
    <w:rsid w:val="00F90716"/>
    <w:rsid w:val="00F9215A"/>
    <w:rsid w:val="00F942B5"/>
    <w:rsid w:val="00F94B4B"/>
    <w:rsid w:val="00F979C1"/>
    <w:rsid w:val="00FA1758"/>
    <w:rsid w:val="00FA288B"/>
    <w:rsid w:val="00FA57F6"/>
    <w:rsid w:val="00FB0979"/>
    <w:rsid w:val="00FB35E0"/>
    <w:rsid w:val="00FB473A"/>
    <w:rsid w:val="00FB768A"/>
    <w:rsid w:val="00FB76BE"/>
    <w:rsid w:val="00FC5E69"/>
    <w:rsid w:val="00FC7C10"/>
    <w:rsid w:val="00FD62FF"/>
    <w:rsid w:val="00FE0797"/>
    <w:rsid w:val="00FE1849"/>
    <w:rsid w:val="00FE48E4"/>
    <w:rsid w:val="00FE7DB1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silver,#ffc"/>
    </o:shapedefaults>
    <o:shapelayout v:ext="edit">
      <o:idmap v:ext="edit" data="2"/>
    </o:shapelayout>
  </w:shapeDefaults>
  <w:decimalSymbol w:val="."/>
  <w:listSeparator w:val=","/>
  <w14:docId w14:val="22252AC7"/>
  <w15:chartTrackingRefBased/>
  <w15:docId w15:val="{531D0FA0-AD71-4305-ABB8-723253B4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next w:val="a"/>
    <w:qFormat/>
    <w:pPr>
      <w:keepNext/>
      <w:numPr>
        <w:numId w:val="1"/>
      </w:numPr>
      <w:spacing w:before="180" w:after="180" w:line="720" w:lineRule="atLeast"/>
      <w:outlineLvl w:val="0"/>
    </w:pPr>
    <w:rPr>
      <w:rFonts w:eastAsia="超研澤特圓"/>
      <w:b/>
      <w:noProof/>
      <w:kern w:val="52"/>
      <w:sz w:val="36"/>
    </w:rPr>
  </w:style>
  <w:style w:type="paragraph" w:styleId="2">
    <w:name w:val="heading 2"/>
    <w:aliases w:val="標題(章頭)"/>
    <w:basedOn w:val="a"/>
    <w:next w:val="a"/>
    <w:qFormat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/>
      <w:b/>
      <w:sz w:val="4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0">
    <w:name w:val="JAVA節"/>
    <w:next w:val="JAVA1"/>
    <w:pPr>
      <w:spacing w:beforeLines="50" w:before="50" w:afterLines="50" w:after="50" w:line="360" w:lineRule="atLeast"/>
      <w:ind w:leftChars="-150" w:left="-150"/>
    </w:pPr>
    <w:rPr>
      <w:rFonts w:eastAsia="華康細圓體"/>
      <w:color w:val="FF0000"/>
      <w:spacing w:val="6"/>
      <w:sz w:val="28"/>
    </w:rPr>
  </w:style>
  <w:style w:type="paragraph" w:customStyle="1" w:styleId="JAVA1">
    <w:name w:val="JAVA本文 字元"/>
    <w:link w:val="JAVA2"/>
    <w:rsid w:val="00E17655"/>
    <w:pPr>
      <w:spacing w:line="360" w:lineRule="atLeast"/>
      <w:jc w:val="both"/>
    </w:pPr>
    <w:rPr>
      <w:rFonts w:eastAsia="華康細圓體"/>
    </w:rPr>
  </w:style>
  <w:style w:type="paragraph" w:customStyle="1" w:styleId="JAVA3">
    <w:name w:val="JAVA小節"/>
    <w:basedOn w:val="JAVA0"/>
    <w:rPr>
      <w:color w:val="008080"/>
      <w:sz w:val="24"/>
    </w:rPr>
  </w:style>
  <w:style w:type="paragraph" w:customStyle="1" w:styleId="JAVA">
    <w:name w:val="JAVA習題"/>
    <w:basedOn w:val="a"/>
    <w:pPr>
      <w:widowControl/>
      <w:numPr>
        <w:numId w:val="5"/>
      </w:numPr>
      <w:spacing w:line="360" w:lineRule="atLeast"/>
      <w:jc w:val="both"/>
    </w:pPr>
    <w:rPr>
      <w:rFonts w:eastAsia="華康細圓體"/>
      <w:kern w:val="0"/>
      <w:sz w:val="18"/>
      <w:szCs w:val="20"/>
    </w:rPr>
  </w:style>
  <w:style w:type="paragraph" w:customStyle="1" w:styleId="JAVA4">
    <w:name w:val="JAVA程式碼"/>
    <w:pPr>
      <w:spacing w:line="240" w:lineRule="exact"/>
      <w:ind w:left="170"/>
    </w:pPr>
    <w:rPr>
      <w:rFonts w:ascii="Courier New" w:eastAsia="華康細圓體" w:hAnsi="Courier New"/>
      <w:sz w:val="18"/>
    </w:rPr>
  </w:style>
  <w:style w:type="character" w:customStyle="1" w:styleId="intstyle23">
    <w:name w:val="intstyle23"/>
    <w:hidden/>
    <w:rPr>
      <w:rFonts w:ascii="Courier New" w:hAnsi="Courier New" w:cs="Courier New"/>
      <w:color w:val="000000"/>
      <w:szCs w:val="2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S0">
    <w:name w:val="DS本文"/>
    <w:pPr>
      <w:spacing w:line="360" w:lineRule="atLeast"/>
      <w:jc w:val="both"/>
    </w:pPr>
    <w:rPr>
      <w:rFonts w:ascii="Arial" w:eastAsia="華康細圓體" w:hAnsi="Arial"/>
      <w:noProof/>
      <w:spacing w:val="4"/>
    </w:rPr>
  </w:style>
  <w:style w:type="paragraph" w:customStyle="1" w:styleId="DS1">
    <w:name w:val="DS程式碼"/>
    <w:pPr>
      <w:spacing w:line="240" w:lineRule="exact"/>
      <w:ind w:left="1077" w:hanging="907"/>
      <w:jc w:val="both"/>
    </w:pPr>
    <w:rPr>
      <w:rFonts w:ascii="Courier New" w:eastAsia="華康細圓體" w:hAnsi="Courier New"/>
      <w:color w:val="000000"/>
      <w:sz w:val="18"/>
    </w:rPr>
  </w:style>
  <w:style w:type="paragraph" w:customStyle="1" w:styleId="a6">
    <w:name w:val="圖的說明字體"/>
    <w:pPr>
      <w:jc w:val="both"/>
    </w:pPr>
    <w:rPr>
      <w:rFonts w:ascii="Arial" w:eastAsia="華康細圓體" w:hAnsi="Arial"/>
      <w:sz w:val="16"/>
    </w:rPr>
  </w:style>
  <w:style w:type="paragraph" w:customStyle="1" w:styleId="a7">
    <w:name w:val="文字方塊的字體"/>
    <w:basedOn w:val="a"/>
    <w:pPr>
      <w:jc w:val="both"/>
    </w:pPr>
    <w:rPr>
      <w:rFonts w:eastAsia="華康細圓體"/>
      <w:sz w:val="16"/>
    </w:rPr>
  </w:style>
  <w:style w:type="paragraph" w:customStyle="1" w:styleId="11">
    <w:name w:val="細圓體11藍色"/>
    <w:basedOn w:val="a"/>
    <w:pPr>
      <w:numPr>
        <w:numId w:val="2"/>
      </w:numPr>
      <w:spacing w:line="360" w:lineRule="atLeast"/>
      <w:jc w:val="both"/>
    </w:pPr>
    <w:rPr>
      <w:rFonts w:eastAsia="華康細圓體"/>
      <w:color w:val="0000FF"/>
      <w:sz w:val="22"/>
    </w:rPr>
  </w:style>
  <w:style w:type="paragraph" w:customStyle="1" w:styleId="12">
    <w:name w:val="細圓體12綠色"/>
    <w:basedOn w:val="a"/>
    <w:pPr>
      <w:spacing w:after="120" w:line="360" w:lineRule="atLeast"/>
      <w:jc w:val="both"/>
    </w:pPr>
    <w:rPr>
      <w:rFonts w:eastAsia="華康細圓體"/>
      <w:color w:val="008080"/>
    </w:rPr>
  </w:style>
  <w:style w:type="paragraph" w:customStyle="1" w:styleId="DS">
    <w:name w:val="DS習題"/>
    <w:basedOn w:val="DS0"/>
    <w:pPr>
      <w:numPr>
        <w:numId w:val="3"/>
      </w:numPr>
      <w:spacing w:afterLines="40" w:after="40" w:line="320" w:lineRule="atLeast"/>
      <w:jc w:val="left"/>
    </w:pPr>
    <w:rPr>
      <w:sz w:val="18"/>
    </w:rPr>
  </w:style>
  <w:style w:type="paragraph" w:customStyle="1" w:styleId="DS2">
    <w:name w:val="DS節"/>
    <w:basedOn w:val="DS0"/>
    <w:pPr>
      <w:widowControl w:val="0"/>
      <w:spacing w:after="120"/>
    </w:pPr>
    <w:rPr>
      <w:noProof w:val="0"/>
      <w:color w:val="FF0000"/>
      <w:spacing w:val="0"/>
      <w:kern w:val="16"/>
      <w:sz w:val="28"/>
    </w:rPr>
  </w:style>
  <w:style w:type="paragraph" w:customStyle="1" w:styleId="a8">
    <w:name w:val="程式碼"/>
    <w:basedOn w:val="a"/>
    <w:pPr>
      <w:spacing w:line="240" w:lineRule="exact"/>
      <w:ind w:left="1389" w:hanging="907"/>
      <w:jc w:val="both"/>
    </w:pPr>
    <w:rPr>
      <w:rFonts w:ascii="Courier New" w:eastAsia="華康細圓體" w:hAnsi="Courier New"/>
      <w:color w:val="000000"/>
      <w:spacing w:val="4"/>
      <w:kern w:val="16"/>
      <w:sz w:val="18"/>
      <w:szCs w:val="20"/>
    </w:rPr>
  </w:style>
  <w:style w:type="paragraph" w:customStyle="1" w:styleId="DS3">
    <w:name w:val="DS小節"/>
    <w:basedOn w:val="a"/>
    <w:pPr>
      <w:spacing w:after="120" w:line="360" w:lineRule="atLeast"/>
    </w:pPr>
    <w:rPr>
      <w:rFonts w:ascii="Arial" w:eastAsia="華康細圓體" w:hAnsi="Arial"/>
      <w:color w:val="008080"/>
      <w:kern w:val="16"/>
      <w:szCs w:val="20"/>
    </w:rPr>
  </w:style>
  <w:style w:type="paragraph" w:customStyle="1" w:styleId="14">
    <w:name w:val="細圓體14紅色"/>
    <w:basedOn w:val="a"/>
    <w:pPr>
      <w:spacing w:after="120" w:line="360" w:lineRule="atLeast"/>
      <w:jc w:val="both"/>
    </w:pPr>
    <w:rPr>
      <w:rFonts w:eastAsia="華康細圓體"/>
      <w:color w:val="FF0000"/>
      <w:sz w:val="28"/>
    </w:rPr>
  </w:style>
  <w:style w:type="paragraph" w:customStyle="1" w:styleId="a9">
    <w:name w:val="標題(段)"/>
    <w:basedOn w:val="a"/>
    <w:autoRedefine/>
    <w:pPr>
      <w:spacing w:line="360" w:lineRule="atLeast"/>
      <w:jc w:val="both"/>
    </w:pPr>
    <w:rPr>
      <w:rFonts w:eastAsia="標楷體"/>
      <w:b/>
    </w:rPr>
  </w:style>
  <w:style w:type="paragraph" w:customStyle="1" w:styleId="aa">
    <w:name w:val="內文的首行縮排"/>
    <w:basedOn w:val="a"/>
    <w:next w:val="a"/>
    <w:autoRedefine/>
    <w:pPr>
      <w:spacing w:line="360" w:lineRule="atLeast"/>
      <w:jc w:val="both"/>
    </w:pPr>
    <w:rPr>
      <w:rFonts w:eastAsia="標楷體"/>
      <w:sz w:val="22"/>
    </w:rPr>
  </w:style>
  <w:style w:type="paragraph" w:styleId="ab">
    <w:name w:val="Body Text"/>
    <w:basedOn w:val="a"/>
    <w:pPr>
      <w:spacing w:line="360" w:lineRule="atLeast"/>
      <w:jc w:val="both"/>
    </w:pPr>
    <w:rPr>
      <w:rFonts w:ascii="Arial" w:eastAsia="華康細圓體" w:hAnsi="Arial"/>
      <w:color w:val="000000"/>
      <w:spacing w:val="4"/>
      <w:kern w:val="16"/>
      <w:sz w:val="20"/>
      <w:szCs w:val="20"/>
    </w:rPr>
  </w:style>
  <w:style w:type="paragraph" w:styleId="20">
    <w:name w:val="List 2"/>
    <w:basedOn w:val="a"/>
    <w:pPr>
      <w:ind w:leftChars="400" w:left="100" w:hangingChars="200" w:hanging="200"/>
    </w:pPr>
  </w:style>
  <w:style w:type="character" w:customStyle="1" w:styleId="JAVA2">
    <w:name w:val="JAVA本文 字元 字元"/>
    <w:link w:val="JAVA1"/>
    <w:rsid w:val="00E17655"/>
    <w:rPr>
      <w:rFonts w:eastAsia="華康細圓體"/>
      <w:lang w:val="en-US" w:eastAsia="zh-TW" w:bidi="ar-SA"/>
    </w:rPr>
  </w:style>
  <w:style w:type="paragraph" w:customStyle="1" w:styleId="JAVA5">
    <w:name w:val="JAVA本文"/>
    <w:rsid w:val="00E17655"/>
    <w:pPr>
      <w:spacing w:line="360" w:lineRule="atLeast"/>
      <w:jc w:val="both"/>
    </w:pPr>
    <w:rPr>
      <w:rFonts w:eastAsia="華康細圓體"/>
    </w:rPr>
  </w:style>
  <w:style w:type="paragraph" w:styleId="ac">
    <w:name w:val="Balloon Text"/>
    <w:basedOn w:val="a"/>
    <w:link w:val="ad"/>
    <w:rsid w:val="00C21092"/>
    <w:rPr>
      <w:rFonts w:ascii="Calibri Light" w:hAnsi="Calibri Light"/>
      <w:sz w:val="18"/>
      <w:szCs w:val="18"/>
    </w:rPr>
  </w:style>
  <w:style w:type="character" w:customStyle="1" w:styleId="ad">
    <w:name w:val="註解方塊文字 字元"/>
    <w:link w:val="ac"/>
    <w:rsid w:val="00C21092"/>
    <w:rPr>
      <w:rFonts w:ascii="Calibri Light" w:eastAsia="新細明體" w:hAnsi="Calibri Light" w:cs="Times New Roman"/>
      <w:kern w:val="2"/>
      <w:sz w:val="18"/>
      <w:szCs w:val="18"/>
    </w:rPr>
  </w:style>
  <w:style w:type="paragraph" w:customStyle="1" w:styleId="J0">
    <w:name w:val="J內文"/>
    <w:basedOn w:val="JAVA5"/>
    <w:link w:val="J1"/>
    <w:qFormat/>
    <w:rsid w:val="001D6935"/>
    <w:rPr>
      <w:rFonts w:eastAsia="華康細圓體(P)"/>
      <w:sz w:val="21"/>
      <w:szCs w:val="21"/>
    </w:rPr>
  </w:style>
  <w:style w:type="character" w:customStyle="1" w:styleId="J1">
    <w:name w:val="J內文 字元"/>
    <w:link w:val="J0"/>
    <w:rsid w:val="001D6935"/>
    <w:rPr>
      <w:rFonts w:eastAsia="華康細圓體(P)"/>
      <w:sz w:val="21"/>
      <w:szCs w:val="21"/>
    </w:rPr>
  </w:style>
  <w:style w:type="character" w:customStyle="1" w:styleId="a4">
    <w:name w:val="頁尾 字元"/>
    <w:basedOn w:val="a0"/>
    <w:link w:val="a3"/>
    <w:uiPriority w:val="99"/>
    <w:rsid w:val="001D6935"/>
    <w:rPr>
      <w:kern w:val="2"/>
    </w:rPr>
  </w:style>
  <w:style w:type="paragraph" w:customStyle="1" w:styleId="J2">
    <w:name w:val="J節"/>
    <w:basedOn w:val="JAVA0"/>
    <w:link w:val="J3"/>
    <w:qFormat/>
    <w:rsid w:val="001D6935"/>
    <w:pPr>
      <w:spacing w:beforeLines="0" w:before="0" w:after="120"/>
      <w:ind w:leftChars="0" w:left="0"/>
    </w:pPr>
    <w:rPr>
      <w:color w:val="000000"/>
      <w:sz w:val="32"/>
      <w:szCs w:val="32"/>
    </w:rPr>
  </w:style>
  <w:style w:type="character" w:customStyle="1" w:styleId="J3">
    <w:name w:val="J節 字元"/>
    <w:basedOn w:val="a0"/>
    <w:link w:val="J2"/>
    <w:rsid w:val="001D6935"/>
    <w:rPr>
      <w:rFonts w:eastAsia="華康細圓體"/>
      <w:color w:val="000000"/>
      <w:spacing w:val="6"/>
      <w:sz w:val="32"/>
      <w:szCs w:val="32"/>
    </w:rPr>
  </w:style>
  <w:style w:type="paragraph" w:customStyle="1" w:styleId="J4">
    <w:name w:val="J小節"/>
    <w:basedOn w:val="JAVA3"/>
    <w:link w:val="J5"/>
    <w:qFormat/>
    <w:rsid w:val="001D6935"/>
    <w:pPr>
      <w:spacing w:beforeLines="0" w:before="0" w:after="120"/>
      <w:ind w:leftChars="0" w:left="0"/>
    </w:pPr>
    <w:rPr>
      <w:color w:val="auto"/>
      <w:sz w:val="28"/>
      <w:szCs w:val="32"/>
    </w:rPr>
  </w:style>
  <w:style w:type="character" w:customStyle="1" w:styleId="J5">
    <w:name w:val="J小節 字元"/>
    <w:basedOn w:val="a0"/>
    <w:link w:val="J4"/>
    <w:rsid w:val="001D6935"/>
    <w:rPr>
      <w:rFonts w:eastAsia="華康細圓體"/>
      <w:spacing w:val="6"/>
      <w:sz w:val="28"/>
      <w:szCs w:val="32"/>
    </w:rPr>
  </w:style>
  <w:style w:type="table" w:customStyle="1" w:styleId="10">
    <w:name w:val="表格格線1"/>
    <w:basedOn w:val="a1"/>
    <w:next w:val="ae"/>
    <w:uiPriority w:val="39"/>
    <w:rsid w:val="0088781B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6">
    <w:name w:val="J程式碼"/>
    <w:basedOn w:val="a"/>
    <w:link w:val="J7"/>
    <w:qFormat/>
    <w:rsid w:val="0088781B"/>
    <w:pPr>
      <w:spacing w:line="280" w:lineRule="exact"/>
      <w:jc w:val="both"/>
    </w:pPr>
    <w:rPr>
      <w:rFonts w:ascii="Consolas" w:eastAsia="華康細圓體(P)" w:hAnsi="Consolas" w:cstheme="minorBidi"/>
      <w:sz w:val="19"/>
      <w:szCs w:val="19"/>
    </w:rPr>
  </w:style>
  <w:style w:type="character" w:customStyle="1" w:styleId="J7">
    <w:name w:val="J程式碼 字元"/>
    <w:basedOn w:val="a0"/>
    <w:link w:val="J6"/>
    <w:rsid w:val="0088781B"/>
    <w:rPr>
      <w:rFonts w:ascii="Consolas" w:eastAsia="華康細圓體(P)" w:hAnsi="Consolas" w:cstheme="minorBidi"/>
      <w:kern w:val="2"/>
      <w:sz w:val="19"/>
      <w:szCs w:val="19"/>
    </w:rPr>
  </w:style>
  <w:style w:type="table" w:styleId="ae">
    <w:name w:val="Table Grid"/>
    <w:basedOn w:val="a1"/>
    <w:rsid w:val="00887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">
    <w:name w:val="J習題"/>
    <w:basedOn w:val="JAVA"/>
    <w:link w:val="J8"/>
    <w:qFormat/>
    <w:rsid w:val="009F6713"/>
    <w:pPr>
      <w:numPr>
        <w:numId w:val="21"/>
      </w:numPr>
      <w:tabs>
        <w:tab w:val="left" w:pos="426"/>
      </w:tabs>
      <w:spacing w:afterLines="30" w:after="30"/>
    </w:pPr>
    <w:rPr>
      <w:sz w:val="20"/>
    </w:rPr>
  </w:style>
  <w:style w:type="character" w:customStyle="1" w:styleId="J8">
    <w:name w:val="J習題 字元"/>
    <w:basedOn w:val="a0"/>
    <w:link w:val="J"/>
    <w:rsid w:val="009F6713"/>
    <w:rPr>
      <w:rFonts w:eastAsia="華康細圓體"/>
    </w:rPr>
  </w:style>
  <w:style w:type="character" w:styleId="af">
    <w:name w:val="Placeholder Text"/>
    <w:basedOn w:val="a0"/>
    <w:uiPriority w:val="99"/>
    <w:semiHidden/>
    <w:rsid w:val="00490ADB"/>
    <w:rPr>
      <w:color w:val="808080"/>
    </w:rPr>
  </w:style>
  <w:style w:type="paragraph" w:customStyle="1" w:styleId="P">
    <w:name w:val="P內文"/>
    <w:basedOn w:val="a"/>
    <w:link w:val="P0"/>
    <w:qFormat/>
    <w:rsid w:val="00D5387E"/>
    <w:pPr>
      <w:spacing w:afterLines="50" w:after="50" w:line="360" w:lineRule="exact"/>
      <w:jc w:val="both"/>
    </w:pPr>
    <w:rPr>
      <w:rFonts w:eastAsia="華康細圓體"/>
      <w:sz w:val="21"/>
      <w:szCs w:val="22"/>
    </w:rPr>
  </w:style>
  <w:style w:type="character" w:customStyle="1" w:styleId="P0">
    <w:name w:val="P內文 字元"/>
    <w:basedOn w:val="a0"/>
    <w:link w:val="P"/>
    <w:rsid w:val="00D5387E"/>
    <w:rPr>
      <w:rFonts w:eastAsia="華康細圓體"/>
      <w:kern w:val="2"/>
      <w:sz w:val="21"/>
      <w:szCs w:val="22"/>
    </w:rPr>
  </w:style>
  <w:style w:type="paragraph" w:customStyle="1" w:styleId="P1">
    <w:name w:val="P程式碼"/>
    <w:basedOn w:val="P"/>
    <w:link w:val="P2"/>
    <w:qFormat/>
    <w:rsid w:val="00D5387E"/>
    <w:pPr>
      <w:autoSpaceDE w:val="0"/>
      <w:autoSpaceDN w:val="0"/>
      <w:spacing w:afterLines="0" w:after="0" w:line="280" w:lineRule="exact"/>
    </w:pPr>
    <w:rPr>
      <w:rFonts w:ascii="Consolas" w:hAnsi="Consolas"/>
    </w:rPr>
  </w:style>
  <w:style w:type="character" w:customStyle="1" w:styleId="P2">
    <w:name w:val="P程式碼 字元"/>
    <w:basedOn w:val="P0"/>
    <w:link w:val="P1"/>
    <w:rsid w:val="00D5387E"/>
    <w:rPr>
      <w:rFonts w:ascii="Consolas" w:eastAsia="華康細圓體" w:hAnsi="Consolas"/>
      <w:kern w:val="2"/>
      <w:sz w:val="21"/>
      <w:szCs w:val="22"/>
    </w:rPr>
  </w:style>
  <w:style w:type="paragraph" w:customStyle="1" w:styleId="P3">
    <w:name w:val="P函數說明"/>
    <w:basedOn w:val="a"/>
    <w:link w:val="P4"/>
    <w:qFormat/>
    <w:rsid w:val="00D5387E"/>
    <w:pPr>
      <w:widowControl/>
      <w:ind w:leftChars="-11" w:left="-26" w:firstLineChars="13" w:firstLine="26"/>
      <w:jc w:val="both"/>
    </w:pPr>
    <w:rPr>
      <w:rFonts w:eastAsia="華康細圓體"/>
      <w:sz w:val="20"/>
      <w:szCs w:val="20"/>
    </w:rPr>
  </w:style>
  <w:style w:type="paragraph" w:customStyle="1" w:styleId="P5">
    <w:name w:val="P函數定義"/>
    <w:basedOn w:val="a"/>
    <w:link w:val="P6"/>
    <w:qFormat/>
    <w:rsid w:val="00D5387E"/>
    <w:pPr>
      <w:widowControl/>
      <w:wordWrap w:val="0"/>
      <w:ind w:rightChars="47" w:right="113"/>
      <w:jc w:val="right"/>
    </w:pPr>
    <w:rPr>
      <w:rFonts w:ascii="Consolas" w:eastAsia="華康中明體" w:hAnsi="Consolas" w:cs="Courier New"/>
      <w:sz w:val="20"/>
      <w:szCs w:val="20"/>
    </w:rPr>
  </w:style>
  <w:style w:type="character" w:customStyle="1" w:styleId="P4">
    <w:name w:val="P函數說明 字元"/>
    <w:basedOn w:val="a0"/>
    <w:link w:val="P3"/>
    <w:rsid w:val="00D5387E"/>
    <w:rPr>
      <w:rFonts w:eastAsia="華康細圓體"/>
      <w:kern w:val="2"/>
    </w:rPr>
  </w:style>
  <w:style w:type="character" w:customStyle="1" w:styleId="P6">
    <w:name w:val="P函數定義 字元"/>
    <w:basedOn w:val="a0"/>
    <w:link w:val="P5"/>
    <w:rsid w:val="00D5387E"/>
    <w:rPr>
      <w:rFonts w:ascii="Consolas" w:eastAsia="華康中明體" w:hAnsi="Consolas" w:cs="Courier New"/>
      <w:kern w:val="2"/>
    </w:rPr>
  </w:style>
  <w:style w:type="paragraph" w:styleId="Web">
    <w:name w:val="Normal (Web)"/>
    <w:basedOn w:val="a"/>
    <w:uiPriority w:val="99"/>
    <w:unhideWhenUsed/>
    <w:rsid w:val="00E1091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numberobj">
    <w:name w:val="numberobj"/>
    <w:basedOn w:val="a0"/>
    <w:rsid w:val="000C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049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java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java.dot</Template>
  <TotalTime>3</TotalTime>
  <Pages>15</Pages>
  <Words>430</Words>
  <Characters>2451</Characters>
  <Application>Microsoft Office Word</Application>
  <DocSecurity>0</DocSecurity>
  <Lines>20</Lines>
  <Paragraphs>5</Paragraphs>
  <ScaleCrop>false</ScaleCrop>
  <Company>SUNY@Buffalo</Company>
  <LinksUpToDate>false</LinksUpToDate>
  <CharactersWithSpaces>2876</CharactersWithSpaces>
  <SharedDoc>false</SharedDoc>
  <HLinks>
    <vt:vector size="12" baseType="variant">
      <vt:variant>
        <vt:i4>5832785</vt:i4>
      </vt:variant>
      <vt:variant>
        <vt:i4>-1</vt:i4>
      </vt:variant>
      <vt:variant>
        <vt:i4>2085</vt:i4>
      </vt:variant>
      <vt:variant>
        <vt:i4>1</vt:i4>
      </vt:variant>
      <vt:variant>
        <vt:lpwstr>http://www.print.sakura.ne.jp/print-is58.gif</vt:lpwstr>
      </vt:variant>
      <vt:variant>
        <vt:lpwstr/>
      </vt:variant>
      <vt:variant>
        <vt:i4>5832785</vt:i4>
      </vt:variant>
      <vt:variant>
        <vt:i4>-1</vt:i4>
      </vt:variant>
      <vt:variant>
        <vt:i4>3984</vt:i4>
      </vt:variant>
      <vt:variant>
        <vt:i4>1</vt:i4>
      </vt:variant>
      <vt:variant>
        <vt:lpwstr>http://www.print.sakura.ne.jp/print-is58.gif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於一般的學生而言，Maple就像是一個數學小老師，它不但可以輔助數學的學習，同時也可以幫我們驗證定理、公式以及檢查我們的運算結果</dc:title>
  <dc:subject/>
  <dc:creator>Chen Li-Ju</dc:creator>
  <cp:keywords/>
  <dc:description/>
  <cp:lastModifiedBy>昱辰 駱</cp:lastModifiedBy>
  <cp:revision>2</cp:revision>
  <cp:lastPrinted>2023-05-01T02:09:00Z</cp:lastPrinted>
  <dcterms:created xsi:type="dcterms:W3CDTF">2024-03-12T09:28:00Z</dcterms:created>
  <dcterms:modified xsi:type="dcterms:W3CDTF">2024-03-12T09:28:00Z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