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FD64" w14:textId="77777777" w:rsidR="007F0853" w:rsidRPr="00E32C2A" w:rsidRDefault="0038344D" w:rsidP="0038344D">
      <w:pPr>
        <w:pStyle w:val="J2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="00A42B92" w:rsidRPr="00E32C2A">
        <w:rPr>
          <w:rFonts w:hint="eastAsia"/>
        </w:rPr>
        <w:t>習題</w:t>
      </w:r>
    </w:p>
    <w:p w14:paraId="240BFD65" w14:textId="77777777" w:rsidR="007F0853" w:rsidRPr="0006396B" w:rsidRDefault="00E5538D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FFCC99"/>
        </w:rPr>
      </w:pPr>
      <w:r w:rsidRPr="0006396B">
        <w:rPr>
          <w:rFonts w:hint="eastAsia"/>
          <w:b/>
          <w:color w:val="FFFFFF"/>
          <w:sz w:val="21"/>
          <w:szCs w:val="21"/>
          <w:shd w:val="clear" w:color="auto" w:fill="800080"/>
        </w:rPr>
        <w:t>7</w:t>
      </w:r>
      <w:r w:rsidR="007F0853" w:rsidRPr="0006396B">
        <w:rPr>
          <w:rFonts w:hint="eastAsia"/>
          <w:b/>
          <w:color w:val="FFFFFF"/>
          <w:sz w:val="21"/>
          <w:szCs w:val="21"/>
          <w:shd w:val="clear" w:color="auto" w:fill="800080"/>
        </w:rPr>
        <w:t>.</w:t>
      </w:r>
      <w:r w:rsidR="00A552C0" w:rsidRPr="0006396B">
        <w:rPr>
          <w:rFonts w:hint="eastAsia"/>
          <w:b/>
          <w:color w:val="FFFFFF"/>
          <w:sz w:val="21"/>
          <w:szCs w:val="21"/>
          <w:shd w:val="clear" w:color="auto" w:fill="800080"/>
        </w:rPr>
        <w:t>1</w:t>
      </w:r>
      <w:r w:rsidR="007F0853" w:rsidRPr="0006396B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  <w:r w:rsidR="007F0853" w:rsidRPr="0006396B">
        <w:rPr>
          <w:rFonts w:hint="eastAsia"/>
          <w:b/>
          <w:color w:val="FFFFFF"/>
          <w:sz w:val="21"/>
          <w:szCs w:val="21"/>
          <w:shd w:val="clear" w:color="auto" w:fill="800080"/>
        </w:rPr>
        <w:t>函數</w:t>
      </w:r>
      <w:r w:rsidR="00F030FC" w:rsidRPr="0006396B">
        <w:rPr>
          <w:rFonts w:hint="eastAsia"/>
          <w:b/>
          <w:color w:val="FFFFFF"/>
          <w:sz w:val="21"/>
          <w:szCs w:val="21"/>
          <w:shd w:val="clear" w:color="auto" w:fill="800080"/>
        </w:rPr>
        <w:t>的基本概念</w:t>
      </w:r>
      <w:r w:rsidR="007F0853" w:rsidRPr="0006396B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　</w:t>
      </w:r>
    </w:p>
    <w:p w14:paraId="240BFD66" w14:textId="77777777" w:rsidR="00073BAF" w:rsidRPr="001E2D96" w:rsidRDefault="00073BAF" w:rsidP="003A1680">
      <w:pPr>
        <w:pStyle w:val="J"/>
        <w:tabs>
          <w:tab w:val="clear" w:pos="840"/>
        </w:tabs>
        <w:spacing w:afterLines="50" w:after="120"/>
        <w:ind w:left="425" w:hanging="425"/>
        <w:rPr>
          <w:iCs/>
        </w:rPr>
      </w:pPr>
      <w:r w:rsidRPr="001E2D96">
        <w:rPr>
          <w:rFonts w:hint="eastAsia"/>
          <w:iCs/>
        </w:rPr>
        <w:t>試撰寫</w:t>
      </w:r>
      <w:r w:rsidRPr="001E2D96">
        <w:rPr>
          <w:rFonts w:hint="eastAsia"/>
          <w:iCs/>
        </w:rPr>
        <w:t xml:space="preserve">void </w:t>
      </w:r>
      <w:r w:rsidR="00DF5A50">
        <w:rPr>
          <w:rFonts w:hint="eastAsia"/>
          <w:iCs/>
        </w:rPr>
        <w:t>greeting</w:t>
      </w:r>
      <w:r w:rsidRPr="001E2D96">
        <w:rPr>
          <w:rFonts w:hint="eastAsia"/>
          <w:iCs/>
        </w:rPr>
        <w:t xml:space="preserve">(int k) </w:t>
      </w:r>
      <w:r w:rsidR="00C630BA" w:rsidRPr="001E2D96">
        <w:rPr>
          <w:rFonts w:hint="eastAsia"/>
          <w:iCs/>
        </w:rPr>
        <w:t>函數</w:t>
      </w:r>
      <w:r w:rsidRPr="001E2D96">
        <w:rPr>
          <w:rFonts w:hint="eastAsia"/>
          <w:iCs/>
        </w:rPr>
        <w:t>，當呼叫</w:t>
      </w:r>
      <w:r w:rsidR="00DF5A50">
        <w:rPr>
          <w:rFonts w:hint="eastAsia"/>
          <w:iCs/>
        </w:rPr>
        <w:t>greeting</w:t>
      </w:r>
      <w:r w:rsidR="00DF5A50">
        <w:rPr>
          <w:iCs/>
        </w:rPr>
        <w:t xml:space="preserve">(k) </w:t>
      </w:r>
      <w:r w:rsidRPr="001E2D96">
        <w:rPr>
          <w:rFonts w:hint="eastAsia"/>
          <w:iCs/>
        </w:rPr>
        <w:t>時，螢幕上會</w:t>
      </w:r>
      <w:r w:rsidR="00DF5A50">
        <w:rPr>
          <w:rFonts w:hint="eastAsia"/>
          <w:iCs/>
        </w:rPr>
        <w:t>列印</w:t>
      </w:r>
      <w:r w:rsidRPr="001E2D96">
        <w:rPr>
          <w:rFonts w:hint="eastAsia"/>
          <w:iCs/>
        </w:rPr>
        <w:t>出</w:t>
      </w:r>
      <w:r w:rsidRPr="001E2D96">
        <w:rPr>
          <w:rFonts w:hint="eastAsia"/>
          <w:iCs/>
        </w:rPr>
        <w:t>k</w:t>
      </w:r>
      <w:r w:rsidRPr="001E2D96">
        <w:rPr>
          <w:rFonts w:hint="eastAsia"/>
          <w:iCs/>
        </w:rPr>
        <w:t>行的</w:t>
      </w:r>
      <w:r w:rsidRPr="001E2D96">
        <w:rPr>
          <w:rFonts w:hint="eastAsia"/>
          <w:iCs/>
        </w:rPr>
        <w:t xml:space="preserve"> "Hello </w:t>
      </w:r>
      <w:r w:rsidR="00DF5A50">
        <w:rPr>
          <w:iCs/>
        </w:rPr>
        <w:t>Java</w:t>
      </w:r>
      <w:r w:rsidR="00BD32B4">
        <w:rPr>
          <w:iCs/>
        </w:rPr>
        <w:t>!</w:t>
      </w:r>
      <w:r w:rsidRPr="001E2D96">
        <w:rPr>
          <w:rFonts w:hint="eastAsia"/>
          <w:iCs/>
        </w:rPr>
        <w:t>"</w:t>
      </w:r>
      <w:r w:rsidR="00DF5A50">
        <w:rPr>
          <w:iCs/>
        </w:rPr>
        <w:t xml:space="preserve"> </w:t>
      </w:r>
      <w:r w:rsidR="00DF5A50">
        <w:rPr>
          <w:iCs/>
        </w:rPr>
        <w:t>字串</w:t>
      </w:r>
      <w:r w:rsidRPr="001E2D96">
        <w:rPr>
          <w:rFonts w:hint="eastAsia"/>
          <w:iCs/>
        </w:rPr>
        <w:t>。</w:t>
      </w:r>
    </w:p>
    <w:p w14:paraId="240BFD67" w14:textId="77777777" w:rsidR="004A4E31" w:rsidRPr="001E2D96" w:rsidRDefault="004A4E31" w:rsidP="003A1680">
      <w:pPr>
        <w:pStyle w:val="J"/>
        <w:tabs>
          <w:tab w:val="clear" w:pos="840"/>
        </w:tabs>
        <w:spacing w:afterLines="50" w:after="120"/>
        <w:ind w:left="425" w:hanging="425"/>
      </w:pPr>
      <w:r w:rsidRPr="001E2D96">
        <w:rPr>
          <w:rFonts w:hint="eastAsia"/>
        </w:rPr>
        <w:t>試撰寫</w:t>
      </w:r>
      <w:r>
        <w:t>char</w:t>
      </w:r>
      <w:r w:rsidRPr="001E2D96">
        <w:rPr>
          <w:rFonts w:hint="eastAsia"/>
        </w:rPr>
        <w:t xml:space="preserve"> </w:t>
      </w:r>
      <w:r>
        <w:t>to_upper</w:t>
      </w:r>
      <w:r w:rsidRPr="001E2D96">
        <w:rPr>
          <w:rFonts w:hint="eastAsia"/>
        </w:rPr>
        <w:t>(</w:t>
      </w:r>
      <w:r>
        <w:t>char ch</w:t>
      </w:r>
      <w:r w:rsidRPr="001E2D96">
        <w:rPr>
          <w:rFonts w:hint="eastAsia"/>
        </w:rPr>
        <w:t xml:space="preserve">) </w:t>
      </w:r>
      <w:r w:rsidRPr="001E2D96">
        <w:rPr>
          <w:rFonts w:hint="eastAsia"/>
        </w:rPr>
        <w:t>函數，</w:t>
      </w:r>
      <w:r>
        <w:rPr>
          <w:rFonts w:hint="eastAsia"/>
        </w:rPr>
        <w:t>可傳回小寫英文字母</w:t>
      </w:r>
      <w:r>
        <w:rPr>
          <w:rFonts w:hint="eastAsia"/>
        </w:rPr>
        <w:t>ch</w:t>
      </w:r>
      <w:r>
        <w:rPr>
          <w:rFonts w:hint="eastAsia"/>
        </w:rPr>
        <w:t>的大寫。如果輸入的字元不是小寫的英文字母，則傳回</w:t>
      </w:r>
      <w:r w:rsidRPr="001E2D96">
        <w:rPr>
          <w:rFonts w:hint="eastAsia"/>
        </w:rPr>
        <w:t>字</w:t>
      </w:r>
      <w:r>
        <w:rPr>
          <w:rFonts w:hint="eastAsia"/>
        </w:rPr>
        <w:t>元</w:t>
      </w:r>
      <m:oMath>
        <m:r>
          <m:rPr>
            <m:sty m:val="p"/>
          </m:rPr>
          <w:rPr>
            <w:rFonts w:ascii="Cambria Math" w:hAnsi="Cambria Math"/>
          </w:rPr>
          <m:t xml:space="preserve"> @</m:t>
        </m:r>
      </m:oMath>
      <w:r w:rsidRPr="001E2D96">
        <w:rPr>
          <w:rFonts w:hint="eastAsia"/>
        </w:rPr>
        <w:t>。</w:t>
      </w:r>
      <w:r>
        <w:rPr>
          <w:rFonts w:hint="eastAsia"/>
        </w:rPr>
        <w:t>例如</w:t>
      </w:r>
      <w:r w:rsidRPr="004A4E31">
        <w:rPr>
          <w:iCs/>
        </w:rPr>
        <w:t>to_upper(</w:t>
      </w:r>
      <m:oMath>
        <m:r>
          <m:rPr>
            <m:nor/>
          </m:rPr>
          <w:rPr>
            <w:rFonts w:ascii="Cambria Math" w:hAnsi="Cambria Math"/>
          </w:rPr>
          <m:t>'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nor/>
          </m:rPr>
          <w:rPr>
            <w:rFonts w:ascii="Cambria Math" w:hAnsi="Cambria Math"/>
          </w:rPr>
          <m:t>'</m:t>
        </m:r>
      </m:oMath>
      <w:r w:rsidRPr="004A4E31">
        <w:rPr>
          <w:iCs/>
        </w:rPr>
        <w:t>)</w:t>
      </w:r>
      <w:r>
        <w:rPr>
          <w:iCs/>
        </w:rPr>
        <w:t xml:space="preserve"> </w:t>
      </w:r>
      <w:r>
        <w:rPr>
          <w:iCs/>
        </w:rPr>
        <w:t>會</w:t>
      </w:r>
      <w:r>
        <w:rPr>
          <w:rFonts w:hint="eastAsia"/>
          <w:iCs/>
        </w:rPr>
        <w:t>傳回</w:t>
      </w:r>
      <w:r>
        <w:rPr>
          <w:iCs/>
        </w:rPr>
        <w:t>字元</w:t>
      </w:r>
      <w:r>
        <w:rPr>
          <w:rFonts w:hint="eastAsia"/>
          <w:iCs/>
        </w:rPr>
        <w:t>A</w:t>
      </w:r>
      <w:r>
        <w:rPr>
          <w:iCs/>
        </w:rPr>
        <w:t>，而</w:t>
      </w:r>
      <w:r w:rsidRPr="004A4E31">
        <w:rPr>
          <w:iCs/>
        </w:rPr>
        <w:t>to_upper(</w:t>
      </w:r>
      <m:oMath>
        <m:r>
          <m:rPr>
            <m:nor/>
          </m:rPr>
          <w:rPr>
            <w:rFonts w:ascii="Cambria Math" w:hAnsi="Cambria Math"/>
          </w:rPr>
          <m:t>'</m:t>
        </m:r>
        <m:r>
          <m:rPr>
            <m:sty m:val="p"/>
          </m:rPr>
          <w:rPr>
            <w:rFonts w:ascii="Cambria Math" w:hAnsi="Cambria Math"/>
          </w:rPr>
          <m:t>#</m:t>
        </m:r>
        <m:r>
          <m:rPr>
            <m:nor/>
          </m:rPr>
          <w:rPr>
            <w:rFonts w:ascii="Cambria Math" w:hAnsi="Cambria Math"/>
          </w:rPr>
          <m:t>'</m:t>
        </m:r>
      </m:oMath>
      <w:r w:rsidRPr="004A4E31">
        <w:rPr>
          <w:iCs/>
        </w:rPr>
        <w:t>)</w:t>
      </w:r>
      <w:r>
        <w:rPr>
          <w:iCs/>
        </w:rPr>
        <w:t xml:space="preserve"> </w:t>
      </w:r>
      <w:r>
        <w:rPr>
          <w:iCs/>
        </w:rPr>
        <w:t>會</w:t>
      </w:r>
      <w:r>
        <w:rPr>
          <w:rFonts w:hint="eastAsia"/>
          <w:iCs/>
        </w:rPr>
        <w:t>傳回</w:t>
      </w:r>
      <w:r>
        <w:rPr>
          <w:iCs/>
        </w:rPr>
        <w:t>字元</w:t>
      </w:r>
      <m:oMath>
        <m:r>
          <m:rPr>
            <m:sty m:val="p"/>
          </m:rPr>
          <w:rPr>
            <w:rFonts w:ascii="Cambria Math" w:hAnsi="Cambria Math"/>
          </w:rPr>
          <m:t xml:space="preserve"> @</m:t>
        </m:r>
      </m:oMath>
      <w:r>
        <w:t>。</w:t>
      </w:r>
    </w:p>
    <w:p w14:paraId="240BFD68" w14:textId="77777777" w:rsidR="00C01F72" w:rsidRDefault="00C01F72" w:rsidP="003A1680">
      <w:pPr>
        <w:pStyle w:val="J"/>
        <w:tabs>
          <w:tab w:val="clear" w:pos="840"/>
        </w:tabs>
        <w:spacing w:afterLines="50" w:after="120"/>
        <w:ind w:left="425" w:hanging="425"/>
        <w:rPr>
          <w:iCs/>
          <w:color w:val="FF0000"/>
        </w:rPr>
      </w:pPr>
      <w:r w:rsidRPr="00EB4C2C">
        <w:rPr>
          <w:rFonts w:hint="eastAsia"/>
          <w:iCs/>
          <w:color w:val="FF0000"/>
        </w:rPr>
        <w:t>試撰寫</w:t>
      </w:r>
      <w:r w:rsidRPr="00EB4C2C">
        <w:rPr>
          <w:rFonts w:hint="eastAsia"/>
          <w:iCs/>
          <w:color w:val="FF0000"/>
        </w:rPr>
        <w:t>int cub</w:t>
      </w:r>
      <w:r w:rsidR="00DF5A50" w:rsidRPr="00EB4C2C">
        <w:rPr>
          <w:rFonts w:hint="eastAsia"/>
          <w:iCs/>
          <w:color w:val="FF0000"/>
        </w:rPr>
        <w:t>ic</w:t>
      </w:r>
      <w:r w:rsidRPr="00EB4C2C">
        <w:rPr>
          <w:rFonts w:hint="eastAsia"/>
          <w:iCs/>
          <w:color w:val="FF0000"/>
        </w:rPr>
        <w:t xml:space="preserve">(int x) </w:t>
      </w:r>
      <w:r w:rsidR="00C630BA" w:rsidRPr="00EB4C2C">
        <w:rPr>
          <w:rFonts w:hint="eastAsia"/>
          <w:iCs/>
          <w:color w:val="FF0000"/>
        </w:rPr>
        <w:t>函數</w:t>
      </w:r>
      <w:r w:rsidRPr="00EB4C2C">
        <w:rPr>
          <w:rFonts w:hint="eastAsia"/>
          <w:iCs/>
          <w:color w:val="FF0000"/>
        </w:rPr>
        <w:t>，</w:t>
      </w:r>
      <w:r w:rsidR="00DF5A50" w:rsidRPr="00EB4C2C">
        <w:rPr>
          <w:rFonts w:hint="eastAsia"/>
          <w:iCs/>
          <w:color w:val="FF0000"/>
        </w:rPr>
        <w:t>可</w:t>
      </w:r>
      <w:r w:rsidRPr="00EB4C2C">
        <w:rPr>
          <w:rFonts w:hint="eastAsia"/>
          <w:iCs/>
          <w:color w:val="FF0000"/>
        </w:rPr>
        <w:t>傳回引數</w:t>
      </w:r>
      <w:r w:rsidRPr="00EB4C2C">
        <w:rPr>
          <w:rFonts w:hint="eastAsia"/>
          <w:iCs/>
          <w:color w:val="FF0000"/>
        </w:rPr>
        <w:t>x</w:t>
      </w:r>
      <w:r w:rsidRPr="00EB4C2C">
        <w:rPr>
          <w:rFonts w:hint="eastAsia"/>
          <w:iCs/>
          <w:color w:val="FF0000"/>
        </w:rPr>
        <w:t>的</w:t>
      </w:r>
      <w:r w:rsidRPr="00EB4C2C">
        <w:rPr>
          <w:rFonts w:hint="eastAsia"/>
          <w:iCs/>
          <w:color w:val="FF0000"/>
        </w:rPr>
        <w:t>3</w:t>
      </w:r>
      <w:r w:rsidRPr="00EB4C2C">
        <w:rPr>
          <w:rFonts w:hint="eastAsia"/>
          <w:iCs/>
          <w:color w:val="FF0000"/>
        </w:rPr>
        <w:t>次方</w:t>
      </w:r>
      <w:r w:rsidR="00AE4E66" w:rsidRPr="00EB4C2C">
        <w:rPr>
          <w:rFonts w:hint="eastAsia"/>
          <w:iCs/>
          <w:color w:val="FF0000"/>
        </w:rPr>
        <w:t>。例如</w:t>
      </w:r>
      <w:r w:rsidR="00AE4E66" w:rsidRPr="00EB4C2C">
        <w:rPr>
          <w:rFonts w:hint="eastAsia"/>
          <w:iCs/>
          <w:color w:val="FF0000"/>
        </w:rPr>
        <w:t>cubic(</w:t>
      </w:r>
      <w:r w:rsidR="00AE4E66" w:rsidRPr="00EB4C2C">
        <w:rPr>
          <w:iCs/>
          <w:color w:val="FF0000"/>
        </w:rPr>
        <w:t>5</w:t>
      </w:r>
      <w:r w:rsidR="00AE4E66" w:rsidRPr="00EB4C2C">
        <w:rPr>
          <w:rFonts w:hint="eastAsia"/>
          <w:iCs/>
          <w:color w:val="FF0000"/>
        </w:rPr>
        <w:t xml:space="preserve">) </w:t>
      </w:r>
      <w:r w:rsidR="00AE4E66" w:rsidRPr="00EB4C2C">
        <w:rPr>
          <w:rFonts w:hint="eastAsia"/>
          <w:iCs/>
          <w:color w:val="FF0000"/>
        </w:rPr>
        <w:t>可傳回</w:t>
      </w:r>
      <w:r w:rsidR="00AE4E66" w:rsidRPr="00EB4C2C">
        <w:rPr>
          <w:rFonts w:hint="eastAsia"/>
          <w:iCs/>
          <w:color w:val="FF0000"/>
        </w:rPr>
        <w:t>125</w:t>
      </w:r>
      <w:r w:rsidRPr="00EB4C2C">
        <w:rPr>
          <w:rFonts w:hint="eastAsia"/>
          <w:iCs/>
          <w:color w:val="FF0000"/>
        </w:rPr>
        <w:t>。</w:t>
      </w:r>
    </w:p>
    <w:p w14:paraId="127ADD12" w14:textId="3BCA7255" w:rsidR="001F303D" w:rsidRPr="00EB4C2C" w:rsidRDefault="001F303D" w:rsidP="001F303D">
      <w:pPr>
        <w:pStyle w:val="J"/>
        <w:numPr>
          <w:ilvl w:val="0"/>
          <w:numId w:val="0"/>
        </w:numPr>
        <w:spacing w:afterLines="50" w:after="120"/>
        <w:ind w:left="425"/>
        <w:rPr>
          <w:rFonts w:hint="eastAsia"/>
          <w:iCs/>
          <w:color w:val="FF0000"/>
        </w:rPr>
      </w:pPr>
      <w:r w:rsidRPr="001F303D">
        <w:rPr>
          <w:iCs/>
          <w:color w:val="FF0000"/>
        </w:rPr>
        <w:lastRenderedPageBreak/>
        <w:drawing>
          <wp:inline distT="0" distB="0" distL="0" distR="0" wp14:anchorId="6090FCBF" wp14:editId="353D0B5F">
            <wp:extent cx="4734586" cy="4915586"/>
            <wp:effectExtent l="0" t="0" r="8890" b="0"/>
            <wp:docPr id="1080309902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9902" name="圖片 1" descr="一張含有 文字, 電子產品, 螢幕擷取畫面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FD69" w14:textId="77777777" w:rsidR="00B405BF" w:rsidRDefault="00B405BF" w:rsidP="003A1680">
      <w:pPr>
        <w:pStyle w:val="J"/>
        <w:tabs>
          <w:tab w:val="clear" w:pos="840"/>
        </w:tabs>
        <w:spacing w:afterLines="50" w:after="120"/>
        <w:ind w:left="425" w:hanging="425"/>
        <w:rPr>
          <w:iCs/>
          <w:color w:val="FF0000"/>
        </w:rPr>
      </w:pPr>
      <w:r w:rsidRPr="00EB4C2C">
        <w:rPr>
          <w:rFonts w:hint="eastAsia"/>
          <w:iCs/>
          <w:color w:val="FF0000"/>
        </w:rPr>
        <w:t>試撰寫</w:t>
      </w:r>
      <w:r w:rsidRPr="00EB4C2C">
        <w:rPr>
          <w:rFonts w:hint="eastAsia"/>
          <w:iCs/>
          <w:color w:val="FF0000"/>
        </w:rPr>
        <w:t xml:space="preserve">int </w:t>
      </w:r>
      <w:r w:rsidR="00DF5A50" w:rsidRPr="00EB4C2C">
        <w:rPr>
          <w:rFonts w:hint="eastAsia"/>
          <w:iCs/>
          <w:color w:val="FF0000"/>
        </w:rPr>
        <w:t>sum</w:t>
      </w:r>
      <w:r w:rsidRPr="00EB4C2C">
        <w:rPr>
          <w:rFonts w:hint="eastAsia"/>
          <w:iCs/>
          <w:color w:val="FF0000"/>
        </w:rPr>
        <w:t xml:space="preserve">(int </w:t>
      </w:r>
      <m:oMath>
        <m:r>
          <w:rPr>
            <w:rFonts w:ascii="Cambria Math" w:hAnsi="Cambria Math" w:hint="eastAsia"/>
            <w:color w:val="FF0000"/>
          </w:rPr>
          <m:t>n</m:t>
        </m:r>
      </m:oMath>
      <w:r w:rsidRPr="00EB4C2C">
        <w:rPr>
          <w:rFonts w:hint="eastAsia"/>
          <w:iCs/>
          <w:color w:val="FF0000"/>
        </w:rPr>
        <w:t xml:space="preserve">) </w:t>
      </w:r>
      <w:r w:rsidR="00C630BA" w:rsidRPr="00EB4C2C">
        <w:rPr>
          <w:rFonts w:hint="eastAsia"/>
          <w:iCs/>
          <w:color w:val="FF0000"/>
        </w:rPr>
        <w:t>函數</w:t>
      </w:r>
      <w:r w:rsidRPr="00EB4C2C">
        <w:rPr>
          <w:rFonts w:hint="eastAsia"/>
          <w:iCs/>
          <w:color w:val="FF0000"/>
        </w:rPr>
        <w:t>，</w:t>
      </w:r>
      <w:r w:rsidR="00DF5A50" w:rsidRPr="00EB4C2C">
        <w:rPr>
          <w:rFonts w:hint="eastAsia"/>
          <w:iCs/>
          <w:color w:val="FF0000"/>
        </w:rPr>
        <w:t>可</w:t>
      </w:r>
      <w:r w:rsidRPr="00EB4C2C">
        <w:rPr>
          <w:rFonts w:hint="eastAsia"/>
          <w:iCs/>
          <w:color w:val="FF0000"/>
        </w:rPr>
        <w:t>傳回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1+2+…+</m:t>
        </m:r>
        <m:r>
          <w:rPr>
            <w:rFonts w:ascii="Cambria Math" w:hAnsi="Cambria Math"/>
            <w:color w:val="FF0000"/>
          </w:rPr>
          <m:t>n</m:t>
        </m:r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</m:oMath>
      <w:r w:rsidRPr="00EB4C2C">
        <w:rPr>
          <w:rFonts w:hint="eastAsia"/>
          <w:iCs/>
          <w:color w:val="FF0000"/>
        </w:rPr>
        <w:t>之值。</w:t>
      </w:r>
      <w:r w:rsidR="00AE4E66" w:rsidRPr="00EB4C2C">
        <w:rPr>
          <w:rFonts w:hint="eastAsia"/>
          <w:iCs/>
          <w:color w:val="FF0000"/>
        </w:rPr>
        <w:t>例如</w:t>
      </w:r>
      <w:r w:rsidR="00AE4E66" w:rsidRPr="00EB4C2C">
        <w:rPr>
          <w:rFonts w:hint="eastAsia"/>
          <w:iCs/>
          <w:color w:val="FF0000"/>
        </w:rPr>
        <w:t>sum</w:t>
      </w:r>
      <w:r w:rsidR="00AE4E66" w:rsidRPr="00EB4C2C">
        <w:rPr>
          <w:iCs/>
          <w:color w:val="FF0000"/>
        </w:rPr>
        <w:t xml:space="preserve">(10) </w:t>
      </w:r>
      <w:r w:rsidR="00AE4E66" w:rsidRPr="00EB4C2C">
        <w:rPr>
          <w:rFonts w:hint="eastAsia"/>
          <w:iCs/>
          <w:color w:val="FF0000"/>
        </w:rPr>
        <w:t>可傳回</w:t>
      </w:r>
      <w:r w:rsidR="00AE4E66" w:rsidRPr="00EB4C2C">
        <w:rPr>
          <w:iCs/>
          <w:color w:val="FF0000"/>
        </w:rPr>
        <w:t>5</w:t>
      </w:r>
      <w:r w:rsidR="00AE4E66" w:rsidRPr="00EB4C2C">
        <w:rPr>
          <w:rFonts w:hint="eastAsia"/>
          <w:iCs/>
          <w:color w:val="FF0000"/>
        </w:rPr>
        <w:t>5</w:t>
      </w:r>
      <w:r w:rsidRPr="00EB4C2C">
        <w:rPr>
          <w:rFonts w:hint="eastAsia"/>
          <w:iCs/>
          <w:color w:val="FF0000"/>
        </w:rPr>
        <w:t>。</w:t>
      </w:r>
    </w:p>
    <w:p w14:paraId="59CCB0C4" w14:textId="37B57ED0" w:rsidR="001F303D" w:rsidRPr="00EB4C2C" w:rsidRDefault="001F303D" w:rsidP="001F303D">
      <w:pPr>
        <w:pStyle w:val="J"/>
        <w:numPr>
          <w:ilvl w:val="0"/>
          <w:numId w:val="0"/>
        </w:numPr>
        <w:spacing w:afterLines="50" w:after="120"/>
        <w:ind w:left="425"/>
        <w:rPr>
          <w:rFonts w:hint="eastAsia"/>
          <w:iCs/>
          <w:color w:val="FF0000"/>
        </w:rPr>
      </w:pPr>
      <w:r w:rsidRPr="001F303D">
        <w:rPr>
          <w:iCs/>
          <w:color w:val="FF0000"/>
        </w:rPr>
        <w:lastRenderedPageBreak/>
        <w:drawing>
          <wp:inline distT="0" distB="0" distL="0" distR="0" wp14:anchorId="48CEB6DF" wp14:editId="3D4A6387">
            <wp:extent cx="4029637" cy="5048955"/>
            <wp:effectExtent l="0" t="0" r="9525" b="0"/>
            <wp:docPr id="31296415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64156" name="圖片 1" descr="一張含有 文字, 螢幕擷取畫面, 軟體, 多媒體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FD6A" w14:textId="2E7A3F86" w:rsidR="007F1183" w:rsidRPr="00AE4E66" w:rsidRDefault="003605AE" w:rsidP="003A1680">
      <w:pPr>
        <w:pStyle w:val="J"/>
        <w:tabs>
          <w:tab w:val="clear" w:pos="840"/>
        </w:tabs>
        <w:spacing w:afterLines="50" w:after="120"/>
        <w:ind w:left="425" w:hanging="425"/>
        <w:rPr>
          <w:iCs/>
        </w:rPr>
      </w:pPr>
      <w:r w:rsidRPr="001E2D96">
        <w:rPr>
          <w:rFonts w:hint="eastAsia"/>
          <w:iCs/>
        </w:rPr>
        <w:t>試撰寫</w:t>
      </w:r>
      <w:r w:rsidRPr="001E2D96">
        <w:rPr>
          <w:rFonts w:hint="eastAsia"/>
          <w:iCs/>
        </w:rPr>
        <w:t>double f</w:t>
      </w:r>
      <w:r w:rsidRPr="001E2D96">
        <w:rPr>
          <w:iCs/>
        </w:rPr>
        <w:t>ahrenheit</w:t>
      </w:r>
      <w:r w:rsidRPr="001E2D96">
        <w:rPr>
          <w:rFonts w:hint="eastAsia"/>
          <w:iCs/>
        </w:rPr>
        <w:t xml:space="preserve">(double c) </w:t>
      </w:r>
      <w:r w:rsidR="00C630BA" w:rsidRPr="001E2D96">
        <w:rPr>
          <w:rFonts w:hint="eastAsia"/>
          <w:iCs/>
        </w:rPr>
        <w:t>函數</w:t>
      </w:r>
      <w:r w:rsidRPr="001E2D96">
        <w:rPr>
          <w:rFonts w:hint="eastAsia"/>
          <w:iCs/>
        </w:rPr>
        <w:t>，</w:t>
      </w:r>
      <w:r w:rsidR="00AE4E66">
        <w:rPr>
          <w:rFonts w:hint="eastAsia"/>
          <w:iCs/>
        </w:rPr>
        <w:t>可</w:t>
      </w:r>
      <w:r w:rsidR="001017DE">
        <w:rPr>
          <w:rFonts w:hint="eastAsia"/>
          <w:iCs/>
        </w:rPr>
        <w:t>接收</w:t>
      </w:r>
      <w:r w:rsidRPr="001E2D96">
        <w:rPr>
          <w:rFonts w:hint="eastAsia"/>
          <w:iCs/>
        </w:rPr>
        <w:t>攝氏溫度</w:t>
      </w:r>
      <w:r w:rsidR="001017DE">
        <w:rPr>
          <w:rFonts w:hint="eastAsia"/>
          <w:iCs/>
        </w:rPr>
        <w:t>c</w:t>
      </w:r>
      <w:r w:rsidRPr="001E2D96">
        <w:rPr>
          <w:rFonts w:hint="eastAsia"/>
          <w:iCs/>
        </w:rPr>
        <w:t>，</w:t>
      </w:r>
      <w:r w:rsidR="00AE4E66">
        <w:rPr>
          <w:rFonts w:hint="eastAsia"/>
          <w:iCs/>
        </w:rPr>
        <w:t>然後</w:t>
      </w:r>
      <w:r w:rsidRPr="001E2D96">
        <w:rPr>
          <w:rFonts w:hint="eastAsia"/>
          <w:iCs/>
        </w:rPr>
        <w:t>傳回</w:t>
      </w:r>
      <w:r w:rsidR="001017DE">
        <w:rPr>
          <w:rFonts w:hint="eastAsia"/>
          <w:iCs/>
        </w:rPr>
        <w:t>它</w:t>
      </w:r>
      <w:r w:rsidRPr="001E2D96">
        <w:rPr>
          <w:rFonts w:hint="eastAsia"/>
          <w:iCs/>
        </w:rPr>
        <w:t>的華氏溫度</w:t>
      </w:r>
      <w:r w:rsidR="00AE4E66">
        <w:rPr>
          <w:rFonts w:hint="eastAsia"/>
          <w:iCs/>
        </w:rPr>
        <w:t>（</w:t>
      </w:r>
      <m:oMath>
        <m:r>
          <m:rPr>
            <m:sty m:val="p"/>
          </m:rPr>
          <w:rPr>
            <w:rFonts w:ascii="Cambria Math" w:hAnsi="Cambria Math" w:hint="eastAsia"/>
          </w:rPr>
          <m:t>華式溫度</m:t>
        </m:r>
        <m:r>
          <m:rPr>
            <m:sty m:val="p"/>
          </m:rPr>
          <w:rPr>
            <w:rFonts w:ascii="Cambria Math" w:hAnsi="Cambria Math" w:hint="eastAsia"/>
          </w:rPr>
          <m:t>=(9/5)</m:t>
        </m:r>
        <m:r>
          <m:rPr>
            <m:sty m:val="p"/>
          </m:rPr>
          <w:rPr>
            <w:rFonts w:ascii="Cambria Math" w:hAnsi="Cambria Math" w:cs="MS Gothic"/>
          </w:rPr>
          <m:t>×</m:t>
        </m:r>
        <m:r>
          <m:rPr>
            <m:sty m:val="p"/>
          </m:rPr>
          <w:rPr>
            <w:rFonts w:ascii="Cambria Math" w:hAnsi="Cambria Math" w:cs="華康細圓體" w:hint="eastAsia"/>
          </w:rPr>
          <m:t>攝氏溫度</m:t>
        </m:r>
        <m:r>
          <m:rPr>
            <m:sty m:val="p"/>
          </m:rPr>
          <w:rPr>
            <w:rFonts w:ascii="Cambria Math" w:hAnsi="Cambria Math" w:hint="eastAsia"/>
          </w:rPr>
          <m:t>+32</m:t>
        </m:r>
      </m:oMath>
      <w:r w:rsidR="00AE4E66">
        <w:rPr>
          <w:rFonts w:hint="eastAsia"/>
          <w:iCs/>
        </w:rPr>
        <w:t>）</w:t>
      </w:r>
      <w:r w:rsidRPr="001E2D96">
        <w:rPr>
          <w:rFonts w:hint="eastAsia"/>
          <w:iCs/>
        </w:rPr>
        <w:t>。</w:t>
      </w:r>
      <w:r w:rsidR="00AE4E66">
        <w:rPr>
          <w:rFonts w:hint="eastAsia"/>
          <w:iCs/>
        </w:rPr>
        <w:t>例如</w:t>
      </w:r>
      <w:r w:rsidR="00AE4E66" w:rsidRPr="001E2D96">
        <w:rPr>
          <w:rFonts w:hint="eastAsia"/>
          <w:iCs/>
        </w:rPr>
        <w:t>f</w:t>
      </w:r>
      <w:r w:rsidR="00AE4E66" w:rsidRPr="001E2D96">
        <w:rPr>
          <w:iCs/>
        </w:rPr>
        <w:t>ahrenheit</w:t>
      </w:r>
      <w:r w:rsidR="00AE4E66" w:rsidRPr="001E2D96">
        <w:rPr>
          <w:rFonts w:hint="eastAsia"/>
          <w:iCs/>
        </w:rPr>
        <w:t>(</w:t>
      </w:r>
      <w:r w:rsidR="00AE4E66">
        <w:rPr>
          <w:iCs/>
        </w:rPr>
        <w:t>50.0</w:t>
      </w:r>
      <w:r w:rsidR="00AE4E66" w:rsidRPr="001E2D96">
        <w:rPr>
          <w:rFonts w:hint="eastAsia"/>
          <w:iCs/>
        </w:rPr>
        <w:t>)</w:t>
      </w:r>
      <w:r w:rsidR="00AE4E66">
        <w:rPr>
          <w:iCs/>
        </w:rPr>
        <w:t xml:space="preserve"> </w:t>
      </w:r>
      <w:r w:rsidR="00AE4E66">
        <w:rPr>
          <w:iCs/>
        </w:rPr>
        <w:t>可傳回</w:t>
      </w:r>
      <w:r w:rsidR="00AE4E66">
        <w:rPr>
          <w:rFonts w:hint="eastAsia"/>
          <w:iCs/>
        </w:rPr>
        <w:t>122.0</w:t>
      </w:r>
      <w:r w:rsidR="00AE4E66">
        <w:rPr>
          <w:iCs/>
        </w:rPr>
        <w:t>。</w:t>
      </w:r>
    </w:p>
    <w:p w14:paraId="240BFD6B" w14:textId="77777777" w:rsidR="006233DF" w:rsidRDefault="006233DF" w:rsidP="003A1680">
      <w:pPr>
        <w:pStyle w:val="J"/>
        <w:tabs>
          <w:tab w:val="clear" w:pos="840"/>
        </w:tabs>
        <w:spacing w:afterLines="50" w:after="120"/>
        <w:ind w:left="425" w:hanging="425"/>
        <w:rPr>
          <w:iCs/>
          <w:color w:val="FF0000"/>
        </w:rPr>
      </w:pPr>
      <w:r w:rsidRPr="0021691E">
        <w:rPr>
          <w:rFonts w:hint="eastAsia"/>
          <w:iCs/>
          <w:color w:val="FF0000"/>
        </w:rPr>
        <w:t>試撰寫</w:t>
      </w:r>
      <w:r w:rsidR="009C16EE" w:rsidRPr="0021691E">
        <w:rPr>
          <w:rFonts w:hint="eastAsia"/>
          <w:iCs/>
          <w:color w:val="FF0000"/>
        </w:rPr>
        <w:t xml:space="preserve">boolean </w:t>
      </w:r>
      <w:r w:rsidR="00AE4E66" w:rsidRPr="0021691E">
        <w:rPr>
          <w:rFonts w:hint="eastAsia"/>
          <w:iCs/>
          <w:color w:val="FF0000"/>
        </w:rPr>
        <w:t>is</w:t>
      </w:r>
      <w:r w:rsidR="00AE4E66" w:rsidRPr="0021691E">
        <w:rPr>
          <w:iCs/>
          <w:color w:val="FF0000"/>
        </w:rPr>
        <w:t>_</w:t>
      </w:r>
      <w:r w:rsidR="005C21CB" w:rsidRPr="0021691E">
        <w:rPr>
          <w:rFonts w:hint="eastAsia"/>
          <w:iCs/>
          <w:color w:val="FF0000"/>
        </w:rPr>
        <w:t>even</w:t>
      </w:r>
      <w:r w:rsidRPr="0021691E">
        <w:rPr>
          <w:rFonts w:hint="eastAsia"/>
          <w:iCs/>
          <w:color w:val="FF0000"/>
        </w:rPr>
        <w:t xml:space="preserve">(int n) </w:t>
      </w:r>
      <w:r w:rsidR="00C630BA" w:rsidRPr="0021691E">
        <w:rPr>
          <w:rFonts w:hint="eastAsia"/>
          <w:iCs/>
          <w:color w:val="FF0000"/>
        </w:rPr>
        <w:t>函數</w:t>
      </w:r>
      <w:r w:rsidRPr="0021691E">
        <w:rPr>
          <w:rFonts w:hint="eastAsia"/>
          <w:iCs/>
          <w:color w:val="FF0000"/>
        </w:rPr>
        <w:t>，用來判別</w:t>
      </w:r>
      <w:r w:rsidR="001017DE" w:rsidRPr="0021691E">
        <w:rPr>
          <w:rFonts w:hint="eastAsia"/>
          <w:iCs/>
          <w:color w:val="FF0000"/>
        </w:rPr>
        <w:t>整數</w:t>
      </w:r>
      <w:r w:rsidRPr="0021691E">
        <w:rPr>
          <w:rFonts w:hint="eastAsia"/>
          <w:iCs/>
          <w:color w:val="FF0000"/>
        </w:rPr>
        <w:t>n</w:t>
      </w:r>
      <w:r w:rsidRPr="0021691E">
        <w:rPr>
          <w:rFonts w:hint="eastAsia"/>
          <w:iCs/>
          <w:color w:val="FF0000"/>
        </w:rPr>
        <w:t>是否為</w:t>
      </w:r>
      <w:r w:rsidR="004071FA" w:rsidRPr="0021691E">
        <w:rPr>
          <w:rFonts w:hint="eastAsia"/>
          <w:iCs/>
          <w:color w:val="FF0000"/>
        </w:rPr>
        <w:t>偶</w:t>
      </w:r>
      <w:r w:rsidRPr="0021691E">
        <w:rPr>
          <w:rFonts w:hint="eastAsia"/>
          <w:iCs/>
          <w:color w:val="FF0000"/>
        </w:rPr>
        <w:t>數。若是，則傳回</w:t>
      </w:r>
      <w:r w:rsidRPr="0021691E">
        <w:rPr>
          <w:rFonts w:hint="eastAsia"/>
          <w:iCs/>
          <w:color w:val="FF0000"/>
        </w:rPr>
        <w:t>true</w:t>
      </w:r>
      <w:r w:rsidRPr="0021691E">
        <w:rPr>
          <w:rFonts w:hint="eastAsia"/>
          <w:iCs/>
          <w:color w:val="FF0000"/>
        </w:rPr>
        <w:t>，否則傳回</w:t>
      </w:r>
      <w:r w:rsidRPr="0021691E">
        <w:rPr>
          <w:rFonts w:hint="eastAsia"/>
          <w:iCs/>
          <w:color w:val="FF0000"/>
        </w:rPr>
        <w:t>false</w:t>
      </w:r>
      <w:r w:rsidRPr="0021691E">
        <w:rPr>
          <w:rFonts w:hint="eastAsia"/>
          <w:iCs/>
          <w:color w:val="FF0000"/>
        </w:rPr>
        <w:t>。</w:t>
      </w:r>
      <w:r w:rsidR="00AE4E66" w:rsidRPr="0021691E">
        <w:rPr>
          <w:rFonts w:hint="eastAsia"/>
          <w:iCs/>
          <w:color w:val="FF0000"/>
        </w:rPr>
        <w:t>例如</w:t>
      </w:r>
      <w:r w:rsidR="00AE4E66" w:rsidRPr="0021691E">
        <w:rPr>
          <w:rFonts w:hint="eastAsia"/>
          <w:iCs/>
          <w:color w:val="FF0000"/>
        </w:rPr>
        <w:t>is</w:t>
      </w:r>
      <w:r w:rsidR="00AE4E66" w:rsidRPr="0021691E">
        <w:rPr>
          <w:iCs/>
          <w:color w:val="FF0000"/>
        </w:rPr>
        <w:t>_</w:t>
      </w:r>
      <w:r w:rsidR="00AE4E66" w:rsidRPr="0021691E">
        <w:rPr>
          <w:rFonts w:hint="eastAsia"/>
          <w:iCs/>
          <w:color w:val="FF0000"/>
        </w:rPr>
        <w:t>even(</w:t>
      </w:r>
      <w:r w:rsidR="00AE4E66" w:rsidRPr="0021691E">
        <w:rPr>
          <w:iCs/>
          <w:color w:val="FF0000"/>
        </w:rPr>
        <w:t>5</w:t>
      </w:r>
      <w:r w:rsidR="00AE4E66" w:rsidRPr="0021691E">
        <w:rPr>
          <w:rFonts w:hint="eastAsia"/>
          <w:iCs/>
          <w:color w:val="FF0000"/>
        </w:rPr>
        <w:t xml:space="preserve">) </w:t>
      </w:r>
      <w:r w:rsidR="00AE4E66" w:rsidRPr="0021691E">
        <w:rPr>
          <w:iCs/>
          <w:color w:val="FF0000"/>
        </w:rPr>
        <w:t>會傳回</w:t>
      </w:r>
      <w:r w:rsidR="00AE4E66" w:rsidRPr="0021691E">
        <w:rPr>
          <w:iCs/>
          <w:color w:val="FF0000"/>
        </w:rPr>
        <w:t>false</w:t>
      </w:r>
      <w:r w:rsidR="000D7ABF" w:rsidRPr="0021691E">
        <w:rPr>
          <w:iCs/>
          <w:color w:val="FF0000"/>
        </w:rPr>
        <w:t>，</w:t>
      </w:r>
      <w:r w:rsidR="000D7ABF" w:rsidRPr="0021691E">
        <w:rPr>
          <w:rFonts w:hint="eastAsia"/>
          <w:iCs/>
          <w:color w:val="FF0000"/>
        </w:rPr>
        <w:t>根據傳回值印出</w:t>
      </w:r>
      <w:r w:rsidR="000D7ABF" w:rsidRPr="0021691E">
        <w:rPr>
          <w:rFonts w:hint="eastAsia"/>
          <w:iCs/>
          <w:color w:val="FF0000"/>
        </w:rPr>
        <w:t>n "</w:t>
      </w:r>
      <w:r w:rsidR="000D7ABF" w:rsidRPr="0021691E">
        <w:rPr>
          <w:rFonts w:hint="eastAsia"/>
          <w:iCs/>
          <w:color w:val="FF0000"/>
        </w:rPr>
        <w:t>是偶數</w:t>
      </w:r>
      <w:r w:rsidR="000D7ABF" w:rsidRPr="0021691E">
        <w:rPr>
          <w:rFonts w:hint="eastAsia"/>
          <w:iCs/>
          <w:color w:val="FF0000"/>
        </w:rPr>
        <w:t>"</w:t>
      </w:r>
      <w:r w:rsidR="000D7ABF" w:rsidRPr="0021691E">
        <w:rPr>
          <w:rFonts w:hint="eastAsia"/>
          <w:iCs/>
          <w:color w:val="FF0000"/>
        </w:rPr>
        <w:t>或</w:t>
      </w:r>
      <w:r w:rsidR="000D7ABF" w:rsidRPr="0021691E">
        <w:rPr>
          <w:rFonts w:hint="eastAsia"/>
          <w:iCs/>
          <w:color w:val="FF0000"/>
        </w:rPr>
        <w:t xml:space="preserve"> "</w:t>
      </w:r>
      <w:r w:rsidR="000D7ABF" w:rsidRPr="0021691E">
        <w:rPr>
          <w:rFonts w:hint="eastAsia"/>
          <w:iCs/>
          <w:color w:val="FF0000"/>
        </w:rPr>
        <w:t>不是偶數</w:t>
      </w:r>
      <w:r w:rsidR="000D7ABF" w:rsidRPr="0021691E">
        <w:rPr>
          <w:rFonts w:hint="eastAsia"/>
          <w:iCs/>
          <w:color w:val="FF0000"/>
        </w:rPr>
        <w:t>"</w:t>
      </w:r>
      <w:r w:rsidR="008617BC" w:rsidRPr="0021691E">
        <w:rPr>
          <w:rFonts w:hint="eastAsia"/>
          <w:iCs/>
          <w:color w:val="FF0000"/>
        </w:rPr>
        <w:t>。</w:t>
      </w:r>
    </w:p>
    <w:p w14:paraId="5B344D67" w14:textId="0EB54D58" w:rsidR="001F303D" w:rsidRPr="0021691E" w:rsidRDefault="001F303D" w:rsidP="001F303D">
      <w:pPr>
        <w:pStyle w:val="J"/>
        <w:numPr>
          <w:ilvl w:val="0"/>
          <w:numId w:val="0"/>
        </w:numPr>
        <w:spacing w:afterLines="50" w:after="120"/>
        <w:ind w:left="425"/>
        <w:rPr>
          <w:rFonts w:hint="eastAsia"/>
          <w:iCs/>
          <w:color w:val="FF0000"/>
        </w:rPr>
      </w:pPr>
      <w:r w:rsidRPr="001F303D">
        <w:rPr>
          <w:iCs/>
          <w:color w:val="FF0000"/>
        </w:rPr>
        <w:lastRenderedPageBreak/>
        <w:drawing>
          <wp:inline distT="0" distB="0" distL="0" distR="0" wp14:anchorId="5C64DD7E" wp14:editId="24921147">
            <wp:extent cx="4201111" cy="5125165"/>
            <wp:effectExtent l="0" t="0" r="9525" b="0"/>
            <wp:docPr id="2026632188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32188" name="圖片 1" descr="一張含有 文字, 螢幕擷取畫面, 軟體, 陳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FD6C" w14:textId="77777777" w:rsidR="006233DF" w:rsidRDefault="00C6316F" w:rsidP="003A1680">
      <w:pPr>
        <w:pStyle w:val="J"/>
        <w:tabs>
          <w:tab w:val="clear" w:pos="840"/>
        </w:tabs>
        <w:spacing w:afterLines="50" w:after="120"/>
        <w:ind w:left="425" w:hanging="425"/>
        <w:rPr>
          <w:iCs/>
          <w:color w:val="FF0000"/>
        </w:rPr>
      </w:pPr>
      <w:r w:rsidRPr="0021691E">
        <w:rPr>
          <w:rFonts w:hint="eastAsia"/>
          <w:iCs/>
          <w:color w:val="FF0000"/>
        </w:rPr>
        <w:t>試利用習題</w:t>
      </w:r>
      <w:r w:rsidRPr="0021691E">
        <w:rPr>
          <w:rFonts w:hint="eastAsia"/>
          <w:iCs/>
          <w:color w:val="FF0000"/>
        </w:rPr>
        <w:t>6</w:t>
      </w:r>
      <w:r w:rsidRPr="0021691E">
        <w:rPr>
          <w:rFonts w:hint="eastAsia"/>
          <w:iCs/>
          <w:color w:val="FF0000"/>
        </w:rPr>
        <w:t>的結果找出</w:t>
      </w:r>
      <w:r w:rsidR="000A43EB" w:rsidRPr="0021691E">
        <w:rPr>
          <w:rFonts w:hint="eastAsia"/>
          <w:iCs/>
          <w:color w:val="FF0000"/>
        </w:rPr>
        <w:t>1</w:t>
      </w:r>
      <w:r w:rsidR="000A43EB" w:rsidRPr="0021691E">
        <w:rPr>
          <w:iCs/>
          <w:color w:val="FF0000"/>
        </w:rPr>
        <w:t>~</w:t>
      </w:r>
      <w:r w:rsidRPr="0021691E">
        <w:rPr>
          <w:rFonts w:hint="eastAsia"/>
          <w:iCs/>
          <w:color w:val="FF0000"/>
        </w:rPr>
        <w:t>100</w:t>
      </w:r>
      <w:r w:rsidR="000A43EB" w:rsidRPr="0021691E">
        <w:rPr>
          <w:rFonts w:hint="eastAsia"/>
          <w:iCs/>
          <w:color w:val="FF0000"/>
        </w:rPr>
        <w:t>間</w:t>
      </w:r>
      <w:r w:rsidR="003855B1" w:rsidRPr="0021691E">
        <w:rPr>
          <w:rFonts w:hint="eastAsia"/>
          <w:iCs/>
          <w:color w:val="FF0000"/>
        </w:rPr>
        <w:t>可以被</w:t>
      </w:r>
      <w:r w:rsidR="003855B1" w:rsidRPr="0021691E">
        <w:rPr>
          <w:rFonts w:hint="eastAsia"/>
          <w:iCs/>
          <w:color w:val="FF0000"/>
        </w:rPr>
        <w:t>9</w:t>
      </w:r>
      <w:r w:rsidR="003855B1" w:rsidRPr="0021691E">
        <w:rPr>
          <w:rFonts w:hint="eastAsia"/>
          <w:iCs/>
          <w:color w:val="FF0000"/>
        </w:rPr>
        <w:t>整除</w:t>
      </w:r>
      <w:r w:rsidRPr="0021691E">
        <w:rPr>
          <w:rFonts w:hint="eastAsia"/>
          <w:iCs/>
          <w:color w:val="FF0000"/>
        </w:rPr>
        <w:t>的所有</w:t>
      </w:r>
      <w:r w:rsidR="004071FA" w:rsidRPr="0021691E">
        <w:rPr>
          <w:rFonts w:hint="eastAsia"/>
          <w:iCs/>
          <w:color w:val="FF0000"/>
        </w:rPr>
        <w:t>偶</w:t>
      </w:r>
      <w:r w:rsidRPr="0021691E">
        <w:rPr>
          <w:rFonts w:hint="eastAsia"/>
          <w:iCs/>
          <w:color w:val="FF0000"/>
        </w:rPr>
        <w:t>數。</w:t>
      </w:r>
    </w:p>
    <w:p w14:paraId="2200153E" w14:textId="04CC7000" w:rsidR="001F303D" w:rsidRPr="0021691E" w:rsidRDefault="001F303D" w:rsidP="001F303D">
      <w:pPr>
        <w:pStyle w:val="J"/>
        <w:numPr>
          <w:ilvl w:val="0"/>
          <w:numId w:val="0"/>
        </w:numPr>
        <w:spacing w:afterLines="50" w:after="120"/>
        <w:ind w:left="425"/>
        <w:rPr>
          <w:rFonts w:hint="eastAsia"/>
          <w:iCs/>
          <w:color w:val="FF0000"/>
        </w:rPr>
      </w:pPr>
      <w:r w:rsidRPr="001F303D">
        <w:rPr>
          <w:iCs/>
          <w:color w:val="FF0000"/>
        </w:rPr>
        <w:lastRenderedPageBreak/>
        <w:drawing>
          <wp:inline distT="0" distB="0" distL="0" distR="0" wp14:anchorId="31F16D11" wp14:editId="15F20071">
            <wp:extent cx="4429743" cy="3801005"/>
            <wp:effectExtent l="0" t="0" r="9525" b="9525"/>
            <wp:docPr id="483549087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49087" name="圖片 1" descr="一張含有 文字, 螢幕擷取畫面, 軟體, 陳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FD6D" w14:textId="77777777" w:rsidR="007B7176" w:rsidRPr="001E2D96" w:rsidRDefault="007B7176" w:rsidP="003A1680">
      <w:pPr>
        <w:pStyle w:val="J"/>
        <w:tabs>
          <w:tab w:val="clear" w:pos="840"/>
        </w:tabs>
        <w:spacing w:afterLines="50" w:after="120"/>
        <w:ind w:left="425" w:hanging="425"/>
        <w:rPr>
          <w:iCs/>
        </w:rPr>
      </w:pPr>
      <w:r w:rsidRPr="001E2D96">
        <w:rPr>
          <w:rFonts w:hint="eastAsia"/>
          <w:iCs/>
        </w:rPr>
        <w:t>試撰寫</w:t>
      </w:r>
      <w:r>
        <w:rPr>
          <w:iCs/>
        </w:rPr>
        <w:t>void</w:t>
      </w:r>
      <w:r w:rsidRPr="001E2D96">
        <w:rPr>
          <w:rFonts w:hint="eastAsia"/>
          <w:iCs/>
        </w:rPr>
        <w:t xml:space="preserve"> </w:t>
      </w:r>
      <w:r>
        <w:rPr>
          <w:iCs/>
        </w:rPr>
        <w:t>factors</w:t>
      </w:r>
      <w:r w:rsidRPr="001E2D96">
        <w:rPr>
          <w:rFonts w:hint="eastAsia"/>
          <w:iCs/>
        </w:rPr>
        <w:t xml:space="preserve">(int n) </w:t>
      </w:r>
      <w:r w:rsidRPr="001E2D96">
        <w:rPr>
          <w:rFonts w:hint="eastAsia"/>
          <w:iCs/>
        </w:rPr>
        <w:t>函數，</w:t>
      </w:r>
      <w:r>
        <w:rPr>
          <w:rFonts w:hint="eastAsia"/>
          <w:iCs/>
        </w:rPr>
        <w:t>可</w:t>
      </w:r>
      <w:r w:rsidR="00CF597C">
        <w:rPr>
          <w:rFonts w:hint="eastAsia"/>
          <w:iCs/>
        </w:rPr>
        <w:t>用來</w:t>
      </w:r>
      <w:r>
        <w:rPr>
          <w:rFonts w:hint="eastAsia"/>
          <w:iCs/>
        </w:rPr>
        <w:t>印出</w:t>
      </w:r>
      <w:r w:rsidR="00FD3225">
        <w:rPr>
          <w:rFonts w:hint="eastAsia"/>
          <w:iCs/>
        </w:rPr>
        <w:t>整數</w:t>
      </w:r>
      <w:r w:rsidR="00FD3225">
        <w:rPr>
          <w:rFonts w:hint="eastAsia"/>
          <w:iCs/>
        </w:rPr>
        <w:t>n</w:t>
      </w:r>
      <w:r w:rsidR="00FD3225">
        <w:rPr>
          <w:rFonts w:hint="eastAsia"/>
          <w:iCs/>
        </w:rPr>
        <w:t>的所有因數（即可以整除</w:t>
      </w:r>
      <w:r w:rsidR="00FD3225">
        <w:rPr>
          <w:rFonts w:hint="eastAsia"/>
          <w:iCs/>
        </w:rPr>
        <w:t>n</w:t>
      </w:r>
      <w:r w:rsidR="00FD3225">
        <w:rPr>
          <w:rFonts w:hint="eastAsia"/>
          <w:iCs/>
        </w:rPr>
        <w:t>的數）。例如</w:t>
      </w:r>
      <w:r w:rsidR="00FD3225">
        <w:rPr>
          <w:iCs/>
        </w:rPr>
        <w:t>factors</w:t>
      </w:r>
      <w:r w:rsidR="00FD3225" w:rsidRPr="001E2D96">
        <w:rPr>
          <w:rFonts w:hint="eastAsia"/>
          <w:iCs/>
        </w:rPr>
        <w:t>(</w:t>
      </w:r>
      <w:r w:rsidR="00FD3225">
        <w:rPr>
          <w:iCs/>
        </w:rPr>
        <w:t>20</w:t>
      </w:r>
      <w:r w:rsidR="00FD3225" w:rsidRPr="001E2D96">
        <w:rPr>
          <w:rFonts w:hint="eastAsia"/>
          <w:iCs/>
        </w:rPr>
        <w:t>)</w:t>
      </w:r>
      <w:r w:rsidR="00FD3225">
        <w:rPr>
          <w:iCs/>
        </w:rPr>
        <w:t xml:space="preserve"> </w:t>
      </w:r>
      <w:r w:rsidR="00FD3225">
        <w:rPr>
          <w:iCs/>
        </w:rPr>
        <w:t>可印出</w:t>
      </w:r>
      <w:r w:rsidR="00FD3225">
        <w:rPr>
          <w:rFonts w:hint="eastAsia"/>
          <w:iCs/>
        </w:rPr>
        <w:t xml:space="preserve"> 1, 2, 4, 5, 10</w:t>
      </w:r>
      <w:r w:rsidR="00FD3225">
        <w:rPr>
          <w:rFonts w:hint="eastAsia"/>
          <w:iCs/>
        </w:rPr>
        <w:t>和</w:t>
      </w:r>
      <w:r w:rsidR="00FD3225">
        <w:rPr>
          <w:rFonts w:hint="eastAsia"/>
          <w:iCs/>
        </w:rPr>
        <w:t>20</w:t>
      </w:r>
      <w:r w:rsidR="00FD3225">
        <w:rPr>
          <w:rFonts w:hint="eastAsia"/>
          <w:iCs/>
        </w:rPr>
        <w:t>。</w:t>
      </w:r>
    </w:p>
    <w:p w14:paraId="240BFD6E" w14:textId="77777777" w:rsidR="007B7176" w:rsidRPr="00964C7B" w:rsidRDefault="007B7176" w:rsidP="003A1680">
      <w:pPr>
        <w:pStyle w:val="J"/>
        <w:tabs>
          <w:tab w:val="clear" w:pos="840"/>
        </w:tabs>
        <w:spacing w:afterLines="50" w:after="120"/>
        <w:ind w:left="425" w:hanging="425"/>
        <w:rPr>
          <w:iCs/>
        </w:rPr>
      </w:pPr>
      <w:r w:rsidRPr="00964C7B">
        <w:rPr>
          <w:rFonts w:hint="eastAsia"/>
          <w:iCs/>
        </w:rPr>
        <w:t>試撰寫</w:t>
      </w:r>
      <w:r w:rsidRPr="00964C7B">
        <w:rPr>
          <w:rFonts w:hint="eastAsia"/>
          <w:iCs/>
        </w:rPr>
        <w:t>boolean is</w:t>
      </w:r>
      <w:r w:rsidRPr="00964C7B">
        <w:rPr>
          <w:iCs/>
        </w:rPr>
        <w:t>_</w:t>
      </w:r>
      <w:r w:rsidRPr="00964C7B">
        <w:rPr>
          <w:rFonts w:hint="eastAsia"/>
          <w:iCs/>
        </w:rPr>
        <w:t xml:space="preserve">prime(int n) </w:t>
      </w:r>
      <w:r w:rsidRPr="00964C7B">
        <w:rPr>
          <w:rFonts w:hint="eastAsia"/>
          <w:iCs/>
        </w:rPr>
        <w:t>函數，用來判別整數</w:t>
      </w:r>
      <w:r w:rsidRPr="00964C7B">
        <w:rPr>
          <w:rFonts w:hint="eastAsia"/>
          <w:iCs/>
        </w:rPr>
        <w:t>n</w:t>
      </w:r>
      <w:r w:rsidRPr="00964C7B">
        <w:rPr>
          <w:rFonts w:hint="eastAsia"/>
          <w:iCs/>
        </w:rPr>
        <w:t>是否為質數。若是，則傳回</w:t>
      </w:r>
      <w:r w:rsidRPr="00964C7B">
        <w:rPr>
          <w:rFonts w:hint="eastAsia"/>
          <w:iCs/>
        </w:rPr>
        <w:t>true</w:t>
      </w:r>
      <w:r w:rsidRPr="00964C7B">
        <w:rPr>
          <w:rFonts w:hint="eastAsia"/>
          <w:iCs/>
        </w:rPr>
        <w:t>，否則傳回</w:t>
      </w:r>
      <w:r w:rsidRPr="00964C7B">
        <w:rPr>
          <w:rFonts w:hint="eastAsia"/>
          <w:iCs/>
        </w:rPr>
        <w:t>false</w:t>
      </w:r>
      <w:r w:rsidRPr="00964C7B">
        <w:rPr>
          <w:rFonts w:hint="eastAsia"/>
          <w:iCs/>
        </w:rPr>
        <w:t>。例如</w:t>
      </w:r>
      <w:r w:rsidRPr="00964C7B">
        <w:rPr>
          <w:rFonts w:hint="eastAsia"/>
          <w:iCs/>
        </w:rPr>
        <w:t>is</w:t>
      </w:r>
      <w:r w:rsidRPr="00964C7B">
        <w:rPr>
          <w:iCs/>
        </w:rPr>
        <w:t>_</w:t>
      </w:r>
      <w:r w:rsidRPr="00964C7B">
        <w:rPr>
          <w:rFonts w:hint="eastAsia"/>
          <w:iCs/>
        </w:rPr>
        <w:t>prime(</w:t>
      </w:r>
      <w:r w:rsidRPr="00964C7B">
        <w:rPr>
          <w:iCs/>
        </w:rPr>
        <w:t>17</w:t>
      </w:r>
      <w:r w:rsidRPr="00964C7B">
        <w:rPr>
          <w:rFonts w:hint="eastAsia"/>
          <w:iCs/>
        </w:rPr>
        <w:t xml:space="preserve">) </w:t>
      </w:r>
      <w:r w:rsidRPr="00964C7B">
        <w:rPr>
          <w:iCs/>
        </w:rPr>
        <w:t>會傳回</w:t>
      </w:r>
      <w:r w:rsidRPr="00964C7B">
        <w:rPr>
          <w:rFonts w:hint="eastAsia"/>
          <w:iCs/>
        </w:rPr>
        <w:t>true</w:t>
      </w:r>
      <w:r w:rsidR="00DD3CCD" w:rsidRPr="00964C7B">
        <w:rPr>
          <w:iCs/>
        </w:rPr>
        <w:t>，</w:t>
      </w:r>
      <w:r w:rsidR="00DD3CCD" w:rsidRPr="00964C7B">
        <w:rPr>
          <w:rFonts w:hint="eastAsia"/>
          <w:iCs/>
        </w:rPr>
        <w:t>根據傳回值印出</w:t>
      </w:r>
      <w:r w:rsidR="00DD3CCD" w:rsidRPr="00964C7B">
        <w:rPr>
          <w:rFonts w:hint="eastAsia"/>
          <w:iCs/>
        </w:rPr>
        <w:t>n "</w:t>
      </w:r>
      <w:r w:rsidR="00DD3CCD" w:rsidRPr="00964C7B">
        <w:rPr>
          <w:rFonts w:hint="eastAsia"/>
          <w:iCs/>
        </w:rPr>
        <w:t>是質數</w:t>
      </w:r>
      <w:r w:rsidR="00DD3CCD" w:rsidRPr="00964C7B">
        <w:rPr>
          <w:rFonts w:hint="eastAsia"/>
          <w:iCs/>
        </w:rPr>
        <w:t>"</w:t>
      </w:r>
      <w:r w:rsidR="00234944">
        <w:rPr>
          <w:iCs/>
        </w:rPr>
        <w:t xml:space="preserve"> </w:t>
      </w:r>
      <w:r w:rsidR="00DD3CCD" w:rsidRPr="00964C7B">
        <w:rPr>
          <w:rFonts w:hint="eastAsia"/>
          <w:iCs/>
        </w:rPr>
        <w:t>或</w:t>
      </w:r>
      <w:r w:rsidR="00DD3CCD" w:rsidRPr="00964C7B">
        <w:rPr>
          <w:rFonts w:hint="eastAsia"/>
          <w:iCs/>
        </w:rPr>
        <w:t xml:space="preserve"> "</w:t>
      </w:r>
      <w:r w:rsidR="00DD3CCD" w:rsidRPr="00964C7B">
        <w:rPr>
          <w:rFonts w:hint="eastAsia"/>
          <w:iCs/>
        </w:rPr>
        <w:t>不是質數</w:t>
      </w:r>
      <w:r w:rsidR="00DD3CCD" w:rsidRPr="00964C7B">
        <w:rPr>
          <w:rFonts w:hint="eastAsia"/>
          <w:iCs/>
        </w:rPr>
        <w:t>"</w:t>
      </w:r>
      <w:r w:rsidRPr="00964C7B">
        <w:rPr>
          <w:rFonts w:hint="eastAsia"/>
          <w:iCs/>
        </w:rPr>
        <w:t>。</w:t>
      </w:r>
    </w:p>
    <w:p w14:paraId="240BFD6F" w14:textId="77777777" w:rsidR="00B3048B" w:rsidRDefault="00B3048B" w:rsidP="003A1680">
      <w:pPr>
        <w:pStyle w:val="J"/>
        <w:tabs>
          <w:tab w:val="clear" w:pos="840"/>
        </w:tabs>
        <w:spacing w:afterLines="50" w:after="120"/>
        <w:ind w:left="425" w:hanging="425"/>
        <w:rPr>
          <w:iCs/>
        </w:rPr>
      </w:pPr>
      <w:r w:rsidRPr="001E2D96">
        <w:rPr>
          <w:rFonts w:hint="eastAsia"/>
          <w:iCs/>
        </w:rPr>
        <w:t>試撰寫</w:t>
      </w:r>
      <w:r>
        <w:rPr>
          <w:rFonts w:hint="eastAsia"/>
          <w:iCs/>
        </w:rPr>
        <w:t>void</w:t>
      </w:r>
      <w:r>
        <w:rPr>
          <w:iCs/>
        </w:rPr>
        <w:t xml:space="preserve"> </w:t>
      </w:r>
      <w:r>
        <w:rPr>
          <w:rFonts w:hint="eastAsia"/>
          <w:iCs/>
        </w:rPr>
        <w:t>primes</w:t>
      </w:r>
      <w:r w:rsidRPr="001E2D96">
        <w:rPr>
          <w:rFonts w:hint="eastAsia"/>
          <w:iCs/>
        </w:rPr>
        <w:t xml:space="preserve">(int n) </w:t>
      </w:r>
      <w:r w:rsidRPr="001E2D96">
        <w:rPr>
          <w:rFonts w:hint="eastAsia"/>
          <w:iCs/>
        </w:rPr>
        <w:t>函數，</w:t>
      </w:r>
      <w:r w:rsidR="006D199B">
        <w:rPr>
          <w:rFonts w:hint="eastAsia"/>
          <w:iCs/>
        </w:rPr>
        <w:t>可以</w:t>
      </w:r>
      <w:r>
        <w:rPr>
          <w:rFonts w:hint="eastAsia"/>
          <w:iCs/>
        </w:rPr>
        <w:t>印出所有小於等於整數</w:t>
      </w:r>
      <w:r>
        <w:rPr>
          <w:rFonts w:hint="eastAsia"/>
          <w:iCs/>
        </w:rPr>
        <w:t>n</w:t>
      </w:r>
      <w:r>
        <w:rPr>
          <w:rFonts w:hint="eastAsia"/>
          <w:iCs/>
        </w:rPr>
        <w:t>的質數</w:t>
      </w:r>
      <w:r w:rsidRPr="001E2D96">
        <w:rPr>
          <w:rFonts w:hint="eastAsia"/>
          <w:iCs/>
        </w:rPr>
        <w:t>。</w:t>
      </w:r>
      <w:r>
        <w:rPr>
          <w:rFonts w:hint="eastAsia"/>
          <w:iCs/>
        </w:rPr>
        <w:t>例如</w:t>
      </w:r>
      <w:r>
        <w:rPr>
          <w:rFonts w:hint="eastAsia"/>
          <w:iCs/>
        </w:rPr>
        <w:t>prime</w:t>
      </w:r>
      <w:r w:rsidR="006D199B">
        <w:rPr>
          <w:rFonts w:hint="eastAsia"/>
          <w:iCs/>
        </w:rPr>
        <w:t>s</w:t>
      </w:r>
      <w:r w:rsidRPr="001E2D96">
        <w:rPr>
          <w:rFonts w:hint="eastAsia"/>
          <w:iCs/>
        </w:rPr>
        <w:t>(</w:t>
      </w:r>
      <w:r w:rsidR="006D199B">
        <w:rPr>
          <w:iCs/>
        </w:rPr>
        <w:t>20</w:t>
      </w:r>
      <w:r w:rsidRPr="001E2D96">
        <w:rPr>
          <w:rFonts w:hint="eastAsia"/>
          <w:iCs/>
        </w:rPr>
        <w:t>)</w:t>
      </w:r>
      <w:r>
        <w:rPr>
          <w:rFonts w:hint="eastAsia"/>
          <w:iCs/>
        </w:rPr>
        <w:t xml:space="preserve"> </w:t>
      </w:r>
      <w:r w:rsidR="006D199B">
        <w:rPr>
          <w:rFonts w:hint="eastAsia"/>
          <w:iCs/>
        </w:rPr>
        <w:t>可印出</w:t>
      </w:r>
      <w:r w:rsidR="006D199B">
        <w:rPr>
          <w:rFonts w:hint="eastAsia"/>
          <w:iCs/>
        </w:rPr>
        <w:t>2, 3, 5, 7, 11, 13, 15,</w:t>
      </w:r>
      <w:r w:rsidR="006D199B">
        <w:rPr>
          <w:iCs/>
        </w:rPr>
        <w:t xml:space="preserve"> </w:t>
      </w:r>
      <w:r w:rsidR="006D199B">
        <w:rPr>
          <w:rFonts w:hint="eastAsia"/>
          <w:iCs/>
        </w:rPr>
        <w:t>17</w:t>
      </w:r>
      <w:r w:rsidR="006D199B">
        <w:rPr>
          <w:rFonts w:hint="eastAsia"/>
          <w:iCs/>
        </w:rPr>
        <w:t>和</w:t>
      </w:r>
      <w:r w:rsidR="006D199B">
        <w:rPr>
          <w:rFonts w:hint="eastAsia"/>
          <w:iCs/>
        </w:rPr>
        <w:t>19</w:t>
      </w:r>
      <w:r w:rsidRPr="001E2D96">
        <w:rPr>
          <w:rFonts w:hint="eastAsia"/>
          <w:iCs/>
        </w:rPr>
        <w:t>。</w:t>
      </w:r>
    </w:p>
    <w:p w14:paraId="240BFD70" w14:textId="77777777" w:rsidR="007B7176" w:rsidRDefault="007B7176" w:rsidP="003A1680">
      <w:pPr>
        <w:pStyle w:val="J"/>
        <w:tabs>
          <w:tab w:val="clear" w:pos="840"/>
        </w:tabs>
        <w:spacing w:afterLines="50" w:after="120"/>
        <w:ind w:left="425" w:hanging="425"/>
        <w:rPr>
          <w:iCs/>
        </w:rPr>
      </w:pPr>
      <w:r w:rsidRPr="001E2D96">
        <w:rPr>
          <w:rFonts w:hint="eastAsia"/>
          <w:iCs/>
        </w:rPr>
        <w:t>試撰寫</w:t>
      </w:r>
      <w:r>
        <w:rPr>
          <w:rFonts w:hint="eastAsia"/>
          <w:iCs/>
        </w:rPr>
        <w:t>int</w:t>
      </w:r>
      <w:r>
        <w:rPr>
          <w:iCs/>
        </w:rPr>
        <w:t xml:space="preserve"> gcd</w:t>
      </w:r>
      <w:r w:rsidRPr="001E2D96">
        <w:rPr>
          <w:rFonts w:hint="eastAsia"/>
          <w:iCs/>
        </w:rPr>
        <w:t xml:space="preserve">(int </w:t>
      </w:r>
      <w:r>
        <w:rPr>
          <w:rFonts w:hint="eastAsia"/>
          <w:iCs/>
        </w:rPr>
        <w:t>m</w:t>
      </w:r>
      <w:r>
        <w:rPr>
          <w:iCs/>
        </w:rPr>
        <w:t>, int n</w:t>
      </w:r>
      <w:r w:rsidRPr="001E2D96">
        <w:rPr>
          <w:rFonts w:hint="eastAsia"/>
          <w:iCs/>
        </w:rPr>
        <w:t xml:space="preserve">) </w:t>
      </w:r>
      <w:r w:rsidRPr="001E2D96">
        <w:rPr>
          <w:rFonts w:hint="eastAsia"/>
          <w:iCs/>
        </w:rPr>
        <w:t>函數，用來</w:t>
      </w:r>
      <w:r>
        <w:rPr>
          <w:rFonts w:hint="eastAsia"/>
          <w:iCs/>
        </w:rPr>
        <w:t>計算整數</w:t>
      </w:r>
      <w:r>
        <w:rPr>
          <w:iCs/>
        </w:rPr>
        <w:t>m</w:t>
      </w:r>
      <w:r>
        <w:rPr>
          <w:rFonts w:hint="eastAsia"/>
          <w:iCs/>
        </w:rPr>
        <w:t>和</w:t>
      </w:r>
      <w:r>
        <w:rPr>
          <w:rFonts w:hint="eastAsia"/>
          <w:iCs/>
        </w:rPr>
        <w:t>n</w:t>
      </w:r>
      <w:r>
        <w:rPr>
          <w:rFonts w:hint="eastAsia"/>
          <w:iCs/>
        </w:rPr>
        <w:t>的最大公因數（即</w:t>
      </w:r>
      <w:r>
        <w:rPr>
          <w:rFonts w:hint="eastAsia"/>
          <w:iCs/>
        </w:rPr>
        <w:t>m</w:t>
      </w:r>
      <w:r>
        <w:rPr>
          <w:rFonts w:hint="eastAsia"/>
          <w:iCs/>
        </w:rPr>
        <w:t>和</w:t>
      </w:r>
      <w:r>
        <w:rPr>
          <w:rFonts w:hint="eastAsia"/>
          <w:iCs/>
        </w:rPr>
        <w:t>n</w:t>
      </w:r>
      <w:r>
        <w:rPr>
          <w:rFonts w:hint="eastAsia"/>
          <w:iCs/>
        </w:rPr>
        <w:t>所有共同的因數中的最大者）。例如</w:t>
      </w:r>
      <w:r>
        <w:rPr>
          <w:iCs/>
        </w:rPr>
        <w:t>gcd</w:t>
      </w:r>
      <w:r w:rsidRPr="001E2D96">
        <w:rPr>
          <w:rFonts w:hint="eastAsia"/>
          <w:iCs/>
        </w:rPr>
        <w:t xml:space="preserve"> (</w:t>
      </w:r>
      <w:r>
        <w:rPr>
          <w:iCs/>
        </w:rPr>
        <w:t>12, 16</w:t>
      </w:r>
      <w:r w:rsidRPr="001E2D96">
        <w:rPr>
          <w:rFonts w:hint="eastAsia"/>
          <w:iCs/>
        </w:rPr>
        <w:t>)</w:t>
      </w:r>
      <w:r>
        <w:rPr>
          <w:rFonts w:hint="eastAsia"/>
          <w:iCs/>
        </w:rPr>
        <w:t xml:space="preserve"> </w:t>
      </w:r>
      <w:r>
        <w:rPr>
          <w:iCs/>
        </w:rPr>
        <w:t>會傳回</w:t>
      </w:r>
      <w:r>
        <w:rPr>
          <w:iCs/>
        </w:rPr>
        <w:t>4</w:t>
      </w:r>
      <w:r w:rsidRPr="001E2D96">
        <w:rPr>
          <w:rFonts w:hint="eastAsia"/>
          <w:iCs/>
        </w:rPr>
        <w:t>。</w:t>
      </w:r>
    </w:p>
    <w:p w14:paraId="240BFD71" w14:textId="77777777" w:rsidR="00FD3225" w:rsidRDefault="00FD3225" w:rsidP="003A1680">
      <w:pPr>
        <w:pStyle w:val="J"/>
        <w:tabs>
          <w:tab w:val="clear" w:pos="840"/>
        </w:tabs>
        <w:spacing w:afterLines="50" w:after="120"/>
        <w:ind w:left="425" w:hanging="425"/>
        <w:rPr>
          <w:iCs/>
        </w:rPr>
      </w:pPr>
      <w:r w:rsidRPr="001E2D96">
        <w:rPr>
          <w:rFonts w:hint="eastAsia"/>
          <w:iCs/>
        </w:rPr>
        <w:t>試撰寫</w:t>
      </w:r>
      <w:r>
        <w:rPr>
          <w:rFonts w:hint="eastAsia"/>
          <w:iCs/>
        </w:rPr>
        <w:t>int</w:t>
      </w:r>
      <w:r>
        <w:rPr>
          <w:iCs/>
        </w:rPr>
        <w:t xml:space="preserve"> </w:t>
      </w:r>
      <w:r>
        <w:rPr>
          <w:rFonts w:hint="eastAsia"/>
          <w:iCs/>
        </w:rPr>
        <w:t>lcm</w:t>
      </w:r>
      <w:r w:rsidRPr="001E2D96">
        <w:rPr>
          <w:rFonts w:hint="eastAsia"/>
          <w:iCs/>
        </w:rPr>
        <w:t xml:space="preserve">(int </w:t>
      </w:r>
      <w:r>
        <w:rPr>
          <w:rFonts w:hint="eastAsia"/>
          <w:iCs/>
        </w:rPr>
        <w:t>m</w:t>
      </w:r>
      <w:r>
        <w:rPr>
          <w:iCs/>
        </w:rPr>
        <w:t>, int n</w:t>
      </w:r>
      <w:r w:rsidRPr="001E2D96">
        <w:rPr>
          <w:rFonts w:hint="eastAsia"/>
          <w:iCs/>
        </w:rPr>
        <w:t xml:space="preserve">) </w:t>
      </w:r>
      <w:r w:rsidRPr="001E2D96">
        <w:rPr>
          <w:rFonts w:hint="eastAsia"/>
          <w:iCs/>
        </w:rPr>
        <w:t>函數，</w:t>
      </w:r>
      <w:r>
        <w:rPr>
          <w:rFonts w:hint="eastAsia"/>
          <w:iCs/>
        </w:rPr>
        <w:t>可</w:t>
      </w:r>
      <w:r w:rsidRPr="001E2D96">
        <w:rPr>
          <w:rFonts w:hint="eastAsia"/>
          <w:iCs/>
        </w:rPr>
        <w:t>用來</w:t>
      </w:r>
      <w:r>
        <w:rPr>
          <w:rFonts w:hint="eastAsia"/>
          <w:iCs/>
        </w:rPr>
        <w:t>計算整數</w:t>
      </w:r>
      <w:r>
        <w:rPr>
          <w:iCs/>
        </w:rPr>
        <w:t>m</w:t>
      </w:r>
      <w:r>
        <w:rPr>
          <w:rFonts w:hint="eastAsia"/>
          <w:iCs/>
        </w:rPr>
        <w:t>和</w:t>
      </w:r>
      <w:r>
        <w:rPr>
          <w:rFonts w:hint="eastAsia"/>
          <w:iCs/>
        </w:rPr>
        <w:t>n</w:t>
      </w:r>
      <w:r>
        <w:rPr>
          <w:rFonts w:hint="eastAsia"/>
          <w:iCs/>
        </w:rPr>
        <w:t>的最小公倍數（即</w:t>
      </w:r>
      <w:r>
        <w:rPr>
          <w:rFonts w:hint="eastAsia"/>
          <w:iCs/>
        </w:rPr>
        <w:t>m</w:t>
      </w:r>
      <w:r>
        <w:rPr>
          <w:rFonts w:hint="eastAsia"/>
          <w:iCs/>
        </w:rPr>
        <w:t>和</w:t>
      </w:r>
      <w:r>
        <w:rPr>
          <w:rFonts w:hint="eastAsia"/>
          <w:iCs/>
        </w:rPr>
        <w:t>n</w:t>
      </w:r>
      <w:r>
        <w:rPr>
          <w:rFonts w:hint="eastAsia"/>
          <w:iCs/>
        </w:rPr>
        <w:t>共同的倍數中的最小者）。例如</w:t>
      </w:r>
      <w:r>
        <w:rPr>
          <w:rFonts w:hint="eastAsia"/>
          <w:iCs/>
        </w:rPr>
        <w:t>lcm</w:t>
      </w:r>
      <w:r w:rsidRPr="001E2D96">
        <w:rPr>
          <w:rFonts w:hint="eastAsia"/>
          <w:iCs/>
        </w:rPr>
        <w:t>(</w:t>
      </w:r>
      <w:r>
        <w:rPr>
          <w:iCs/>
        </w:rPr>
        <w:t>12, 16</w:t>
      </w:r>
      <w:r w:rsidRPr="001E2D96">
        <w:rPr>
          <w:rFonts w:hint="eastAsia"/>
          <w:iCs/>
        </w:rPr>
        <w:t>)</w:t>
      </w:r>
      <w:r>
        <w:rPr>
          <w:rFonts w:hint="eastAsia"/>
          <w:iCs/>
        </w:rPr>
        <w:t xml:space="preserve"> </w:t>
      </w:r>
      <w:r>
        <w:rPr>
          <w:iCs/>
        </w:rPr>
        <w:t>會傳回</w:t>
      </w:r>
      <w:r>
        <w:rPr>
          <w:iCs/>
        </w:rPr>
        <w:t>48</w:t>
      </w:r>
      <w:r w:rsidRPr="001E2D96">
        <w:rPr>
          <w:rFonts w:hint="eastAsia"/>
          <w:iCs/>
        </w:rPr>
        <w:t>。</w:t>
      </w:r>
    </w:p>
    <w:p w14:paraId="240BFD72" w14:textId="77777777" w:rsidR="003739A0" w:rsidRPr="001E2D96" w:rsidRDefault="003739A0" w:rsidP="003A1680">
      <w:pPr>
        <w:pStyle w:val="J"/>
        <w:tabs>
          <w:tab w:val="clear" w:pos="840"/>
        </w:tabs>
        <w:spacing w:afterLines="50" w:after="120"/>
        <w:ind w:left="425" w:hanging="425"/>
        <w:rPr>
          <w:iCs/>
        </w:rPr>
      </w:pPr>
      <w:r w:rsidRPr="001E2D96">
        <w:rPr>
          <w:rFonts w:hint="eastAsia"/>
          <w:iCs/>
        </w:rPr>
        <w:lastRenderedPageBreak/>
        <w:t>試撰寫</w:t>
      </w:r>
      <w:r w:rsidRPr="001E2D96">
        <w:rPr>
          <w:rFonts w:hint="eastAsia"/>
          <w:iCs/>
        </w:rPr>
        <w:t xml:space="preserve">double area(double r) </w:t>
      </w:r>
      <w:r w:rsidR="00C630BA" w:rsidRPr="001E2D96">
        <w:rPr>
          <w:rFonts w:hint="eastAsia"/>
          <w:iCs/>
        </w:rPr>
        <w:t>函數</w:t>
      </w:r>
      <w:r w:rsidRPr="001E2D96">
        <w:rPr>
          <w:rFonts w:hint="eastAsia"/>
          <w:iCs/>
        </w:rPr>
        <w:t>，</w:t>
      </w:r>
      <w:r w:rsidR="00802217">
        <w:rPr>
          <w:rFonts w:hint="eastAsia"/>
          <w:iCs/>
        </w:rPr>
        <w:t>可</w:t>
      </w:r>
      <w:r w:rsidR="001017DE">
        <w:rPr>
          <w:rFonts w:hint="eastAsia"/>
          <w:iCs/>
        </w:rPr>
        <w:t>傳回</w:t>
      </w:r>
      <w:r w:rsidRPr="001E2D96">
        <w:rPr>
          <w:rFonts w:hint="eastAsia"/>
          <w:iCs/>
        </w:rPr>
        <w:t>半徑</w:t>
      </w:r>
      <w:r w:rsidR="001017DE">
        <w:rPr>
          <w:rFonts w:hint="eastAsia"/>
          <w:iCs/>
        </w:rPr>
        <w:t>為</w:t>
      </w:r>
      <w:r w:rsidRPr="001E2D96">
        <w:rPr>
          <w:rFonts w:hint="eastAsia"/>
          <w:iCs/>
        </w:rPr>
        <w:t>r</w:t>
      </w:r>
      <w:r w:rsidR="001017DE">
        <w:rPr>
          <w:rFonts w:hint="eastAsia"/>
          <w:iCs/>
        </w:rPr>
        <w:t>的</w:t>
      </w:r>
      <w:r w:rsidRPr="001E2D96">
        <w:rPr>
          <w:rFonts w:hint="eastAsia"/>
          <w:iCs/>
        </w:rPr>
        <w:t>圓面積。</w:t>
      </w:r>
      <w:r w:rsidR="00802217">
        <w:rPr>
          <w:rFonts w:hint="eastAsia"/>
          <w:iCs/>
        </w:rPr>
        <w:t>例如</w:t>
      </w:r>
      <w:r w:rsidR="00802217">
        <w:rPr>
          <w:rFonts w:hint="eastAsia"/>
          <w:iCs/>
        </w:rPr>
        <w:t>area</w:t>
      </w:r>
      <w:r w:rsidR="00802217">
        <w:rPr>
          <w:iCs/>
        </w:rPr>
        <w:t>(2.0)</w:t>
      </w:r>
      <w:r w:rsidR="00802217">
        <w:rPr>
          <w:rFonts w:hint="eastAsia"/>
          <w:iCs/>
        </w:rPr>
        <w:t xml:space="preserve"> </w:t>
      </w:r>
      <w:r w:rsidR="00802217">
        <w:rPr>
          <w:rFonts w:hint="eastAsia"/>
          <w:iCs/>
        </w:rPr>
        <w:t>可傳回</w:t>
      </w:r>
      <w:r w:rsidR="00802217">
        <w:rPr>
          <w:rFonts w:hint="eastAsia"/>
          <w:iCs/>
        </w:rPr>
        <w:t>12.56</w:t>
      </w:r>
      <w:r w:rsidR="00802217">
        <w:rPr>
          <w:rFonts w:hint="eastAsia"/>
          <w:iCs/>
        </w:rPr>
        <w:t>。</w:t>
      </w:r>
    </w:p>
    <w:p w14:paraId="240BFD73" w14:textId="77777777" w:rsidR="00780CC2" w:rsidRDefault="00780CC2" w:rsidP="003A1680">
      <w:pPr>
        <w:pStyle w:val="J"/>
        <w:tabs>
          <w:tab w:val="clear" w:pos="840"/>
        </w:tabs>
        <w:spacing w:afterLines="50" w:after="120"/>
        <w:ind w:left="425" w:hanging="425"/>
        <w:rPr>
          <w:iCs/>
          <w:color w:val="FF0000"/>
        </w:rPr>
      </w:pPr>
      <w:r w:rsidRPr="0021691E">
        <w:rPr>
          <w:rFonts w:hint="eastAsia"/>
          <w:iCs/>
          <w:color w:val="FF0000"/>
        </w:rPr>
        <w:t>試撰寫</w:t>
      </w:r>
      <w:r w:rsidRPr="0021691E">
        <w:rPr>
          <w:rFonts w:hint="eastAsia"/>
          <w:iCs/>
          <w:color w:val="FF0000"/>
        </w:rPr>
        <w:t xml:space="preserve">int abs(int x) </w:t>
      </w:r>
      <w:r w:rsidR="00C630BA" w:rsidRPr="0021691E">
        <w:rPr>
          <w:rFonts w:hint="eastAsia"/>
          <w:iCs/>
          <w:color w:val="FF0000"/>
        </w:rPr>
        <w:t>函數</w:t>
      </w:r>
      <w:r w:rsidRPr="0021691E">
        <w:rPr>
          <w:rFonts w:hint="eastAsia"/>
          <w:iCs/>
          <w:color w:val="FF0000"/>
        </w:rPr>
        <w:t>，</w:t>
      </w:r>
      <w:r w:rsidR="00802217" w:rsidRPr="0021691E">
        <w:rPr>
          <w:rFonts w:hint="eastAsia"/>
          <w:iCs/>
          <w:color w:val="FF0000"/>
        </w:rPr>
        <w:t>可</w:t>
      </w:r>
      <w:r w:rsidRPr="0021691E">
        <w:rPr>
          <w:rFonts w:hint="eastAsia"/>
          <w:iCs/>
          <w:color w:val="FF0000"/>
        </w:rPr>
        <w:t>傳回引數</w:t>
      </w:r>
      <w:r w:rsidRPr="0021691E">
        <w:rPr>
          <w:rFonts w:hint="eastAsia"/>
          <w:iCs/>
          <w:color w:val="FF0000"/>
        </w:rPr>
        <w:t>x</w:t>
      </w:r>
      <w:r w:rsidRPr="0021691E">
        <w:rPr>
          <w:rFonts w:hint="eastAsia"/>
          <w:iCs/>
          <w:color w:val="FF0000"/>
        </w:rPr>
        <w:t>的絕對值。</w:t>
      </w:r>
      <w:r w:rsidR="00802217" w:rsidRPr="0021691E">
        <w:rPr>
          <w:rFonts w:hint="eastAsia"/>
          <w:iCs/>
          <w:color w:val="FF0000"/>
        </w:rPr>
        <w:t>例如</w:t>
      </w:r>
      <w:r w:rsidR="00802217" w:rsidRPr="0021691E">
        <w:rPr>
          <w:rFonts w:hint="eastAsia"/>
          <w:iCs/>
          <w:color w:val="FF0000"/>
        </w:rPr>
        <w:t>abs(</w:t>
      </w:r>
      <w:r w:rsidR="00802217" w:rsidRPr="0021691E">
        <w:rPr>
          <w:rFonts w:ascii="Courier New" w:hAnsi="Courier New" w:cs="Courier New"/>
          <w:iCs/>
          <w:color w:val="FF0000"/>
        </w:rPr>
        <w:t>-</w:t>
      </w:r>
      <w:r w:rsidR="00802217" w:rsidRPr="0021691E">
        <w:rPr>
          <w:iCs/>
          <w:color w:val="FF0000"/>
        </w:rPr>
        <w:t>5</w:t>
      </w:r>
      <w:r w:rsidR="00802217" w:rsidRPr="0021691E">
        <w:rPr>
          <w:rFonts w:hint="eastAsia"/>
          <w:iCs/>
          <w:color w:val="FF0000"/>
        </w:rPr>
        <w:t xml:space="preserve">) </w:t>
      </w:r>
      <w:r w:rsidR="00802217" w:rsidRPr="0021691E">
        <w:rPr>
          <w:rFonts w:hint="eastAsia"/>
          <w:iCs/>
          <w:color w:val="FF0000"/>
        </w:rPr>
        <w:t>可傳回</w:t>
      </w:r>
      <w:r w:rsidR="00802217" w:rsidRPr="0021691E">
        <w:rPr>
          <w:iCs/>
          <w:color w:val="FF0000"/>
        </w:rPr>
        <w:t>5</w:t>
      </w:r>
      <w:r w:rsidR="00802217" w:rsidRPr="0021691E">
        <w:rPr>
          <w:iCs/>
          <w:color w:val="FF0000"/>
        </w:rPr>
        <w:t>，</w:t>
      </w:r>
      <w:r w:rsidR="00802217" w:rsidRPr="0021691E">
        <w:rPr>
          <w:rFonts w:hint="eastAsia"/>
          <w:iCs/>
          <w:color w:val="FF0000"/>
        </w:rPr>
        <w:t>abs(</w:t>
      </w:r>
      <w:r w:rsidR="00802217" w:rsidRPr="0021691E">
        <w:rPr>
          <w:iCs/>
          <w:color w:val="FF0000"/>
        </w:rPr>
        <w:t>3</w:t>
      </w:r>
      <w:r w:rsidR="00802217" w:rsidRPr="0021691E">
        <w:rPr>
          <w:rFonts w:hint="eastAsia"/>
          <w:iCs/>
          <w:color w:val="FF0000"/>
        </w:rPr>
        <w:t xml:space="preserve">) </w:t>
      </w:r>
      <w:r w:rsidR="00802217" w:rsidRPr="0021691E">
        <w:rPr>
          <w:rFonts w:hint="eastAsia"/>
          <w:iCs/>
          <w:color w:val="FF0000"/>
        </w:rPr>
        <w:t>可傳回</w:t>
      </w:r>
      <w:r w:rsidR="00802217" w:rsidRPr="0021691E">
        <w:rPr>
          <w:iCs/>
          <w:color w:val="FF0000"/>
        </w:rPr>
        <w:t>3</w:t>
      </w:r>
      <w:r w:rsidRPr="0021691E">
        <w:rPr>
          <w:rFonts w:hint="eastAsia"/>
          <w:iCs/>
          <w:color w:val="FF0000"/>
        </w:rPr>
        <w:t>。</w:t>
      </w:r>
    </w:p>
    <w:p w14:paraId="43A2A0E9" w14:textId="5055D6BB" w:rsidR="001F303D" w:rsidRPr="0021691E" w:rsidRDefault="001F303D" w:rsidP="001F303D">
      <w:pPr>
        <w:pStyle w:val="J"/>
        <w:numPr>
          <w:ilvl w:val="0"/>
          <w:numId w:val="0"/>
        </w:numPr>
        <w:spacing w:afterLines="50" w:after="120"/>
        <w:ind w:left="425"/>
        <w:rPr>
          <w:rFonts w:hint="eastAsia"/>
          <w:iCs/>
          <w:color w:val="FF0000"/>
        </w:rPr>
      </w:pPr>
      <w:r w:rsidRPr="001F303D">
        <w:rPr>
          <w:iCs/>
          <w:color w:val="FF0000"/>
        </w:rPr>
        <w:drawing>
          <wp:inline distT="0" distB="0" distL="0" distR="0" wp14:anchorId="081BA100" wp14:editId="26FC210B">
            <wp:extent cx="4029637" cy="4610743"/>
            <wp:effectExtent l="0" t="0" r="9525" b="0"/>
            <wp:docPr id="1029641361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41361" name="圖片 1" descr="一張含有 文字, 螢幕擷取畫面, 軟體, 多媒體軟體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FD74" w14:textId="77777777" w:rsidR="00D14614" w:rsidRPr="001E2D96" w:rsidRDefault="008D0E76" w:rsidP="001E2D96">
      <w:pPr>
        <w:pStyle w:val="J"/>
        <w:tabs>
          <w:tab w:val="clear" w:pos="840"/>
        </w:tabs>
        <w:spacing w:after="72"/>
        <w:ind w:left="426" w:hanging="426"/>
        <w:rPr>
          <w:iCs/>
        </w:rPr>
      </w:pPr>
      <w:r w:rsidRPr="001E2D96">
        <w:rPr>
          <w:rFonts w:hint="eastAsia"/>
          <w:iCs/>
        </w:rPr>
        <w:t>試</w:t>
      </w:r>
      <w:r w:rsidR="001017DE" w:rsidRPr="001E2D96">
        <w:rPr>
          <w:rFonts w:hint="eastAsia"/>
          <w:iCs/>
        </w:rPr>
        <w:t>撰</w:t>
      </w:r>
      <w:r w:rsidRPr="001E2D96">
        <w:rPr>
          <w:rFonts w:hint="eastAsia"/>
          <w:iCs/>
        </w:rPr>
        <w:t>寫</w:t>
      </w:r>
      <w:r w:rsidRPr="001E2D96">
        <w:rPr>
          <w:rFonts w:hint="eastAsia"/>
          <w:iCs/>
        </w:rPr>
        <w:t>int min(int a,</w:t>
      </w:r>
      <w:r w:rsidR="001017DE">
        <w:rPr>
          <w:iCs/>
        </w:rPr>
        <w:t xml:space="preserve"> </w:t>
      </w:r>
      <w:r w:rsidRPr="001E2D96">
        <w:rPr>
          <w:rFonts w:hint="eastAsia"/>
          <w:iCs/>
        </w:rPr>
        <w:t xml:space="preserve">int b) </w:t>
      </w:r>
      <w:r w:rsidR="00C630BA" w:rsidRPr="001E2D96">
        <w:rPr>
          <w:rFonts w:hint="eastAsia"/>
          <w:iCs/>
        </w:rPr>
        <w:t>函數</w:t>
      </w:r>
      <w:r w:rsidRPr="001E2D96">
        <w:rPr>
          <w:rFonts w:hint="eastAsia"/>
          <w:iCs/>
        </w:rPr>
        <w:t>，</w:t>
      </w:r>
      <w:r w:rsidR="001017DE">
        <w:rPr>
          <w:rFonts w:hint="eastAsia"/>
          <w:iCs/>
        </w:rPr>
        <w:t>可接收</w:t>
      </w:r>
      <w:r w:rsidRPr="001E2D96">
        <w:rPr>
          <w:rFonts w:hint="eastAsia"/>
          <w:iCs/>
        </w:rPr>
        <w:t>兩個整數，</w:t>
      </w:r>
      <w:r w:rsidR="001017DE">
        <w:rPr>
          <w:rFonts w:hint="eastAsia"/>
          <w:iCs/>
        </w:rPr>
        <w:t>並傳回</w:t>
      </w:r>
      <w:r w:rsidRPr="001E2D96">
        <w:rPr>
          <w:rFonts w:hint="eastAsia"/>
          <w:iCs/>
        </w:rPr>
        <w:t>較小的</w:t>
      </w:r>
      <w:r w:rsidR="001017DE">
        <w:rPr>
          <w:rFonts w:hint="eastAsia"/>
          <w:iCs/>
        </w:rPr>
        <w:t>那個整數。例如</w:t>
      </w:r>
      <w:r w:rsidRPr="001E2D96">
        <w:rPr>
          <w:iCs/>
        </w:rPr>
        <w:t>min(5,8)</w:t>
      </w:r>
      <w:r w:rsidR="009E1992">
        <w:rPr>
          <w:iCs/>
        </w:rPr>
        <w:t xml:space="preserve"> </w:t>
      </w:r>
      <w:r w:rsidR="001017DE">
        <w:rPr>
          <w:rFonts w:hint="eastAsia"/>
          <w:iCs/>
        </w:rPr>
        <w:t>可傳回</w:t>
      </w:r>
      <w:r w:rsidR="001017DE">
        <w:rPr>
          <w:rFonts w:hint="eastAsia"/>
          <w:iCs/>
        </w:rPr>
        <w:t>5</w:t>
      </w:r>
      <w:r w:rsidRPr="001E2D96">
        <w:rPr>
          <w:rFonts w:hint="eastAsia"/>
          <w:iCs/>
        </w:rPr>
        <w:t>。</w:t>
      </w:r>
    </w:p>
    <w:p w14:paraId="240BFD75" w14:textId="77777777" w:rsidR="00E5538D" w:rsidRPr="0006396B" w:rsidRDefault="00E5538D" w:rsidP="00E5538D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800080"/>
        </w:rPr>
      </w:pPr>
      <w:r w:rsidRPr="0006396B">
        <w:rPr>
          <w:rFonts w:hint="eastAsia"/>
          <w:b/>
          <w:color w:val="FFFFFF"/>
          <w:sz w:val="21"/>
          <w:szCs w:val="21"/>
          <w:shd w:val="clear" w:color="auto" w:fill="800080"/>
        </w:rPr>
        <w:t>7.2</w:t>
      </w:r>
      <w:r w:rsidR="009F7E8A">
        <w:rPr>
          <w:b/>
          <w:color w:val="FFFFFF"/>
          <w:sz w:val="21"/>
          <w:szCs w:val="21"/>
          <w:shd w:val="clear" w:color="auto" w:fill="800080"/>
        </w:rPr>
        <w:t xml:space="preserve"> </w:t>
      </w:r>
      <w:r w:rsidRPr="0006396B">
        <w:rPr>
          <w:rFonts w:hint="eastAsia"/>
          <w:b/>
          <w:color w:val="FFFFFF"/>
          <w:sz w:val="21"/>
          <w:szCs w:val="21"/>
          <w:shd w:val="clear" w:color="auto" w:fill="800080"/>
        </w:rPr>
        <w:t>陣列</w:t>
      </w:r>
      <w:r w:rsidR="009F7E8A">
        <w:rPr>
          <w:rFonts w:hint="eastAsia"/>
          <w:b/>
          <w:color w:val="FFFFFF"/>
          <w:sz w:val="21"/>
          <w:szCs w:val="21"/>
          <w:shd w:val="clear" w:color="auto" w:fill="800080"/>
        </w:rPr>
        <w:t>的</w:t>
      </w:r>
      <w:r w:rsidR="009F7E8A" w:rsidRPr="0006396B">
        <w:rPr>
          <w:rFonts w:hint="eastAsia"/>
          <w:b/>
          <w:color w:val="FFFFFF"/>
          <w:sz w:val="21"/>
          <w:szCs w:val="21"/>
          <w:shd w:val="clear" w:color="auto" w:fill="800080"/>
        </w:rPr>
        <w:t>傳遞</w:t>
      </w:r>
      <w:r w:rsidRPr="0006396B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  <w:r w:rsidRPr="0006396B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　</w:t>
      </w:r>
    </w:p>
    <w:p w14:paraId="240BFD76" w14:textId="77777777" w:rsidR="0094015A" w:rsidRPr="001E2D96" w:rsidRDefault="0094015A" w:rsidP="003A1680">
      <w:pPr>
        <w:pStyle w:val="J"/>
        <w:tabs>
          <w:tab w:val="clear" w:pos="840"/>
        </w:tabs>
        <w:spacing w:afterLines="50" w:after="120"/>
        <w:ind w:left="425" w:hanging="425"/>
        <w:rPr>
          <w:iCs/>
        </w:rPr>
      </w:pPr>
      <w:r w:rsidRPr="001E2D96">
        <w:rPr>
          <w:rFonts w:hint="eastAsia"/>
          <w:iCs/>
        </w:rPr>
        <w:t>試撰寫</w:t>
      </w:r>
      <w:r w:rsidR="00701053">
        <w:rPr>
          <w:rFonts w:hint="eastAsia"/>
          <w:iCs/>
        </w:rPr>
        <w:t>一函數</w:t>
      </w:r>
      <w:r w:rsidR="00701053">
        <w:rPr>
          <w:rFonts w:hint="eastAsia"/>
          <w:iCs/>
        </w:rPr>
        <w:t>int</w:t>
      </w:r>
      <w:r w:rsidR="00701053">
        <w:rPr>
          <w:iCs/>
        </w:rPr>
        <w:t xml:space="preserve"> odd(int[] arr)</w:t>
      </w:r>
      <w:r w:rsidR="00701053">
        <w:rPr>
          <w:iCs/>
        </w:rPr>
        <w:t>，</w:t>
      </w:r>
      <w:r w:rsidRPr="001E2D96">
        <w:rPr>
          <w:rFonts w:hint="eastAsia"/>
          <w:iCs/>
        </w:rPr>
        <w:t>可傳回一維陣列</w:t>
      </w:r>
      <w:r w:rsidRPr="001E2D96">
        <w:rPr>
          <w:rFonts w:hint="eastAsia"/>
          <w:iCs/>
        </w:rPr>
        <w:t>arr</w:t>
      </w:r>
      <w:r w:rsidR="00701053">
        <w:rPr>
          <w:rFonts w:hint="eastAsia"/>
          <w:iCs/>
        </w:rPr>
        <w:t>中，元素為</w:t>
      </w:r>
      <w:r w:rsidRPr="001E2D96">
        <w:rPr>
          <w:rFonts w:hint="eastAsia"/>
          <w:iCs/>
        </w:rPr>
        <w:t>奇數</w:t>
      </w:r>
      <w:r w:rsidR="00701053">
        <w:rPr>
          <w:rFonts w:hint="eastAsia"/>
          <w:iCs/>
        </w:rPr>
        <w:t>的</w:t>
      </w:r>
      <w:r w:rsidRPr="001E2D96">
        <w:rPr>
          <w:rFonts w:hint="eastAsia"/>
          <w:iCs/>
        </w:rPr>
        <w:t>個數。</w:t>
      </w:r>
      <w:r w:rsidR="00701053">
        <w:rPr>
          <w:rFonts w:hint="eastAsia"/>
          <w:iCs/>
        </w:rPr>
        <w:t>例如，若</w:t>
      </w:r>
      <w:r w:rsidRPr="001E2D96">
        <w:rPr>
          <w:rFonts w:hint="eastAsia"/>
          <w:iCs/>
        </w:rPr>
        <w:t>arr</w:t>
      </w:r>
      <w:r w:rsidRPr="001E2D96">
        <w:rPr>
          <w:rFonts w:hint="eastAsia"/>
          <w:iCs/>
        </w:rPr>
        <w:t>的內容</w:t>
      </w:r>
      <w:r w:rsidR="00701053">
        <w:rPr>
          <w:rFonts w:hint="eastAsia"/>
          <w:iCs/>
        </w:rPr>
        <w:t>為</w:t>
      </w:r>
      <w:r w:rsidR="00701053">
        <w:rPr>
          <w:rFonts w:hint="eastAsia"/>
          <w:iCs/>
        </w:rPr>
        <w:t xml:space="preserve"> </w:t>
      </w:r>
      <w:r w:rsidR="00701053" w:rsidRPr="00F8036E">
        <w:t>{8,</w:t>
      </w:r>
      <w:r w:rsidR="00701053">
        <w:t xml:space="preserve"> </w:t>
      </w:r>
      <w:r w:rsidR="00701053" w:rsidRPr="00F8036E">
        <w:t>6,</w:t>
      </w:r>
      <w:r w:rsidR="00701053">
        <w:t xml:space="preserve"> </w:t>
      </w:r>
      <w:r w:rsidR="00701053" w:rsidRPr="00F8036E">
        <w:t>9,</w:t>
      </w:r>
      <w:r w:rsidR="00701053">
        <w:t xml:space="preserve"> </w:t>
      </w:r>
      <w:r w:rsidR="00701053" w:rsidRPr="00F8036E">
        <w:t>12,</w:t>
      </w:r>
      <w:r w:rsidR="00701053">
        <w:t xml:space="preserve"> </w:t>
      </w:r>
      <w:r w:rsidR="00701053" w:rsidRPr="00F8036E">
        <w:t>47,</w:t>
      </w:r>
      <w:r w:rsidR="00701053">
        <w:t xml:space="preserve"> </w:t>
      </w:r>
      <w:r w:rsidR="00701053" w:rsidRPr="00F8036E">
        <w:t>55,</w:t>
      </w:r>
      <w:r w:rsidR="00701053">
        <w:t xml:space="preserve"> </w:t>
      </w:r>
      <w:r w:rsidR="00701053" w:rsidRPr="00F8036E">
        <w:t>10}</w:t>
      </w:r>
      <w:r w:rsidR="00701053">
        <w:t>，則</w:t>
      </w:r>
      <w:r w:rsidR="00701053">
        <w:rPr>
          <w:iCs/>
        </w:rPr>
        <w:t xml:space="preserve">odd(arr) </w:t>
      </w:r>
      <w:r w:rsidR="00701053">
        <w:rPr>
          <w:iCs/>
        </w:rPr>
        <w:t>可傳回</w:t>
      </w:r>
      <w:r w:rsidR="00701053">
        <w:rPr>
          <w:rFonts w:hint="eastAsia"/>
          <w:iCs/>
        </w:rPr>
        <w:t>3</w:t>
      </w:r>
      <w:r w:rsidR="00701053">
        <w:rPr>
          <w:rFonts w:hint="eastAsia"/>
          <w:iCs/>
        </w:rPr>
        <w:t>。</w:t>
      </w:r>
    </w:p>
    <w:p w14:paraId="240BFD77" w14:textId="77777777" w:rsidR="00A42C2B" w:rsidRDefault="00A42C2B" w:rsidP="003A1680">
      <w:pPr>
        <w:pStyle w:val="J"/>
        <w:tabs>
          <w:tab w:val="clear" w:pos="840"/>
        </w:tabs>
        <w:spacing w:afterLines="50" w:after="120"/>
        <w:ind w:left="425" w:hanging="425"/>
        <w:rPr>
          <w:iCs/>
          <w:color w:val="FF0000"/>
        </w:rPr>
      </w:pPr>
      <w:r w:rsidRPr="0021691E">
        <w:rPr>
          <w:rFonts w:hint="eastAsia"/>
          <w:iCs/>
          <w:color w:val="FF0000"/>
        </w:rPr>
        <w:lastRenderedPageBreak/>
        <w:t>試撰寫</w:t>
      </w:r>
      <w:r w:rsidR="00701053" w:rsidRPr="0021691E">
        <w:rPr>
          <w:rFonts w:hint="eastAsia"/>
          <w:iCs/>
          <w:color w:val="FF0000"/>
        </w:rPr>
        <w:t>一函數</w:t>
      </w:r>
      <w:r w:rsidR="00701053" w:rsidRPr="0021691E">
        <w:rPr>
          <w:rFonts w:hint="eastAsia"/>
          <w:iCs/>
          <w:color w:val="FF0000"/>
        </w:rPr>
        <w:t>int</w:t>
      </w:r>
      <w:r w:rsidR="00701053" w:rsidRPr="0021691E">
        <w:rPr>
          <w:iCs/>
          <w:color w:val="FF0000"/>
        </w:rPr>
        <w:t xml:space="preserve"> </w:t>
      </w:r>
      <w:r w:rsidR="00701053" w:rsidRPr="0021691E">
        <w:rPr>
          <w:rFonts w:hint="eastAsia"/>
          <w:iCs/>
          <w:color w:val="FF0000"/>
        </w:rPr>
        <w:t>min</w:t>
      </w:r>
      <w:r w:rsidR="00701053" w:rsidRPr="0021691E">
        <w:rPr>
          <w:iCs/>
          <w:color w:val="FF0000"/>
        </w:rPr>
        <w:t>(int[] arr)</w:t>
      </w:r>
      <w:r w:rsidR="00701053" w:rsidRPr="0021691E">
        <w:rPr>
          <w:iCs/>
          <w:color w:val="FF0000"/>
        </w:rPr>
        <w:t>，</w:t>
      </w:r>
      <w:r w:rsidR="00701053" w:rsidRPr="0021691E">
        <w:rPr>
          <w:rFonts w:hint="eastAsia"/>
          <w:iCs/>
          <w:color w:val="FF0000"/>
        </w:rPr>
        <w:t>可傳回一維</w:t>
      </w:r>
      <w:r w:rsidRPr="0021691E">
        <w:rPr>
          <w:rFonts w:hint="eastAsia"/>
          <w:iCs/>
          <w:color w:val="FF0000"/>
        </w:rPr>
        <w:t>陣列</w:t>
      </w:r>
      <w:r w:rsidR="00701053" w:rsidRPr="0021691E">
        <w:rPr>
          <w:rFonts w:hint="eastAsia"/>
          <w:iCs/>
          <w:color w:val="FF0000"/>
        </w:rPr>
        <w:t>arr</w:t>
      </w:r>
      <w:r w:rsidR="00701053" w:rsidRPr="0021691E">
        <w:rPr>
          <w:rFonts w:hint="eastAsia"/>
          <w:iCs/>
          <w:color w:val="FF0000"/>
        </w:rPr>
        <w:t>中，</w:t>
      </w:r>
      <w:r w:rsidRPr="0021691E">
        <w:rPr>
          <w:rFonts w:hint="eastAsia"/>
          <w:iCs/>
          <w:color w:val="FF0000"/>
        </w:rPr>
        <w:t>最小的</w:t>
      </w:r>
      <w:r w:rsidR="00701053" w:rsidRPr="0021691E">
        <w:rPr>
          <w:rFonts w:hint="eastAsia"/>
          <w:iCs/>
          <w:color w:val="FF0000"/>
        </w:rPr>
        <w:t>元素值。例如，若</w:t>
      </w:r>
      <w:r w:rsidR="00701053" w:rsidRPr="0021691E">
        <w:rPr>
          <w:rFonts w:hint="eastAsia"/>
          <w:iCs/>
          <w:color w:val="FF0000"/>
        </w:rPr>
        <w:t>arr</w:t>
      </w:r>
      <w:r w:rsidR="00701053" w:rsidRPr="0021691E">
        <w:rPr>
          <w:rFonts w:hint="eastAsia"/>
          <w:iCs/>
          <w:color w:val="FF0000"/>
        </w:rPr>
        <w:t>的內容為</w:t>
      </w:r>
      <w:r w:rsidR="00701053" w:rsidRPr="0021691E">
        <w:rPr>
          <w:rFonts w:hint="eastAsia"/>
          <w:iCs/>
          <w:color w:val="FF0000"/>
        </w:rPr>
        <w:t xml:space="preserve"> </w:t>
      </w:r>
      <w:r w:rsidR="00701053" w:rsidRPr="0021691E">
        <w:rPr>
          <w:iCs/>
          <w:color w:val="FF0000"/>
        </w:rPr>
        <w:t>{75, 29, 38, 45, 16}</w:t>
      </w:r>
      <w:r w:rsidR="00701053" w:rsidRPr="0021691E">
        <w:rPr>
          <w:iCs/>
          <w:color w:val="FF0000"/>
        </w:rPr>
        <w:t>，則</w:t>
      </w:r>
      <w:r w:rsidR="00701053" w:rsidRPr="0021691E">
        <w:rPr>
          <w:iCs/>
          <w:color w:val="FF0000"/>
        </w:rPr>
        <w:t xml:space="preserve">min(arr) </w:t>
      </w:r>
      <w:r w:rsidR="00701053" w:rsidRPr="0021691E">
        <w:rPr>
          <w:rFonts w:hint="eastAsia"/>
          <w:iCs/>
          <w:color w:val="FF0000"/>
        </w:rPr>
        <w:t>傳回</w:t>
      </w:r>
      <w:r w:rsidR="00701053" w:rsidRPr="0021691E">
        <w:rPr>
          <w:rFonts w:hint="eastAsia"/>
          <w:iCs/>
          <w:color w:val="FF0000"/>
        </w:rPr>
        <w:t>16</w:t>
      </w:r>
      <w:r w:rsidRPr="0021691E">
        <w:rPr>
          <w:rFonts w:hint="eastAsia"/>
          <w:iCs/>
          <w:color w:val="FF0000"/>
        </w:rPr>
        <w:t>。</w:t>
      </w:r>
    </w:p>
    <w:p w14:paraId="71E8D492" w14:textId="616DE2D6" w:rsidR="0070431C" w:rsidRPr="0021691E" w:rsidRDefault="0070431C" w:rsidP="0070431C">
      <w:pPr>
        <w:pStyle w:val="J"/>
        <w:numPr>
          <w:ilvl w:val="0"/>
          <w:numId w:val="0"/>
        </w:numPr>
        <w:spacing w:afterLines="50" w:after="120"/>
        <w:ind w:left="425"/>
        <w:rPr>
          <w:rFonts w:hint="eastAsia"/>
          <w:iCs/>
          <w:color w:val="FF0000"/>
        </w:rPr>
      </w:pPr>
      <w:r w:rsidRPr="0070431C">
        <w:rPr>
          <w:iCs/>
          <w:color w:val="FF0000"/>
        </w:rPr>
        <w:drawing>
          <wp:inline distT="0" distB="0" distL="0" distR="0" wp14:anchorId="4FA40B93" wp14:editId="635CEC74">
            <wp:extent cx="4563112" cy="4648849"/>
            <wp:effectExtent l="0" t="0" r="8890" b="0"/>
            <wp:docPr id="314543532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43532" name="圖片 1" descr="一張含有 文字, 螢幕擷取畫面, 陳列, 軟體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E95E" w14:textId="77777777" w:rsidR="0070431C" w:rsidRPr="0070431C" w:rsidRDefault="0091577B" w:rsidP="00EF5718">
      <w:pPr>
        <w:pStyle w:val="J"/>
        <w:tabs>
          <w:tab w:val="clear" w:pos="840"/>
        </w:tabs>
        <w:spacing w:afterLines="50" w:after="120"/>
        <w:ind w:left="425" w:hanging="425"/>
        <w:rPr>
          <w:iCs/>
        </w:rPr>
      </w:pPr>
      <w:r w:rsidRPr="0070431C">
        <w:rPr>
          <w:rFonts w:hint="eastAsia"/>
          <w:iCs/>
          <w:color w:val="FF0000"/>
        </w:rPr>
        <w:t>試撰寫一函數</w:t>
      </w:r>
      <w:r w:rsidRPr="0070431C">
        <w:rPr>
          <w:rFonts w:hint="eastAsia"/>
          <w:iCs/>
          <w:color w:val="FF0000"/>
        </w:rPr>
        <w:t>int</w:t>
      </w:r>
      <w:r w:rsidRPr="0070431C">
        <w:rPr>
          <w:iCs/>
          <w:color w:val="FF0000"/>
        </w:rPr>
        <w:t xml:space="preserve"> arg</w:t>
      </w:r>
      <w:r w:rsidRPr="0070431C">
        <w:rPr>
          <w:rFonts w:hint="eastAsia"/>
          <w:iCs/>
          <w:color w:val="FF0000"/>
        </w:rPr>
        <w:t>min</w:t>
      </w:r>
      <w:r w:rsidRPr="0070431C">
        <w:rPr>
          <w:iCs/>
          <w:color w:val="FF0000"/>
        </w:rPr>
        <w:t>(int[] arr)</w:t>
      </w:r>
      <w:r w:rsidRPr="0070431C">
        <w:rPr>
          <w:iCs/>
          <w:color w:val="FF0000"/>
        </w:rPr>
        <w:t>，</w:t>
      </w:r>
      <w:r w:rsidRPr="0070431C">
        <w:rPr>
          <w:rFonts w:hint="eastAsia"/>
          <w:iCs/>
          <w:color w:val="FF0000"/>
        </w:rPr>
        <w:t>可傳回一維陣列</w:t>
      </w:r>
      <w:r w:rsidRPr="0070431C">
        <w:rPr>
          <w:rFonts w:hint="eastAsia"/>
          <w:iCs/>
          <w:color w:val="FF0000"/>
        </w:rPr>
        <w:t>arr</w:t>
      </w:r>
      <w:r w:rsidRPr="0070431C">
        <w:rPr>
          <w:rFonts w:hint="eastAsia"/>
          <w:iCs/>
          <w:color w:val="FF0000"/>
        </w:rPr>
        <w:t>中，最小元素值的索引。例如，若</w:t>
      </w:r>
      <w:r w:rsidRPr="0070431C">
        <w:rPr>
          <w:rFonts w:hint="eastAsia"/>
          <w:iCs/>
          <w:color w:val="FF0000"/>
        </w:rPr>
        <w:t>arr</w:t>
      </w:r>
      <w:r w:rsidRPr="0070431C">
        <w:rPr>
          <w:rFonts w:hint="eastAsia"/>
          <w:iCs/>
          <w:color w:val="FF0000"/>
        </w:rPr>
        <w:t>的內容為</w:t>
      </w:r>
      <w:r w:rsidRPr="0070431C">
        <w:rPr>
          <w:rFonts w:hint="eastAsia"/>
          <w:iCs/>
          <w:color w:val="FF0000"/>
        </w:rPr>
        <w:t xml:space="preserve"> </w:t>
      </w:r>
      <w:r w:rsidRPr="0070431C">
        <w:rPr>
          <w:iCs/>
          <w:color w:val="FF0000"/>
        </w:rPr>
        <w:t>{75, 29, 38, 45, 16}</w:t>
      </w:r>
      <w:r w:rsidRPr="0070431C">
        <w:rPr>
          <w:iCs/>
          <w:color w:val="FF0000"/>
        </w:rPr>
        <w:t>，則</w:t>
      </w:r>
      <w:r w:rsidRPr="0070431C">
        <w:rPr>
          <w:iCs/>
          <w:color w:val="FF0000"/>
        </w:rPr>
        <w:t xml:space="preserve">argmin(arr) </w:t>
      </w:r>
      <w:r w:rsidRPr="0070431C">
        <w:rPr>
          <w:rFonts w:hint="eastAsia"/>
          <w:iCs/>
          <w:color w:val="FF0000"/>
        </w:rPr>
        <w:t>傳回</w:t>
      </w:r>
      <w:r w:rsidRPr="0070431C">
        <w:rPr>
          <w:iCs/>
          <w:color w:val="FF0000"/>
        </w:rPr>
        <w:t>4</w:t>
      </w:r>
      <w:r w:rsidRPr="0070431C">
        <w:rPr>
          <w:iCs/>
          <w:color w:val="FF0000"/>
        </w:rPr>
        <w:t>（因為最小值</w:t>
      </w:r>
      <w:r w:rsidRPr="0070431C">
        <w:rPr>
          <w:rFonts w:hint="eastAsia"/>
          <w:iCs/>
          <w:color w:val="FF0000"/>
        </w:rPr>
        <w:t>16</w:t>
      </w:r>
      <w:r w:rsidRPr="0070431C">
        <w:rPr>
          <w:rFonts w:hint="eastAsia"/>
          <w:iCs/>
          <w:color w:val="FF0000"/>
        </w:rPr>
        <w:t>的索引為</w:t>
      </w:r>
      <w:r w:rsidRPr="0070431C">
        <w:rPr>
          <w:rFonts w:hint="eastAsia"/>
          <w:iCs/>
          <w:color w:val="FF0000"/>
        </w:rPr>
        <w:t>4</w:t>
      </w:r>
      <w:r w:rsidRPr="0070431C">
        <w:rPr>
          <w:iCs/>
          <w:color w:val="FF0000"/>
        </w:rPr>
        <w:t>）</w:t>
      </w:r>
      <w:r w:rsidR="00A42C2B" w:rsidRPr="0070431C">
        <w:rPr>
          <w:rFonts w:hint="eastAsia"/>
          <w:iCs/>
          <w:color w:val="FF0000"/>
        </w:rPr>
        <w:t>。</w:t>
      </w:r>
    </w:p>
    <w:p w14:paraId="3A430DE0" w14:textId="374CD66E" w:rsidR="0070431C" w:rsidRPr="0070431C" w:rsidRDefault="0070431C" w:rsidP="0070431C">
      <w:pPr>
        <w:pStyle w:val="J"/>
        <w:numPr>
          <w:ilvl w:val="0"/>
          <w:numId w:val="0"/>
        </w:numPr>
        <w:spacing w:afterLines="50" w:after="120"/>
        <w:ind w:left="425"/>
        <w:rPr>
          <w:rFonts w:hint="eastAsia"/>
          <w:iCs/>
        </w:rPr>
      </w:pPr>
      <w:r w:rsidRPr="0070431C">
        <w:rPr>
          <w:iCs/>
        </w:rPr>
        <w:lastRenderedPageBreak/>
        <w:drawing>
          <wp:inline distT="0" distB="0" distL="0" distR="0" wp14:anchorId="19CAFFA6" wp14:editId="1BBE33F0">
            <wp:extent cx="4143953" cy="5820587"/>
            <wp:effectExtent l="0" t="0" r="9525" b="8890"/>
            <wp:docPr id="432704993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04993" name="圖片 1" descr="一張含有 文字, 螢幕擷取畫面, 軟體, 陳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FD79" w14:textId="442428EE" w:rsidR="000C0404" w:rsidRPr="0070431C" w:rsidRDefault="000C0404" w:rsidP="00EF5718">
      <w:pPr>
        <w:pStyle w:val="J"/>
        <w:tabs>
          <w:tab w:val="clear" w:pos="840"/>
        </w:tabs>
        <w:spacing w:afterLines="50" w:after="120"/>
        <w:ind w:left="425" w:hanging="425"/>
        <w:rPr>
          <w:iCs/>
        </w:rPr>
      </w:pPr>
      <w:r w:rsidRPr="0070431C">
        <w:rPr>
          <w:rFonts w:hint="eastAsia"/>
          <w:iCs/>
        </w:rPr>
        <w:t>設計一</w:t>
      </w:r>
      <w:r w:rsidR="00C630BA" w:rsidRPr="0070431C">
        <w:rPr>
          <w:rFonts w:hint="eastAsia"/>
          <w:iCs/>
        </w:rPr>
        <w:t>函數</w:t>
      </w:r>
      <w:r w:rsidR="0091577B" w:rsidRPr="0070431C">
        <w:rPr>
          <w:rFonts w:hint="eastAsia"/>
          <w:iCs/>
        </w:rPr>
        <w:t>int</w:t>
      </w:r>
      <w:r w:rsidR="0091577B" w:rsidRPr="0070431C">
        <w:rPr>
          <w:iCs/>
        </w:rPr>
        <w:t xml:space="preserve"> max(int[][] arr)</w:t>
      </w:r>
      <w:r w:rsidRPr="0070431C">
        <w:rPr>
          <w:rFonts w:hint="eastAsia"/>
          <w:iCs/>
        </w:rPr>
        <w:t>，可傳回一個二維陣列</w:t>
      </w:r>
      <w:r w:rsidRPr="0070431C">
        <w:rPr>
          <w:rFonts w:hint="eastAsia"/>
          <w:iCs/>
        </w:rPr>
        <w:t>a</w:t>
      </w:r>
      <w:r w:rsidR="0091577B" w:rsidRPr="0070431C">
        <w:rPr>
          <w:iCs/>
        </w:rPr>
        <w:t>rr</w:t>
      </w:r>
      <w:r w:rsidR="00500ABF" w:rsidRPr="0070431C">
        <w:rPr>
          <w:iCs/>
        </w:rPr>
        <w:t>中，</w:t>
      </w:r>
      <w:r w:rsidR="0091577B" w:rsidRPr="0070431C">
        <w:rPr>
          <w:iCs/>
        </w:rPr>
        <w:t>所有元素</w:t>
      </w:r>
      <w:r w:rsidR="0091577B" w:rsidRPr="0070431C">
        <w:rPr>
          <w:rFonts w:hint="eastAsia"/>
          <w:iCs/>
        </w:rPr>
        <w:t>的最大值。例如若</w:t>
      </w:r>
      <w:r w:rsidR="0091577B" w:rsidRPr="0070431C">
        <w:rPr>
          <w:rFonts w:hint="eastAsia"/>
          <w:iCs/>
        </w:rPr>
        <w:t>arr</w:t>
      </w:r>
      <w:r w:rsidRPr="0070431C">
        <w:rPr>
          <w:rFonts w:ascii="Consolas" w:hAnsi="Consolas"/>
          <w:iCs/>
        </w:rPr>
        <w:t>=</w:t>
      </w:r>
      <w:r w:rsidRPr="0070431C">
        <w:rPr>
          <w:iCs/>
        </w:rPr>
        <w:t>{{75,</w:t>
      </w:r>
      <w:r w:rsidR="0091577B" w:rsidRPr="0070431C">
        <w:rPr>
          <w:iCs/>
        </w:rPr>
        <w:t xml:space="preserve"> </w:t>
      </w:r>
      <w:r w:rsidR="00A62F3A" w:rsidRPr="0070431C">
        <w:rPr>
          <w:iCs/>
        </w:rPr>
        <w:t>8</w:t>
      </w:r>
      <w:r w:rsidRPr="0070431C">
        <w:rPr>
          <w:iCs/>
        </w:rPr>
        <w:t>9,</w:t>
      </w:r>
      <w:r w:rsidR="0091577B" w:rsidRPr="0070431C">
        <w:rPr>
          <w:iCs/>
        </w:rPr>
        <w:t xml:space="preserve"> </w:t>
      </w:r>
      <w:r w:rsidRPr="0070431C">
        <w:rPr>
          <w:iCs/>
        </w:rPr>
        <w:t>10},</w:t>
      </w:r>
      <w:r w:rsidR="0091577B" w:rsidRPr="0070431C">
        <w:rPr>
          <w:iCs/>
        </w:rPr>
        <w:t xml:space="preserve"> </w:t>
      </w:r>
      <w:r w:rsidRPr="0070431C">
        <w:rPr>
          <w:iCs/>
        </w:rPr>
        <w:t>{38,</w:t>
      </w:r>
      <w:r w:rsidR="0091577B" w:rsidRPr="0070431C">
        <w:rPr>
          <w:iCs/>
        </w:rPr>
        <w:t xml:space="preserve"> </w:t>
      </w:r>
      <w:r w:rsidRPr="0070431C">
        <w:rPr>
          <w:iCs/>
        </w:rPr>
        <w:t>45,</w:t>
      </w:r>
      <w:r w:rsidR="0091577B" w:rsidRPr="0070431C">
        <w:rPr>
          <w:iCs/>
        </w:rPr>
        <w:t xml:space="preserve"> </w:t>
      </w:r>
      <w:r w:rsidRPr="0070431C">
        <w:rPr>
          <w:iCs/>
        </w:rPr>
        <w:t>16}}</w:t>
      </w:r>
      <w:r w:rsidR="0091577B" w:rsidRPr="0070431C">
        <w:rPr>
          <w:iCs/>
        </w:rPr>
        <w:t>，則</w:t>
      </w:r>
      <w:r w:rsidR="00A027BC" w:rsidRPr="0070431C">
        <w:rPr>
          <w:iCs/>
        </w:rPr>
        <w:t xml:space="preserve">max(arr) </w:t>
      </w:r>
      <w:r w:rsidR="00A62F3A" w:rsidRPr="0070431C">
        <w:rPr>
          <w:iCs/>
        </w:rPr>
        <w:t>傳回</w:t>
      </w:r>
      <w:r w:rsidR="00A62F3A" w:rsidRPr="0070431C">
        <w:rPr>
          <w:iCs/>
        </w:rPr>
        <w:t>89</w:t>
      </w:r>
      <w:r w:rsidRPr="0070431C">
        <w:rPr>
          <w:rFonts w:hint="eastAsia"/>
          <w:iCs/>
        </w:rPr>
        <w:t>。</w:t>
      </w:r>
    </w:p>
    <w:p w14:paraId="240BFD7A" w14:textId="77777777" w:rsidR="00A62F3A" w:rsidRPr="001E2D96" w:rsidRDefault="00A62F3A" w:rsidP="003A1680">
      <w:pPr>
        <w:pStyle w:val="J"/>
        <w:tabs>
          <w:tab w:val="clear" w:pos="840"/>
        </w:tabs>
        <w:spacing w:afterLines="50" w:after="120"/>
        <w:ind w:left="425" w:hanging="425"/>
        <w:rPr>
          <w:iCs/>
        </w:rPr>
      </w:pPr>
      <w:r w:rsidRPr="001E2D96">
        <w:rPr>
          <w:rFonts w:hint="eastAsia"/>
          <w:iCs/>
        </w:rPr>
        <w:t>試撰寫</w:t>
      </w:r>
      <w:r>
        <w:rPr>
          <w:rFonts w:hint="eastAsia"/>
          <w:iCs/>
        </w:rPr>
        <w:t>一函數</w:t>
      </w:r>
      <w:r>
        <w:rPr>
          <w:rFonts w:hint="eastAsia"/>
          <w:iCs/>
        </w:rPr>
        <w:t>int</w:t>
      </w:r>
      <w:r>
        <w:rPr>
          <w:iCs/>
        </w:rPr>
        <w:t>[] arg</w:t>
      </w:r>
      <w:r>
        <w:rPr>
          <w:rFonts w:hint="eastAsia"/>
          <w:iCs/>
        </w:rPr>
        <w:t>max</w:t>
      </w:r>
      <w:r>
        <w:rPr>
          <w:iCs/>
        </w:rPr>
        <w:t>(int[]</w:t>
      </w:r>
      <w:r w:rsidR="000941C6">
        <w:rPr>
          <w:iCs/>
        </w:rPr>
        <w:t>[]</w:t>
      </w:r>
      <w:r>
        <w:rPr>
          <w:iCs/>
        </w:rPr>
        <w:t xml:space="preserve"> arr)</w:t>
      </w:r>
      <w:r>
        <w:rPr>
          <w:iCs/>
        </w:rPr>
        <w:t>，</w:t>
      </w:r>
      <w:r w:rsidRPr="001E2D96">
        <w:rPr>
          <w:rFonts w:hint="eastAsia"/>
          <w:iCs/>
        </w:rPr>
        <w:t>可傳回</w:t>
      </w:r>
      <w:r>
        <w:rPr>
          <w:rFonts w:hint="eastAsia"/>
          <w:iCs/>
        </w:rPr>
        <w:t>一個一維陣列，內含兩個元素，它們分別為二</w:t>
      </w:r>
      <w:r w:rsidRPr="001E2D96">
        <w:rPr>
          <w:rFonts w:hint="eastAsia"/>
          <w:iCs/>
        </w:rPr>
        <w:t>維陣列</w:t>
      </w:r>
      <w:r>
        <w:rPr>
          <w:rFonts w:hint="eastAsia"/>
          <w:iCs/>
        </w:rPr>
        <w:t>arr</w:t>
      </w:r>
      <w:r>
        <w:rPr>
          <w:rFonts w:hint="eastAsia"/>
          <w:iCs/>
        </w:rPr>
        <w:t>中，</w:t>
      </w:r>
      <w:r w:rsidRPr="001E2D96">
        <w:rPr>
          <w:rFonts w:hint="eastAsia"/>
          <w:iCs/>
        </w:rPr>
        <w:t>最</w:t>
      </w:r>
      <w:r>
        <w:rPr>
          <w:rFonts w:hint="eastAsia"/>
          <w:iCs/>
        </w:rPr>
        <w:t>大元素值的列索引和行索引。例如，若</w:t>
      </w:r>
      <w:r>
        <w:rPr>
          <w:rFonts w:hint="eastAsia"/>
          <w:iCs/>
        </w:rPr>
        <w:t>arr</w:t>
      </w:r>
      <w:r w:rsidRPr="009E1992">
        <w:rPr>
          <w:rFonts w:ascii="Consolas" w:hAnsi="Consolas"/>
          <w:iCs/>
        </w:rPr>
        <w:t>=</w:t>
      </w:r>
      <w:r w:rsidRPr="0091577B">
        <w:rPr>
          <w:iCs/>
        </w:rPr>
        <w:t>{{</w:t>
      </w:r>
      <w:r>
        <w:rPr>
          <w:iCs/>
        </w:rPr>
        <w:t>12</w:t>
      </w:r>
      <w:r w:rsidRPr="0091577B">
        <w:rPr>
          <w:iCs/>
        </w:rPr>
        <w:t>,</w:t>
      </w:r>
      <w:r>
        <w:rPr>
          <w:iCs/>
        </w:rPr>
        <w:t xml:space="preserve"> 1</w:t>
      </w:r>
      <w:r w:rsidRPr="0091577B">
        <w:rPr>
          <w:iCs/>
        </w:rPr>
        <w:t>9,</w:t>
      </w:r>
      <w:r>
        <w:rPr>
          <w:iCs/>
        </w:rPr>
        <w:t xml:space="preserve"> </w:t>
      </w:r>
      <w:r w:rsidRPr="0091577B">
        <w:rPr>
          <w:iCs/>
        </w:rPr>
        <w:t>1</w:t>
      </w:r>
      <w:r>
        <w:rPr>
          <w:iCs/>
        </w:rPr>
        <w:t>4</w:t>
      </w:r>
      <w:r w:rsidRPr="0091577B">
        <w:rPr>
          <w:iCs/>
        </w:rPr>
        <w:t>},</w:t>
      </w:r>
      <w:r>
        <w:rPr>
          <w:iCs/>
        </w:rPr>
        <w:t xml:space="preserve"> </w:t>
      </w:r>
      <w:r w:rsidRPr="0091577B">
        <w:rPr>
          <w:iCs/>
        </w:rPr>
        <w:lastRenderedPageBreak/>
        <w:t>{</w:t>
      </w:r>
      <w:r>
        <w:rPr>
          <w:iCs/>
        </w:rPr>
        <w:t>1</w:t>
      </w:r>
      <w:r w:rsidRPr="0091577B">
        <w:rPr>
          <w:iCs/>
        </w:rPr>
        <w:t>8,</w:t>
      </w:r>
      <w:r>
        <w:rPr>
          <w:iCs/>
        </w:rPr>
        <w:t xml:space="preserve"> </w:t>
      </w:r>
      <w:r w:rsidRPr="0091577B">
        <w:rPr>
          <w:iCs/>
        </w:rPr>
        <w:t>45,</w:t>
      </w:r>
      <w:r>
        <w:rPr>
          <w:iCs/>
        </w:rPr>
        <w:t xml:space="preserve"> 4</w:t>
      </w:r>
      <w:r w:rsidRPr="0091577B">
        <w:rPr>
          <w:iCs/>
        </w:rPr>
        <w:t>6}}</w:t>
      </w:r>
      <w:r>
        <w:rPr>
          <w:iCs/>
        </w:rPr>
        <w:t>，則</w:t>
      </w:r>
      <w:r w:rsidR="00A027BC">
        <w:rPr>
          <w:iCs/>
        </w:rPr>
        <w:t>arg</w:t>
      </w:r>
      <w:r w:rsidR="00A027BC">
        <w:rPr>
          <w:rFonts w:hint="eastAsia"/>
          <w:iCs/>
        </w:rPr>
        <w:t>max</w:t>
      </w:r>
      <w:r w:rsidR="00A027BC">
        <w:rPr>
          <w:iCs/>
        </w:rPr>
        <w:t>(</w:t>
      </w:r>
      <w:r w:rsidR="00A027BC">
        <w:rPr>
          <w:rFonts w:hint="eastAsia"/>
          <w:iCs/>
        </w:rPr>
        <w:t xml:space="preserve">) </w:t>
      </w:r>
      <w:r>
        <w:rPr>
          <w:iCs/>
        </w:rPr>
        <w:t>傳回的陣列中</w:t>
      </w:r>
      <w:r w:rsidR="00A027BC">
        <w:rPr>
          <w:iCs/>
        </w:rPr>
        <w:t>，</w:t>
      </w:r>
      <w:r>
        <w:rPr>
          <w:iCs/>
        </w:rPr>
        <w:t>第</w:t>
      </w:r>
      <w:r>
        <w:rPr>
          <w:rFonts w:hint="eastAsia"/>
          <w:iCs/>
        </w:rPr>
        <w:t>0</w:t>
      </w:r>
      <w:r>
        <w:rPr>
          <w:rFonts w:hint="eastAsia"/>
          <w:iCs/>
        </w:rPr>
        <w:t>個元素為</w:t>
      </w:r>
      <w:r>
        <w:rPr>
          <w:rFonts w:hint="eastAsia"/>
          <w:iCs/>
        </w:rPr>
        <w:t>1</w:t>
      </w:r>
      <w:r>
        <w:rPr>
          <w:rFonts w:hint="eastAsia"/>
          <w:iCs/>
        </w:rPr>
        <w:t>，第</w:t>
      </w:r>
      <w:r>
        <w:rPr>
          <w:rFonts w:hint="eastAsia"/>
          <w:iCs/>
        </w:rPr>
        <w:t>1</w:t>
      </w:r>
      <w:r>
        <w:rPr>
          <w:rFonts w:hint="eastAsia"/>
          <w:iCs/>
        </w:rPr>
        <w:t>個元素為</w:t>
      </w:r>
      <w:r>
        <w:rPr>
          <w:rFonts w:hint="eastAsia"/>
          <w:iCs/>
        </w:rPr>
        <w:t>2</w:t>
      </w:r>
      <w:r>
        <w:rPr>
          <w:iCs/>
        </w:rPr>
        <w:t>（因為最小值</w:t>
      </w:r>
      <w:r>
        <w:rPr>
          <w:iCs/>
        </w:rPr>
        <w:t>46</w:t>
      </w:r>
      <w:r>
        <w:rPr>
          <w:rFonts w:hint="eastAsia"/>
          <w:iCs/>
        </w:rPr>
        <w:t>的列索引和行索引分別為</w:t>
      </w:r>
      <w:r>
        <w:rPr>
          <w:rFonts w:hint="eastAsia"/>
          <w:iCs/>
        </w:rPr>
        <w:t>1</w:t>
      </w:r>
      <w:r>
        <w:rPr>
          <w:rFonts w:hint="eastAsia"/>
          <w:iCs/>
        </w:rPr>
        <w:t>和</w:t>
      </w:r>
      <w:r>
        <w:rPr>
          <w:rFonts w:hint="eastAsia"/>
          <w:iCs/>
        </w:rPr>
        <w:t>2</w:t>
      </w:r>
      <w:r>
        <w:rPr>
          <w:iCs/>
        </w:rPr>
        <w:t>）</w:t>
      </w:r>
      <w:r w:rsidRPr="001E2D96">
        <w:rPr>
          <w:rFonts w:hint="eastAsia"/>
          <w:iCs/>
        </w:rPr>
        <w:t>。</w:t>
      </w:r>
    </w:p>
    <w:p w14:paraId="240BFD7B" w14:textId="77777777" w:rsidR="000C0404" w:rsidRPr="001E2D96" w:rsidRDefault="000C0404" w:rsidP="003A1680">
      <w:pPr>
        <w:pStyle w:val="J"/>
        <w:tabs>
          <w:tab w:val="clear" w:pos="840"/>
        </w:tabs>
        <w:spacing w:afterLines="50" w:after="120"/>
        <w:ind w:left="425" w:hanging="425"/>
        <w:rPr>
          <w:iCs/>
        </w:rPr>
      </w:pPr>
      <w:r w:rsidRPr="001E2D96">
        <w:rPr>
          <w:rFonts w:hint="eastAsia"/>
          <w:iCs/>
        </w:rPr>
        <w:t>試寫一</w:t>
      </w:r>
      <w:r w:rsidR="00C630BA" w:rsidRPr="001E2D96">
        <w:rPr>
          <w:rFonts w:hint="eastAsia"/>
          <w:iCs/>
        </w:rPr>
        <w:t>函數</w:t>
      </w:r>
      <w:r w:rsidR="009F1E31">
        <w:rPr>
          <w:rFonts w:hint="eastAsia"/>
          <w:iCs/>
        </w:rPr>
        <w:t>int</w:t>
      </w:r>
      <w:r w:rsidR="009F1E31">
        <w:rPr>
          <w:iCs/>
        </w:rPr>
        <w:t xml:space="preserve"> product(int[] arr)</w:t>
      </w:r>
      <w:r w:rsidRPr="001E2D96">
        <w:rPr>
          <w:rFonts w:hint="eastAsia"/>
          <w:iCs/>
        </w:rPr>
        <w:t>，可傳回一維陣列</w:t>
      </w:r>
      <w:r w:rsidRPr="001E2D96">
        <w:rPr>
          <w:rFonts w:hint="eastAsia"/>
          <w:iCs/>
        </w:rPr>
        <w:t>a</w:t>
      </w:r>
      <w:r w:rsidR="009F1E31">
        <w:rPr>
          <w:rFonts w:hint="eastAsia"/>
          <w:iCs/>
        </w:rPr>
        <w:t>rr</w:t>
      </w:r>
      <w:r w:rsidR="009F1E31">
        <w:rPr>
          <w:rFonts w:hint="eastAsia"/>
          <w:iCs/>
        </w:rPr>
        <w:t>中最大值與最小值的乘積。例如若</w:t>
      </w:r>
      <w:r w:rsidRPr="009F1E31">
        <w:rPr>
          <w:iCs/>
        </w:rPr>
        <w:t>a</w:t>
      </w:r>
      <w:r w:rsidR="009F1E31" w:rsidRPr="009F1E31">
        <w:rPr>
          <w:iCs/>
        </w:rPr>
        <w:t>rr</w:t>
      </w:r>
      <w:r w:rsidRPr="009F1E31">
        <w:rPr>
          <w:iCs/>
        </w:rPr>
        <w:t>={7,</w:t>
      </w:r>
      <w:r w:rsidR="009F1E31">
        <w:rPr>
          <w:iCs/>
        </w:rPr>
        <w:t xml:space="preserve"> 3, 2</w:t>
      </w:r>
      <w:r w:rsidRPr="009F1E31">
        <w:rPr>
          <w:iCs/>
        </w:rPr>
        <w:t>,</w:t>
      </w:r>
      <w:r w:rsidR="009F1E31">
        <w:rPr>
          <w:iCs/>
        </w:rPr>
        <w:t xml:space="preserve"> 4, 5</w:t>
      </w:r>
      <w:r w:rsidRPr="009F1E31">
        <w:rPr>
          <w:iCs/>
        </w:rPr>
        <w:t>}</w:t>
      </w:r>
      <w:r w:rsidR="009F1E31">
        <w:rPr>
          <w:iCs/>
        </w:rPr>
        <w:t>，則</w:t>
      </w:r>
      <w:r w:rsidR="00A027BC">
        <w:rPr>
          <w:iCs/>
        </w:rPr>
        <w:t xml:space="preserve">product(arr) </w:t>
      </w:r>
      <w:r w:rsidR="009F1E31">
        <w:rPr>
          <w:iCs/>
        </w:rPr>
        <w:t>傳回</w:t>
      </w:r>
      <w:r w:rsidR="009F1E31">
        <w:rPr>
          <w:rFonts w:hint="eastAsia"/>
          <w:iCs/>
        </w:rPr>
        <w:t>14</w:t>
      </w:r>
      <w:r w:rsidRPr="001E2D96">
        <w:rPr>
          <w:rFonts w:hint="eastAsia"/>
          <w:iCs/>
        </w:rPr>
        <w:t>。</w:t>
      </w:r>
    </w:p>
    <w:p w14:paraId="240BFD7C" w14:textId="77777777" w:rsidR="009312E3" w:rsidRPr="001E2D96" w:rsidRDefault="009312E3" w:rsidP="003A1680">
      <w:pPr>
        <w:pStyle w:val="J"/>
        <w:tabs>
          <w:tab w:val="clear" w:pos="840"/>
        </w:tabs>
        <w:spacing w:afterLines="50" w:after="120"/>
        <w:ind w:left="425" w:hanging="425"/>
        <w:rPr>
          <w:iCs/>
        </w:rPr>
      </w:pPr>
      <w:r w:rsidRPr="001E2D96">
        <w:rPr>
          <w:rFonts w:hint="eastAsia"/>
          <w:iCs/>
        </w:rPr>
        <w:t>試撰寫一</w:t>
      </w:r>
      <w:r w:rsidR="00C630BA" w:rsidRPr="001E2D96">
        <w:rPr>
          <w:rFonts w:hint="eastAsia"/>
          <w:iCs/>
        </w:rPr>
        <w:t>函數</w:t>
      </w:r>
      <w:r w:rsidR="00B946F3">
        <w:rPr>
          <w:iCs/>
        </w:rPr>
        <w:t>double mean(int[][] arr)</w:t>
      </w:r>
      <w:r w:rsidR="00A027BC">
        <w:rPr>
          <w:rFonts w:hint="eastAsia"/>
          <w:iCs/>
        </w:rPr>
        <w:t>，可用來接收二維</w:t>
      </w:r>
      <w:r w:rsidRPr="001E2D96">
        <w:rPr>
          <w:rFonts w:hint="eastAsia"/>
          <w:iCs/>
        </w:rPr>
        <w:t>陣列</w:t>
      </w:r>
      <w:r w:rsidR="00B946F3">
        <w:rPr>
          <w:rFonts w:hint="eastAsia"/>
          <w:iCs/>
        </w:rPr>
        <w:t>arr</w:t>
      </w:r>
      <w:r w:rsidRPr="001E2D96">
        <w:rPr>
          <w:rFonts w:hint="eastAsia"/>
          <w:iCs/>
        </w:rPr>
        <w:t>，傳回值為此二維陣列所有元素值的平均值。</w:t>
      </w:r>
      <w:r w:rsidR="00B946F3">
        <w:rPr>
          <w:rFonts w:hint="eastAsia"/>
          <w:iCs/>
        </w:rPr>
        <w:t>例如若</w:t>
      </w:r>
      <w:r w:rsidR="00B946F3">
        <w:rPr>
          <w:rFonts w:hint="eastAsia"/>
          <w:iCs/>
        </w:rPr>
        <w:t>arr</w:t>
      </w:r>
      <w:r w:rsidR="00B946F3">
        <w:rPr>
          <w:iCs/>
        </w:rPr>
        <w:t>=</w:t>
      </w:r>
      <w:r w:rsidR="00B946F3" w:rsidRPr="00B946F3">
        <w:rPr>
          <w:iCs/>
        </w:rPr>
        <w:t>{{2,</w:t>
      </w:r>
      <w:r w:rsidR="00B946F3">
        <w:rPr>
          <w:iCs/>
        </w:rPr>
        <w:t xml:space="preserve"> </w:t>
      </w:r>
      <w:r w:rsidR="00B946F3" w:rsidRPr="00B946F3">
        <w:rPr>
          <w:iCs/>
        </w:rPr>
        <w:t>4,</w:t>
      </w:r>
      <w:r w:rsidR="00B946F3">
        <w:rPr>
          <w:iCs/>
        </w:rPr>
        <w:t xml:space="preserve"> </w:t>
      </w:r>
      <w:r w:rsidR="00B946F3" w:rsidRPr="00B946F3">
        <w:rPr>
          <w:iCs/>
        </w:rPr>
        <w:t>6},{1,</w:t>
      </w:r>
      <w:r w:rsidR="00B946F3">
        <w:rPr>
          <w:iCs/>
        </w:rPr>
        <w:t xml:space="preserve"> </w:t>
      </w:r>
      <w:r w:rsidR="00B946F3" w:rsidRPr="00B946F3">
        <w:rPr>
          <w:iCs/>
        </w:rPr>
        <w:t>3,</w:t>
      </w:r>
      <w:r w:rsidR="00B946F3">
        <w:rPr>
          <w:iCs/>
        </w:rPr>
        <w:t xml:space="preserve"> </w:t>
      </w:r>
      <w:r w:rsidR="00B946F3" w:rsidRPr="00B946F3">
        <w:rPr>
          <w:iCs/>
        </w:rPr>
        <w:t>5},{8,</w:t>
      </w:r>
      <w:r w:rsidR="00B946F3">
        <w:rPr>
          <w:iCs/>
        </w:rPr>
        <w:t xml:space="preserve"> </w:t>
      </w:r>
      <w:r w:rsidR="00B946F3" w:rsidRPr="00B946F3">
        <w:rPr>
          <w:iCs/>
        </w:rPr>
        <w:t>9}}</w:t>
      </w:r>
      <w:r w:rsidR="00B946F3">
        <w:rPr>
          <w:iCs/>
        </w:rPr>
        <w:t>，則</w:t>
      </w:r>
      <w:r w:rsidR="00A027BC">
        <w:rPr>
          <w:iCs/>
        </w:rPr>
        <w:t xml:space="preserve">mean(arr) </w:t>
      </w:r>
      <w:r w:rsidR="00B946F3">
        <w:rPr>
          <w:iCs/>
        </w:rPr>
        <w:t>傳回的平均值為</w:t>
      </w:r>
      <w:r w:rsidR="00B946F3">
        <w:rPr>
          <w:rFonts w:hint="eastAsia"/>
          <w:iCs/>
        </w:rPr>
        <w:t>4.75</w:t>
      </w:r>
      <w:r w:rsidR="00B946F3">
        <w:rPr>
          <w:rFonts w:hint="eastAsia"/>
          <w:iCs/>
        </w:rPr>
        <w:t>。</w:t>
      </w:r>
    </w:p>
    <w:p w14:paraId="240BFD7D" w14:textId="77777777" w:rsidR="00F53654" w:rsidRDefault="00F53654" w:rsidP="003A1680">
      <w:pPr>
        <w:pStyle w:val="J"/>
        <w:tabs>
          <w:tab w:val="clear" w:pos="840"/>
        </w:tabs>
        <w:spacing w:afterLines="50" w:after="120"/>
        <w:ind w:left="425" w:hanging="425"/>
        <w:rPr>
          <w:iCs/>
          <w:color w:val="FF0000"/>
        </w:rPr>
      </w:pPr>
      <w:r w:rsidRPr="0021691E">
        <w:rPr>
          <w:rFonts w:hint="eastAsia"/>
          <w:iCs/>
          <w:color w:val="FF0000"/>
        </w:rPr>
        <w:t>試撰寫一</w:t>
      </w:r>
      <w:r w:rsidR="00C630BA" w:rsidRPr="0021691E">
        <w:rPr>
          <w:rFonts w:hint="eastAsia"/>
          <w:iCs/>
          <w:color w:val="FF0000"/>
        </w:rPr>
        <w:t>函數</w:t>
      </w:r>
      <w:r w:rsidR="00B946F3" w:rsidRPr="0021691E">
        <w:rPr>
          <w:rFonts w:hint="eastAsia"/>
          <w:iCs/>
          <w:color w:val="FF0000"/>
        </w:rPr>
        <w:t>void</w:t>
      </w:r>
      <w:r w:rsidR="00B946F3" w:rsidRPr="0021691E">
        <w:rPr>
          <w:iCs/>
          <w:color w:val="FF0000"/>
        </w:rPr>
        <w:t xml:space="preserve"> square(int[][] arr)</w:t>
      </w:r>
      <w:r w:rsidRPr="0021691E">
        <w:rPr>
          <w:rFonts w:hint="eastAsia"/>
          <w:iCs/>
          <w:color w:val="FF0000"/>
        </w:rPr>
        <w:t>，可</w:t>
      </w:r>
      <w:r w:rsidR="00B946F3" w:rsidRPr="0021691E">
        <w:rPr>
          <w:rFonts w:hint="eastAsia"/>
          <w:iCs/>
          <w:color w:val="FF0000"/>
        </w:rPr>
        <w:t>接收二維</w:t>
      </w:r>
      <w:r w:rsidRPr="0021691E">
        <w:rPr>
          <w:rFonts w:hint="eastAsia"/>
          <w:iCs/>
          <w:color w:val="FF0000"/>
        </w:rPr>
        <w:t>陣列</w:t>
      </w:r>
      <w:r w:rsidR="00B946F3" w:rsidRPr="0021691E">
        <w:rPr>
          <w:rFonts w:hint="eastAsia"/>
          <w:iCs/>
          <w:color w:val="FF0000"/>
        </w:rPr>
        <w:t>arr</w:t>
      </w:r>
      <w:r w:rsidRPr="0021691E">
        <w:rPr>
          <w:rFonts w:hint="eastAsia"/>
          <w:iCs/>
          <w:color w:val="FF0000"/>
        </w:rPr>
        <w:t>，</w:t>
      </w:r>
      <w:r w:rsidR="00B946F3" w:rsidRPr="0021691E">
        <w:rPr>
          <w:rFonts w:hint="eastAsia"/>
          <w:iCs/>
          <w:color w:val="FF0000"/>
        </w:rPr>
        <w:t>然後將裡面的</w:t>
      </w:r>
      <w:r w:rsidRPr="0021691E">
        <w:rPr>
          <w:rFonts w:hint="eastAsia"/>
          <w:iCs/>
          <w:color w:val="FF0000"/>
        </w:rPr>
        <w:t>每個元素平方。</w:t>
      </w:r>
      <w:r w:rsidR="00B946F3" w:rsidRPr="0021691E">
        <w:rPr>
          <w:rFonts w:hint="eastAsia"/>
          <w:iCs/>
          <w:color w:val="FF0000"/>
        </w:rPr>
        <w:t>例如若</w:t>
      </w:r>
      <w:r w:rsidR="00B946F3" w:rsidRPr="0021691E">
        <w:rPr>
          <w:rFonts w:hint="eastAsia"/>
          <w:iCs/>
          <w:color w:val="FF0000"/>
        </w:rPr>
        <w:t>arr</w:t>
      </w:r>
      <w:r w:rsidR="00B946F3" w:rsidRPr="0021691E">
        <w:rPr>
          <w:rFonts w:hint="eastAsia"/>
          <w:iCs/>
          <w:color w:val="FF0000"/>
        </w:rPr>
        <w:t>為</w:t>
      </w:r>
      <w:r w:rsidR="00B946F3" w:rsidRPr="0021691E">
        <w:rPr>
          <w:iCs/>
          <w:color w:val="FF0000"/>
        </w:rPr>
        <w:t>{{1, 3, 5},{8, 9</w:t>
      </w:r>
      <w:r w:rsidR="003E4171" w:rsidRPr="0021691E">
        <w:rPr>
          <w:rFonts w:hint="eastAsia"/>
          <w:iCs/>
          <w:color w:val="FF0000"/>
        </w:rPr>
        <w:t>,</w:t>
      </w:r>
      <w:r w:rsidR="003E4171" w:rsidRPr="0021691E">
        <w:rPr>
          <w:iCs/>
          <w:color w:val="FF0000"/>
        </w:rPr>
        <w:t>2</w:t>
      </w:r>
      <w:r w:rsidR="00B946F3" w:rsidRPr="0021691E">
        <w:rPr>
          <w:iCs/>
          <w:color w:val="FF0000"/>
        </w:rPr>
        <w:t>}}</w:t>
      </w:r>
      <w:r w:rsidR="00B946F3" w:rsidRPr="0021691E">
        <w:rPr>
          <w:iCs/>
          <w:color w:val="FF0000"/>
        </w:rPr>
        <w:t>，則呼叫</w:t>
      </w:r>
      <w:r w:rsidR="00B946F3" w:rsidRPr="0021691E">
        <w:rPr>
          <w:iCs/>
          <w:color w:val="FF0000"/>
        </w:rPr>
        <w:t xml:space="preserve">square(arr) </w:t>
      </w:r>
      <w:r w:rsidR="00B946F3" w:rsidRPr="0021691E">
        <w:rPr>
          <w:iCs/>
          <w:color w:val="FF0000"/>
        </w:rPr>
        <w:t>後，</w:t>
      </w:r>
      <w:r w:rsidR="00B946F3" w:rsidRPr="0021691E">
        <w:rPr>
          <w:rFonts w:hint="eastAsia"/>
          <w:iCs/>
          <w:color w:val="FF0000"/>
        </w:rPr>
        <w:t>arr</w:t>
      </w:r>
      <w:r w:rsidR="00B946F3" w:rsidRPr="0021691E">
        <w:rPr>
          <w:rFonts w:hint="eastAsia"/>
          <w:iCs/>
          <w:color w:val="FF0000"/>
        </w:rPr>
        <w:t>的值變為</w:t>
      </w:r>
      <w:r w:rsidR="00B946F3" w:rsidRPr="0021691E">
        <w:rPr>
          <w:iCs/>
          <w:color w:val="FF0000"/>
        </w:rPr>
        <w:t>{{1, 9, 25},{64, 81</w:t>
      </w:r>
      <w:r w:rsidR="003E4171" w:rsidRPr="0021691E">
        <w:rPr>
          <w:iCs/>
          <w:color w:val="FF0000"/>
        </w:rPr>
        <w:t>,4</w:t>
      </w:r>
      <w:r w:rsidR="00B946F3" w:rsidRPr="0021691E">
        <w:rPr>
          <w:iCs/>
          <w:color w:val="FF0000"/>
        </w:rPr>
        <w:t>}}</w:t>
      </w:r>
      <w:r w:rsidR="00B946F3" w:rsidRPr="0021691E">
        <w:rPr>
          <w:iCs/>
          <w:color w:val="FF0000"/>
        </w:rPr>
        <w:t>。</w:t>
      </w:r>
    </w:p>
    <w:p w14:paraId="0118FCC3" w14:textId="00698781" w:rsidR="0070431C" w:rsidRPr="0021691E" w:rsidRDefault="0070431C" w:rsidP="0070431C">
      <w:pPr>
        <w:pStyle w:val="J"/>
        <w:numPr>
          <w:ilvl w:val="0"/>
          <w:numId w:val="0"/>
        </w:numPr>
        <w:spacing w:afterLines="50" w:after="120"/>
        <w:ind w:left="425"/>
        <w:rPr>
          <w:rFonts w:hint="eastAsia"/>
          <w:iCs/>
          <w:color w:val="FF0000"/>
        </w:rPr>
      </w:pPr>
      <w:r w:rsidRPr="0070431C">
        <w:rPr>
          <w:iCs/>
          <w:color w:val="FF0000"/>
        </w:rPr>
        <w:lastRenderedPageBreak/>
        <w:drawing>
          <wp:inline distT="0" distB="0" distL="0" distR="0" wp14:anchorId="6B801B6E" wp14:editId="2CA93450">
            <wp:extent cx="4563112" cy="5801535"/>
            <wp:effectExtent l="0" t="0" r="8890" b="8890"/>
            <wp:docPr id="462045977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45977" name="圖片 1" descr="一張含有 文字, 螢幕擷取畫面, 陳列, 軟體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FD7E" w14:textId="77777777" w:rsidR="00B946F3" w:rsidRDefault="00B946F3" w:rsidP="001E2D96">
      <w:pPr>
        <w:pStyle w:val="J"/>
        <w:tabs>
          <w:tab w:val="clear" w:pos="840"/>
        </w:tabs>
        <w:spacing w:after="72"/>
        <w:ind w:left="426" w:hanging="426"/>
        <w:rPr>
          <w:iCs/>
        </w:rPr>
      </w:pPr>
      <w:r w:rsidRPr="001E2D96">
        <w:rPr>
          <w:rFonts w:hint="eastAsia"/>
          <w:iCs/>
        </w:rPr>
        <w:t>試撰寫一函數</w:t>
      </w:r>
      <w:r>
        <w:rPr>
          <w:rFonts w:hint="eastAsia"/>
          <w:iCs/>
        </w:rPr>
        <w:t>int</w:t>
      </w:r>
      <w:r>
        <w:rPr>
          <w:iCs/>
        </w:rPr>
        <w:t>[][] square(int[][] arr)</w:t>
      </w:r>
      <w:r w:rsidRPr="001E2D96">
        <w:rPr>
          <w:rFonts w:hint="eastAsia"/>
          <w:iCs/>
        </w:rPr>
        <w:t>，</w:t>
      </w:r>
      <w:r>
        <w:rPr>
          <w:rFonts w:hint="eastAsia"/>
          <w:iCs/>
        </w:rPr>
        <w:t>它</w:t>
      </w:r>
      <w:r w:rsidRPr="001E2D96">
        <w:rPr>
          <w:rFonts w:hint="eastAsia"/>
          <w:iCs/>
        </w:rPr>
        <w:t>可</w:t>
      </w:r>
      <w:r>
        <w:rPr>
          <w:rFonts w:hint="eastAsia"/>
          <w:iCs/>
        </w:rPr>
        <w:t>接收二維</w:t>
      </w:r>
      <w:r w:rsidRPr="001E2D96">
        <w:rPr>
          <w:rFonts w:hint="eastAsia"/>
          <w:iCs/>
        </w:rPr>
        <w:t>陣列</w:t>
      </w:r>
      <w:r>
        <w:rPr>
          <w:rFonts w:hint="eastAsia"/>
          <w:iCs/>
        </w:rPr>
        <w:t>arr</w:t>
      </w:r>
      <w:r w:rsidRPr="001E2D96">
        <w:rPr>
          <w:rFonts w:hint="eastAsia"/>
          <w:iCs/>
        </w:rPr>
        <w:t>，</w:t>
      </w:r>
      <w:r>
        <w:rPr>
          <w:rFonts w:hint="eastAsia"/>
          <w:iCs/>
        </w:rPr>
        <w:t>傳回值</w:t>
      </w:r>
      <w:r w:rsidR="00A027BC">
        <w:rPr>
          <w:rFonts w:hint="eastAsia"/>
          <w:iCs/>
        </w:rPr>
        <w:t>則</w:t>
      </w:r>
      <w:r>
        <w:rPr>
          <w:rFonts w:hint="eastAsia"/>
          <w:iCs/>
        </w:rPr>
        <w:t>為</w:t>
      </w:r>
      <w:r w:rsidR="00094A64">
        <w:rPr>
          <w:rFonts w:hint="eastAsia"/>
          <w:iCs/>
        </w:rPr>
        <w:t>arr</w:t>
      </w:r>
      <w:r w:rsidR="00094A64">
        <w:rPr>
          <w:rFonts w:hint="eastAsia"/>
          <w:iCs/>
        </w:rPr>
        <w:t>中</w:t>
      </w:r>
      <w:r>
        <w:rPr>
          <w:rFonts w:hint="eastAsia"/>
          <w:iCs/>
        </w:rPr>
        <w:t>每個</w:t>
      </w:r>
      <w:r w:rsidRPr="001E2D96">
        <w:rPr>
          <w:rFonts w:hint="eastAsia"/>
          <w:iCs/>
        </w:rPr>
        <w:t>元素</w:t>
      </w:r>
      <w:r w:rsidR="00094A64">
        <w:rPr>
          <w:rFonts w:hint="eastAsia"/>
          <w:iCs/>
        </w:rPr>
        <w:t>的</w:t>
      </w:r>
      <w:r w:rsidRPr="001E2D96">
        <w:rPr>
          <w:rFonts w:hint="eastAsia"/>
          <w:iCs/>
        </w:rPr>
        <w:t>平方。</w:t>
      </w:r>
      <w:r>
        <w:rPr>
          <w:rFonts w:hint="eastAsia"/>
          <w:iCs/>
        </w:rPr>
        <w:t>例如若</w:t>
      </w:r>
      <w:r w:rsidRPr="00B946F3">
        <w:rPr>
          <w:rFonts w:hint="eastAsia"/>
          <w:iCs/>
        </w:rPr>
        <w:t>arr</w:t>
      </w:r>
      <w:r>
        <w:rPr>
          <w:rFonts w:hint="eastAsia"/>
          <w:iCs/>
        </w:rPr>
        <w:t>為</w:t>
      </w:r>
      <w:r w:rsidRPr="00B946F3">
        <w:rPr>
          <w:iCs/>
        </w:rPr>
        <w:t>{{1, 3, 5},{8, 9</w:t>
      </w:r>
      <w:r w:rsidR="003E4171">
        <w:rPr>
          <w:iCs/>
        </w:rPr>
        <w:t>,2</w:t>
      </w:r>
      <w:r w:rsidRPr="00B946F3">
        <w:rPr>
          <w:iCs/>
        </w:rPr>
        <w:t>}}</w:t>
      </w:r>
      <w:r>
        <w:rPr>
          <w:iCs/>
        </w:rPr>
        <w:t>，則</w:t>
      </w:r>
      <w:r>
        <w:rPr>
          <w:iCs/>
        </w:rPr>
        <w:t xml:space="preserve">square(arr) </w:t>
      </w:r>
      <w:r w:rsidR="00BC7774">
        <w:rPr>
          <w:rFonts w:hint="eastAsia"/>
          <w:iCs/>
        </w:rPr>
        <w:t>可</w:t>
      </w:r>
      <w:r w:rsidR="00BC7774">
        <w:rPr>
          <w:iCs/>
        </w:rPr>
        <w:t>傳回陣列</w:t>
      </w:r>
      <w:r w:rsidR="00BC7774">
        <w:rPr>
          <w:rFonts w:hint="eastAsia"/>
          <w:iCs/>
        </w:rPr>
        <w:t xml:space="preserve"> </w:t>
      </w:r>
      <w:r w:rsidRPr="00B946F3">
        <w:rPr>
          <w:iCs/>
        </w:rPr>
        <w:t xml:space="preserve">{{1, </w:t>
      </w:r>
      <w:r>
        <w:rPr>
          <w:iCs/>
        </w:rPr>
        <w:t>9</w:t>
      </w:r>
      <w:r w:rsidRPr="00B946F3">
        <w:rPr>
          <w:iCs/>
        </w:rPr>
        <w:t xml:space="preserve">, </w:t>
      </w:r>
      <w:r>
        <w:rPr>
          <w:iCs/>
        </w:rPr>
        <w:t>2</w:t>
      </w:r>
      <w:r w:rsidRPr="00B946F3">
        <w:rPr>
          <w:iCs/>
        </w:rPr>
        <w:t>5},{</w:t>
      </w:r>
      <w:r>
        <w:rPr>
          <w:iCs/>
        </w:rPr>
        <w:t>64</w:t>
      </w:r>
      <w:r w:rsidRPr="00B946F3">
        <w:rPr>
          <w:iCs/>
        </w:rPr>
        <w:t xml:space="preserve">, </w:t>
      </w:r>
      <w:r>
        <w:rPr>
          <w:iCs/>
        </w:rPr>
        <w:t>81</w:t>
      </w:r>
      <w:r w:rsidR="003E4171">
        <w:rPr>
          <w:iCs/>
        </w:rPr>
        <w:t>,4</w:t>
      </w:r>
      <w:r w:rsidRPr="00B946F3">
        <w:rPr>
          <w:iCs/>
        </w:rPr>
        <w:t>}}</w:t>
      </w:r>
      <w:r>
        <w:rPr>
          <w:iCs/>
        </w:rPr>
        <w:t>。</w:t>
      </w:r>
      <w:r w:rsidR="00BC7774">
        <w:rPr>
          <w:iCs/>
        </w:rPr>
        <w:t>注意呼叫</w:t>
      </w:r>
      <w:r w:rsidR="00BC7774">
        <w:rPr>
          <w:iCs/>
        </w:rPr>
        <w:t xml:space="preserve">square(arr) </w:t>
      </w:r>
      <w:r w:rsidR="00BC7774">
        <w:rPr>
          <w:iCs/>
        </w:rPr>
        <w:t>後，</w:t>
      </w:r>
      <w:r w:rsidR="00BC7774">
        <w:rPr>
          <w:iCs/>
        </w:rPr>
        <w:t>arr</w:t>
      </w:r>
      <w:r w:rsidR="00BC7774">
        <w:rPr>
          <w:iCs/>
        </w:rPr>
        <w:t>的內容不</w:t>
      </w:r>
      <w:r w:rsidR="00A027BC">
        <w:rPr>
          <w:rFonts w:hint="eastAsia"/>
          <w:iCs/>
        </w:rPr>
        <w:t>能</w:t>
      </w:r>
      <w:r w:rsidR="00BC7774">
        <w:rPr>
          <w:iCs/>
        </w:rPr>
        <w:t>被改變。</w:t>
      </w:r>
    </w:p>
    <w:p w14:paraId="240BFD7F" w14:textId="77777777" w:rsidR="00E5538D" w:rsidRPr="0006396B" w:rsidRDefault="00E5538D" w:rsidP="00E5538D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800080"/>
        </w:rPr>
      </w:pPr>
      <w:r w:rsidRPr="0006396B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7.3 </w:t>
      </w:r>
      <w:r w:rsidRPr="0006396B">
        <w:rPr>
          <w:rFonts w:hint="eastAsia"/>
          <w:b/>
          <w:color w:val="FFFFFF"/>
          <w:sz w:val="21"/>
          <w:szCs w:val="21"/>
          <w:shd w:val="clear" w:color="auto" w:fill="800080"/>
        </w:rPr>
        <w:t>遞迴</w:t>
      </w:r>
      <w:r w:rsidRPr="0006396B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  <w:r w:rsidRPr="0006396B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　</w:t>
      </w:r>
    </w:p>
    <w:p w14:paraId="240BFD80" w14:textId="77777777" w:rsidR="00EC1EDE" w:rsidRPr="002E67B5" w:rsidRDefault="00EC1EDE" w:rsidP="003A1680">
      <w:pPr>
        <w:pStyle w:val="J"/>
        <w:tabs>
          <w:tab w:val="clear" w:pos="426"/>
          <w:tab w:val="clear" w:pos="840"/>
        </w:tabs>
        <w:spacing w:afterLines="50" w:after="120"/>
        <w:ind w:left="425" w:hanging="425"/>
        <w:rPr>
          <w:iCs/>
          <w:color w:val="FF0000"/>
        </w:rPr>
      </w:pPr>
      <w:r w:rsidRPr="002E67B5">
        <w:rPr>
          <w:rFonts w:hint="eastAsia"/>
          <w:iCs/>
          <w:color w:val="FF0000"/>
        </w:rPr>
        <w:lastRenderedPageBreak/>
        <w:t>費氏數列（</w:t>
      </w:r>
      <w:r w:rsidRPr="002E67B5">
        <w:rPr>
          <w:rFonts w:hint="eastAsia"/>
          <w:iCs/>
          <w:color w:val="FF0000"/>
        </w:rPr>
        <w:t>Fibonacci sequence</w:t>
      </w:r>
      <w:r w:rsidRPr="002E67B5">
        <w:rPr>
          <w:rFonts w:hint="eastAsia"/>
          <w:iCs/>
          <w:color w:val="FF0000"/>
        </w:rPr>
        <w:t>）的定義為</w:t>
      </w:r>
    </w:p>
    <w:p w14:paraId="240BFD81" w14:textId="1FD300C6" w:rsidR="00EC1EDE" w:rsidRPr="002E67B5" w:rsidRDefault="00A027BC" w:rsidP="009E1992">
      <w:pPr>
        <w:pStyle w:val="JAVA"/>
        <w:numPr>
          <w:ilvl w:val="0"/>
          <w:numId w:val="0"/>
        </w:numPr>
        <w:spacing w:after="96"/>
        <w:ind w:leftChars="354" w:left="850" w:firstLine="1"/>
        <w:rPr>
          <w:i/>
          <w:iCs/>
          <w:color w:val="FF0000"/>
          <w:kern w:val="16"/>
          <w:sz w:val="19"/>
          <w:szCs w:val="19"/>
        </w:rPr>
      </w:pPr>
      <m:oMath>
        <m:r>
          <m:rPr>
            <m:sty m:val="p"/>
          </m:rPr>
          <w:rPr>
            <w:rFonts w:ascii="Cambria Math" w:hAnsi="Cambria Math"/>
            <w:color w:val="FF0000"/>
            <w:kern w:val="16"/>
            <w:sz w:val="19"/>
            <w:szCs w:val="19"/>
          </w:rPr>
          <m:t>fib(n)</m:t>
        </m:r>
        <m:r>
          <w:rPr>
            <w:rFonts w:ascii="Cambria Math" w:hAnsi="Cambria Math"/>
            <w:color w:val="FF0000"/>
            <w:kern w:val="16"/>
            <w:sz w:val="19"/>
            <w:szCs w:val="19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color w:val="FF0000"/>
                <w:kern w:val="16"/>
                <w:sz w:val="19"/>
                <w:szCs w:val="19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color w:val="FF0000"/>
                    <w:kern w:val="16"/>
                    <w:sz w:val="19"/>
                    <w:szCs w:val="19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  <w:kern w:val="16"/>
                    <w:sz w:val="19"/>
                    <w:szCs w:val="19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FF0000"/>
                    <w:kern w:val="16"/>
                    <w:sz w:val="19"/>
                    <w:szCs w:val="19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kern w:val="16"/>
                    <w:sz w:val="19"/>
                    <w:szCs w:val="19"/>
                  </w:rPr>
                  <m:t>fib(n-1)</m:t>
                </m:r>
                <m:r>
                  <w:rPr>
                    <w:rFonts w:ascii="Cambria Math" w:hAnsi="Cambria Math"/>
                    <w:color w:val="FF0000"/>
                    <w:kern w:val="16"/>
                    <w:sz w:val="19"/>
                    <w:szCs w:val="19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kern w:val="16"/>
                    <w:sz w:val="19"/>
                    <w:szCs w:val="19"/>
                  </w:rPr>
                  <m:t>fib(n-2)</m:t>
                </m:r>
              </m:e>
            </m:eqArr>
            <m:r>
              <m:rPr>
                <m:nor/>
              </m:rPr>
              <w:rPr>
                <w:iCs/>
                <w:color w:val="FF0000"/>
                <w:kern w:val="16"/>
                <w:sz w:val="19"/>
                <w:szCs w:val="19"/>
              </w:rPr>
              <m:t> </m:t>
            </m:r>
            <m:eqArr>
              <m:eqArrPr>
                <m:ctrlPr>
                  <w:rPr>
                    <w:rFonts w:ascii="Cambria Math" w:hAnsi="Cambria Math"/>
                    <w:iCs/>
                    <w:color w:val="FF0000"/>
                    <w:kern w:val="16"/>
                    <w:sz w:val="19"/>
                    <w:szCs w:val="19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  <w:kern w:val="16"/>
                    <w:sz w:val="19"/>
                    <w:szCs w:val="19"/>
                  </w:rPr>
                  <m:t>n=1</m:t>
                </m:r>
              </m:e>
              <m:e>
                <m:r>
                  <w:rPr>
                    <w:rFonts w:ascii="Cambria Math" w:hAnsi="Cambria Math"/>
                    <w:color w:val="FF0000"/>
                    <w:kern w:val="16"/>
                    <w:sz w:val="19"/>
                    <w:szCs w:val="19"/>
                  </w:rPr>
                  <m:t>n=2</m:t>
                </m:r>
              </m:e>
              <m:e>
                <m:r>
                  <w:rPr>
                    <w:rFonts w:ascii="Cambria Math" w:hAnsi="Cambria Math"/>
                    <w:color w:val="FF0000"/>
                    <w:kern w:val="16"/>
                    <w:sz w:val="19"/>
                    <w:szCs w:val="19"/>
                  </w:rPr>
                  <m:t>n≥3</m:t>
                </m:r>
              </m:e>
            </m:eqArr>
          </m:e>
        </m:d>
      </m:oMath>
      <w:r w:rsidR="0070431C">
        <w:rPr>
          <w:rFonts w:hint="eastAsia"/>
          <w:i/>
          <w:iCs/>
          <w:color w:val="FF0000"/>
          <w:kern w:val="16"/>
          <w:sz w:val="19"/>
          <w:szCs w:val="19"/>
        </w:rPr>
        <w:t>3 2 43 5 5 6 8</w:t>
      </w:r>
    </w:p>
    <w:p w14:paraId="240BFD82" w14:textId="77777777" w:rsidR="00EC1EDE" w:rsidRPr="002E67B5" w:rsidRDefault="00EC1EDE" w:rsidP="003A1680">
      <w:pPr>
        <w:pStyle w:val="JAVA"/>
        <w:numPr>
          <w:ilvl w:val="0"/>
          <w:numId w:val="0"/>
        </w:numPr>
        <w:spacing w:afterLines="30" w:after="72"/>
        <w:ind w:left="284" w:rightChars="-200" w:right="-480" w:hanging="380"/>
        <w:rPr>
          <w:iCs/>
          <w:color w:val="FF0000"/>
          <w:sz w:val="20"/>
        </w:rPr>
      </w:pPr>
      <w:r w:rsidRPr="002E67B5">
        <w:rPr>
          <w:rFonts w:hint="eastAsia"/>
          <w:i/>
          <w:iCs/>
          <w:color w:val="FF0000"/>
          <w:sz w:val="20"/>
        </w:rPr>
        <w:t xml:space="preserve">     </w:t>
      </w:r>
      <w:r w:rsidRPr="002E67B5">
        <w:rPr>
          <w:rFonts w:hint="eastAsia"/>
          <w:iCs/>
          <w:color w:val="FF0000"/>
          <w:sz w:val="20"/>
        </w:rPr>
        <w:t>其中</w:t>
      </w:r>
      <w:r w:rsidRPr="002E67B5">
        <w:rPr>
          <w:rFonts w:hint="eastAsia"/>
          <w:iCs/>
          <w:color w:val="FF0000"/>
          <w:sz w:val="20"/>
        </w:rPr>
        <w:t>n</w:t>
      </w:r>
      <w:r w:rsidRPr="002E67B5">
        <w:rPr>
          <w:rFonts w:hint="eastAsia"/>
          <w:iCs/>
          <w:color w:val="FF0000"/>
          <w:sz w:val="20"/>
        </w:rPr>
        <w:t>為整數，也就是說，費氏數列任一項的值等於前兩項的和，且</w:t>
      </w:r>
      <m:oMath>
        <m:r>
          <m:rPr>
            <m:sty m:val="p"/>
          </m:rPr>
          <w:rPr>
            <w:rFonts w:ascii="Cambria Math" w:hAnsi="Cambria Math"/>
            <w:color w:val="FF0000"/>
            <w:sz w:val="20"/>
          </w:rPr>
          <m:t xml:space="preserve"> fib</m:t>
        </m:r>
        <m:r>
          <w:rPr>
            <w:rFonts w:ascii="Cambria Math" w:hAnsi="Cambria Math"/>
            <w:color w:val="FF0000"/>
            <w:sz w:val="20"/>
          </w:rPr>
          <m:t>(1)=</m:t>
        </m:r>
        <m:r>
          <m:rPr>
            <m:sty m:val="p"/>
          </m:rPr>
          <w:rPr>
            <w:rFonts w:ascii="Cambria Math" w:hAnsi="Cambria Math"/>
            <w:color w:val="FF0000"/>
            <w:sz w:val="20"/>
          </w:rPr>
          <m:t>fib</m:t>
        </m:r>
        <m:r>
          <w:rPr>
            <w:rFonts w:ascii="Cambria Math" w:hAnsi="Cambria Math"/>
            <w:color w:val="FF0000"/>
            <w:sz w:val="20"/>
          </w:rPr>
          <m:t>(2)=1</m:t>
        </m:r>
      </m:oMath>
      <w:r w:rsidRPr="002E67B5">
        <w:rPr>
          <w:rFonts w:hint="eastAsia"/>
          <w:iCs/>
          <w:color w:val="FF0000"/>
          <w:sz w:val="20"/>
        </w:rPr>
        <w:t>。</w:t>
      </w:r>
    </w:p>
    <w:p w14:paraId="240BFD83" w14:textId="77777777" w:rsidR="00EC1EDE" w:rsidRPr="002E67B5" w:rsidRDefault="00EC1EDE" w:rsidP="003A1680">
      <w:pPr>
        <w:pStyle w:val="JAVA"/>
        <w:numPr>
          <w:ilvl w:val="0"/>
          <w:numId w:val="0"/>
        </w:numPr>
        <w:spacing w:afterLines="30" w:after="72"/>
        <w:ind w:left="851" w:hanging="499"/>
        <w:rPr>
          <w:iCs/>
          <w:color w:val="FF0000"/>
          <w:sz w:val="20"/>
        </w:rPr>
      </w:pPr>
      <w:r w:rsidRPr="002E67B5">
        <w:rPr>
          <w:rFonts w:hint="eastAsia"/>
          <w:iCs/>
          <w:color w:val="FF0000"/>
          <w:sz w:val="20"/>
        </w:rPr>
        <w:t xml:space="preserve">  (a) </w:t>
      </w:r>
      <w:r w:rsidRPr="002E67B5">
        <w:rPr>
          <w:rFonts w:hint="eastAsia"/>
          <w:iCs/>
          <w:color w:val="FF0000"/>
          <w:sz w:val="20"/>
        </w:rPr>
        <w:t>試撰寫一</w:t>
      </w:r>
      <w:r w:rsidR="00995BC7" w:rsidRPr="002E67B5">
        <w:rPr>
          <w:rFonts w:hint="eastAsia"/>
          <w:iCs/>
          <w:color w:val="FF0000"/>
          <w:sz w:val="20"/>
        </w:rPr>
        <w:t>函數</w:t>
      </w:r>
      <w:r w:rsidRPr="002E67B5">
        <w:rPr>
          <w:rFonts w:hint="eastAsia"/>
          <w:iCs/>
          <w:color w:val="FF0000"/>
          <w:sz w:val="20"/>
        </w:rPr>
        <w:t>long fib</w:t>
      </w:r>
      <w:r w:rsidR="00995BC7" w:rsidRPr="002E67B5">
        <w:rPr>
          <w:iCs/>
          <w:color w:val="FF0000"/>
          <w:sz w:val="20"/>
        </w:rPr>
        <w:t>_for</w:t>
      </w:r>
      <w:r w:rsidRPr="002E67B5">
        <w:rPr>
          <w:rFonts w:hint="eastAsia"/>
          <w:iCs/>
          <w:color w:val="FF0000"/>
          <w:sz w:val="20"/>
        </w:rPr>
        <w:t>(int n)</w:t>
      </w:r>
      <w:r w:rsidRPr="002E67B5">
        <w:rPr>
          <w:rFonts w:hint="eastAsia"/>
          <w:iCs/>
          <w:color w:val="FF0000"/>
          <w:sz w:val="20"/>
        </w:rPr>
        <w:t>，利用</w:t>
      </w:r>
      <w:r w:rsidRPr="002E67B5">
        <w:rPr>
          <w:rFonts w:hint="eastAsia"/>
          <w:iCs/>
          <w:color w:val="FF0000"/>
          <w:sz w:val="20"/>
        </w:rPr>
        <w:t>for</w:t>
      </w:r>
      <w:r w:rsidRPr="002E67B5">
        <w:rPr>
          <w:rFonts w:hint="eastAsia"/>
          <w:iCs/>
          <w:color w:val="FF0000"/>
          <w:sz w:val="20"/>
        </w:rPr>
        <w:t>迴圈計算</w:t>
      </w:r>
      <w:r w:rsidR="006D4F60" w:rsidRPr="002E67B5">
        <w:rPr>
          <w:rFonts w:hint="eastAsia"/>
          <w:iCs/>
          <w:color w:val="FF0000"/>
          <w:sz w:val="20"/>
        </w:rPr>
        <w:t>並傳回</w:t>
      </w:r>
      <w:r w:rsidRPr="002E67B5">
        <w:rPr>
          <w:rFonts w:hint="eastAsia"/>
          <w:iCs/>
          <w:color w:val="FF0000"/>
          <w:sz w:val="20"/>
        </w:rPr>
        <w:t>第</w:t>
      </w:r>
      <w:r w:rsidR="00995BC7" w:rsidRPr="002E67B5">
        <w:rPr>
          <w:rFonts w:hint="eastAsia"/>
          <w:iCs/>
          <w:color w:val="FF0000"/>
          <w:sz w:val="20"/>
        </w:rPr>
        <w:t>n</w:t>
      </w:r>
      <w:r w:rsidRPr="002E67B5">
        <w:rPr>
          <w:rFonts w:hint="eastAsia"/>
          <w:iCs/>
          <w:color w:val="FF0000"/>
          <w:sz w:val="20"/>
        </w:rPr>
        <w:t>個費氏數列的值。</w:t>
      </w:r>
      <w:r w:rsidR="00995BC7" w:rsidRPr="002E67B5">
        <w:rPr>
          <w:rFonts w:hint="eastAsia"/>
          <w:iCs/>
          <w:color w:val="FF0000"/>
          <w:sz w:val="20"/>
        </w:rPr>
        <w:t>例如</w:t>
      </w:r>
      <w:r w:rsidR="00995BC7" w:rsidRPr="002E67B5">
        <w:rPr>
          <w:rFonts w:hint="eastAsia"/>
          <w:iCs/>
          <w:color w:val="FF0000"/>
          <w:sz w:val="20"/>
        </w:rPr>
        <w:t>fib(</w:t>
      </w:r>
      <w:r w:rsidR="00995BC7" w:rsidRPr="002E67B5">
        <w:rPr>
          <w:iCs/>
          <w:color w:val="FF0000"/>
          <w:sz w:val="20"/>
        </w:rPr>
        <w:t>6</w:t>
      </w:r>
      <w:r w:rsidR="00995BC7" w:rsidRPr="002E67B5">
        <w:rPr>
          <w:rFonts w:hint="eastAsia"/>
          <w:iCs/>
          <w:color w:val="FF0000"/>
          <w:sz w:val="20"/>
        </w:rPr>
        <w:t>)</w:t>
      </w:r>
      <w:r w:rsidR="00995BC7" w:rsidRPr="002E67B5">
        <w:rPr>
          <w:iCs/>
          <w:color w:val="FF0000"/>
          <w:sz w:val="20"/>
        </w:rPr>
        <w:t xml:space="preserve"> </w:t>
      </w:r>
      <w:r w:rsidR="00995BC7" w:rsidRPr="002E67B5">
        <w:rPr>
          <w:iCs/>
          <w:color w:val="FF0000"/>
          <w:sz w:val="20"/>
        </w:rPr>
        <w:t>應傳回</w:t>
      </w:r>
      <w:r w:rsidR="00995BC7" w:rsidRPr="002E67B5">
        <w:rPr>
          <w:rFonts w:hint="eastAsia"/>
          <w:iCs/>
          <w:color w:val="FF0000"/>
          <w:sz w:val="20"/>
        </w:rPr>
        <w:t>8</w:t>
      </w:r>
      <w:r w:rsidR="00995BC7" w:rsidRPr="002E67B5">
        <w:rPr>
          <w:rFonts w:hint="eastAsia"/>
          <w:iCs/>
          <w:color w:val="FF0000"/>
          <w:sz w:val="20"/>
        </w:rPr>
        <w:t>。</w:t>
      </w:r>
    </w:p>
    <w:p w14:paraId="240BFD84" w14:textId="77777777" w:rsidR="00EC1EDE" w:rsidRDefault="00EC1EDE" w:rsidP="003A1680">
      <w:pPr>
        <w:pStyle w:val="JAVA"/>
        <w:numPr>
          <w:ilvl w:val="0"/>
          <w:numId w:val="0"/>
        </w:numPr>
        <w:spacing w:afterLines="30" w:after="72"/>
        <w:ind w:left="851" w:hanging="499"/>
        <w:rPr>
          <w:iCs/>
          <w:color w:val="FF0000"/>
          <w:sz w:val="20"/>
        </w:rPr>
      </w:pPr>
      <w:r w:rsidRPr="002E67B5">
        <w:rPr>
          <w:rFonts w:hint="eastAsia"/>
          <w:iCs/>
          <w:color w:val="FF0000"/>
          <w:sz w:val="20"/>
        </w:rPr>
        <w:t xml:space="preserve">  (b) </w:t>
      </w:r>
      <w:r w:rsidRPr="002E67B5">
        <w:rPr>
          <w:rFonts w:hint="eastAsia"/>
          <w:iCs/>
          <w:color w:val="FF0000"/>
          <w:sz w:val="20"/>
        </w:rPr>
        <w:t>試撰寫一</w:t>
      </w:r>
      <w:r w:rsidRPr="002E67B5">
        <w:rPr>
          <w:rFonts w:hint="eastAsia"/>
          <w:iCs/>
          <w:color w:val="FF0000"/>
          <w:sz w:val="20"/>
        </w:rPr>
        <w:t>long fib</w:t>
      </w:r>
      <w:r w:rsidR="00995BC7" w:rsidRPr="002E67B5">
        <w:rPr>
          <w:iCs/>
          <w:color w:val="FF0000"/>
          <w:sz w:val="20"/>
        </w:rPr>
        <w:t>_rec</w:t>
      </w:r>
      <w:r w:rsidRPr="002E67B5">
        <w:rPr>
          <w:rFonts w:hint="eastAsia"/>
          <w:iCs/>
          <w:color w:val="FF0000"/>
          <w:sz w:val="20"/>
        </w:rPr>
        <w:t xml:space="preserve">(int n) </w:t>
      </w:r>
      <w:r w:rsidR="00C630BA" w:rsidRPr="002E67B5">
        <w:rPr>
          <w:rFonts w:hint="eastAsia"/>
          <w:iCs/>
          <w:color w:val="FF0000"/>
          <w:sz w:val="20"/>
        </w:rPr>
        <w:t>函數</w:t>
      </w:r>
      <w:r w:rsidRPr="002E67B5">
        <w:rPr>
          <w:rFonts w:hint="eastAsia"/>
          <w:iCs/>
          <w:color w:val="FF0000"/>
          <w:sz w:val="20"/>
        </w:rPr>
        <w:t>，利用遞迴的概念計算</w:t>
      </w:r>
      <w:r w:rsidR="006D4F60" w:rsidRPr="002E67B5">
        <w:rPr>
          <w:rFonts w:hint="eastAsia"/>
          <w:iCs/>
          <w:color w:val="FF0000"/>
          <w:sz w:val="20"/>
        </w:rPr>
        <w:t>並傳回</w:t>
      </w:r>
      <w:r w:rsidRPr="002E67B5">
        <w:rPr>
          <w:rFonts w:hint="eastAsia"/>
          <w:iCs/>
          <w:color w:val="FF0000"/>
          <w:sz w:val="20"/>
        </w:rPr>
        <w:t>第</w:t>
      </w:r>
      <w:r w:rsidR="00995BC7" w:rsidRPr="002E67B5">
        <w:rPr>
          <w:rFonts w:hint="eastAsia"/>
          <w:iCs/>
          <w:color w:val="FF0000"/>
          <w:sz w:val="20"/>
        </w:rPr>
        <w:t>n</w:t>
      </w:r>
      <w:r w:rsidRPr="002E67B5">
        <w:rPr>
          <w:rFonts w:hint="eastAsia"/>
          <w:iCs/>
          <w:color w:val="FF0000"/>
          <w:sz w:val="20"/>
        </w:rPr>
        <w:t>個費氏數列的值。</w:t>
      </w:r>
    </w:p>
    <w:p w14:paraId="341CDE70" w14:textId="46466E80" w:rsidR="0070431C" w:rsidRPr="002E67B5" w:rsidRDefault="0070431C" w:rsidP="003A1680">
      <w:pPr>
        <w:pStyle w:val="JAVA"/>
        <w:numPr>
          <w:ilvl w:val="0"/>
          <w:numId w:val="0"/>
        </w:numPr>
        <w:spacing w:afterLines="30" w:after="72"/>
        <w:ind w:left="851" w:hanging="499"/>
        <w:rPr>
          <w:rFonts w:hint="eastAsia"/>
          <w:iCs/>
          <w:color w:val="FF0000"/>
          <w:sz w:val="20"/>
        </w:rPr>
      </w:pPr>
      <w:r w:rsidRPr="0070431C">
        <w:rPr>
          <w:iCs/>
          <w:color w:val="FF0000"/>
          <w:sz w:val="20"/>
        </w:rPr>
        <w:drawing>
          <wp:inline distT="0" distB="0" distL="0" distR="0" wp14:anchorId="170A0EC0" wp14:editId="3ECA3289">
            <wp:extent cx="4824730" cy="4987290"/>
            <wp:effectExtent l="0" t="0" r="0" b="3810"/>
            <wp:docPr id="1147280394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80394" name="圖片 1" descr="一張含有 文字, 螢幕擷取畫面, 軟體, 多媒體軟體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FD85" w14:textId="33876D74" w:rsidR="00EC1EDE" w:rsidRPr="002E67B5" w:rsidRDefault="00EC1EDE" w:rsidP="003A1680">
      <w:pPr>
        <w:pStyle w:val="JAVA"/>
        <w:numPr>
          <w:ilvl w:val="0"/>
          <w:numId w:val="0"/>
        </w:numPr>
        <w:spacing w:afterLines="50" w:after="120"/>
        <w:ind w:left="851" w:hanging="499"/>
        <w:rPr>
          <w:iCs/>
          <w:color w:val="FF0000"/>
          <w:sz w:val="20"/>
        </w:rPr>
      </w:pPr>
      <w:r w:rsidRPr="002E67B5">
        <w:rPr>
          <w:rFonts w:hint="eastAsia"/>
          <w:iCs/>
          <w:color w:val="FF0000"/>
          <w:sz w:val="20"/>
        </w:rPr>
        <w:lastRenderedPageBreak/>
        <w:t xml:space="preserve">  (c) </w:t>
      </w:r>
      <w:r w:rsidRPr="002E67B5">
        <w:rPr>
          <w:rFonts w:hint="eastAsia"/>
          <w:iCs/>
          <w:color w:val="FF0000"/>
          <w:sz w:val="20"/>
        </w:rPr>
        <w:t>試</w:t>
      </w:r>
      <w:r w:rsidR="00995BC7" w:rsidRPr="002E67B5">
        <w:rPr>
          <w:rFonts w:hint="eastAsia"/>
          <w:iCs/>
          <w:color w:val="FF0000"/>
          <w:sz w:val="20"/>
        </w:rPr>
        <w:t>分別以</w:t>
      </w:r>
      <w:r w:rsidR="00995BC7" w:rsidRPr="002E67B5">
        <w:rPr>
          <w:rFonts w:hint="eastAsia"/>
          <w:iCs/>
          <w:color w:val="FF0000"/>
          <w:sz w:val="20"/>
        </w:rPr>
        <w:t xml:space="preserve"> (a) </w:t>
      </w:r>
      <w:r w:rsidR="00995BC7" w:rsidRPr="002E67B5">
        <w:rPr>
          <w:rFonts w:hint="eastAsia"/>
          <w:iCs/>
          <w:color w:val="FF0000"/>
          <w:sz w:val="20"/>
        </w:rPr>
        <w:t>和</w:t>
      </w:r>
      <w:r w:rsidR="00995BC7" w:rsidRPr="002E67B5">
        <w:rPr>
          <w:rFonts w:hint="eastAsia"/>
          <w:iCs/>
          <w:color w:val="FF0000"/>
          <w:sz w:val="20"/>
        </w:rPr>
        <w:t xml:space="preserve"> </w:t>
      </w:r>
      <w:r w:rsidR="00995BC7" w:rsidRPr="002E67B5">
        <w:rPr>
          <w:iCs/>
          <w:color w:val="FF0000"/>
          <w:sz w:val="20"/>
        </w:rPr>
        <w:t xml:space="preserve">(b) </w:t>
      </w:r>
      <w:r w:rsidR="00995BC7" w:rsidRPr="002E67B5">
        <w:rPr>
          <w:iCs/>
          <w:color w:val="FF0000"/>
          <w:sz w:val="20"/>
        </w:rPr>
        <w:t>定義的函數找出前</w:t>
      </w:r>
      <w:r w:rsidR="00995BC7" w:rsidRPr="002E67B5">
        <w:rPr>
          <w:rFonts w:hint="eastAsia"/>
          <w:iCs/>
          <w:color w:val="FF0000"/>
          <w:sz w:val="20"/>
        </w:rPr>
        <w:t>50</w:t>
      </w:r>
      <w:r w:rsidR="00995BC7" w:rsidRPr="002E67B5">
        <w:rPr>
          <w:rFonts w:hint="eastAsia"/>
          <w:iCs/>
          <w:color w:val="FF0000"/>
          <w:sz w:val="20"/>
        </w:rPr>
        <w:t>個費氏數列的值，並</w:t>
      </w:r>
      <w:r w:rsidRPr="002E67B5">
        <w:rPr>
          <w:rFonts w:hint="eastAsia"/>
          <w:iCs/>
          <w:color w:val="FF0000"/>
          <w:sz w:val="20"/>
        </w:rPr>
        <w:t>比較以迴圈和遞迴的方式來計算費氏數列時，在執行的時間上</w:t>
      </w:r>
      <w:r w:rsidR="00995BC7" w:rsidRPr="002E67B5">
        <w:rPr>
          <w:rFonts w:hint="eastAsia"/>
          <w:iCs/>
          <w:color w:val="FF0000"/>
          <w:sz w:val="20"/>
        </w:rPr>
        <w:t>是否</w:t>
      </w:r>
      <w:r w:rsidRPr="002E67B5">
        <w:rPr>
          <w:rFonts w:hint="eastAsia"/>
          <w:iCs/>
          <w:color w:val="FF0000"/>
          <w:sz w:val="20"/>
        </w:rPr>
        <w:t>會有</w:t>
      </w:r>
      <w:r w:rsidR="00995BC7" w:rsidRPr="002E67B5">
        <w:rPr>
          <w:rFonts w:hint="eastAsia"/>
          <w:iCs/>
          <w:color w:val="FF0000"/>
          <w:sz w:val="20"/>
        </w:rPr>
        <w:t>明顯</w:t>
      </w:r>
      <w:r w:rsidRPr="002E67B5">
        <w:rPr>
          <w:rFonts w:hint="eastAsia"/>
          <w:iCs/>
          <w:color w:val="FF0000"/>
          <w:sz w:val="20"/>
        </w:rPr>
        <w:t>差異？</w:t>
      </w:r>
      <w:r w:rsidR="00995BC7" w:rsidRPr="002E67B5">
        <w:rPr>
          <w:rFonts w:hint="eastAsia"/>
          <w:iCs/>
          <w:color w:val="FF0000"/>
          <w:sz w:val="20"/>
        </w:rPr>
        <w:t>並試著了解其差異的原因。</w:t>
      </w:r>
      <w:r w:rsidR="0070431C">
        <w:rPr>
          <w:rFonts w:hint="eastAsia"/>
          <w:iCs/>
          <w:color w:val="FF0000"/>
          <w:sz w:val="20"/>
        </w:rPr>
        <w:t>A:(a)</w:t>
      </w:r>
      <w:r w:rsidR="0070431C">
        <w:rPr>
          <w:rFonts w:hint="eastAsia"/>
          <w:iCs/>
          <w:color w:val="FF0000"/>
          <w:sz w:val="20"/>
        </w:rPr>
        <w:t>明顯比較快</w:t>
      </w:r>
      <w:r w:rsidR="0070431C">
        <w:rPr>
          <w:rFonts w:hint="eastAsia"/>
          <w:iCs/>
          <w:color w:val="FF0000"/>
          <w:sz w:val="20"/>
        </w:rPr>
        <w:t>,(b)</w:t>
      </w:r>
      <w:r w:rsidR="0070431C">
        <w:rPr>
          <w:rFonts w:hint="eastAsia"/>
          <w:iCs/>
          <w:color w:val="FF0000"/>
          <w:sz w:val="20"/>
        </w:rPr>
        <w:t>會一直執行呼叫函數，然後一直重複計算跟調用函數</w:t>
      </w:r>
    </w:p>
    <w:p w14:paraId="240BFD86" w14:textId="77777777" w:rsidR="00EC1EDE" w:rsidRPr="001E2D96" w:rsidRDefault="00EC1EDE" w:rsidP="003A1680">
      <w:pPr>
        <w:pStyle w:val="J"/>
        <w:tabs>
          <w:tab w:val="clear" w:pos="426"/>
          <w:tab w:val="clear" w:pos="840"/>
        </w:tabs>
        <w:spacing w:afterLines="50" w:after="120"/>
        <w:ind w:left="425" w:hanging="425"/>
      </w:pPr>
      <w:r w:rsidRPr="001E2D96">
        <w:rPr>
          <w:rFonts w:hint="eastAsia"/>
        </w:rPr>
        <w:t>試</w:t>
      </w:r>
      <w:r w:rsidR="006D4F60">
        <w:rPr>
          <w:rFonts w:hint="eastAsia"/>
        </w:rPr>
        <w:t>以</w:t>
      </w:r>
      <w:r w:rsidRPr="001E2D96">
        <w:rPr>
          <w:rFonts w:hint="eastAsia"/>
        </w:rPr>
        <w:t>遞迴</w:t>
      </w:r>
      <w:r w:rsidR="006D4F60">
        <w:rPr>
          <w:rFonts w:hint="eastAsia"/>
        </w:rPr>
        <w:t>的方式</w:t>
      </w:r>
      <w:r w:rsidR="006D4F60" w:rsidRPr="001E2D96">
        <w:rPr>
          <w:rFonts w:hint="eastAsia"/>
        </w:rPr>
        <w:t>撰寫</w:t>
      </w:r>
      <w:r w:rsidRPr="001E2D96">
        <w:rPr>
          <w:rFonts w:hint="eastAsia"/>
        </w:rPr>
        <w:t>函數</w:t>
      </w:r>
      <w:r w:rsidR="006D4F60">
        <w:rPr>
          <w:rFonts w:hint="eastAsia"/>
        </w:rPr>
        <w:t xml:space="preserve">double </w:t>
      </w:r>
      <w:r w:rsidRPr="001E2D96">
        <w:rPr>
          <w:rFonts w:hint="eastAsia"/>
        </w:rPr>
        <w:t>power(double b, int n)</w:t>
      </w:r>
      <w:r w:rsidRPr="001E2D96">
        <w:rPr>
          <w:rFonts w:hint="eastAsia"/>
        </w:rPr>
        <w:t>，用來計算</w:t>
      </w:r>
      <w:r w:rsidR="006D4F60">
        <w:rPr>
          <w:rFonts w:hint="eastAsia"/>
        </w:rPr>
        <w:t>並傳回</w:t>
      </w:r>
      <w:r w:rsidRPr="001E2D96">
        <w:rPr>
          <w:rFonts w:hint="eastAsia"/>
        </w:rPr>
        <w:t>b</w:t>
      </w:r>
      <w:r w:rsidRPr="001E2D96">
        <w:rPr>
          <w:rFonts w:hint="eastAsia"/>
        </w:rPr>
        <w:t>的</w:t>
      </w:r>
      <w:r w:rsidRPr="001E2D96">
        <w:rPr>
          <w:rFonts w:hint="eastAsia"/>
        </w:rPr>
        <w:t>n</w:t>
      </w:r>
      <w:r w:rsidRPr="001E2D96">
        <w:rPr>
          <w:rFonts w:hint="eastAsia"/>
        </w:rPr>
        <w:t>次方</w:t>
      </w:r>
      <w:r w:rsidR="006D4F60">
        <w:rPr>
          <w:rFonts w:hint="eastAsia"/>
        </w:rPr>
        <w:t>。例如</w:t>
      </w:r>
      <w:r w:rsidR="006D4F60" w:rsidRPr="001E2D96">
        <w:rPr>
          <w:rFonts w:hint="eastAsia"/>
        </w:rPr>
        <w:t>power</w:t>
      </w:r>
      <w:r w:rsidR="006D4F60">
        <w:t>(5.0, 3)</w:t>
      </w:r>
      <w:r w:rsidR="006D4F60">
        <w:rPr>
          <w:rFonts w:hint="eastAsia"/>
        </w:rPr>
        <w:t xml:space="preserve"> </w:t>
      </w:r>
      <w:r w:rsidR="006D4F60">
        <w:t>應傳回</w:t>
      </w:r>
      <w:r w:rsidR="006D4F60">
        <w:rPr>
          <w:rFonts w:hint="eastAsia"/>
        </w:rPr>
        <w:t>125.0</w:t>
      </w:r>
      <w:r w:rsidRPr="001E2D96">
        <w:rPr>
          <w:rFonts w:hint="eastAsia"/>
        </w:rPr>
        <w:t>。</w:t>
      </w:r>
    </w:p>
    <w:p w14:paraId="240BFD87" w14:textId="77777777" w:rsidR="009312E3" w:rsidRPr="001E2D96" w:rsidRDefault="009312E3" w:rsidP="003A1680">
      <w:pPr>
        <w:pStyle w:val="J"/>
        <w:tabs>
          <w:tab w:val="clear" w:pos="840"/>
        </w:tabs>
        <w:spacing w:afterLines="50" w:after="120"/>
        <w:ind w:left="425" w:hanging="425"/>
        <w:rPr>
          <w:iCs/>
        </w:rPr>
      </w:pPr>
      <w:r w:rsidRPr="001E2D96">
        <w:rPr>
          <w:rFonts w:hint="eastAsia"/>
          <w:iCs/>
        </w:rPr>
        <w:t>試撰寫</w:t>
      </w:r>
      <w:r w:rsidR="00D2283C">
        <w:rPr>
          <w:rFonts w:hint="eastAsia"/>
          <w:iCs/>
        </w:rPr>
        <w:t>一</w:t>
      </w:r>
      <w:r w:rsidRPr="001E2D96">
        <w:rPr>
          <w:rFonts w:hint="eastAsia"/>
          <w:iCs/>
        </w:rPr>
        <w:t>函數</w:t>
      </w:r>
      <w:r w:rsidRPr="001E2D96">
        <w:rPr>
          <w:rFonts w:hint="eastAsia"/>
          <w:iCs/>
        </w:rPr>
        <w:t>int sum(int n)</w:t>
      </w:r>
      <w:r w:rsidRPr="001E2D96">
        <w:rPr>
          <w:rFonts w:hint="eastAsia"/>
          <w:iCs/>
        </w:rPr>
        <w:t>，利用遞迴公式</w:t>
      </w:r>
    </w:p>
    <w:p w14:paraId="240BFD88" w14:textId="77777777" w:rsidR="009312E3" w:rsidRPr="006D4F60" w:rsidRDefault="006D4F60" w:rsidP="006D4F60">
      <w:pPr>
        <w:pStyle w:val="JAVA"/>
        <w:numPr>
          <w:ilvl w:val="0"/>
          <w:numId w:val="0"/>
        </w:numPr>
        <w:spacing w:beforeLines="50" w:before="120" w:afterLines="50" w:after="120"/>
        <w:ind w:left="851" w:firstLine="113"/>
        <w:rPr>
          <w:rFonts w:ascii="Consolas" w:hAnsi="Consolas"/>
          <w:iCs/>
          <w:sz w:val="19"/>
          <w:szCs w:val="19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9"/>
              <w:szCs w:val="19"/>
            </w:rPr>
            <m:t>sum(</m:t>
          </m:r>
          <m:r>
            <w:rPr>
              <w:rFonts w:ascii="Cambria Math" w:hAnsi="Cambria Math"/>
              <w:sz w:val="19"/>
              <w:szCs w:val="19"/>
            </w:rPr>
            <m:t>n</m:t>
          </m:r>
          <m:r>
            <m:rPr>
              <m:sty m:val="p"/>
            </m:rPr>
            <w:rPr>
              <w:rFonts w:ascii="Cambria Math" w:hAnsi="Cambria Math"/>
              <w:sz w:val="19"/>
              <w:szCs w:val="19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 w:val="19"/>
                  <w:szCs w:val="19"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9"/>
                      <w:szCs w:val="19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+sum(</m:t>
                    </m:r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-1)</m:t>
                    </m:r>
                  </m:e>
                  <m:e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n&gt;1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n=1</m:t>
                    </m:r>
                  </m:e>
                </m:mr>
              </m:m>
            </m:e>
          </m:d>
        </m:oMath>
      </m:oMathPara>
    </w:p>
    <w:p w14:paraId="240BFD89" w14:textId="77777777" w:rsidR="009312E3" w:rsidRPr="001E2D96" w:rsidRDefault="006D4F60" w:rsidP="001E2D96">
      <w:pPr>
        <w:pStyle w:val="J"/>
        <w:numPr>
          <w:ilvl w:val="0"/>
          <w:numId w:val="0"/>
        </w:numPr>
        <w:spacing w:after="72"/>
        <w:ind w:left="426"/>
        <w:rPr>
          <w:iCs/>
        </w:rPr>
      </w:pPr>
      <w:r>
        <w:rPr>
          <w:rFonts w:hint="eastAsia"/>
          <w:iCs/>
        </w:rPr>
        <w:t>來計算並傳回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1+2+3+⋯+n</m:t>
        </m:r>
      </m:oMath>
      <w:r w:rsidR="009312E3" w:rsidRPr="001E2D96">
        <w:rPr>
          <w:rFonts w:hint="eastAsia"/>
          <w:iCs/>
        </w:rPr>
        <w:t xml:space="preserve"> </w:t>
      </w:r>
      <w:r w:rsidR="009312E3" w:rsidRPr="001E2D96">
        <w:rPr>
          <w:rFonts w:hint="eastAsia"/>
          <w:iCs/>
        </w:rPr>
        <w:t>的值</w:t>
      </w:r>
      <w:r>
        <w:rPr>
          <w:rFonts w:hint="eastAsia"/>
          <w:iCs/>
        </w:rPr>
        <w:t>。例如</w:t>
      </w:r>
      <w:r>
        <w:rPr>
          <w:rFonts w:hint="eastAsia"/>
          <w:iCs/>
        </w:rPr>
        <w:t>sum</w:t>
      </w:r>
      <w:r>
        <w:rPr>
          <w:iCs/>
        </w:rPr>
        <w:t>(</w:t>
      </w:r>
      <w:r w:rsidR="009312E3" w:rsidRPr="001E2D96">
        <w:rPr>
          <w:rFonts w:hint="eastAsia"/>
          <w:iCs/>
        </w:rPr>
        <w:t>10</w:t>
      </w:r>
      <w:r>
        <w:rPr>
          <w:iCs/>
        </w:rPr>
        <w:t xml:space="preserve">0) </w:t>
      </w:r>
      <w:r>
        <w:rPr>
          <w:iCs/>
        </w:rPr>
        <w:t>應傳回</w:t>
      </w:r>
      <w:r>
        <w:rPr>
          <w:rFonts w:hint="eastAsia"/>
          <w:iCs/>
        </w:rPr>
        <w:t>5050</w:t>
      </w:r>
      <w:r w:rsidR="009312E3" w:rsidRPr="001E2D96">
        <w:rPr>
          <w:rFonts w:hint="eastAsia"/>
          <w:iCs/>
        </w:rPr>
        <w:t>。</w:t>
      </w:r>
    </w:p>
    <w:p w14:paraId="240BFD8A" w14:textId="77777777" w:rsidR="001F76A2" w:rsidRDefault="006D4F60" w:rsidP="003A1680">
      <w:pPr>
        <w:pStyle w:val="J"/>
        <w:tabs>
          <w:tab w:val="clear" w:pos="840"/>
        </w:tabs>
        <w:spacing w:afterLines="50" w:after="120"/>
        <w:ind w:left="425" w:hanging="425"/>
        <w:rPr>
          <w:color w:val="FF0000"/>
        </w:rPr>
      </w:pPr>
      <w:r w:rsidRPr="002E67B5">
        <w:rPr>
          <w:rFonts w:hint="eastAsia"/>
          <w:color w:val="FF0000"/>
        </w:rPr>
        <w:t>試以遞迴的方式撰寫函數</w:t>
      </w:r>
      <w:r w:rsidR="001F76A2" w:rsidRPr="002E67B5">
        <w:rPr>
          <w:rFonts w:hint="eastAsia"/>
          <w:color w:val="FF0000"/>
        </w:rPr>
        <w:t>int rsum(int n)</w:t>
      </w:r>
      <w:r w:rsidR="00D2283C" w:rsidRPr="002E67B5">
        <w:rPr>
          <w:rFonts w:hint="eastAsia"/>
          <w:color w:val="FF0000"/>
        </w:rPr>
        <w:t>，</w:t>
      </w:r>
      <w:r w:rsidRPr="002E67B5">
        <w:rPr>
          <w:rFonts w:hint="eastAsia"/>
          <w:color w:val="FF0000"/>
        </w:rPr>
        <w:t>用來計算並傳回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hAnsi="Cambria Math"/>
            <w:color w:val="FF0000"/>
          </w:rPr>
          <m:t>1×2+2×3+3×4+⋯+(n-1)×n</m:t>
        </m:r>
      </m:oMath>
      <w:r w:rsidR="001F76A2" w:rsidRPr="002E67B5">
        <w:rPr>
          <w:rFonts w:hint="eastAsia"/>
          <w:color w:val="FF0000"/>
        </w:rPr>
        <w:t xml:space="preserve"> </w:t>
      </w:r>
      <w:r w:rsidR="001F76A2" w:rsidRPr="002E67B5">
        <w:rPr>
          <w:rFonts w:hint="eastAsia"/>
          <w:color w:val="FF0000"/>
        </w:rPr>
        <w:t>之和</w:t>
      </w:r>
      <w:r w:rsidRPr="002E67B5">
        <w:rPr>
          <w:rFonts w:hint="eastAsia"/>
          <w:color w:val="FF0000"/>
        </w:rPr>
        <w:t>。例如當</w:t>
      </w:r>
      <w:r w:rsidRPr="002E67B5">
        <w:rPr>
          <w:rFonts w:hint="eastAsia"/>
          <w:color w:val="FF0000"/>
        </w:rPr>
        <w:t xml:space="preserve"> </w:t>
      </w:r>
      <m:oMath>
        <m:r>
          <w:rPr>
            <w:rFonts w:ascii="Cambria Math" w:hAnsi="Cambria Math" w:hint="eastAsia"/>
            <w:color w:val="FF0000"/>
          </w:rPr>
          <m:t>n</m:t>
        </m:r>
        <m:r>
          <w:rPr>
            <w:rFonts w:ascii="Cambria Math" w:hAnsi="Cambria Math"/>
            <w:color w:val="FF0000"/>
          </w:rPr>
          <m:t xml:space="preserve">=5 </m:t>
        </m:r>
      </m:oMath>
      <w:r w:rsidRPr="002E67B5">
        <w:rPr>
          <w:color w:val="FF0000"/>
        </w:rPr>
        <w:t>時，</w:t>
      </w:r>
      <w:r w:rsidRPr="002E67B5">
        <w:rPr>
          <w:color w:val="FF0000"/>
        </w:rPr>
        <w:t xml:space="preserve">rsum(5) </w:t>
      </w:r>
      <w:r w:rsidRPr="002E67B5">
        <w:rPr>
          <w:color w:val="FF0000"/>
        </w:rPr>
        <w:t>可傳回</w:t>
      </w:r>
      <w:r w:rsidR="004638DF" w:rsidRPr="002E67B5">
        <w:rPr>
          <w:rFonts w:hint="eastAsia"/>
          <w:color w:val="FF0000"/>
        </w:rPr>
        <w:t>40</w:t>
      </w:r>
      <w:r w:rsidR="001F76A2" w:rsidRPr="002E67B5">
        <w:rPr>
          <w:rFonts w:hint="eastAsia"/>
          <w:color w:val="FF0000"/>
        </w:rPr>
        <w:t>。</w:t>
      </w:r>
    </w:p>
    <w:p w14:paraId="0F7C0943" w14:textId="28FDD397" w:rsidR="0070431C" w:rsidRPr="002E67B5" w:rsidRDefault="0070431C" w:rsidP="0070431C">
      <w:pPr>
        <w:pStyle w:val="J"/>
        <w:numPr>
          <w:ilvl w:val="0"/>
          <w:numId w:val="0"/>
        </w:numPr>
        <w:spacing w:afterLines="50" w:after="120"/>
        <w:ind w:left="425"/>
        <w:rPr>
          <w:rFonts w:hint="eastAsia"/>
          <w:color w:val="FF0000"/>
        </w:rPr>
      </w:pPr>
      <w:r w:rsidRPr="0070431C">
        <w:rPr>
          <w:color w:val="FF0000"/>
        </w:rPr>
        <w:lastRenderedPageBreak/>
        <w:drawing>
          <wp:inline distT="0" distB="0" distL="0" distR="0" wp14:anchorId="2CAB2092" wp14:editId="3C0D5D47">
            <wp:extent cx="4105848" cy="4382112"/>
            <wp:effectExtent l="0" t="0" r="9525" b="0"/>
            <wp:docPr id="1899501700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01700" name="圖片 1" descr="一張含有 文字, 螢幕擷取畫面, 軟體, 陳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FD8B" w14:textId="77777777" w:rsidR="00E5538D" w:rsidRPr="0006396B" w:rsidRDefault="00E5538D" w:rsidP="00E5538D">
      <w:pPr>
        <w:pStyle w:val="JAVA1"/>
        <w:spacing w:beforeLines="50" w:before="120" w:afterLines="50" w:after="120"/>
        <w:rPr>
          <w:b/>
          <w:color w:val="FFFFFF"/>
          <w:sz w:val="21"/>
          <w:szCs w:val="21"/>
          <w:shd w:val="clear" w:color="auto" w:fill="800080"/>
        </w:rPr>
      </w:pPr>
      <w:r w:rsidRPr="0006396B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7.4 </w:t>
      </w:r>
      <w:r w:rsidR="00C630BA" w:rsidRPr="0006396B">
        <w:rPr>
          <w:rFonts w:hint="eastAsia"/>
          <w:b/>
          <w:color w:val="FFFFFF"/>
          <w:sz w:val="21"/>
          <w:szCs w:val="21"/>
          <w:shd w:val="clear" w:color="auto" w:fill="800080"/>
        </w:rPr>
        <w:t>函數</w:t>
      </w:r>
      <w:r w:rsidRPr="0006396B">
        <w:rPr>
          <w:rFonts w:hint="eastAsia"/>
          <w:b/>
          <w:color w:val="FFFFFF"/>
          <w:sz w:val="21"/>
          <w:szCs w:val="21"/>
          <w:shd w:val="clear" w:color="auto" w:fill="800080"/>
        </w:rPr>
        <w:t>的多載</w:t>
      </w:r>
      <w:r w:rsidRPr="0006396B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 </w:t>
      </w:r>
      <w:r w:rsidRPr="0006396B">
        <w:rPr>
          <w:rFonts w:hint="eastAsia"/>
          <w:b/>
          <w:color w:val="FFFFFF"/>
          <w:sz w:val="21"/>
          <w:szCs w:val="21"/>
          <w:shd w:val="clear" w:color="auto" w:fill="800080"/>
        </w:rPr>
        <w:t xml:space="preserve">　</w:t>
      </w:r>
    </w:p>
    <w:p w14:paraId="240BFD8C" w14:textId="77777777" w:rsidR="00012AE2" w:rsidRPr="00CF47F7" w:rsidRDefault="009312E3" w:rsidP="003A1680">
      <w:pPr>
        <w:pStyle w:val="J"/>
        <w:tabs>
          <w:tab w:val="clear" w:pos="840"/>
        </w:tabs>
        <w:spacing w:afterLines="50" w:after="120"/>
        <w:ind w:left="425" w:hanging="425"/>
        <w:rPr>
          <w:iCs/>
        </w:rPr>
      </w:pPr>
      <w:r w:rsidRPr="00CF47F7">
        <w:rPr>
          <w:rFonts w:hint="eastAsia"/>
          <w:iCs/>
        </w:rPr>
        <w:t>試撰寫一組可以計算三角形面積的多載</w:t>
      </w:r>
      <w:r w:rsidR="00C630BA" w:rsidRPr="00CF47F7">
        <w:rPr>
          <w:rFonts w:hint="eastAsia"/>
          <w:iCs/>
        </w:rPr>
        <w:t>函數</w:t>
      </w:r>
      <w:r w:rsidRPr="00CF47F7">
        <w:rPr>
          <w:rFonts w:hint="eastAsia"/>
          <w:iCs/>
        </w:rPr>
        <w:t>triangle(base, height)</w:t>
      </w:r>
      <w:r w:rsidRPr="00CF47F7">
        <w:rPr>
          <w:rFonts w:hint="eastAsia"/>
          <w:iCs/>
        </w:rPr>
        <w:t>，</w:t>
      </w:r>
      <w:r w:rsidR="00D80F85" w:rsidRPr="00CF47F7">
        <w:rPr>
          <w:rFonts w:hint="eastAsia"/>
          <w:iCs/>
        </w:rPr>
        <w:t>其中</w:t>
      </w:r>
      <w:r w:rsidRPr="00CF47F7">
        <w:rPr>
          <w:rFonts w:hint="eastAsia"/>
          <w:iCs/>
        </w:rPr>
        <w:t>base</w:t>
      </w:r>
      <w:r w:rsidRPr="00CF47F7">
        <w:rPr>
          <w:rFonts w:hint="eastAsia"/>
          <w:iCs/>
        </w:rPr>
        <w:t>與</w:t>
      </w:r>
      <w:r w:rsidRPr="00CF47F7">
        <w:rPr>
          <w:rFonts w:hint="eastAsia"/>
          <w:iCs/>
        </w:rPr>
        <w:t>height</w:t>
      </w:r>
      <w:r w:rsidR="00D80F85" w:rsidRPr="00CF47F7">
        <w:rPr>
          <w:rFonts w:hint="eastAsia"/>
          <w:iCs/>
        </w:rPr>
        <w:t>分別代表三角形的底和高，其型別</w:t>
      </w:r>
      <w:r w:rsidRPr="00CF47F7">
        <w:rPr>
          <w:rFonts w:hint="eastAsia"/>
          <w:iCs/>
        </w:rPr>
        <w:t>可同</w:t>
      </w:r>
      <w:r w:rsidR="00D80F85" w:rsidRPr="00CF47F7">
        <w:rPr>
          <w:rFonts w:hint="eastAsia"/>
          <w:iCs/>
        </w:rPr>
        <w:t>時</w:t>
      </w:r>
      <w:r w:rsidRPr="00CF47F7">
        <w:rPr>
          <w:rFonts w:hint="eastAsia"/>
          <w:iCs/>
        </w:rPr>
        <w:t>為</w:t>
      </w:r>
      <w:r w:rsidRPr="00CF47F7">
        <w:rPr>
          <w:rFonts w:hint="eastAsia"/>
          <w:iCs/>
        </w:rPr>
        <w:t>int</w:t>
      </w:r>
      <w:r w:rsidRPr="00CF47F7">
        <w:rPr>
          <w:rFonts w:hint="eastAsia"/>
          <w:iCs/>
        </w:rPr>
        <w:t>或</w:t>
      </w:r>
      <w:r w:rsidRPr="00CF47F7">
        <w:rPr>
          <w:rFonts w:hint="eastAsia"/>
          <w:iCs/>
        </w:rPr>
        <w:t>float</w:t>
      </w:r>
      <w:r w:rsidRPr="00CF47F7">
        <w:rPr>
          <w:rFonts w:hint="eastAsia"/>
          <w:iCs/>
        </w:rPr>
        <w:t>，傳回值的</w:t>
      </w:r>
      <w:r w:rsidR="002153A4" w:rsidRPr="00CF47F7">
        <w:rPr>
          <w:rFonts w:hint="eastAsia"/>
          <w:iCs/>
        </w:rPr>
        <w:t>型別</w:t>
      </w:r>
      <w:r w:rsidRPr="00CF47F7">
        <w:rPr>
          <w:rFonts w:hint="eastAsia"/>
          <w:iCs/>
        </w:rPr>
        <w:t>為</w:t>
      </w:r>
      <w:r w:rsidRPr="00CF47F7">
        <w:rPr>
          <w:rFonts w:hint="eastAsia"/>
          <w:iCs/>
        </w:rPr>
        <w:t>float</w:t>
      </w:r>
      <w:r w:rsidR="00CF47F7" w:rsidRPr="00CF47F7">
        <w:rPr>
          <w:rFonts w:hint="eastAsia"/>
          <w:iCs/>
        </w:rPr>
        <w:t>（註：三角形面積</w:t>
      </w:r>
      <w:r w:rsidR="00CF47F7" w:rsidRPr="00CF47F7">
        <w:rPr>
          <w:rFonts w:hint="eastAsia"/>
          <w:iCs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= (base</m:t>
        </m:r>
        <m:r>
          <m:rPr>
            <m:sty m:val="p"/>
          </m:rPr>
          <w:rPr>
            <w:rFonts w:ascii="Cambria Math" w:hAnsi="Cambria Math" w:cs="MS Gothic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height)/2</m:t>
        </m:r>
      </m:oMath>
      <w:r w:rsidR="00CF47F7" w:rsidRPr="00CF47F7">
        <w:rPr>
          <w:rFonts w:hint="eastAsia"/>
          <w:iCs/>
        </w:rPr>
        <w:t>）</w:t>
      </w:r>
      <w:r w:rsidRPr="00CF47F7">
        <w:rPr>
          <w:rFonts w:hint="eastAsia"/>
          <w:iCs/>
        </w:rPr>
        <w:t>。</w:t>
      </w:r>
      <w:r w:rsidR="00012AE2" w:rsidRPr="00CF47F7">
        <w:rPr>
          <w:rFonts w:hint="eastAsia"/>
          <w:iCs/>
        </w:rPr>
        <w:t>請</w:t>
      </w:r>
      <w:r w:rsidR="00D80F85" w:rsidRPr="00CF47F7">
        <w:rPr>
          <w:rFonts w:hint="eastAsia"/>
          <w:iCs/>
        </w:rPr>
        <w:t>利用多載的函數</w:t>
      </w:r>
      <w:r w:rsidR="00D80F85" w:rsidRPr="00CF47F7">
        <w:rPr>
          <w:rFonts w:hint="eastAsia"/>
          <w:iCs/>
        </w:rPr>
        <w:t>triangle()</w:t>
      </w:r>
      <w:r w:rsidR="00D80F85" w:rsidRPr="00CF47F7">
        <w:rPr>
          <w:iCs/>
        </w:rPr>
        <w:t xml:space="preserve"> </w:t>
      </w:r>
      <w:r w:rsidR="00012AE2" w:rsidRPr="00CF47F7">
        <w:rPr>
          <w:rFonts w:hint="eastAsia"/>
          <w:iCs/>
        </w:rPr>
        <w:t>計算三角形的底為</w:t>
      </w:r>
      <w:r w:rsidR="00012AE2" w:rsidRPr="00CF47F7">
        <w:rPr>
          <w:rFonts w:hint="eastAsia"/>
          <w:iCs/>
        </w:rPr>
        <w:t>6</w:t>
      </w:r>
      <w:r w:rsidR="00012AE2" w:rsidRPr="00CF47F7">
        <w:rPr>
          <w:rFonts w:hint="eastAsia"/>
          <w:iCs/>
        </w:rPr>
        <w:t>，高為</w:t>
      </w:r>
      <w:r w:rsidR="00012AE2" w:rsidRPr="00CF47F7">
        <w:rPr>
          <w:rFonts w:hint="eastAsia"/>
          <w:iCs/>
        </w:rPr>
        <w:t>3</w:t>
      </w:r>
      <w:r w:rsidR="00D80F85" w:rsidRPr="00CF47F7">
        <w:rPr>
          <w:rFonts w:hint="eastAsia"/>
          <w:iCs/>
        </w:rPr>
        <w:t>，以</w:t>
      </w:r>
      <w:r w:rsidR="00012AE2" w:rsidRPr="00CF47F7">
        <w:rPr>
          <w:rFonts w:hint="eastAsia"/>
          <w:iCs/>
        </w:rPr>
        <w:t>及底為</w:t>
      </w:r>
      <w:r w:rsidR="00012AE2" w:rsidRPr="00CF47F7">
        <w:rPr>
          <w:rFonts w:hint="eastAsia"/>
          <w:iCs/>
        </w:rPr>
        <w:t>4.2</w:t>
      </w:r>
      <w:r w:rsidR="00012AE2" w:rsidRPr="00CF47F7">
        <w:rPr>
          <w:rFonts w:hint="eastAsia"/>
          <w:iCs/>
        </w:rPr>
        <w:t>，高為</w:t>
      </w:r>
      <w:r w:rsidR="00012AE2" w:rsidRPr="00CF47F7">
        <w:rPr>
          <w:rFonts w:hint="eastAsia"/>
          <w:iCs/>
        </w:rPr>
        <w:t>3.3</w:t>
      </w:r>
      <w:r w:rsidR="00012AE2" w:rsidRPr="00CF47F7">
        <w:rPr>
          <w:rFonts w:hint="eastAsia"/>
          <w:iCs/>
        </w:rPr>
        <w:t>時，</w:t>
      </w:r>
      <w:r w:rsidR="00D80F85" w:rsidRPr="00CF47F7">
        <w:rPr>
          <w:rFonts w:hint="eastAsia"/>
          <w:iCs/>
        </w:rPr>
        <w:t>三角形的</w:t>
      </w:r>
      <w:r w:rsidR="00012AE2" w:rsidRPr="00CF47F7">
        <w:rPr>
          <w:rFonts w:hint="eastAsia"/>
          <w:iCs/>
        </w:rPr>
        <w:t>面積各是多</w:t>
      </w:r>
      <w:r w:rsidR="00012AE2" w:rsidRPr="00CF47F7">
        <w:rPr>
          <w:rFonts w:ascii="華康細圓體" w:hint="eastAsia"/>
          <w:iCs/>
        </w:rPr>
        <w:t>少？</w:t>
      </w:r>
    </w:p>
    <w:p w14:paraId="240BFD8D" w14:textId="77777777" w:rsidR="00F03213" w:rsidRPr="001E2D96" w:rsidRDefault="00F03213" w:rsidP="003A1680">
      <w:pPr>
        <w:pStyle w:val="J"/>
        <w:tabs>
          <w:tab w:val="clear" w:pos="840"/>
        </w:tabs>
        <w:spacing w:afterLines="50" w:after="120"/>
        <w:ind w:left="425" w:hanging="425"/>
        <w:rPr>
          <w:iCs/>
        </w:rPr>
      </w:pPr>
      <w:r w:rsidRPr="001E2D96">
        <w:rPr>
          <w:rFonts w:hint="eastAsia"/>
          <w:iCs/>
        </w:rPr>
        <w:t>試撰寫</w:t>
      </w:r>
      <w:r w:rsidRPr="001E2D96">
        <w:rPr>
          <w:rFonts w:hint="eastAsia"/>
          <w:iCs/>
        </w:rPr>
        <w:t xml:space="preserve">max() </w:t>
      </w:r>
      <w:r w:rsidR="00C630BA" w:rsidRPr="001E2D96">
        <w:rPr>
          <w:rFonts w:hint="eastAsia"/>
          <w:iCs/>
        </w:rPr>
        <w:t>函數</w:t>
      </w:r>
      <w:r w:rsidRPr="001E2D96">
        <w:rPr>
          <w:rFonts w:hint="eastAsia"/>
          <w:iCs/>
        </w:rPr>
        <w:t>的多載，其中</w:t>
      </w:r>
      <w:r w:rsidRPr="001E2D96">
        <w:rPr>
          <w:rFonts w:hint="eastAsia"/>
          <w:iCs/>
        </w:rPr>
        <w:t>max</w:t>
      </w:r>
      <w:r w:rsidR="00D80F85">
        <w:rPr>
          <w:iCs/>
        </w:rPr>
        <w:t xml:space="preserve">() </w:t>
      </w:r>
      <w:r w:rsidRPr="001E2D96">
        <w:rPr>
          <w:rFonts w:hint="eastAsia"/>
          <w:iCs/>
        </w:rPr>
        <w:t>可以有兩個或三個</w:t>
      </w:r>
      <w:r w:rsidR="00D80F85" w:rsidRPr="001E2D96">
        <w:rPr>
          <w:rFonts w:hint="eastAsia"/>
          <w:iCs/>
        </w:rPr>
        <w:t>int</w:t>
      </w:r>
      <w:r w:rsidR="00D80F85">
        <w:rPr>
          <w:rFonts w:hint="eastAsia"/>
          <w:iCs/>
        </w:rPr>
        <w:t>型別的</w:t>
      </w:r>
      <w:r w:rsidRPr="001E2D96">
        <w:rPr>
          <w:rFonts w:hint="eastAsia"/>
          <w:iCs/>
        </w:rPr>
        <w:t>引數，</w:t>
      </w:r>
      <w:r w:rsidR="00D80F85">
        <w:rPr>
          <w:rFonts w:hint="eastAsia"/>
          <w:iCs/>
        </w:rPr>
        <w:t>其</w:t>
      </w:r>
      <w:r w:rsidRPr="001E2D96">
        <w:rPr>
          <w:rFonts w:hint="eastAsia"/>
          <w:iCs/>
        </w:rPr>
        <w:t>傳回值為這些引數的最大值，傳回值的</w:t>
      </w:r>
      <w:r w:rsidR="002153A4">
        <w:rPr>
          <w:rFonts w:hint="eastAsia"/>
          <w:iCs/>
        </w:rPr>
        <w:t>型別</w:t>
      </w:r>
      <w:r w:rsidRPr="001E2D96">
        <w:rPr>
          <w:rFonts w:hint="eastAsia"/>
          <w:iCs/>
        </w:rPr>
        <w:t>也是</w:t>
      </w:r>
      <w:r w:rsidRPr="001E2D96">
        <w:rPr>
          <w:rFonts w:hint="eastAsia"/>
          <w:iCs/>
        </w:rPr>
        <w:t>int</w:t>
      </w:r>
      <w:r w:rsidRPr="001E2D96">
        <w:rPr>
          <w:rFonts w:hint="eastAsia"/>
          <w:iCs/>
        </w:rPr>
        <w:t>。請在主程式呼叫</w:t>
      </w:r>
      <w:r w:rsidRPr="001E2D96">
        <w:rPr>
          <w:iCs/>
        </w:rPr>
        <w:t>max(8,2)</w:t>
      </w:r>
      <w:r w:rsidR="00D80F85">
        <w:rPr>
          <w:iCs/>
        </w:rPr>
        <w:t xml:space="preserve"> </w:t>
      </w:r>
      <w:r w:rsidRPr="001E2D96">
        <w:rPr>
          <w:rFonts w:hint="eastAsia"/>
          <w:iCs/>
        </w:rPr>
        <w:t>及</w:t>
      </w:r>
      <w:r w:rsidRPr="001E2D96">
        <w:rPr>
          <w:iCs/>
        </w:rPr>
        <w:t>max(1,5,9)</w:t>
      </w:r>
      <w:r w:rsidRPr="001E2D96">
        <w:rPr>
          <w:rFonts w:hint="eastAsia"/>
          <w:iCs/>
        </w:rPr>
        <w:t>，</w:t>
      </w:r>
      <w:r w:rsidR="00D80F85">
        <w:rPr>
          <w:rFonts w:hint="eastAsia"/>
          <w:iCs/>
        </w:rPr>
        <w:t>並</w:t>
      </w:r>
      <w:r w:rsidRPr="001E2D96">
        <w:rPr>
          <w:rFonts w:hint="eastAsia"/>
          <w:iCs/>
        </w:rPr>
        <w:t>印出傳回值。</w:t>
      </w:r>
    </w:p>
    <w:p w14:paraId="240BFD8E" w14:textId="77777777" w:rsidR="00D80F85" w:rsidRDefault="00D80F85" w:rsidP="003A1680">
      <w:pPr>
        <w:pStyle w:val="J"/>
        <w:tabs>
          <w:tab w:val="clear" w:pos="840"/>
        </w:tabs>
        <w:spacing w:afterLines="50" w:after="120"/>
        <w:ind w:left="425" w:hanging="425"/>
        <w:rPr>
          <w:iCs/>
          <w:color w:val="FF0000"/>
        </w:rPr>
      </w:pPr>
      <w:r w:rsidRPr="002E67B5">
        <w:rPr>
          <w:rFonts w:hint="eastAsia"/>
          <w:iCs/>
          <w:color w:val="FF0000"/>
        </w:rPr>
        <w:t>試撰寫</w:t>
      </w:r>
      <w:r w:rsidRPr="002E67B5">
        <w:rPr>
          <w:rFonts w:hint="eastAsia"/>
          <w:iCs/>
          <w:color w:val="FF0000"/>
        </w:rPr>
        <w:t>sm</w:t>
      </w:r>
      <w:r w:rsidRPr="002E67B5">
        <w:rPr>
          <w:iCs/>
          <w:color w:val="FF0000"/>
        </w:rPr>
        <w:t>allest</w:t>
      </w:r>
      <w:r w:rsidRPr="002E67B5">
        <w:rPr>
          <w:rFonts w:hint="eastAsia"/>
          <w:iCs/>
          <w:color w:val="FF0000"/>
        </w:rPr>
        <w:t xml:space="preserve">() </w:t>
      </w:r>
      <w:r w:rsidRPr="002E67B5">
        <w:rPr>
          <w:rFonts w:hint="eastAsia"/>
          <w:iCs/>
          <w:color w:val="FF0000"/>
        </w:rPr>
        <w:t>函數的多載，其中</w:t>
      </w:r>
      <w:r w:rsidRPr="002E67B5">
        <w:rPr>
          <w:rFonts w:hint="eastAsia"/>
          <w:iCs/>
          <w:color w:val="FF0000"/>
        </w:rPr>
        <w:t>sm</w:t>
      </w:r>
      <w:r w:rsidRPr="002E67B5">
        <w:rPr>
          <w:iCs/>
          <w:color w:val="FF0000"/>
        </w:rPr>
        <w:t>allest()</w:t>
      </w:r>
      <w:r w:rsidR="00D2283C" w:rsidRPr="002E67B5">
        <w:rPr>
          <w:iCs/>
          <w:color w:val="FF0000"/>
        </w:rPr>
        <w:t xml:space="preserve"> </w:t>
      </w:r>
      <w:r w:rsidR="00D2283C" w:rsidRPr="002E67B5">
        <w:rPr>
          <w:rFonts w:hint="eastAsia"/>
          <w:iCs/>
          <w:color w:val="FF0000"/>
        </w:rPr>
        <w:t>的引數</w:t>
      </w:r>
      <w:r w:rsidRPr="002E67B5">
        <w:rPr>
          <w:rFonts w:hint="eastAsia"/>
          <w:iCs/>
          <w:color w:val="FF0000"/>
        </w:rPr>
        <w:t>可以</w:t>
      </w:r>
      <w:r w:rsidR="00D2283C" w:rsidRPr="002E67B5">
        <w:rPr>
          <w:rFonts w:hint="eastAsia"/>
          <w:iCs/>
          <w:color w:val="FF0000"/>
        </w:rPr>
        <w:t>是兩</w:t>
      </w:r>
      <w:r w:rsidRPr="002E67B5">
        <w:rPr>
          <w:rFonts w:hint="eastAsia"/>
          <w:iCs/>
          <w:color w:val="FF0000"/>
        </w:rPr>
        <w:t>個</w:t>
      </w:r>
      <w:r w:rsidRPr="002E67B5">
        <w:rPr>
          <w:rFonts w:hint="eastAsia"/>
          <w:iCs/>
          <w:color w:val="FF0000"/>
        </w:rPr>
        <w:t>int</w:t>
      </w:r>
      <w:r w:rsidRPr="002E67B5">
        <w:rPr>
          <w:rFonts w:hint="eastAsia"/>
          <w:iCs/>
          <w:color w:val="FF0000"/>
        </w:rPr>
        <w:t>型別</w:t>
      </w:r>
      <w:r w:rsidR="00D2283C" w:rsidRPr="002E67B5">
        <w:rPr>
          <w:rFonts w:hint="eastAsia"/>
          <w:iCs/>
          <w:color w:val="FF0000"/>
        </w:rPr>
        <w:t>的變數</w:t>
      </w:r>
      <w:r w:rsidRPr="002E67B5">
        <w:rPr>
          <w:rFonts w:hint="eastAsia"/>
          <w:iCs/>
          <w:color w:val="FF0000"/>
        </w:rPr>
        <w:t>，或是一個</w:t>
      </w:r>
      <w:r w:rsidRPr="002E67B5">
        <w:rPr>
          <w:rFonts w:hint="eastAsia"/>
          <w:iCs/>
          <w:color w:val="FF0000"/>
        </w:rPr>
        <w:t>int</w:t>
      </w:r>
      <w:r w:rsidR="00D2283C" w:rsidRPr="002E67B5">
        <w:rPr>
          <w:rFonts w:hint="eastAsia"/>
          <w:iCs/>
          <w:color w:val="FF0000"/>
        </w:rPr>
        <w:t>型別的</w:t>
      </w:r>
      <w:r w:rsidRPr="002E67B5">
        <w:rPr>
          <w:rFonts w:hint="eastAsia"/>
          <w:iCs/>
          <w:color w:val="FF0000"/>
        </w:rPr>
        <w:t>一維陣列</w:t>
      </w:r>
      <w:r w:rsidR="00730884" w:rsidRPr="002E67B5">
        <w:rPr>
          <w:rFonts w:hint="eastAsia"/>
          <w:iCs/>
          <w:color w:val="FF0000"/>
        </w:rPr>
        <w:t>。若引數為</w:t>
      </w:r>
      <w:r w:rsidR="00D2283C" w:rsidRPr="002E67B5">
        <w:rPr>
          <w:rFonts w:hint="eastAsia"/>
          <w:iCs/>
          <w:color w:val="FF0000"/>
        </w:rPr>
        <w:t>兩</w:t>
      </w:r>
      <w:r w:rsidR="00730884" w:rsidRPr="002E67B5">
        <w:rPr>
          <w:rFonts w:hint="eastAsia"/>
          <w:iCs/>
          <w:color w:val="FF0000"/>
        </w:rPr>
        <w:t>個</w:t>
      </w:r>
      <w:r w:rsidR="00730884" w:rsidRPr="002E67B5">
        <w:rPr>
          <w:rFonts w:hint="eastAsia"/>
          <w:iCs/>
          <w:color w:val="FF0000"/>
        </w:rPr>
        <w:t>int</w:t>
      </w:r>
      <w:r w:rsidR="00730884" w:rsidRPr="002E67B5">
        <w:rPr>
          <w:rFonts w:hint="eastAsia"/>
          <w:iCs/>
          <w:color w:val="FF0000"/>
        </w:rPr>
        <w:t>型別</w:t>
      </w:r>
      <w:r w:rsidR="00D2283C" w:rsidRPr="002E67B5">
        <w:rPr>
          <w:rFonts w:hint="eastAsia"/>
          <w:iCs/>
          <w:color w:val="FF0000"/>
        </w:rPr>
        <w:t>的</w:t>
      </w:r>
      <w:r w:rsidR="00730884" w:rsidRPr="002E67B5">
        <w:rPr>
          <w:rFonts w:hint="eastAsia"/>
          <w:iCs/>
          <w:color w:val="FF0000"/>
        </w:rPr>
        <w:t>變數，則</w:t>
      </w:r>
      <w:r w:rsidR="00730884" w:rsidRPr="002E67B5">
        <w:rPr>
          <w:rFonts w:hint="eastAsia"/>
          <w:iCs/>
          <w:color w:val="FF0000"/>
        </w:rPr>
        <w:t>sm</w:t>
      </w:r>
      <w:r w:rsidR="00730884" w:rsidRPr="002E67B5">
        <w:rPr>
          <w:iCs/>
          <w:color w:val="FF0000"/>
        </w:rPr>
        <w:t xml:space="preserve">allest() </w:t>
      </w:r>
      <w:r w:rsidR="00730884" w:rsidRPr="002E67B5">
        <w:rPr>
          <w:iCs/>
          <w:color w:val="FF0000"/>
        </w:rPr>
        <w:t>可傳回</w:t>
      </w:r>
      <w:r w:rsidR="00730884" w:rsidRPr="002E67B5">
        <w:rPr>
          <w:iCs/>
          <w:color w:val="FF0000"/>
        </w:rPr>
        <w:lastRenderedPageBreak/>
        <w:t>這兩個整數</w:t>
      </w:r>
      <w:r w:rsidR="00D2283C" w:rsidRPr="002E67B5">
        <w:rPr>
          <w:iCs/>
          <w:color w:val="FF0000"/>
        </w:rPr>
        <w:t>中較小的那一個</w:t>
      </w:r>
      <w:r w:rsidR="00730884" w:rsidRPr="002E67B5">
        <w:rPr>
          <w:iCs/>
          <w:color w:val="FF0000"/>
        </w:rPr>
        <w:t>。若是引數為一維</w:t>
      </w:r>
      <w:r w:rsidR="00730884" w:rsidRPr="002E67B5">
        <w:rPr>
          <w:iCs/>
          <w:color w:val="FF0000"/>
        </w:rPr>
        <w:t>int</w:t>
      </w:r>
      <w:r w:rsidR="00730884" w:rsidRPr="002E67B5">
        <w:rPr>
          <w:iCs/>
          <w:color w:val="FF0000"/>
        </w:rPr>
        <w:t>陣列，則</w:t>
      </w:r>
      <w:r w:rsidRPr="002E67B5">
        <w:rPr>
          <w:rFonts w:hint="eastAsia"/>
          <w:iCs/>
          <w:color w:val="FF0000"/>
        </w:rPr>
        <w:t>傳回值為這</w:t>
      </w:r>
      <w:r w:rsidR="00730884" w:rsidRPr="002E67B5">
        <w:rPr>
          <w:rFonts w:hint="eastAsia"/>
          <w:iCs/>
          <w:color w:val="FF0000"/>
        </w:rPr>
        <w:t>個陣列的最小</w:t>
      </w:r>
      <w:r w:rsidRPr="002E67B5">
        <w:rPr>
          <w:rFonts w:hint="eastAsia"/>
          <w:iCs/>
          <w:color w:val="FF0000"/>
        </w:rPr>
        <w:t>值。</w:t>
      </w:r>
      <w:r w:rsidR="00730884" w:rsidRPr="002E67B5">
        <w:rPr>
          <w:rFonts w:hint="eastAsia"/>
          <w:iCs/>
          <w:color w:val="FF0000"/>
        </w:rPr>
        <w:t>例如</w:t>
      </w:r>
      <w:r w:rsidR="00730884" w:rsidRPr="002E67B5">
        <w:rPr>
          <w:rFonts w:hint="eastAsia"/>
          <w:iCs/>
          <w:color w:val="FF0000"/>
        </w:rPr>
        <w:t>sm</w:t>
      </w:r>
      <w:r w:rsidR="00730884" w:rsidRPr="002E67B5">
        <w:rPr>
          <w:iCs/>
          <w:color w:val="FF0000"/>
        </w:rPr>
        <w:t xml:space="preserve">allest(8,9) </w:t>
      </w:r>
      <w:r w:rsidR="00730884" w:rsidRPr="002E67B5">
        <w:rPr>
          <w:iCs/>
          <w:color w:val="FF0000"/>
        </w:rPr>
        <w:t>可傳回</w:t>
      </w:r>
      <w:r w:rsidR="00730884" w:rsidRPr="002E67B5">
        <w:rPr>
          <w:rFonts w:hint="eastAsia"/>
          <w:iCs/>
          <w:color w:val="FF0000"/>
        </w:rPr>
        <w:t>8</w:t>
      </w:r>
      <w:r w:rsidR="00730884" w:rsidRPr="002E67B5">
        <w:rPr>
          <w:rFonts w:hint="eastAsia"/>
          <w:iCs/>
          <w:color w:val="FF0000"/>
        </w:rPr>
        <w:t>；若</w:t>
      </w:r>
      <w:r w:rsidR="00A70ABE" w:rsidRPr="002E67B5">
        <w:rPr>
          <w:rFonts w:hint="eastAsia"/>
          <w:iCs/>
          <w:color w:val="FF0000"/>
        </w:rPr>
        <w:t>陣列</w:t>
      </w:r>
      <w:r w:rsidR="00A70ABE" w:rsidRPr="002E67B5">
        <w:rPr>
          <w:rFonts w:hint="eastAsia"/>
          <w:iCs/>
          <w:color w:val="FF0000"/>
        </w:rPr>
        <w:t>arr</w:t>
      </w:r>
      <w:r w:rsidR="00A70ABE" w:rsidRPr="002E67B5">
        <w:rPr>
          <w:rFonts w:hint="eastAsia"/>
          <w:iCs/>
          <w:color w:val="FF0000"/>
        </w:rPr>
        <w:t>的內容為</w:t>
      </w:r>
      <w:r w:rsidR="00A70ABE" w:rsidRPr="002E67B5">
        <w:rPr>
          <w:rFonts w:hint="eastAsia"/>
          <w:iCs/>
          <w:color w:val="FF0000"/>
        </w:rPr>
        <w:t xml:space="preserve"> {</w:t>
      </w:r>
      <w:r w:rsidR="00A70ABE" w:rsidRPr="002E67B5">
        <w:rPr>
          <w:iCs/>
          <w:color w:val="FF0000"/>
        </w:rPr>
        <w:t>12, 7, 32, 67</w:t>
      </w:r>
      <w:r w:rsidR="00A70ABE" w:rsidRPr="002E67B5">
        <w:rPr>
          <w:rFonts w:hint="eastAsia"/>
          <w:iCs/>
          <w:color w:val="FF0000"/>
        </w:rPr>
        <w:t>}</w:t>
      </w:r>
      <w:r w:rsidR="00A70ABE" w:rsidRPr="002E67B5">
        <w:rPr>
          <w:rFonts w:hint="eastAsia"/>
          <w:iCs/>
          <w:color w:val="FF0000"/>
        </w:rPr>
        <w:t>，則</w:t>
      </w:r>
      <w:r w:rsidR="00A70ABE" w:rsidRPr="002E67B5">
        <w:rPr>
          <w:rFonts w:hint="eastAsia"/>
          <w:iCs/>
          <w:color w:val="FF0000"/>
        </w:rPr>
        <w:t>sm</w:t>
      </w:r>
      <w:r w:rsidR="00A70ABE" w:rsidRPr="002E67B5">
        <w:rPr>
          <w:iCs/>
          <w:color w:val="FF0000"/>
        </w:rPr>
        <w:t>allest(</w:t>
      </w:r>
      <w:r w:rsidR="00A70ABE" w:rsidRPr="002E67B5">
        <w:rPr>
          <w:rFonts w:hint="eastAsia"/>
          <w:iCs/>
          <w:color w:val="FF0000"/>
        </w:rPr>
        <w:t>arr</w:t>
      </w:r>
      <w:r w:rsidR="00A70ABE" w:rsidRPr="002E67B5">
        <w:rPr>
          <w:iCs/>
          <w:color w:val="FF0000"/>
        </w:rPr>
        <w:t xml:space="preserve">) </w:t>
      </w:r>
      <w:r w:rsidR="00A70ABE" w:rsidRPr="002E67B5">
        <w:rPr>
          <w:iCs/>
          <w:color w:val="FF0000"/>
        </w:rPr>
        <w:t>可傳回</w:t>
      </w:r>
      <w:r w:rsidR="00A70ABE" w:rsidRPr="002E67B5">
        <w:rPr>
          <w:rFonts w:hint="eastAsia"/>
          <w:iCs/>
          <w:color w:val="FF0000"/>
        </w:rPr>
        <w:t>7</w:t>
      </w:r>
      <w:r w:rsidR="00A70ABE" w:rsidRPr="002E67B5">
        <w:rPr>
          <w:rFonts w:hint="eastAsia"/>
          <w:iCs/>
          <w:color w:val="FF0000"/>
        </w:rPr>
        <w:t>。</w:t>
      </w:r>
    </w:p>
    <w:p w14:paraId="0AE7561F" w14:textId="1A69FAEC" w:rsidR="0070431C" w:rsidRPr="002E67B5" w:rsidRDefault="0070431C" w:rsidP="0070431C">
      <w:pPr>
        <w:pStyle w:val="J"/>
        <w:numPr>
          <w:ilvl w:val="0"/>
          <w:numId w:val="0"/>
        </w:numPr>
        <w:spacing w:afterLines="50" w:after="120"/>
        <w:ind w:left="425"/>
        <w:rPr>
          <w:rFonts w:hint="eastAsia"/>
          <w:iCs/>
          <w:color w:val="FF0000"/>
        </w:rPr>
      </w:pPr>
      <w:r w:rsidRPr="0070431C">
        <w:rPr>
          <w:iCs/>
          <w:color w:val="FF0000"/>
        </w:rPr>
        <w:lastRenderedPageBreak/>
        <w:drawing>
          <wp:inline distT="0" distB="0" distL="0" distR="0" wp14:anchorId="3DD04697" wp14:editId="7A30DEE0">
            <wp:extent cx="4667901" cy="6392167"/>
            <wp:effectExtent l="0" t="0" r="0" b="8890"/>
            <wp:docPr id="1918968401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68401" name="圖片 1" descr="一張含有 文字, 螢幕擷取畫面, 軟體, 多媒體軟體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FD8F" w14:textId="77777777" w:rsidR="009312E3" w:rsidRPr="002E67B5" w:rsidRDefault="009312E3" w:rsidP="00C37063">
      <w:pPr>
        <w:pStyle w:val="J"/>
        <w:tabs>
          <w:tab w:val="clear" w:pos="840"/>
        </w:tabs>
        <w:spacing w:after="72"/>
        <w:ind w:left="426" w:hanging="426"/>
        <w:rPr>
          <w:iCs/>
          <w:color w:val="FF0000"/>
        </w:rPr>
      </w:pPr>
      <w:r w:rsidRPr="002E67B5">
        <w:rPr>
          <w:rFonts w:hint="eastAsia"/>
          <w:iCs/>
          <w:color w:val="FF0000"/>
        </w:rPr>
        <w:t>試</w:t>
      </w:r>
      <w:r w:rsidR="00A70ABE" w:rsidRPr="002E67B5">
        <w:rPr>
          <w:rFonts w:hint="eastAsia"/>
          <w:iCs/>
          <w:color w:val="FF0000"/>
        </w:rPr>
        <w:t>撰寫</w:t>
      </w:r>
      <w:r w:rsidR="00A70ABE" w:rsidRPr="002E67B5">
        <w:rPr>
          <w:rFonts w:hint="eastAsia"/>
          <w:iCs/>
          <w:color w:val="FF0000"/>
        </w:rPr>
        <w:t>area</w:t>
      </w:r>
      <w:r w:rsidRPr="002E67B5">
        <w:rPr>
          <w:rFonts w:hint="eastAsia"/>
          <w:iCs/>
          <w:color w:val="FF0000"/>
        </w:rPr>
        <w:t>(r)</w:t>
      </w:r>
      <w:r w:rsidR="00A70ABE" w:rsidRPr="002E67B5">
        <w:rPr>
          <w:iCs/>
          <w:color w:val="FF0000"/>
        </w:rPr>
        <w:t xml:space="preserve"> </w:t>
      </w:r>
      <w:r w:rsidR="00A70ABE" w:rsidRPr="002E67B5">
        <w:rPr>
          <w:iCs/>
          <w:color w:val="FF0000"/>
        </w:rPr>
        <w:t>函數的多載，可用來計算並傳回半徑為</w:t>
      </w:r>
      <w:r w:rsidRPr="002E67B5">
        <w:rPr>
          <w:rFonts w:hint="eastAsia"/>
          <w:iCs/>
          <w:color w:val="FF0000"/>
        </w:rPr>
        <w:t>r</w:t>
      </w:r>
      <w:r w:rsidR="00A70ABE" w:rsidRPr="002E67B5">
        <w:rPr>
          <w:rFonts w:hint="eastAsia"/>
          <w:iCs/>
          <w:color w:val="FF0000"/>
        </w:rPr>
        <w:t>的圓面積（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3.14</m:t>
        </m:r>
        <m:r>
          <m:rPr>
            <m:sty m:val="p"/>
          </m:rPr>
          <w:rPr>
            <w:rFonts w:ascii="Cambria Math" w:hAnsi="Cambria Math" w:cs="MS Gothic"/>
            <w:color w:val="FF0000"/>
          </w:rPr>
          <m:t>×</m:t>
        </m:r>
        <m:sSup>
          <m:sSupPr>
            <m:ctrlPr>
              <w:rPr>
                <w:rFonts w:ascii="Cambria Math" w:hAnsi="Cambria Math"/>
                <w:iCs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A70ABE" w:rsidRPr="002E67B5">
        <w:rPr>
          <w:rFonts w:hint="eastAsia"/>
          <w:iCs/>
          <w:color w:val="FF0000"/>
        </w:rPr>
        <w:t>）</w:t>
      </w:r>
      <w:r w:rsidRPr="002E67B5">
        <w:rPr>
          <w:rFonts w:hint="eastAsia"/>
          <w:iCs/>
          <w:color w:val="FF0000"/>
        </w:rPr>
        <w:t>，其中</w:t>
      </w:r>
      <w:r w:rsidR="00A70ABE" w:rsidRPr="002E67B5">
        <w:rPr>
          <w:rFonts w:hint="eastAsia"/>
          <w:iCs/>
          <w:color w:val="FF0000"/>
        </w:rPr>
        <w:t>r</w:t>
      </w:r>
      <w:r w:rsidRPr="002E67B5">
        <w:rPr>
          <w:rFonts w:hint="eastAsia"/>
          <w:iCs/>
          <w:color w:val="FF0000"/>
        </w:rPr>
        <w:t>的</w:t>
      </w:r>
      <w:r w:rsidR="002153A4" w:rsidRPr="002E67B5">
        <w:rPr>
          <w:rFonts w:hint="eastAsia"/>
          <w:iCs/>
          <w:color w:val="FF0000"/>
        </w:rPr>
        <w:t>型別</w:t>
      </w:r>
      <w:r w:rsidRPr="002E67B5">
        <w:rPr>
          <w:rFonts w:hint="eastAsia"/>
          <w:iCs/>
          <w:color w:val="FF0000"/>
        </w:rPr>
        <w:t>可為</w:t>
      </w:r>
      <w:r w:rsidRPr="002E67B5">
        <w:rPr>
          <w:rFonts w:hint="eastAsia"/>
          <w:iCs/>
          <w:color w:val="FF0000"/>
        </w:rPr>
        <w:t>int</w:t>
      </w:r>
      <w:r w:rsidRPr="002E67B5">
        <w:rPr>
          <w:rFonts w:hint="eastAsia"/>
          <w:iCs/>
          <w:color w:val="FF0000"/>
        </w:rPr>
        <w:t>或</w:t>
      </w:r>
      <w:r w:rsidRPr="002E67B5">
        <w:rPr>
          <w:rFonts w:hint="eastAsia"/>
          <w:iCs/>
          <w:color w:val="FF0000"/>
        </w:rPr>
        <w:t>double</w:t>
      </w:r>
      <w:r w:rsidR="00A70ABE" w:rsidRPr="002E67B5">
        <w:rPr>
          <w:rFonts w:hint="eastAsia"/>
          <w:iCs/>
          <w:color w:val="FF0000"/>
        </w:rPr>
        <w:t>。若</w:t>
      </w:r>
      <w:r w:rsidR="00A70ABE" w:rsidRPr="002E67B5">
        <w:rPr>
          <w:rFonts w:hint="eastAsia"/>
          <w:iCs/>
          <w:color w:val="FF0000"/>
        </w:rPr>
        <w:t>r</w:t>
      </w:r>
      <w:r w:rsidR="00A70ABE" w:rsidRPr="002E67B5">
        <w:rPr>
          <w:rFonts w:hint="eastAsia"/>
          <w:iCs/>
          <w:color w:val="FF0000"/>
        </w:rPr>
        <w:t>的型別為</w:t>
      </w:r>
      <w:r w:rsidR="00A70ABE" w:rsidRPr="002E67B5">
        <w:rPr>
          <w:rFonts w:hint="eastAsia"/>
          <w:iCs/>
          <w:color w:val="FF0000"/>
        </w:rPr>
        <w:t>int</w:t>
      </w:r>
      <w:r w:rsidR="00A70ABE" w:rsidRPr="002E67B5">
        <w:rPr>
          <w:rFonts w:hint="eastAsia"/>
          <w:iCs/>
          <w:color w:val="FF0000"/>
        </w:rPr>
        <w:t>，則</w:t>
      </w:r>
      <w:r w:rsidR="00B6464E" w:rsidRPr="002E67B5">
        <w:rPr>
          <w:rFonts w:hint="eastAsia"/>
          <w:iCs/>
          <w:color w:val="FF0000"/>
        </w:rPr>
        <w:t>傳回圓面積的整數部分。若</w:t>
      </w:r>
      <w:r w:rsidR="00B6464E" w:rsidRPr="002E67B5">
        <w:rPr>
          <w:rFonts w:hint="eastAsia"/>
          <w:iCs/>
          <w:color w:val="FF0000"/>
        </w:rPr>
        <w:t>r</w:t>
      </w:r>
      <w:r w:rsidR="00B6464E" w:rsidRPr="002E67B5">
        <w:rPr>
          <w:rFonts w:hint="eastAsia"/>
          <w:iCs/>
          <w:color w:val="FF0000"/>
        </w:rPr>
        <w:t>的</w:t>
      </w:r>
      <w:r w:rsidR="00B6464E" w:rsidRPr="002E67B5">
        <w:rPr>
          <w:rFonts w:hint="eastAsia"/>
          <w:iCs/>
          <w:color w:val="FF0000"/>
        </w:rPr>
        <w:lastRenderedPageBreak/>
        <w:t>型別為</w:t>
      </w:r>
      <w:r w:rsidR="00B6464E" w:rsidRPr="002E67B5">
        <w:rPr>
          <w:rFonts w:hint="eastAsia"/>
          <w:iCs/>
          <w:color w:val="FF0000"/>
        </w:rPr>
        <w:t>double</w:t>
      </w:r>
      <w:r w:rsidR="00B6464E" w:rsidRPr="002E67B5">
        <w:rPr>
          <w:rFonts w:hint="eastAsia"/>
          <w:iCs/>
          <w:color w:val="FF0000"/>
        </w:rPr>
        <w:t>，則傳回</w:t>
      </w:r>
      <w:r w:rsidR="00B6464E" w:rsidRPr="002E67B5">
        <w:rPr>
          <w:rFonts w:hint="eastAsia"/>
          <w:iCs/>
          <w:color w:val="FF0000"/>
        </w:rPr>
        <w:t>double</w:t>
      </w:r>
      <w:r w:rsidR="00B6464E" w:rsidRPr="002E67B5">
        <w:rPr>
          <w:rFonts w:hint="eastAsia"/>
          <w:iCs/>
          <w:color w:val="FF0000"/>
        </w:rPr>
        <w:t>型別的圓面積。</w:t>
      </w:r>
      <w:r w:rsidR="00A70ABE" w:rsidRPr="002E67B5">
        <w:rPr>
          <w:rFonts w:hint="eastAsia"/>
          <w:iCs/>
          <w:color w:val="FF0000"/>
        </w:rPr>
        <w:t>例如</w:t>
      </w:r>
      <w:r w:rsidR="00A70ABE" w:rsidRPr="002E67B5">
        <w:rPr>
          <w:rFonts w:hint="eastAsia"/>
          <w:iCs/>
          <w:color w:val="FF0000"/>
        </w:rPr>
        <w:t>area</w:t>
      </w:r>
      <w:r w:rsidR="00A70ABE" w:rsidRPr="002E67B5">
        <w:rPr>
          <w:iCs/>
          <w:color w:val="FF0000"/>
        </w:rPr>
        <w:t>(2)</w:t>
      </w:r>
      <w:r w:rsidR="00B6464E" w:rsidRPr="002E67B5">
        <w:rPr>
          <w:iCs/>
          <w:color w:val="FF0000"/>
        </w:rPr>
        <w:t xml:space="preserve"> </w:t>
      </w:r>
      <w:r w:rsidR="00B6464E" w:rsidRPr="002E67B5">
        <w:rPr>
          <w:iCs/>
          <w:color w:val="FF0000"/>
        </w:rPr>
        <w:t>可傳回</w:t>
      </w:r>
      <w:r w:rsidR="00B6464E" w:rsidRPr="002E67B5">
        <w:rPr>
          <w:rFonts w:hint="eastAsia"/>
          <w:iCs/>
          <w:color w:val="FF0000"/>
        </w:rPr>
        <w:t>12</w:t>
      </w:r>
      <w:r w:rsidR="00B6464E" w:rsidRPr="002E67B5">
        <w:rPr>
          <w:rFonts w:hint="eastAsia"/>
          <w:iCs/>
          <w:color w:val="FF0000"/>
        </w:rPr>
        <w:t>，而</w:t>
      </w:r>
      <w:r w:rsidR="00A70ABE" w:rsidRPr="002E67B5">
        <w:rPr>
          <w:iCs/>
          <w:color w:val="FF0000"/>
        </w:rPr>
        <w:t>area</w:t>
      </w:r>
      <w:r w:rsidR="00B6464E" w:rsidRPr="002E67B5">
        <w:rPr>
          <w:iCs/>
          <w:color w:val="FF0000"/>
        </w:rPr>
        <w:t>(2.3</w:t>
      </w:r>
      <w:r w:rsidR="00A70ABE" w:rsidRPr="002E67B5">
        <w:rPr>
          <w:iCs/>
          <w:color w:val="FF0000"/>
        </w:rPr>
        <w:t>)</w:t>
      </w:r>
      <w:r w:rsidR="00B6464E" w:rsidRPr="002E67B5">
        <w:rPr>
          <w:rFonts w:hint="eastAsia"/>
          <w:iCs/>
          <w:color w:val="FF0000"/>
        </w:rPr>
        <w:t xml:space="preserve"> </w:t>
      </w:r>
      <w:r w:rsidR="00A70ABE" w:rsidRPr="002E67B5">
        <w:rPr>
          <w:iCs/>
          <w:color w:val="FF0000"/>
        </w:rPr>
        <w:t>可傳回</w:t>
      </w:r>
      <w:r w:rsidR="00B6464E" w:rsidRPr="002E67B5">
        <w:rPr>
          <w:iCs/>
          <w:color w:val="FF0000"/>
        </w:rPr>
        <w:t>16.61</w:t>
      </w:r>
      <w:r w:rsidR="00B6464E" w:rsidRPr="002E67B5">
        <w:rPr>
          <w:iCs/>
          <w:color w:val="FF0000"/>
        </w:rPr>
        <w:t>。</w:t>
      </w:r>
    </w:p>
    <w:p w14:paraId="240BFD90" w14:textId="639BE572" w:rsidR="00E811CA" w:rsidRDefault="0070431C" w:rsidP="00F25803">
      <w:pPr>
        <w:pStyle w:val="JAVA"/>
        <w:numPr>
          <w:ilvl w:val="0"/>
          <w:numId w:val="0"/>
        </w:numPr>
        <w:spacing w:after="96"/>
        <w:ind w:leftChars="178" w:left="753" w:hangingChars="163" w:hanging="326"/>
        <w:rPr>
          <w:iCs/>
          <w:sz w:val="20"/>
        </w:rPr>
      </w:pPr>
      <w:r w:rsidRPr="0070431C">
        <w:rPr>
          <w:iCs/>
          <w:sz w:val="20"/>
        </w:rPr>
        <w:drawing>
          <wp:inline distT="0" distB="0" distL="0" distR="0" wp14:anchorId="6EBE36BB" wp14:editId="1246887E">
            <wp:extent cx="4686954" cy="4658375"/>
            <wp:effectExtent l="0" t="0" r="0" b="8890"/>
            <wp:docPr id="1825213693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13693" name="圖片 1" descr="一張含有 文字, 螢幕擷取畫面, 軟體, 陳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FD91" w14:textId="77777777" w:rsidR="00DE055E" w:rsidRDefault="00DE055E" w:rsidP="00F25803">
      <w:pPr>
        <w:pStyle w:val="JAVA"/>
        <w:numPr>
          <w:ilvl w:val="0"/>
          <w:numId w:val="0"/>
        </w:numPr>
        <w:spacing w:after="96"/>
        <w:ind w:leftChars="178" w:left="753" w:hangingChars="163" w:hanging="326"/>
        <w:rPr>
          <w:iCs/>
          <w:sz w:val="20"/>
        </w:rPr>
      </w:pPr>
    </w:p>
    <w:p w14:paraId="240BFD92" w14:textId="77777777" w:rsidR="00DE055E" w:rsidRDefault="00DE055E" w:rsidP="00F25803">
      <w:pPr>
        <w:pStyle w:val="JAVA"/>
        <w:numPr>
          <w:ilvl w:val="0"/>
          <w:numId w:val="0"/>
        </w:numPr>
        <w:spacing w:after="96"/>
        <w:ind w:leftChars="178" w:left="753" w:hangingChars="163" w:hanging="326"/>
        <w:rPr>
          <w:iCs/>
          <w:sz w:val="20"/>
        </w:rPr>
      </w:pPr>
    </w:p>
    <w:p w14:paraId="240BFD93" w14:textId="77777777" w:rsidR="00DE055E" w:rsidRDefault="00DE055E" w:rsidP="00F25803">
      <w:pPr>
        <w:pStyle w:val="JAVA"/>
        <w:numPr>
          <w:ilvl w:val="0"/>
          <w:numId w:val="0"/>
        </w:numPr>
        <w:spacing w:after="96"/>
        <w:ind w:leftChars="178" w:left="753" w:hangingChars="163" w:hanging="326"/>
        <w:rPr>
          <w:iCs/>
          <w:sz w:val="20"/>
        </w:rPr>
      </w:pPr>
    </w:p>
    <w:sectPr w:rsidR="00DE055E" w:rsidSect="00C71195">
      <w:headerReference w:type="even" r:id="rId20"/>
      <w:headerReference w:type="default" r:id="rId21"/>
      <w:footerReference w:type="even" r:id="rId22"/>
      <w:footerReference w:type="default" r:id="rId23"/>
      <w:pgSz w:w="9639" w:h="13041" w:code="274"/>
      <w:pgMar w:top="1021" w:right="907" w:bottom="907" w:left="1134" w:header="680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7BD6C" w14:textId="77777777" w:rsidR="00C71195" w:rsidRDefault="00C71195">
      <w:r>
        <w:separator/>
      </w:r>
    </w:p>
  </w:endnote>
  <w:endnote w:type="continuationSeparator" w:id="0">
    <w:p w14:paraId="3805AA8F" w14:textId="77777777" w:rsidR="00C71195" w:rsidRDefault="00C71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超研澤特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細圓體">
    <w:altName w:val="微軟正黑體 Light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細圓體(P)">
    <w:altName w:val="微軟正黑體"/>
    <w:charset w:val="88"/>
    <w:family w:val="swiss"/>
    <w:pitch w:val="variable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華康中明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BFD9A" w14:textId="77777777" w:rsidR="006E073A" w:rsidRDefault="006E073A">
    <w:pPr>
      <w:pStyle w:val="a3"/>
    </w:pPr>
    <w:r>
      <w:t>7</w:t>
    </w:r>
    <w:r>
      <w:rPr>
        <w:rFonts w:hint="eastAsia"/>
      </w:rPr>
      <w:t>-</w:t>
    </w:r>
    <w:sdt>
      <w:sdtPr>
        <w:id w:val="-203748905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9263B" w:rsidRPr="0029263B">
          <w:rPr>
            <w:noProof/>
            <w:lang w:val="zh-TW"/>
          </w:rPr>
          <w:t>2</w:t>
        </w:r>
        <w:r>
          <w:fldChar w:fldCharType="end"/>
        </w:r>
      </w:sdtContent>
    </w:sdt>
  </w:p>
  <w:p w14:paraId="240BFD9B" w14:textId="77777777" w:rsidR="006E073A" w:rsidRDefault="006E073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BFD9C" w14:textId="77777777" w:rsidR="006E073A" w:rsidRDefault="006E073A">
    <w:pPr>
      <w:pStyle w:val="a3"/>
      <w:jc w:val="right"/>
    </w:pPr>
    <w:r>
      <w:t>7</w:t>
    </w:r>
    <w:r>
      <w:rPr>
        <w:rFonts w:hint="eastAsia"/>
      </w:rPr>
      <w:t>-</w:t>
    </w:r>
    <w:sdt>
      <w:sdtPr>
        <w:id w:val="91189342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9263B" w:rsidRPr="0029263B">
          <w:rPr>
            <w:noProof/>
            <w:lang w:val="zh-TW"/>
          </w:rPr>
          <w:t>3</w:t>
        </w:r>
        <w:r>
          <w:fldChar w:fldCharType="end"/>
        </w:r>
      </w:sdtContent>
    </w:sdt>
  </w:p>
  <w:p w14:paraId="240BFD9D" w14:textId="77777777" w:rsidR="006E073A" w:rsidRDefault="006E073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3534A" w14:textId="77777777" w:rsidR="00C71195" w:rsidRDefault="00C71195">
      <w:r>
        <w:separator/>
      </w:r>
    </w:p>
  </w:footnote>
  <w:footnote w:type="continuationSeparator" w:id="0">
    <w:p w14:paraId="3FB5B83E" w14:textId="77777777" w:rsidR="00C71195" w:rsidRDefault="00C71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BFD98" w14:textId="77777777" w:rsidR="006E073A" w:rsidRDefault="006E073A">
    <w:pPr>
      <w:pStyle w:val="a5"/>
    </w:pPr>
    <w:r w:rsidRPr="001551CA">
      <w:rPr>
        <w:noProof/>
        <w:sz w:val="24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BFD9E" wp14:editId="240BFD9F">
              <wp:simplePos x="0" y="0"/>
              <wp:positionH relativeFrom="page">
                <wp:posOffset>180340</wp:posOffset>
              </wp:positionH>
              <wp:positionV relativeFrom="paragraph">
                <wp:posOffset>215900</wp:posOffset>
              </wp:positionV>
              <wp:extent cx="180000" cy="2797200"/>
              <wp:effectExtent l="0" t="0" r="10795" b="3175"/>
              <wp:wrapNone/>
              <wp:docPr id="51" name="文字方塊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000" cy="279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40BFDA4" w14:textId="3EF8FA85" w:rsidR="006E073A" w:rsidRPr="007B31FB" w:rsidRDefault="006E073A" w:rsidP="0038344D">
                          <w:pPr>
                            <w:ind w:firstLineChars="500" w:firstLine="900"/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</w:pPr>
                          <w:r w:rsidRPr="00D06D98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sym w:font="Wingdings" w:char="F076"/>
                          </w:r>
                          <w:r w:rsidRPr="00D06D98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7B31FB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B31FB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instrText xml:space="preserve"> STYLEREF  J</w:instrText>
                          </w:r>
                          <w:r w:rsidRPr="007B31FB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instrText>節</w:instrText>
                          </w:r>
                          <w:r w:rsidRPr="007B31FB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instrText xml:space="preserve">  \* MERGEFORMAT </w:instrText>
                          </w:r>
                          <w:r w:rsidRPr="007B31FB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431C">
                            <w:rPr>
                              <w:rFonts w:eastAsia="華康細圓體" w:hint="eastAsia"/>
                              <w:noProof/>
                              <w:spacing w:val="6"/>
                              <w:sz w:val="18"/>
                              <w:szCs w:val="18"/>
                            </w:rPr>
                            <w:t>第七章</w:t>
                          </w:r>
                          <w:r w:rsidR="0070431C">
                            <w:rPr>
                              <w:rFonts w:eastAsia="華康細圓體" w:hint="eastAsia"/>
                              <w:noProof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 w:rsidR="0070431C">
                            <w:rPr>
                              <w:rFonts w:eastAsia="華康細圓體" w:hint="eastAsia"/>
                              <w:noProof/>
                              <w:spacing w:val="6"/>
                              <w:sz w:val="18"/>
                              <w:szCs w:val="18"/>
                            </w:rPr>
                            <w:t>習題</w:t>
                          </w:r>
                          <w:r w:rsidRPr="007B31FB">
                            <w:rPr>
                              <w:rFonts w:eastAsia="華康細圓體"/>
                              <w:spacing w:val="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0BFD9E" id="_x0000_t202" coordsize="21600,21600" o:spt="202" path="m,l,21600r21600,l21600,xe">
              <v:stroke joinstyle="miter"/>
              <v:path gradientshapeok="t" o:connecttype="rect"/>
            </v:shapetype>
            <v:shape id="文字方塊 51" o:spid="_x0000_s1026" type="#_x0000_t202" style="position:absolute;margin-left:14.2pt;margin-top:17pt;width:14.15pt;height:2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" filled="f" stroked="f" strokeweight=".5pt">
              <v:textbox style="layout-flow:vertical-ideographic" inset="0,0,0,0">
                <w:txbxContent>
                  <w:p w14:paraId="240BFDA4" w14:textId="3EF8FA85" w:rsidR="006E073A" w:rsidRPr="007B31FB" w:rsidRDefault="006E073A" w:rsidP="0038344D">
                    <w:pPr>
                      <w:ind w:firstLineChars="500" w:firstLine="900"/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</w:pPr>
                    <w:r w:rsidRPr="00D06D98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sym w:font="Wingdings" w:char="F076"/>
                    </w:r>
                    <w:r w:rsidRPr="00D06D98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t xml:space="preserve">  </w:t>
                    </w:r>
                    <w:r w:rsidRPr="007B31FB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fldChar w:fldCharType="begin"/>
                    </w:r>
                    <w:r w:rsidRPr="007B31FB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instrText xml:space="preserve"> STYLEREF  J</w:instrText>
                    </w:r>
                    <w:r w:rsidRPr="007B31FB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instrText>節</w:instrText>
                    </w:r>
                    <w:r w:rsidRPr="007B31FB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instrText xml:space="preserve">  \* MERGEFORMAT </w:instrText>
                    </w:r>
                    <w:r w:rsidRPr="007B31FB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fldChar w:fldCharType="separate"/>
                    </w:r>
                    <w:r w:rsidR="0070431C">
                      <w:rPr>
                        <w:rFonts w:eastAsia="華康細圓體" w:hint="eastAsia"/>
                        <w:noProof/>
                        <w:spacing w:val="6"/>
                        <w:sz w:val="18"/>
                        <w:szCs w:val="18"/>
                      </w:rPr>
                      <w:t>第七章</w:t>
                    </w:r>
                    <w:r w:rsidR="0070431C">
                      <w:rPr>
                        <w:rFonts w:eastAsia="華康細圓體" w:hint="eastAsia"/>
                        <w:noProof/>
                        <w:spacing w:val="6"/>
                        <w:sz w:val="18"/>
                        <w:szCs w:val="18"/>
                      </w:rPr>
                      <w:t xml:space="preserve"> </w:t>
                    </w:r>
                    <w:r w:rsidR="0070431C">
                      <w:rPr>
                        <w:rFonts w:eastAsia="華康細圓體" w:hint="eastAsia"/>
                        <w:noProof/>
                        <w:spacing w:val="6"/>
                        <w:sz w:val="18"/>
                        <w:szCs w:val="18"/>
                      </w:rPr>
                      <w:t>習題</w:t>
                    </w:r>
                    <w:r w:rsidRPr="007B31FB">
                      <w:rPr>
                        <w:rFonts w:eastAsia="華康細圓體"/>
                        <w:spacing w:val="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BFD99" w14:textId="77777777" w:rsidR="006E073A" w:rsidRDefault="00CC0AB4">
    <w:pPr>
      <w:pStyle w:val="a5"/>
    </w:pPr>
    <w:r w:rsidRPr="001551CA">
      <w:rPr>
        <w:noProof/>
        <w:sz w:val="24"/>
        <w:szCs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0BFDA0" wp14:editId="240BFDA1">
              <wp:simplePos x="0" y="0"/>
              <wp:positionH relativeFrom="page">
                <wp:posOffset>5766740</wp:posOffset>
              </wp:positionH>
              <wp:positionV relativeFrom="paragraph">
                <wp:posOffset>217805</wp:posOffset>
              </wp:positionV>
              <wp:extent cx="180000" cy="2970000"/>
              <wp:effectExtent l="0" t="0" r="10795" b="1905"/>
              <wp:wrapNone/>
              <wp:docPr id="60" name="文字方塊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000" cy="297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40BFDA5" w14:textId="77777777" w:rsidR="00CC0AB4" w:rsidRPr="007B31FB" w:rsidRDefault="00CC0AB4" w:rsidP="00CC0AB4">
                          <w:pPr>
                            <w:ind w:firstLineChars="500" w:firstLine="900"/>
                            <w:rPr>
                              <w:rFonts w:ascii="華康細圓體(P)" w:eastAsia="華康細圓體(P)"/>
                              <w:spacing w:val="6"/>
                              <w:sz w:val="18"/>
                              <w:szCs w:val="18"/>
                            </w:rPr>
                          </w:pPr>
                          <w:r w:rsidRPr="007B31FB">
                            <w:rPr>
                              <w:rFonts w:eastAsia="華康中明體"/>
                              <w:spacing w:val="6"/>
                              <w:sz w:val="18"/>
                              <w:szCs w:val="18"/>
                            </w:rPr>
                            <w:sym w:font="Wingdings" w:char="F06C"/>
                          </w:r>
                          <w:r w:rsidRPr="007B31FB">
                            <w:rPr>
                              <w:rFonts w:eastAsia="華康中明體"/>
                              <w:spacing w:val="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華康細圓體(P)" w:eastAsia="華康細圓體(P)" w:hint="eastAsia"/>
                              <w:spacing w:val="6"/>
                              <w:sz w:val="18"/>
                              <w:szCs w:val="18"/>
                            </w:rPr>
                            <w:t>第七</w:t>
                          </w:r>
                          <w:r w:rsidRPr="007B31FB">
                            <w:rPr>
                              <w:rFonts w:ascii="華康細圓體(P)" w:eastAsia="華康細圓體(P)" w:hint="eastAsia"/>
                              <w:spacing w:val="6"/>
                              <w:sz w:val="18"/>
                              <w:szCs w:val="18"/>
                            </w:rPr>
                            <w:t xml:space="preserve">章 </w:t>
                          </w:r>
                          <w:r>
                            <w:rPr>
                              <w:rFonts w:ascii="華康細圓體(P)" w:eastAsia="華康細圓體(P)" w:hint="eastAsia"/>
                              <w:spacing w:val="6"/>
                              <w:sz w:val="18"/>
                              <w:szCs w:val="18"/>
                            </w:rPr>
                            <w:t>函數</w:t>
                          </w:r>
                        </w:p>
                      </w:txbxContent>
                    </wps:txbx>
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0BFDA0" id="_x0000_t202" coordsize="21600,21600" o:spt="202" path="m,l,21600r21600,l21600,xe">
              <v:stroke joinstyle="miter"/>
              <v:path gradientshapeok="t" o:connecttype="rect"/>
            </v:shapetype>
            <v:shape id="文字方塊 60" o:spid="_x0000_s1027" type="#_x0000_t202" style="position:absolute;margin-left:454.05pt;margin-top:17.15pt;width:14.15pt;height:233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" filled="f" stroked="f" strokeweight=".5pt">
              <v:textbox style="layout-flow:vertical-ideographic" inset="0,0,0,0">
                <w:txbxContent>
                  <w:p w14:paraId="240BFDA5" w14:textId="77777777" w:rsidR="00CC0AB4" w:rsidRPr="007B31FB" w:rsidRDefault="00CC0AB4" w:rsidP="00CC0AB4">
                    <w:pPr>
                      <w:ind w:firstLineChars="500" w:firstLine="900"/>
                      <w:rPr>
                        <w:rFonts w:ascii="華康細圓體(P)" w:eastAsia="華康細圓體(P)"/>
                        <w:spacing w:val="6"/>
                        <w:sz w:val="18"/>
                        <w:szCs w:val="18"/>
                      </w:rPr>
                    </w:pPr>
                    <w:r w:rsidRPr="007B31FB">
                      <w:rPr>
                        <w:rFonts w:eastAsia="華康中明體"/>
                        <w:spacing w:val="6"/>
                        <w:sz w:val="18"/>
                        <w:szCs w:val="18"/>
                      </w:rPr>
                      <w:sym w:font="Wingdings" w:char="F06C"/>
                    </w:r>
                    <w:r w:rsidRPr="007B31FB">
                      <w:rPr>
                        <w:rFonts w:eastAsia="華康中明體"/>
                        <w:spacing w:val="6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ascii="華康細圓體(P)" w:eastAsia="華康細圓體(P)" w:hint="eastAsia"/>
                        <w:spacing w:val="6"/>
                        <w:sz w:val="18"/>
                        <w:szCs w:val="18"/>
                      </w:rPr>
                      <w:t>第七</w:t>
                    </w:r>
                    <w:r w:rsidRPr="007B31FB">
                      <w:rPr>
                        <w:rFonts w:ascii="華康細圓體(P)" w:eastAsia="華康細圓體(P)" w:hint="eastAsia"/>
                        <w:spacing w:val="6"/>
                        <w:sz w:val="18"/>
                        <w:szCs w:val="18"/>
                      </w:rPr>
                      <w:t xml:space="preserve">章 </w:t>
                    </w:r>
                    <w:r>
                      <w:rPr>
                        <w:rFonts w:ascii="華康細圓體(P)" w:eastAsia="華康細圓體(P)" w:hint="eastAsia"/>
                        <w:spacing w:val="6"/>
                        <w:sz w:val="18"/>
                        <w:szCs w:val="18"/>
                      </w:rPr>
                      <w:t>函數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E073A" w:rsidRPr="001551CA">
      <w:rPr>
        <w:noProof/>
        <w:sz w:val="24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0BFDA2" wp14:editId="240BFDA3">
              <wp:simplePos x="0" y="0"/>
              <wp:positionH relativeFrom="page">
                <wp:posOffset>6120765</wp:posOffset>
              </wp:positionH>
              <wp:positionV relativeFrom="paragraph">
                <wp:posOffset>215900</wp:posOffset>
              </wp:positionV>
              <wp:extent cx="180000" cy="2970000"/>
              <wp:effectExtent l="0" t="0" r="10795" b="1905"/>
              <wp:wrapNone/>
              <wp:docPr id="1646" name="文字方塊 16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000" cy="297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40BFDA6" w14:textId="77777777" w:rsidR="006E073A" w:rsidRPr="007B31FB" w:rsidRDefault="006E073A" w:rsidP="0038344D">
                          <w:pPr>
                            <w:ind w:firstLineChars="500" w:firstLine="900"/>
                            <w:rPr>
                              <w:rFonts w:ascii="華康細圓體(P)" w:eastAsia="華康細圓體(P)"/>
                              <w:spacing w:val="6"/>
                              <w:sz w:val="18"/>
                              <w:szCs w:val="18"/>
                            </w:rPr>
                          </w:pPr>
                          <w:r w:rsidRPr="007B31FB">
                            <w:rPr>
                              <w:rFonts w:eastAsia="華康中明體"/>
                              <w:spacing w:val="6"/>
                              <w:sz w:val="18"/>
                              <w:szCs w:val="18"/>
                            </w:rPr>
                            <w:sym w:font="Wingdings" w:char="F06C"/>
                          </w:r>
                          <w:r w:rsidRPr="007B31FB">
                            <w:rPr>
                              <w:rFonts w:eastAsia="華康中明體"/>
                              <w:spacing w:val="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華康細圓體(P)" w:eastAsia="華康細圓體(P)" w:hint="eastAsia"/>
                              <w:spacing w:val="6"/>
                              <w:sz w:val="18"/>
                              <w:szCs w:val="18"/>
                            </w:rPr>
                            <w:t>第七</w:t>
                          </w:r>
                          <w:r w:rsidRPr="007B31FB">
                            <w:rPr>
                              <w:rFonts w:ascii="華康細圓體(P)" w:eastAsia="華康細圓體(P)" w:hint="eastAsia"/>
                              <w:spacing w:val="6"/>
                              <w:sz w:val="18"/>
                              <w:szCs w:val="18"/>
                            </w:rPr>
                            <w:t xml:space="preserve">章 </w:t>
                          </w:r>
                          <w:r>
                            <w:rPr>
                              <w:rFonts w:ascii="華康細圓體(P)" w:eastAsia="華康細圓體(P)" w:hint="eastAsia"/>
                              <w:spacing w:val="6"/>
                              <w:sz w:val="18"/>
                              <w:szCs w:val="18"/>
                            </w:rPr>
                            <w:t>函數</w:t>
                          </w:r>
                        </w:p>
                      </w:txbxContent>
                    </wps:txbx>
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0BFDA2" id="文字方塊 1646" o:spid="_x0000_s1028" type="#_x0000_t202" style="position:absolute;margin-left:481.95pt;margin-top:17pt;width:14.15pt;height:233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" filled="f" stroked="f" strokeweight=".5pt">
              <v:textbox style="layout-flow:vertical-ideographic" inset="0,0,0,0">
                <w:txbxContent>
                  <w:p w14:paraId="240BFDA6" w14:textId="77777777" w:rsidR="006E073A" w:rsidRPr="007B31FB" w:rsidRDefault="006E073A" w:rsidP="0038344D">
                    <w:pPr>
                      <w:ind w:firstLineChars="500" w:firstLine="900"/>
                      <w:rPr>
                        <w:rFonts w:ascii="華康細圓體(P)" w:eastAsia="華康細圓體(P)"/>
                        <w:spacing w:val="6"/>
                        <w:sz w:val="18"/>
                        <w:szCs w:val="18"/>
                      </w:rPr>
                    </w:pPr>
                    <w:r w:rsidRPr="007B31FB">
                      <w:rPr>
                        <w:rFonts w:eastAsia="華康中明體"/>
                        <w:spacing w:val="6"/>
                        <w:sz w:val="18"/>
                        <w:szCs w:val="18"/>
                      </w:rPr>
                      <w:sym w:font="Wingdings" w:char="F06C"/>
                    </w:r>
                    <w:r w:rsidRPr="007B31FB">
                      <w:rPr>
                        <w:rFonts w:eastAsia="華康中明體"/>
                        <w:spacing w:val="6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ascii="華康細圓體(P)" w:eastAsia="華康細圓體(P)" w:hint="eastAsia"/>
                        <w:spacing w:val="6"/>
                        <w:sz w:val="18"/>
                        <w:szCs w:val="18"/>
                      </w:rPr>
                      <w:t>第七</w:t>
                    </w:r>
                    <w:r w:rsidRPr="007B31FB">
                      <w:rPr>
                        <w:rFonts w:ascii="華康細圓體(P)" w:eastAsia="華康細圓體(P)" w:hint="eastAsia"/>
                        <w:spacing w:val="6"/>
                        <w:sz w:val="18"/>
                        <w:szCs w:val="18"/>
                      </w:rPr>
                      <w:t xml:space="preserve">章 </w:t>
                    </w:r>
                    <w:r>
                      <w:rPr>
                        <w:rFonts w:ascii="華康細圓體(P)" w:eastAsia="華康細圓體(P)" w:hint="eastAsia"/>
                        <w:spacing w:val="6"/>
                        <w:sz w:val="18"/>
                        <w:szCs w:val="18"/>
                      </w:rPr>
                      <w:t>函數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05pt;height:11.05pt" o:bullet="t">
        <v:imagedata r:id="rId1" o:title="mso23C"/>
      </v:shape>
    </w:pict>
  </w:numPicBullet>
  <w:numPicBullet w:numPicBulletId="1">
    <w:pict>
      <v:shape id="_x0000_i1063" type="#_x0000_t75" style="width:11.05pt;height:11.05pt" o:bullet="t">
        <v:imagedata r:id="rId2" o:title="BD14980_"/>
      </v:shape>
    </w:pict>
  </w:numPicBullet>
  <w:numPicBullet w:numPicBulletId="2">
    <w:pict>
      <v:shape id="_x0000_i1064" type="#_x0000_t75" style="width:11.05pt;height:13.45pt" o:bullet="t">
        <v:imagedata r:id="rId3" o:title="BD21302_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2.%1."/>
      <w:legacy w:legacy="1" w:legacySpace="170" w:legacyIndent="0"/>
      <w:lvlJc w:val="left"/>
      <w:rPr>
        <w:b/>
        <w:i w:val="0"/>
      </w:rPr>
    </w:lvl>
    <w:lvl w:ilvl="1">
      <w:start w:val="1"/>
      <w:numFmt w:val="decimal"/>
      <w:pStyle w:val="2"/>
      <w:lvlText w:val="2.%1.%2"/>
      <w:legacy w:legacy="1" w:legacySpace="0" w:legacyIndent="0"/>
      <w:lvlJc w:val="left"/>
    </w:lvl>
    <w:lvl w:ilvl="2">
      <w:start w:val="1"/>
      <w:numFmt w:val="decimal"/>
      <w:pStyle w:val="3"/>
      <w:lvlText w:val="2.%1.%2.%3"/>
      <w:legacy w:legacy="1" w:legacySpace="0" w:legacyIndent="0"/>
      <w:lvlJc w:val="left"/>
    </w:lvl>
    <w:lvl w:ilvl="3">
      <w:start w:val="1"/>
      <w:numFmt w:val="decimal"/>
      <w:pStyle w:val="4"/>
      <w:lvlText w:val="2.%1.%2.%3.%4"/>
      <w:legacy w:legacy="1" w:legacySpace="0" w:legacyIndent="0"/>
      <w:lvlJc w:val="left"/>
    </w:lvl>
    <w:lvl w:ilvl="4">
      <w:start w:val="1"/>
      <w:numFmt w:val="decimal"/>
      <w:pStyle w:val="5"/>
      <w:lvlText w:val="2.%1.%2.%3.%4.%5"/>
      <w:legacy w:legacy="1" w:legacySpace="0" w:legacyIndent="0"/>
      <w:lvlJc w:val="left"/>
    </w:lvl>
    <w:lvl w:ilvl="5">
      <w:start w:val="1"/>
      <w:numFmt w:val="decimal"/>
      <w:pStyle w:val="6"/>
      <w:lvlText w:val="2.%1.%2.%3.%4.%5.%6"/>
      <w:legacy w:legacy="1" w:legacySpace="0" w:legacyIndent="0"/>
      <w:lvlJc w:val="left"/>
    </w:lvl>
    <w:lvl w:ilvl="6">
      <w:start w:val="1"/>
      <w:numFmt w:val="decimal"/>
      <w:pStyle w:val="7"/>
      <w:lvlText w:val="2.%1.%2.%3.%4.%5.%6.%7"/>
      <w:legacy w:legacy="1" w:legacySpace="0" w:legacyIndent="0"/>
      <w:lvlJc w:val="left"/>
    </w:lvl>
    <w:lvl w:ilvl="7">
      <w:start w:val="1"/>
      <w:numFmt w:val="decimal"/>
      <w:pStyle w:val="8"/>
      <w:lvlText w:val="2.%1.%2.%3.%4.%5.%6.%7.%8"/>
      <w:legacy w:legacy="1" w:legacySpace="0" w:legacyIndent="0"/>
      <w:lvlJc w:val="left"/>
    </w:lvl>
    <w:lvl w:ilvl="8">
      <w:start w:val="1"/>
      <w:numFmt w:val="decimal"/>
      <w:pStyle w:val="9"/>
      <w:lvlText w:val="2.%1.%2.%3.%4.%5.%6.%7.%8.%9"/>
      <w:legacy w:legacy="1" w:legacySpace="0" w:legacyIndent="0"/>
      <w:lvlJc w:val="left"/>
    </w:lvl>
  </w:abstractNum>
  <w:abstractNum w:abstractNumId="1" w15:restartNumberingAfterBreak="0">
    <w:nsid w:val="325D54A1"/>
    <w:multiLevelType w:val="hybridMultilevel"/>
    <w:tmpl w:val="E786A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862E84"/>
    <w:multiLevelType w:val="hybridMultilevel"/>
    <w:tmpl w:val="DF4AD8F2"/>
    <w:lvl w:ilvl="0" w:tplc="3106F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1626E6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DEA6239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11A2C25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E212469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96C6C4B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1226A27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C5446CE6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55FABAAA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52A47D7"/>
    <w:multiLevelType w:val="hybridMultilevel"/>
    <w:tmpl w:val="BF8E25D4"/>
    <w:lvl w:ilvl="0" w:tplc="B06EE3E4">
      <w:start w:val="1"/>
      <w:numFmt w:val="decimal"/>
      <w:pStyle w:val="DS"/>
      <w:lvlText w:val="%1."/>
      <w:lvlJc w:val="left"/>
      <w:pPr>
        <w:tabs>
          <w:tab w:val="num" w:pos="480"/>
        </w:tabs>
        <w:ind w:left="480" w:hanging="480"/>
      </w:pPr>
    </w:lvl>
    <w:lvl w:ilvl="1" w:tplc="5B18419A">
      <w:start w:val="1"/>
      <w:numFmt w:val="lowerLetter"/>
      <w:lvlText w:val="(%2)"/>
      <w:lvlJc w:val="left"/>
      <w:pPr>
        <w:tabs>
          <w:tab w:val="num" w:pos="795"/>
        </w:tabs>
        <w:ind w:left="795" w:hanging="315"/>
      </w:pPr>
      <w:rPr>
        <w:rFonts w:hint="default"/>
      </w:rPr>
    </w:lvl>
    <w:lvl w:ilvl="2" w:tplc="179E6D2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8E60603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685ACCF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5292092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B52CED1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262CC6E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368AC87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43D332E0"/>
    <w:multiLevelType w:val="hybridMultilevel"/>
    <w:tmpl w:val="A080C04E"/>
    <w:lvl w:ilvl="0" w:tplc="339EC34A">
      <w:start w:val="1"/>
      <w:numFmt w:val="bullet"/>
      <w:lvlText w:val=""/>
      <w:lvlPicBulletId w:val="1"/>
      <w:lvlJc w:val="left"/>
      <w:pPr>
        <w:tabs>
          <w:tab w:val="num" w:pos="869"/>
        </w:tabs>
        <w:ind w:left="869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49"/>
        </w:tabs>
        <w:ind w:left="13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9"/>
        </w:tabs>
        <w:ind w:left="18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9"/>
        </w:tabs>
        <w:ind w:left="23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89"/>
        </w:tabs>
        <w:ind w:left="27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69"/>
        </w:tabs>
        <w:ind w:left="32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49"/>
        </w:tabs>
        <w:ind w:left="37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29"/>
        </w:tabs>
        <w:ind w:left="42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9"/>
        </w:tabs>
        <w:ind w:left="4709" w:hanging="480"/>
      </w:pPr>
      <w:rPr>
        <w:rFonts w:ascii="Wingdings" w:hAnsi="Wingdings" w:hint="default"/>
      </w:rPr>
    </w:lvl>
  </w:abstractNum>
  <w:abstractNum w:abstractNumId="5" w15:restartNumberingAfterBreak="0">
    <w:nsid w:val="58156249"/>
    <w:multiLevelType w:val="hybridMultilevel"/>
    <w:tmpl w:val="DFC891BE"/>
    <w:lvl w:ilvl="0" w:tplc="9A681E76">
      <w:start w:val="1"/>
      <w:numFmt w:val="decimal"/>
      <w:pStyle w:val="J"/>
      <w:lvlText w:val="%1."/>
      <w:lvlJc w:val="left"/>
      <w:pPr>
        <w:tabs>
          <w:tab w:val="num" w:pos="840"/>
        </w:tabs>
        <w:ind w:left="840" w:hanging="480"/>
      </w:pPr>
    </w:lvl>
    <w:lvl w:ilvl="1" w:tplc="FB44E276">
      <w:start w:val="1"/>
      <w:numFmt w:val="lowerLetter"/>
      <w:lvlText w:val="(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6" w15:restartNumberingAfterBreak="0">
    <w:nsid w:val="600F68E4"/>
    <w:multiLevelType w:val="hybridMultilevel"/>
    <w:tmpl w:val="9DC06624"/>
    <w:lvl w:ilvl="0" w:tplc="0ADCDA50">
      <w:start w:val="1"/>
      <w:numFmt w:val="bullet"/>
      <w:lvlText w:val=""/>
      <w:lvlPicBulletId w:val="0"/>
      <w:lvlJc w:val="left"/>
      <w:pPr>
        <w:tabs>
          <w:tab w:val="num" w:pos="869"/>
        </w:tabs>
        <w:ind w:left="869" w:hanging="480"/>
      </w:pPr>
      <w:rPr>
        <w:rFonts w:ascii="Symbol" w:hAnsi="Symbol" w:hint="default"/>
        <w:color w:val="auto"/>
      </w:rPr>
    </w:lvl>
    <w:lvl w:ilvl="1" w:tplc="04090019" w:tentative="1">
      <w:start w:val="1"/>
      <w:numFmt w:val="bullet"/>
      <w:lvlText w:val=""/>
      <w:lvlJc w:val="left"/>
      <w:pPr>
        <w:tabs>
          <w:tab w:val="num" w:pos="1349"/>
        </w:tabs>
        <w:ind w:left="1349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829"/>
        </w:tabs>
        <w:ind w:left="1829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09"/>
        </w:tabs>
        <w:ind w:left="2309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789"/>
        </w:tabs>
        <w:ind w:left="2789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269"/>
        </w:tabs>
        <w:ind w:left="3269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749"/>
        </w:tabs>
        <w:ind w:left="3749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229"/>
        </w:tabs>
        <w:ind w:left="4229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709"/>
        </w:tabs>
        <w:ind w:left="4709" w:hanging="480"/>
      </w:pPr>
      <w:rPr>
        <w:rFonts w:ascii="Wingdings" w:hAnsi="Wingdings" w:hint="default"/>
      </w:rPr>
    </w:lvl>
  </w:abstractNum>
  <w:abstractNum w:abstractNumId="7" w15:restartNumberingAfterBreak="0">
    <w:nsid w:val="66E24682"/>
    <w:multiLevelType w:val="hybridMultilevel"/>
    <w:tmpl w:val="4F6C61CA"/>
    <w:lvl w:ilvl="0" w:tplc="0ADCDA50">
      <w:start w:val="1"/>
      <w:numFmt w:val="decimal"/>
      <w:pStyle w:val="JAVA"/>
      <w:lvlText w:val="%1."/>
      <w:lvlJc w:val="left"/>
      <w:pPr>
        <w:tabs>
          <w:tab w:val="num" w:pos="737"/>
        </w:tabs>
        <w:ind w:left="737" w:hanging="3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17"/>
        </w:tabs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7"/>
        </w:tabs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57"/>
        </w:tabs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7"/>
        </w:tabs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97"/>
        </w:tabs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7"/>
        </w:tabs>
        <w:ind w:left="4677" w:hanging="480"/>
      </w:pPr>
    </w:lvl>
  </w:abstractNum>
  <w:abstractNum w:abstractNumId="8" w15:restartNumberingAfterBreak="0">
    <w:nsid w:val="69911DC7"/>
    <w:multiLevelType w:val="singleLevel"/>
    <w:tmpl w:val="8C424304"/>
    <w:lvl w:ilvl="0">
      <w:start w:val="1"/>
      <w:numFmt w:val="decimal"/>
      <w:pStyle w:val="11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 w15:restartNumberingAfterBreak="0">
    <w:nsid w:val="70B22A4C"/>
    <w:multiLevelType w:val="hybridMultilevel"/>
    <w:tmpl w:val="CA3A8748"/>
    <w:lvl w:ilvl="0" w:tplc="12D0F76C">
      <w:start w:val="1"/>
      <w:numFmt w:val="bullet"/>
      <w:lvlText w:val=""/>
      <w:lvlPicBulletId w:val="2"/>
      <w:lvlJc w:val="left"/>
      <w:pPr>
        <w:tabs>
          <w:tab w:val="num" w:pos="869"/>
        </w:tabs>
        <w:ind w:left="869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49"/>
        </w:tabs>
        <w:ind w:left="13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9"/>
        </w:tabs>
        <w:ind w:left="18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9"/>
        </w:tabs>
        <w:ind w:left="23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89"/>
        </w:tabs>
        <w:ind w:left="27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69"/>
        </w:tabs>
        <w:ind w:left="32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49"/>
        </w:tabs>
        <w:ind w:left="37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29"/>
        </w:tabs>
        <w:ind w:left="42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9"/>
        </w:tabs>
        <w:ind w:left="4709" w:hanging="480"/>
      </w:pPr>
      <w:rPr>
        <w:rFonts w:ascii="Wingdings" w:hAnsi="Wingdings" w:hint="default"/>
      </w:rPr>
    </w:lvl>
  </w:abstractNum>
  <w:num w:numId="1" w16cid:durableId="1999915952">
    <w:abstractNumId w:val="0"/>
  </w:num>
  <w:num w:numId="2" w16cid:durableId="1610702445">
    <w:abstractNumId w:val="8"/>
  </w:num>
  <w:num w:numId="3" w16cid:durableId="2104374302">
    <w:abstractNumId w:val="3"/>
  </w:num>
  <w:num w:numId="4" w16cid:durableId="839345583">
    <w:abstractNumId w:val="2"/>
  </w:num>
  <w:num w:numId="5" w16cid:durableId="1810588624">
    <w:abstractNumId w:val="7"/>
  </w:num>
  <w:num w:numId="6" w16cid:durableId="589004036">
    <w:abstractNumId w:val="6"/>
  </w:num>
  <w:num w:numId="7" w16cid:durableId="391585611">
    <w:abstractNumId w:val="4"/>
  </w:num>
  <w:num w:numId="8" w16cid:durableId="2025863270">
    <w:abstractNumId w:val="9"/>
  </w:num>
  <w:num w:numId="9" w16cid:durableId="1133989164">
    <w:abstractNumId w:val="1"/>
  </w:num>
  <w:num w:numId="10" w16cid:durableId="1913074750">
    <w:abstractNumId w:val="5"/>
  </w:num>
  <w:num w:numId="11" w16cid:durableId="1688405979">
    <w:abstractNumId w:val="5"/>
  </w:num>
  <w:num w:numId="12" w16cid:durableId="1850560970">
    <w:abstractNumId w:val="5"/>
  </w:num>
  <w:num w:numId="13" w16cid:durableId="58401615">
    <w:abstractNumId w:val="5"/>
  </w:num>
  <w:num w:numId="14" w16cid:durableId="1064763451">
    <w:abstractNumId w:val="5"/>
  </w:num>
  <w:num w:numId="15" w16cid:durableId="1042630489">
    <w:abstractNumId w:val="5"/>
  </w:num>
  <w:num w:numId="16" w16cid:durableId="1504511418">
    <w:abstractNumId w:val="5"/>
  </w:num>
  <w:num w:numId="17" w16cid:durableId="2001274098">
    <w:abstractNumId w:val="5"/>
  </w:num>
  <w:num w:numId="18" w16cid:durableId="1661154416">
    <w:abstractNumId w:val="5"/>
  </w:num>
  <w:num w:numId="19" w16cid:durableId="1121268230">
    <w:abstractNumId w:val="5"/>
  </w:num>
  <w:num w:numId="20" w16cid:durableId="1392774115">
    <w:abstractNumId w:val="5"/>
  </w:num>
  <w:num w:numId="21" w16cid:durableId="79839579">
    <w:abstractNumId w:val="5"/>
  </w:num>
  <w:num w:numId="22" w16cid:durableId="330642833">
    <w:abstractNumId w:val="5"/>
  </w:num>
  <w:num w:numId="23" w16cid:durableId="974913922">
    <w:abstractNumId w:val="5"/>
  </w:num>
  <w:num w:numId="24" w16cid:durableId="220215320">
    <w:abstractNumId w:val="5"/>
  </w:num>
  <w:num w:numId="25" w16cid:durableId="1526752017">
    <w:abstractNumId w:val="5"/>
  </w:num>
  <w:num w:numId="26" w16cid:durableId="1732339236">
    <w:abstractNumId w:val="5"/>
  </w:num>
  <w:num w:numId="27" w16cid:durableId="1955792393">
    <w:abstractNumId w:val="5"/>
  </w:num>
  <w:num w:numId="28" w16cid:durableId="567806565">
    <w:abstractNumId w:val="5"/>
  </w:num>
  <w:num w:numId="29" w16cid:durableId="856575570">
    <w:abstractNumId w:val="5"/>
  </w:num>
  <w:num w:numId="30" w16cid:durableId="124979043">
    <w:abstractNumId w:val="5"/>
  </w:num>
  <w:num w:numId="31" w16cid:durableId="1934050244">
    <w:abstractNumId w:val="5"/>
  </w:num>
  <w:num w:numId="32" w16cid:durableId="1358196877">
    <w:abstractNumId w:val="5"/>
  </w:num>
  <w:num w:numId="33" w16cid:durableId="1937013800">
    <w:abstractNumId w:val="5"/>
  </w:num>
  <w:num w:numId="34" w16cid:durableId="1778720624">
    <w:abstractNumId w:val="5"/>
  </w:num>
  <w:num w:numId="35" w16cid:durableId="1508717088">
    <w:abstractNumId w:val="5"/>
  </w:num>
  <w:num w:numId="36" w16cid:durableId="371345171">
    <w:abstractNumId w:val="5"/>
  </w:num>
  <w:num w:numId="37" w16cid:durableId="785588013">
    <w:abstractNumId w:val="7"/>
  </w:num>
  <w:num w:numId="38" w16cid:durableId="549389150">
    <w:abstractNumId w:val="7"/>
  </w:num>
  <w:num w:numId="39" w16cid:durableId="508105212">
    <w:abstractNumId w:val="5"/>
  </w:num>
  <w:num w:numId="40" w16cid:durableId="134631984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isplayBackgroundShape/>
  <w:embedSystemFonts/>
  <w:mirrorMargins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2"/>
  <w:clickAndTypeStyle w:val="JAVA1"/>
  <w:evenAndOddHeaders/>
  <w:drawingGridHorizontalSpacing w:val="2"/>
  <w:drawingGridVerticalSpacing w:val="2"/>
  <w:displayHorizontalDrawingGridEvery w:val="2"/>
  <w:displayVerticalDrawingGridEvery w:val="2"/>
  <w:characterSpacingControl w:val="compressPunctuation"/>
  <w:hdrShapeDefaults>
    <o:shapedefaults v:ext="edit" spidmax="2050">
      <o:colormru v:ext="edit" colors="silver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088"/>
    <w:rsid w:val="0000063B"/>
    <w:rsid w:val="00001F14"/>
    <w:rsid w:val="00002434"/>
    <w:rsid w:val="00004D51"/>
    <w:rsid w:val="00005515"/>
    <w:rsid w:val="00007074"/>
    <w:rsid w:val="00011ADE"/>
    <w:rsid w:val="00012AE2"/>
    <w:rsid w:val="00014F6E"/>
    <w:rsid w:val="000168DD"/>
    <w:rsid w:val="0002249D"/>
    <w:rsid w:val="00025480"/>
    <w:rsid w:val="00031325"/>
    <w:rsid w:val="0003611D"/>
    <w:rsid w:val="000374B1"/>
    <w:rsid w:val="00040694"/>
    <w:rsid w:val="00040A71"/>
    <w:rsid w:val="0004292D"/>
    <w:rsid w:val="00042AF9"/>
    <w:rsid w:val="0004740E"/>
    <w:rsid w:val="00053498"/>
    <w:rsid w:val="0005535A"/>
    <w:rsid w:val="000573E9"/>
    <w:rsid w:val="00057D6E"/>
    <w:rsid w:val="0006169D"/>
    <w:rsid w:val="0006396B"/>
    <w:rsid w:val="00064895"/>
    <w:rsid w:val="000732B4"/>
    <w:rsid w:val="00073BAF"/>
    <w:rsid w:val="00074259"/>
    <w:rsid w:val="000749A9"/>
    <w:rsid w:val="000914BC"/>
    <w:rsid w:val="000941C6"/>
    <w:rsid w:val="00094A64"/>
    <w:rsid w:val="00096D63"/>
    <w:rsid w:val="000A1E89"/>
    <w:rsid w:val="000A43EB"/>
    <w:rsid w:val="000A64F6"/>
    <w:rsid w:val="000A67B8"/>
    <w:rsid w:val="000A77CB"/>
    <w:rsid w:val="000B010C"/>
    <w:rsid w:val="000B06DE"/>
    <w:rsid w:val="000B34ED"/>
    <w:rsid w:val="000B56D8"/>
    <w:rsid w:val="000B5D6F"/>
    <w:rsid w:val="000C0404"/>
    <w:rsid w:val="000C0897"/>
    <w:rsid w:val="000C19F4"/>
    <w:rsid w:val="000C30BF"/>
    <w:rsid w:val="000C3C3A"/>
    <w:rsid w:val="000C4A3B"/>
    <w:rsid w:val="000D2A26"/>
    <w:rsid w:val="000D3A36"/>
    <w:rsid w:val="000D4F5C"/>
    <w:rsid w:val="000D7ABF"/>
    <w:rsid w:val="000E2C76"/>
    <w:rsid w:val="000E2E90"/>
    <w:rsid w:val="000E6922"/>
    <w:rsid w:val="000E6BC5"/>
    <w:rsid w:val="000F6223"/>
    <w:rsid w:val="001017DE"/>
    <w:rsid w:val="00103043"/>
    <w:rsid w:val="00104841"/>
    <w:rsid w:val="00111C7D"/>
    <w:rsid w:val="001170B3"/>
    <w:rsid w:val="00121565"/>
    <w:rsid w:val="0012283C"/>
    <w:rsid w:val="00125DEA"/>
    <w:rsid w:val="0013217E"/>
    <w:rsid w:val="00146A90"/>
    <w:rsid w:val="00147CA4"/>
    <w:rsid w:val="00150695"/>
    <w:rsid w:val="00150ACC"/>
    <w:rsid w:val="00154267"/>
    <w:rsid w:val="00161739"/>
    <w:rsid w:val="0016290B"/>
    <w:rsid w:val="001645DD"/>
    <w:rsid w:val="0016531D"/>
    <w:rsid w:val="001710C5"/>
    <w:rsid w:val="001745E1"/>
    <w:rsid w:val="001827F6"/>
    <w:rsid w:val="00194F9C"/>
    <w:rsid w:val="001A0399"/>
    <w:rsid w:val="001A2B58"/>
    <w:rsid w:val="001A34B3"/>
    <w:rsid w:val="001C3558"/>
    <w:rsid w:val="001C601D"/>
    <w:rsid w:val="001D1B20"/>
    <w:rsid w:val="001E0E83"/>
    <w:rsid w:val="001E2D96"/>
    <w:rsid w:val="001E4846"/>
    <w:rsid w:val="001F303D"/>
    <w:rsid w:val="001F38DD"/>
    <w:rsid w:val="001F76A2"/>
    <w:rsid w:val="00202F96"/>
    <w:rsid w:val="002153A4"/>
    <w:rsid w:val="0021691E"/>
    <w:rsid w:val="00216AA3"/>
    <w:rsid w:val="0022339D"/>
    <w:rsid w:val="0022356E"/>
    <w:rsid w:val="00226FCB"/>
    <w:rsid w:val="00234944"/>
    <w:rsid w:val="00237B87"/>
    <w:rsid w:val="00246D2E"/>
    <w:rsid w:val="00252CAB"/>
    <w:rsid w:val="002560CB"/>
    <w:rsid w:val="00262B55"/>
    <w:rsid w:val="00266967"/>
    <w:rsid w:val="00272FB1"/>
    <w:rsid w:val="00275DC2"/>
    <w:rsid w:val="00283F15"/>
    <w:rsid w:val="00286506"/>
    <w:rsid w:val="00286550"/>
    <w:rsid w:val="00287F85"/>
    <w:rsid w:val="00290F30"/>
    <w:rsid w:val="0029263B"/>
    <w:rsid w:val="0029787F"/>
    <w:rsid w:val="002A435E"/>
    <w:rsid w:val="002A4FF0"/>
    <w:rsid w:val="002B1DB6"/>
    <w:rsid w:val="002B488C"/>
    <w:rsid w:val="002B56A5"/>
    <w:rsid w:val="002B57E1"/>
    <w:rsid w:val="002B7F56"/>
    <w:rsid w:val="002D0EFF"/>
    <w:rsid w:val="002D11EC"/>
    <w:rsid w:val="002D602A"/>
    <w:rsid w:val="002D76A8"/>
    <w:rsid w:val="002D7EE1"/>
    <w:rsid w:val="002E67B5"/>
    <w:rsid w:val="002E6886"/>
    <w:rsid w:val="002F0702"/>
    <w:rsid w:val="002F0EA6"/>
    <w:rsid w:val="00300D68"/>
    <w:rsid w:val="00305584"/>
    <w:rsid w:val="003058E3"/>
    <w:rsid w:val="00310925"/>
    <w:rsid w:val="00311467"/>
    <w:rsid w:val="0031245D"/>
    <w:rsid w:val="00315205"/>
    <w:rsid w:val="0032210B"/>
    <w:rsid w:val="00327305"/>
    <w:rsid w:val="0033243F"/>
    <w:rsid w:val="00333996"/>
    <w:rsid w:val="0033484D"/>
    <w:rsid w:val="003357F5"/>
    <w:rsid w:val="00336D00"/>
    <w:rsid w:val="003375A9"/>
    <w:rsid w:val="00342633"/>
    <w:rsid w:val="00343D07"/>
    <w:rsid w:val="0034792A"/>
    <w:rsid w:val="003600F0"/>
    <w:rsid w:val="003605AE"/>
    <w:rsid w:val="003610B3"/>
    <w:rsid w:val="00367D96"/>
    <w:rsid w:val="003739A0"/>
    <w:rsid w:val="003749FD"/>
    <w:rsid w:val="0037614D"/>
    <w:rsid w:val="00376567"/>
    <w:rsid w:val="003821D0"/>
    <w:rsid w:val="0038344D"/>
    <w:rsid w:val="0038558F"/>
    <w:rsid w:val="003855B1"/>
    <w:rsid w:val="003912FA"/>
    <w:rsid w:val="0039153A"/>
    <w:rsid w:val="00391C35"/>
    <w:rsid w:val="00393C3E"/>
    <w:rsid w:val="00396496"/>
    <w:rsid w:val="00396A77"/>
    <w:rsid w:val="003A1680"/>
    <w:rsid w:val="003A37A4"/>
    <w:rsid w:val="003B4BAC"/>
    <w:rsid w:val="003B6818"/>
    <w:rsid w:val="003C30A0"/>
    <w:rsid w:val="003C30AD"/>
    <w:rsid w:val="003C595E"/>
    <w:rsid w:val="003D569C"/>
    <w:rsid w:val="003E03A6"/>
    <w:rsid w:val="003E4171"/>
    <w:rsid w:val="003E52AE"/>
    <w:rsid w:val="003F3F4D"/>
    <w:rsid w:val="003F43EE"/>
    <w:rsid w:val="003F6ED8"/>
    <w:rsid w:val="004071FA"/>
    <w:rsid w:val="00410109"/>
    <w:rsid w:val="00412887"/>
    <w:rsid w:val="00416963"/>
    <w:rsid w:val="00416E2C"/>
    <w:rsid w:val="00421142"/>
    <w:rsid w:val="004218A1"/>
    <w:rsid w:val="00425298"/>
    <w:rsid w:val="00426A9E"/>
    <w:rsid w:val="00427B8F"/>
    <w:rsid w:val="004321EB"/>
    <w:rsid w:val="00432BEC"/>
    <w:rsid w:val="004354C7"/>
    <w:rsid w:val="00444FDD"/>
    <w:rsid w:val="004544CD"/>
    <w:rsid w:val="00461C6E"/>
    <w:rsid w:val="004638DF"/>
    <w:rsid w:val="004704FE"/>
    <w:rsid w:val="00475172"/>
    <w:rsid w:val="00476242"/>
    <w:rsid w:val="0047636E"/>
    <w:rsid w:val="0047778F"/>
    <w:rsid w:val="0048495A"/>
    <w:rsid w:val="0048519B"/>
    <w:rsid w:val="00485466"/>
    <w:rsid w:val="00485D15"/>
    <w:rsid w:val="00487A5A"/>
    <w:rsid w:val="00491FEC"/>
    <w:rsid w:val="004949CC"/>
    <w:rsid w:val="004A0AB9"/>
    <w:rsid w:val="004A4E31"/>
    <w:rsid w:val="004A5423"/>
    <w:rsid w:val="004A6CFC"/>
    <w:rsid w:val="004A78CB"/>
    <w:rsid w:val="004A7BC7"/>
    <w:rsid w:val="004B4CAC"/>
    <w:rsid w:val="004B62BB"/>
    <w:rsid w:val="004C02E1"/>
    <w:rsid w:val="004C145A"/>
    <w:rsid w:val="004C1632"/>
    <w:rsid w:val="004C60DA"/>
    <w:rsid w:val="004C7116"/>
    <w:rsid w:val="004C7F19"/>
    <w:rsid w:val="004D411A"/>
    <w:rsid w:val="004D60C1"/>
    <w:rsid w:val="004E55FE"/>
    <w:rsid w:val="004E734C"/>
    <w:rsid w:val="004E7A2A"/>
    <w:rsid w:val="004F1BB5"/>
    <w:rsid w:val="004F2A8C"/>
    <w:rsid w:val="004F6AAA"/>
    <w:rsid w:val="004F6EC8"/>
    <w:rsid w:val="00500ABF"/>
    <w:rsid w:val="00501DE7"/>
    <w:rsid w:val="0050248D"/>
    <w:rsid w:val="005032E4"/>
    <w:rsid w:val="005118C9"/>
    <w:rsid w:val="00520A99"/>
    <w:rsid w:val="00522693"/>
    <w:rsid w:val="00522D6F"/>
    <w:rsid w:val="005236FD"/>
    <w:rsid w:val="0052554C"/>
    <w:rsid w:val="00534D7C"/>
    <w:rsid w:val="00535AE9"/>
    <w:rsid w:val="005376D9"/>
    <w:rsid w:val="00541885"/>
    <w:rsid w:val="0054217C"/>
    <w:rsid w:val="005434C6"/>
    <w:rsid w:val="00544132"/>
    <w:rsid w:val="005500FF"/>
    <w:rsid w:val="00550BFB"/>
    <w:rsid w:val="005528F1"/>
    <w:rsid w:val="00556CF1"/>
    <w:rsid w:val="00560417"/>
    <w:rsid w:val="00564FA8"/>
    <w:rsid w:val="005709F0"/>
    <w:rsid w:val="005721C0"/>
    <w:rsid w:val="00577BD1"/>
    <w:rsid w:val="00582D44"/>
    <w:rsid w:val="005907CB"/>
    <w:rsid w:val="00590F57"/>
    <w:rsid w:val="00591787"/>
    <w:rsid w:val="005A03CC"/>
    <w:rsid w:val="005A7104"/>
    <w:rsid w:val="005C21CB"/>
    <w:rsid w:val="005C5EAE"/>
    <w:rsid w:val="005C5FCE"/>
    <w:rsid w:val="005C7C9D"/>
    <w:rsid w:val="005C7F30"/>
    <w:rsid w:val="005D485F"/>
    <w:rsid w:val="005E2161"/>
    <w:rsid w:val="005E4FC1"/>
    <w:rsid w:val="005E54B1"/>
    <w:rsid w:val="005E6477"/>
    <w:rsid w:val="005E6588"/>
    <w:rsid w:val="005F3E4C"/>
    <w:rsid w:val="005F4BDC"/>
    <w:rsid w:val="005F7997"/>
    <w:rsid w:val="006065E3"/>
    <w:rsid w:val="00610174"/>
    <w:rsid w:val="0061233C"/>
    <w:rsid w:val="0061259E"/>
    <w:rsid w:val="00613219"/>
    <w:rsid w:val="0061450C"/>
    <w:rsid w:val="006218E5"/>
    <w:rsid w:val="006233DF"/>
    <w:rsid w:val="006238BD"/>
    <w:rsid w:val="0063709D"/>
    <w:rsid w:val="00640744"/>
    <w:rsid w:val="00640D6E"/>
    <w:rsid w:val="006576D2"/>
    <w:rsid w:val="006602FC"/>
    <w:rsid w:val="006648AE"/>
    <w:rsid w:val="00665FFF"/>
    <w:rsid w:val="006672E1"/>
    <w:rsid w:val="006678BE"/>
    <w:rsid w:val="006717FE"/>
    <w:rsid w:val="00671BC3"/>
    <w:rsid w:val="00673F80"/>
    <w:rsid w:val="00681003"/>
    <w:rsid w:val="00682427"/>
    <w:rsid w:val="00690BD3"/>
    <w:rsid w:val="006955A1"/>
    <w:rsid w:val="006972D3"/>
    <w:rsid w:val="006978A0"/>
    <w:rsid w:val="006A16EC"/>
    <w:rsid w:val="006A3956"/>
    <w:rsid w:val="006B0717"/>
    <w:rsid w:val="006B1309"/>
    <w:rsid w:val="006B574A"/>
    <w:rsid w:val="006B58A7"/>
    <w:rsid w:val="006C07E2"/>
    <w:rsid w:val="006C170D"/>
    <w:rsid w:val="006C3882"/>
    <w:rsid w:val="006C3C90"/>
    <w:rsid w:val="006C5634"/>
    <w:rsid w:val="006C65B5"/>
    <w:rsid w:val="006C665F"/>
    <w:rsid w:val="006D0177"/>
    <w:rsid w:val="006D199B"/>
    <w:rsid w:val="006D3AC8"/>
    <w:rsid w:val="006D4F60"/>
    <w:rsid w:val="006D60FC"/>
    <w:rsid w:val="006E073A"/>
    <w:rsid w:val="006E1936"/>
    <w:rsid w:val="006E2C1A"/>
    <w:rsid w:val="006E6AB0"/>
    <w:rsid w:val="006F25F2"/>
    <w:rsid w:val="006F4F1A"/>
    <w:rsid w:val="006F50C2"/>
    <w:rsid w:val="006F7F30"/>
    <w:rsid w:val="00701053"/>
    <w:rsid w:val="0070431C"/>
    <w:rsid w:val="00712AB1"/>
    <w:rsid w:val="00716CAF"/>
    <w:rsid w:val="007206D0"/>
    <w:rsid w:val="00724085"/>
    <w:rsid w:val="00730826"/>
    <w:rsid w:val="00730884"/>
    <w:rsid w:val="00732D6E"/>
    <w:rsid w:val="00735861"/>
    <w:rsid w:val="00735A72"/>
    <w:rsid w:val="00736939"/>
    <w:rsid w:val="00737956"/>
    <w:rsid w:val="007511DD"/>
    <w:rsid w:val="00754C07"/>
    <w:rsid w:val="0075597F"/>
    <w:rsid w:val="00757C54"/>
    <w:rsid w:val="00770869"/>
    <w:rsid w:val="0078071C"/>
    <w:rsid w:val="00780CC2"/>
    <w:rsid w:val="0078257D"/>
    <w:rsid w:val="00784EF6"/>
    <w:rsid w:val="00786ACD"/>
    <w:rsid w:val="00786BBA"/>
    <w:rsid w:val="007870EE"/>
    <w:rsid w:val="00794C08"/>
    <w:rsid w:val="00795409"/>
    <w:rsid w:val="0079702C"/>
    <w:rsid w:val="007A0A21"/>
    <w:rsid w:val="007A17FC"/>
    <w:rsid w:val="007A1F5D"/>
    <w:rsid w:val="007A287A"/>
    <w:rsid w:val="007B7176"/>
    <w:rsid w:val="007B7EAB"/>
    <w:rsid w:val="007C60D4"/>
    <w:rsid w:val="007E03EC"/>
    <w:rsid w:val="007E254A"/>
    <w:rsid w:val="007E3E4F"/>
    <w:rsid w:val="007F0853"/>
    <w:rsid w:val="007F1183"/>
    <w:rsid w:val="007F2BC5"/>
    <w:rsid w:val="007F5F63"/>
    <w:rsid w:val="00802217"/>
    <w:rsid w:val="00802979"/>
    <w:rsid w:val="00827268"/>
    <w:rsid w:val="00831EEA"/>
    <w:rsid w:val="008326D2"/>
    <w:rsid w:val="008355D2"/>
    <w:rsid w:val="00845210"/>
    <w:rsid w:val="00845720"/>
    <w:rsid w:val="00850745"/>
    <w:rsid w:val="0085135D"/>
    <w:rsid w:val="0086041F"/>
    <w:rsid w:val="008617BC"/>
    <w:rsid w:val="00862BDB"/>
    <w:rsid w:val="0087026D"/>
    <w:rsid w:val="008724E8"/>
    <w:rsid w:val="0087698E"/>
    <w:rsid w:val="008852CB"/>
    <w:rsid w:val="00887D19"/>
    <w:rsid w:val="00890811"/>
    <w:rsid w:val="00894AA4"/>
    <w:rsid w:val="0089747F"/>
    <w:rsid w:val="008A14BA"/>
    <w:rsid w:val="008A4BAE"/>
    <w:rsid w:val="008A5C87"/>
    <w:rsid w:val="008B3E1C"/>
    <w:rsid w:val="008C4B6F"/>
    <w:rsid w:val="008C569F"/>
    <w:rsid w:val="008D011B"/>
    <w:rsid w:val="008D05A1"/>
    <w:rsid w:val="008D0E76"/>
    <w:rsid w:val="008D5635"/>
    <w:rsid w:val="008D5766"/>
    <w:rsid w:val="008D77A3"/>
    <w:rsid w:val="008E2C0A"/>
    <w:rsid w:val="008E5422"/>
    <w:rsid w:val="008E7925"/>
    <w:rsid w:val="008F226B"/>
    <w:rsid w:val="008F5C9E"/>
    <w:rsid w:val="008F6131"/>
    <w:rsid w:val="0091577B"/>
    <w:rsid w:val="00915B3D"/>
    <w:rsid w:val="00917343"/>
    <w:rsid w:val="00922DC0"/>
    <w:rsid w:val="00927406"/>
    <w:rsid w:val="00930D1E"/>
    <w:rsid w:val="009312E3"/>
    <w:rsid w:val="00933002"/>
    <w:rsid w:val="009369AA"/>
    <w:rsid w:val="009371F8"/>
    <w:rsid w:val="0094015A"/>
    <w:rsid w:val="00943516"/>
    <w:rsid w:val="00954840"/>
    <w:rsid w:val="0095774A"/>
    <w:rsid w:val="009601B2"/>
    <w:rsid w:val="00964C7B"/>
    <w:rsid w:val="00970401"/>
    <w:rsid w:val="0097740C"/>
    <w:rsid w:val="00985126"/>
    <w:rsid w:val="00986897"/>
    <w:rsid w:val="009916CF"/>
    <w:rsid w:val="00995BC7"/>
    <w:rsid w:val="009A5E92"/>
    <w:rsid w:val="009A7D39"/>
    <w:rsid w:val="009B3BB5"/>
    <w:rsid w:val="009B463B"/>
    <w:rsid w:val="009C16EE"/>
    <w:rsid w:val="009C4541"/>
    <w:rsid w:val="009C474C"/>
    <w:rsid w:val="009C483E"/>
    <w:rsid w:val="009C6D96"/>
    <w:rsid w:val="009D22C7"/>
    <w:rsid w:val="009D2482"/>
    <w:rsid w:val="009D59EE"/>
    <w:rsid w:val="009E1992"/>
    <w:rsid w:val="009E4279"/>
    <w:rsid w:val="009E4E3F"/>
    <w:rsid w:val="009F120B"/>
    <w:rsid w:val="009F1E31"/>
    <w:rsid w:val="009F7E8A"/>
    <w:rsid w:val="00A0023A"/>
    <w:rsid w:val="00A00B41"/>
    <w:rsid w:val="00A027BC"/>
    <w:rsid w:val="00A0455F"/>
    <w:rsid w:val="00A04BC2"/>
    <w:rsid w:val="00A14B17"/>
    <w:rsid w:val="00A164F3"/>
    <w:rsid w:val="00A170EC"/>
    <w:rsid w:val="00A20031"/>
    <w:rsid w:val="00A20D1D"/>
    <w:rsid w:val="00A2293C"/>
    <w:rsid w:val="00A26F27"/>
    <w:rsid w:val="00A27364"/>
    <w:rsid w:val="00A274A7"/>
    <w:rsid w:val="00A27707"/>
    <w:rsid w:val="00A42B92"/>
    <w:rsid w:val="00A42C2B"/>
    <w:rsid w:val="00A440DD"/>
    <w:rsid w:val="00A51DF4"/>
    <w:rsid w:val="00A5434E"/>
    <w:rsid w:val="00A552C0"/>
    <w:rsid w:val="00A577B9"/>
    <w:rsid w:val="00A60DE6"/>
    <w:rsid w:val="00A62F3A"/>
    <w:rsid w:val="00A63C21"/>
    <w:rsid w:val="00A65883"/>
    <w:rsid w:val="00A667C5"/>
    <w:rsid w:val="00A70ABE"/>
    <w:rsid w:val="00A71FBB"/>
    <w:rsid w:val="00A732CF"/>
    <w:rsid w:val="00A77045"/>
    <w:rsid w:val="00A978BE"/>
    <w:rsid w:val="00AA64E2"/>
    <w:rsid w:val="00AA7B6C"/>
    <w:rsid w:val="00AB1146"/>
    <w:rsid w:val="00AB62FD"/>
    <w:rsid w:val="00AB69A6"/>
    <w:rsid w:val="00AB7AD6"/>
    <w:rsid w:val="00AB7BFD"/>
    <w:rsid w:val="00AC23B2"/>
    <w:rsid w:val="00AC3D12"/>
    <w:rsid w:val="00AC53CE"/>
    <w:rsid w:val="00AC62F4"/>
    <w:rsid w:val="00AD0A6F"/>
    <w:rsid w:val="00AD0E0B"/>
    <w:rsid w:val="00AD185A"/>
    <w:rsid w:val="00AD28E5"/>
    <w:rsid w:val="00AD3D3A"/>
    <w:rsid w:val="00AE4E66"/>
    <w:rsid w:val="00AE7676"/>
    <w:rsid w:val="00AE77E4"/>
    <w:rsid w:val="00AE7DE3"/>
    <w:rsid w:val="00AF727B"/>
    <w:rsid w:val="00AF7D64"/>
    <w:rsid w:val="00B015B6"/>
    <w:rsid w:val="00B13A99"/>
    <w:rsid w:val="00B1477B"/>
    <w:rsid w:val="00B156E6"/>
    <w:rsid w:val="00B16694"/>
    <w:rsid w:val="00B16EF7"/>
    <w:rsid w:val="00B2403A"/>
    <w:rsid w:val="00B26608"/>
    <w:rsid w:val="00B3048B"/>
    <w:rsid w:val="00B318D4"/>
    <w:rsid w:val="00B35FC0"/>
    <w:rsid w:val="00B405BF"/>
    <w:rsid w:val="00B4061C"/>
    <w:rsid w:val="00B44BB3"/>
    <w:rsid w:val="00B46724"/>
    <w:rsid w:val="00B60D13"/>
    <w:rsid w:val="00B6464E"/>
    <w:rsid w:val="00B66F62"/>
    <w:rsid w:val="00B7256A"/>
    <w:rsid w:val="00B72C4C"/>
    <w:rsid w:val="00B7684E"/>
    <w:rsid w:val="00B80998"/>
    <w:rsid w:val="00B85147"/>
    <w:rsid w:val="00B867E9"/>
    <w:rsid w:val="00B87A2A"/>
    <w:rsid w:val="00B946F3"/>
    <w:rsid w:val="00B978F8"/>
    <w:rsid w:val="00BA3978"/>
    <w:rsid w:val="00BA3B1C"/>
    <w:rsid w:val="00BA50DA"/>
    <w:rsid w:val="00BA5E53"/>
    <w:rsid w:val="00BA5ED2"/>
    <w:rsid w:val="00BB1518"/>
    <w:rsid w:val="00BB435B"/>
    <w:rsid w:val="00BB4E92"/>
    <w:rsid w:val="00BB65EF"/>
    <w:rsid w:val="00BC2AFC"/>
    <w:rsid w:val="00BC317A"/>
    <w:rsid w:val="00BC32FA"/>
    <w:rsid w:val="00BC5E9C"/>
    <w:rsid w:val="00BC7774"/>
    <w:rsid w:val="00BD32B4"/>
    <w:rsid w:val="00BD7212"/>
    <w:rsid w:val="00BE7392"/>
    <w:rsid w:val="00C0094B"/>
    <w:rsid w:val="00C01F72"/>
    <w:rsid w:val="00C03F4A"/>
    <w:rsid w:val="00C040F0"/>
    <w:rsid w:val="00C07495"/>
    <w:rsid w:val="00C1298F"/>
    <w:rsid w:val="00C17E21"/>
    <w:rsid w:val="00C20316"/>
    <w:rsid w:val="00C23E2A"/>
    <w:rsid w:val="00C26410"/>
    <w:rsid w:val="00C3002E"/>
    <w:rsid w:val="00C306BE"/>
    <w:rsid w:val="00C31B6E"/>
    <w:rsid w:val="00C31B79"/>
    <w:rsid w:val="00C37063"/>
    <w:rsid w:val="00C4050D"/>
    <w:rsid w:val="00C533EB"/>
    <w:rsid w:val="00C57F74"/>
    <w:rsid w:val="00C61BB3"/>
    <w:rsid w:val="00C630BA"/>
    <w:rsid w:val="00C6316F"/>
    <w:rsid w:val="00C67B21"/>
    <w:rsid w:val="00C71195"/>
    <w:rsid w:val="00C72231"/>
    <w:rsid w:val="00C806E8"/>
    <w:rsid w:val="00C818FB"/>
    <w:rsid w:val="00C82552"/>
    <w:rsid w:val="00C84E00"/>
    <w:rsid w:val="00C87B3E"/>
    <w:rsid w:val="00C90E69"/>
    <w:rsid w:val="00C938F2"/>
    <w:rsid w:val="00C957A9"/>
    <w:rsid w:val="00C96642"/>
    <w:rsid w:val="00C96CB1"/>
    <w:rsid w:val="00CA0248"/>
    <w:rsid w:val="00CA0388"/>
    <w:rsid w:val="00CA143B"/>
    <w:rsid w:val="00CA31EC"/>
    <w:rsid w:val="00CA3E31"/>
    <w:rsid w:val="00CA5088"/>
    <w:rsid w:val="00CA7AF6"/>
    <w:rsid w:val="00CB525E"/>
    <w:rsid w:val="00CB5264"/>
    <w:rsid w:val="00CB6C66"/>
    <w:rsid w:val="00CC0AB4"/>
    <w:rsid w:val="00CC108A"/>
    <w:rsid w:val="00CC2796"/>
    <w:rsid w:val="00CC6E2D"/>
    <w:rsid w:val="00CD4FDB"/>
    <w:rsid w:val="00CD6096"/>
    <w:rsid w:val="00CE30CA"/>
    <w:rsid w:val="00CE3833"/>
    <w:rsid w:val="00CE3DB9"/>
    <w:rsid w:val="00CE4DD5"/>
    <w:rsid w:val="00CE50E5"/>
    <w:rsid w:val="00CF47F7"/>
    <w:rsid w:val="00CF597C"/>
    <w:rsid w:val="00D02407"/>
    <w:rsid w:val="00D03D6B"/>
    <w:rsid w:val="00D053BC"/>
    <w:rsid w:val="00D059C4"/>
    <w:rsid w:val="00D0703C"/>
    <w:rsid w:val="00D10093"/>
    <w:rsid w:val="00D12CDA"/>
    <w:rsid w:val="00D13FD4"/>
    <w:rsid w:val="00D14003"/>
    <w:rsid w:val="00D14614"/>
    <w:rsid w:val="00D15286"/>
    <w:rsid w:val="00D1549E"/>
    <w:rsid w:val="00D16AA3"/>
    <w:rsid w:val="00D21361"/>
    <w:rsid w:val="00D224C5"/>
    <w:rsid w:val="00D2283C"/>
    <w:rsid w:val="00D232E8"/>
    <w:rsid w:val="00D31A42"/>
    <w:rsid w:val="00D31C99"/>
    <w:rsid w:val="00D363D8"/>
    <w:rsid w:val="00D37EA0"/>
    <w:rsid w:val="00D439D8"/>
    <w:rsid w:val="00D4472C"/>
    <w:rsid w:val="00D52472"/>
    <w:rsid w:val="00D535C6"/>
    <w:rsid w:val="00D537F1"/>
    <w:rsid w:val="00D630B4"/>
    <w:rsid w:val="00D64A5E"/>
    <w:rsid w:val="00D67C99"/>
    <w:rsid w:val="00D8092B"/>
    <w:rsid w:val="00D80F85"/>
    <w:rsid w:val="00D8142A"/>
    <w:rsid w:val="00D81E6E"/>
    <w:rsid w:val="00D81EFC"/>
    <w:rsid w:val="00D83003"/>
    <w:rsid w:val="00D84990"/>
    <w:rsid w:val="00D94A17"/>
    <w:rsid w:val="00D95215"/>
    <w:rsid w:val="00D97D46"/>
    <w:rsid w:val="00DA4AF4"/>
    <w:rsid w:val="00DA685F"/>
    <w:rsid w:val="00DB0BCF"/>
    <w:rsid w:val="00DC3BA1"/>
    <w:rsid w:val="00DC4C10"/>
    <w:rsid w:val="00DC4C15"/>
    <w:rsid w:val="00DD039A"/>
    <w:rsid w:val="00DD3CCD"/>
    <w:rsid w:val="00DE03E9"/>
    <w:rsid w:val="00DE055E"/>
    <w:rsid w:val="00DE1F5C"/>
    <w:rsid w:val="00DE4132"/>
    <w:rsid w:val="00DF17CE"/>
    <w:rsid w:val="00DF364D"/>
    <w:rsid w:val="00DF4989"/>
    <w:rsid w:val="00DF526D"/>
    <w:rsid w:val="00DF5A50"/>
    <w:rsid w:val="00DF7667"/>
    <w:rsid w:val="00E03053"/>
    <w:rsid w:val="00E033C0"/>
    <w:rsid w:val="00E05946"/>
    <w:rsid w:val="00E0596D"/>
    <w:rsid w:val="00E124A3"/>
    <w:rsid w:val="00E22A89"/>
    <w:rsid w:val="00E23F7D"/>
    <w:rsid w:val="00E2405A"/>
    <w:rsid w:val="00E32C2A"/>
    <w:rsid w:val="00E362A2"/>
    <w:rsid w:val="00E42B6E"/>
    <w:rsid w:val="00E42F99"/>
    <w:rsid w:val="00E446AA"/>
    <w:rsid w:val="00E4648B"/>
    <w:rsid w:val="00E46968"/>
    <w:rsid w:val="00E5538D"/>
    <w:rsid w:val="00E572C3"/>
    <w:rsid w:val="00E621D1"/>
    <w:rsid w:val="00E65A52"/>
    <w:rsid w:val="00E6623C"/>
    <w:rsid w:val="00E662B5"/>
    <w:rsid w:val="00E676F8"/>
    <w:rsid w:val="00E7054D"/>
    <w:rsid w:val="00E70568"/>
    <w:rsid w:val="00E70A2D"/>
    <w:rsid w:val="00E733A2"/>
    <w:rsid w:val="00E752B5"/>
    <w:rsid w:val="00E811CA"/>
    <w:rsid w:val="00E84A1C"/>
    <w:rsid w:val="00E8564E"/>
    <w:rsid w:val="00EA197D"/>
    <w:rsid w:val="00EA3A96"/>
    <w:rsid w:val="00EA4302"/>
    <w:rsid w:val="00EA595F"/>
    <w:rsid w:val="00EB09D0"/>
    <w:rsid w:val="00EB2FB5"/>
    <w:rsid w:val="00EB316B"/>
    <w:rsid w:val="00EB4C2C"/>
    <w:rsid w:val="00EB6386"/>
    <w:rsid w:val="00EB7CBB"/>
    <w:rsid w:val="00EC1EDE"/>
    <w:rsid w:val="00EC2676"/>
    <w:rsid w:val="00EC30CE"/>
    <w:rsid w:val="00ED062F"/>
    <w:rsid w:val="00ED3605"/>
    <w:rsid w:val="00ED6D34"/>
    <w:rsid w:val="00ED7703"/>
    <w:rsid w:val="00EE1904"/>
    <w:rsid w:val="00EE2564"/>
    <w:rsid w:val="00EE26CA"/>
    <w:rsid w:val="00EE48A4"/>
    <w:rsid w:val="00EE5DBB"/>
    <w:rsid w:val="00F030FC"/>
    <w:rsid w:val="00F03213"/>
    <w:rsid w:val="00F033A8"/>
    <w:rsid w:val="00F04114"/>
    <w:rsid w:val="00F1236A"/>
    <w:rsid w:val="00F1600C"/>
    <w:rsid w:val="00F16F08"/>
    <w:rsid w:val="00F2084B"/>
    <w:rsid w:val="00F20F01"/>
    <w:rsid w:val="00F23ABF"/>
    <w:rsid w:val="00F23DF7"/>
    <w:rsid w:val="00F25803"/>
    <w:rsid w:val="00F3555D"/>
    <w:rsid w:val="00F37AB2"/>
    <w:rsid w:val="00F425EC"/>
    <w:rsid w:val="00F5034E"/>
    <w:rsid w:val="00F53654"/>
    <w:rsid w:val="00F54182"/>
    <w:rsid w:val="00F54A52"/>
    <w:rsid w:val="00F56CBF"/>
    <w:rsid w:val="00F604BB"/>
    <w:rsid w:val="00F65BA9"/>
    <w:rsid w:val="00F66829"/>
    <w:rsid w:val="00F67DAF"/>
    <w:rsid w:val="00F710D6"/>
    <w:rsid w:val="00F734C7"/>
    <w:rsid w:val="00F742C0"/>
    <w:rsid w:val="00F754E9"/>
    <w:rsid w:val="00F80234"/>
    <w:rsid w:val="00F8036E"/>
    <w:rsid w:val="00F870E1"/>
    <w:rsid w:val="00F87A7E"/>
    <w:rsid w:val="00F9048F"/>
    <w:rsid w:val="00F91A50"/>
    <w:rsid w:val="00F927F2"/>
    <w:rsid w:val="00F952A4"/>
    <w:rsid w:val="00FA0F86"/>
    <w:rsid w:val="00FA35FF"/>
    <w:rsid w:val="00FA4E28"/>
    <w:rsid w:val="00FB07F4"/>
    <w:rsid w:val="00FB354D"/>
    <w:rsid w:val="00FB3D97"/>
    <w:rsid w:val="00FB7554"/>
    <w:rsid w:val="00FC02A7"/>
    <w:rsid w:val="00FC18F3"/>
    <w:rsid w:val="00FC319A"/>
    <w:rsid w:val="00FC3793"/>
    <w:rsid w:val="00FC436A"/>
    <w:rsid w:val="00FC6E4A"/>
    <w:rsid w:val="00FC72FC"/>
    <w:rsid w:val="00FC7DE0"/>
    <w:rsid w:val="00FD3225"/>
    <w:rsid w:val="00FD394D"/>
    <w:rsid w:val="00FD6AA2"/>
    <w:rsid w:val="00FD76E1"/>
    <w:rsid w:val="00FE08D9"/>
    <w:rsid w:val="00FE3E07"/>
    <w:rsid w:val="00FE7FDB"/>
    <w:rsid w:val="00FF49CA"/>
    <w:rsid w:val="00FF50E7"/>
    <w:rsid w:val="00FF5321"/>
    <w:rsid w:val="00FF56D8"/>
    <w:rsid w:val="00FF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silver"/>
    </o:shapedefaults>
    <o:shapelayout v:ext="edit">
      <o:idmap v:ext="edit" data="2"/>
    </o:shapelayout>
  </w:shapeDefaults>
  <w:decimalSymbol w:val="."/>
  <w:listSeparator w:val=","/>
  <w14:docId w14:val="240BFD64"/>
  <w15:chartTrackingRefBased/>
  <w15:docId w15:val="{A72B5F35-6031-4452-8CE6-33027EAE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12FA"/>
    <w:pPr>
      <w:widowControl w:val="0"/>
    </w:pPr>
    <w:rPr>
      <w:kern w:val="2"/>
      <w:sz w:val="24"/>
      <w:szCs w:val="24"/>
    </w:rPr>
  </w:style>
  <w:style w:type="paragraph" w:styleId="1">
    <w:name w:val="heading 1"/>
    <w:next w:val="a"/>
    <w:qFormat/>
    <w:pPr>
      <w:keepNext/>
      <w:numPr>
        <w:numId w:val="1"/>
      </w:numPr>
      <w:spacing w:before="180" w:after="180" w:line="720" w:lineRule="atLeast"/>
      <w:outlineLvl w:val="0"/>
    </w:pPr>
    <w:rPr>
      <w:rFonts w:eastAsia="超研澤特圓"/>
      <w:b/>
      <w:noProof/>
      <w:kern w:val="52"/>
      <w:sz w:val="36"/>
    </w:rPr>
  </w:style>
  <w:style w:type="paragraph" w:styleId="2">
    <w:name w:val="heading 2"/>
    <w:aliases w:val="標題(章頭)"/>
    <w:basedOn w:val="a"/>
    <w:next w:val="a"/>
    <w:qFormat/>
    <w:pPr>
      <w:keepNext/>
      <w:numPr>
        <w:ilvl w:val="1"/>
        <w:numId w:val="1"/>
      </w:numPr>
      <w:spacing w:line="720" w:lineRule="atLeast"/>
      <w:outlineLvl w:val="1"/>
    </w:pPr>
    <w:rPr>
      <w:rFonts w:ascii="Arial" w:hAnsi="Arial"/>
      <w:b/>
      <w:sz w:val="4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720" w:lineRule="atLeast"/>
      <w:outlineLvl w:val="2"/>
    </w:pPr>
    <w:rPr>
      <w:rFonts w:ascii="Arial" w:hAnsi="Arial"/>
      <w:b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720" w:lineRule="atLeast"/>
      <w:outlineLvl w:val="3"/>
    </w:pPr>
    <w:rPr>
      <w:rFonts w:ascii="Arial" w:hAnsi="Arial"/>
      <w:sz w:val="36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spacing w:line="720" w:lineRule="atLeast"/>
      <w:outlineLvl w:val="4"/>
    </w:pPr>
    <w:rPr>
      <w:rFonts w:ascii="Arial" w:hAnsi="Arial"/>
      <w:b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spacing w:line="720" w:lineRule="atLeast"/>
      <w:outlineLvl w:val="5"/>
    </w:pPr>
    <w:rPr>
      <w:rFonts w:ascii="Arial" w:hAnsi="Arial"/>
      <w:sz w:val="36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spacing w:line="720" w:lineRule="atLeast"/>
      <w:outlineLvl w:val="6"/>
    </w:pPr>
    <w:rPr>
      <w:rFonts w:ascii="Arial" w:hAnsi="Arial"/>
      <w:b/>
      <w:sz w:val="36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spacing w:line="720" w:lineRule="atLeast"/>
      <w:outlineLvl w:val="7"/>
    </w:pPr>
    <w:rPr>
      <w:rFonts w:ascii="Arial" w:hAnsi="Arial"/>
      <w:sz w:val="36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spacing w:line="720" w:lineRule="atLeast"/>
      <w:outlineLvl w:val="8"/>
    </w:pPr>
    <w:rPr>
      <w:rFonts w:ascii="Arial" w:hAnsi="Arial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AVA0">
    <w:name w:val="JAVA節"/>
    <w:next w:val="JAVA1"/>
    <w:pPr>
      <w:spacing w:beforeLines="50" w:before="50" w:afterLines="50" w:after="50" w:line="360" w:lineRule="atLeast"/>
      <w:ind w:leftChars="-150" w:left="-150"/>
    </w:pPr>
    <w:rPr>
      <w:rFonts w:eastAsia="華康細圓體"/>
      <w:color w:val="FF0000"/>
      <w:spacing w:val="6"/>
      <w:sz w:val="28"/>
    </w:rPr>
  </w:style>
  <w:style w:type="paragraph" w:customStyle="1" w:styleId="JAVA1">
    <w:name w:val="JAVA本文"/>
    <w:link w:val="JAVA2"/>
    <w:rsid w:val="00ED7703"/>
    <w:pPr>
      <w:spacing w:line="360" w:lineRule="atLeast"/>
      <w:jc w:val="both"/>
    </w:pPr>
    <w:rPr>
      <w:rFonts w:eastAsia="華康細圓體"/>
    </w:rPr>
  </w:style>
  <w:style w:type="paragraph" w:customStyle="1" w:styleId="JAVA3">
    <w:name w:val="JAVA小節"/>
    <w:basedOn w:val="JAVA0"/>
    <w:rPr>
      <w:color w:val="008080"/>
      <w:sz w:val="24"/>
    </w:rPr>
  </w:style>
  <w:style w:type="paragraph" w:customStyle="1" w:styleId="JAVA">
    <w:name w:val="JAVA習題"/>
    <w:basedOn w:val="a"/>
    <w:pPr>
      <w:widowControl/>
      <w:numPr>
        <w:numId w:val="5"/>
      </w:numPr>
      <w:spacing w:line="360" w:lineRule="atLeast"/>
      <w:jc w:val="both"/>
    </w:pPr>
    <w:rPr>
      <w:rFonts w:eastAsia="華康細圓體"/>
      <w:kern w:val="0"/>
      <w:sz w:val="18"/>
      <w:szCs w:val="20"/>
    </w:rPr>
  </w:style>
  <w:style w:type="paragraph" w:customStyle="1" w:styleId="JAVA4">
    <w:name w:val="JAVA程式碼"/>
    <w:pPr>
      <w:spacing w:line="240" w:lineRule="exact"/>
      <w:ind w:left="170"/>
    </w:pPr>
    <w:rPr>
      <w:rFonts w:ascii="Courier New" w:eastAsia="華康細圓體" w:hAnsi="Courier New"/>
      <w:sz w:val="18"/>
    </w:rPr>
  </w:style>
  <w:style w:type="character" w:customStyle="1" w:styleId="intstyle23">
    <w:name w:val="intstyle23"/>
    <w:hidden/>
    <w:rPr>
      <w:rFonts w:ascii="Courier New" w:hAnsi="Courier New" w:cs="Courier New"/>
      <w:color w:val="000000"/>
      <w:szCs w:val="20"/>
    </w:r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DS0">
    <w:name w:val="DS本文"/>
    <w:pPr>
      <w:spacing w:line="360" w:lineRule="atLeast"/>
      <w:jc w:val="both"/>
    </w:pPr>
    <w:rPr>
      <w:rFonts w:ascii="Arial" w:eastAsia="華康細圓體" w:hAnsi="Arial"/>
      <w:noProof/>
      <w:spacing w:val="4"/>
    </w:rPr>
  </w:style>
  <w:style w:type="paragraph" w:customStyle="1" w:styleId="DS1">
    <w:name w:val="DS程式碼"/>
    <w:pPr>
      <w:spacing w:line="240" w:lineRule="exact"/>
      <w:ind w:left="1077" w:hanging="907"/>
      <w:jc w:val="both"/>
    </w:pPr>
    <w:rPr>
      <w:rFonts w:ascii="Courier New" w:eastAsia="華康細圓體" w:hAnsi="Courier New"/>
      <w:color w:val="000000"/>
      <w:sz w:val="18"/>
    </w:rPr>
  </w:style>
  <w:style w:type="paragraph" w:customStyle="1" w:styleId="a6">
    <w:name w:val="圖的說明字體"/>
    <w:pPr>
      <w:jc w:val="both"/>
    </w:pPr>
    <w:rPr>
      <w:rFonts w:ascii="Arial" w:eastAsia="華康細圓體" w:hAnsi="Arial"/>
      <w:sz w:val="16"/>
    </w:rPr>
  </w:style>
  <w:style w:type="paragraph" w:customStyle="1" w:styleId="a7">
    <w:name w:val="文字方塊的字體"/>
    <w:basedOn w:val="a"/>
    <w:pPr>
      <w:jc w:val="both"/>
    </w:pPr>
    <w:rPr>
      <w:rFonts w:eastAsia="華康細圓體"/>
      <w:sz w:val="16"/>
    </w:rPr>
  </w:style>
  <w:style w:type="paragraph" w:customStyle="1" w:styleId="11">
    <w:name w:val="細圓體11藍色"/>
    <w:basedOn w:val="a"/>
    <w:pPr>
      <w:numPr>
        <w:numId w:val="2"/>
      </w:numPr>
      <w:spacing w:line="360" w:lineRule="atLeast"/>
      <w:jc w:val="both"/>
    </w:pPr>
    <w:rPr>
      <w:rFonts w:eastAsia="華康細圓體"/>
      <w:color w:val="0000FF"/>
      <w:sz w:val="22"/>
    </w:rPr>
  </w:style>
  <w:style w:type="paragraph" w:customStyle="1" w:styleId="12">
    <w:name w:val="細圓體12綠色"/>
    <w:basedOn w:val="a"/>
    <w:pPr>
      <w:spacing w:after="120" w:line="360" w:lineRule="atLeast"/>
      <w:jc w:val="both"/>
    </w:pPr>
    <w:rPr>
      <w:rFonts w:eastAsia="華康細圓體"/>
      <w:color w:val="008080"/>
    </w:rPr>
  </w:style>
  <w:style w:type="paragraph" w:customStyle="1" w:styleId="DS">
    <w:name w:val="DS習題"/>
    <w:basedOn w:val="DS0"/>
    <w:pPr>
      <w:numPr>
        <w:numId w:val="3"/>
      </w:numPr>
      <w:spacing w:afterLines="40" w:after="40" w:line="320" w:lineRule="atLeast"/>
      <w:jc w:val="left"/>
    </w:pPr>
    <w:rPr>
      <w:sz w:val="18"/>
    </w:rPr>
  </w:style>
  <w:style w:type="paragraph" w:customStyle="1" w:styleId="DS2">
    <w:name w:val="DS節"/>
    <w:basedOn w:val="DS0"/>
    <w:pPr>
      <w:widowControl w:val="0"/>
      <w:spacing w:after="120"/>
    </w:pPr>
    <w:rPr>
      <w:noProof w:val="0"/>
      <w:color w:val="FF0000"/>
      <w:spacing w:val="0"/>
      <w:kern w:val="16"/>
      <w:sz w:val="28"/>
    </w:rPr>
  </w:style>
  <w:style w:type="paragraph" w:customStyle="1" w:styleId="a8">
    <w:name w:val="程式碼"/>
    <w:basedOn w:val="a"/>
    <w:pPr>
      <w:spacing w:line="240" w:lineRule="exact"/>
      <w:ind w:left="1389" w:hanging="907"/>
      <w:jc w:val="both"/>
    </w:pPr>
    <w:rPr>
      <w:rFonts w:ascii="Courier New" w:eastAsia="華康細圓體" w:hAnsi="Courier New"/>
      <w:color w:val="000000"/>
      <w:spacing w:val="4"/>
      <w:kern w:val="16"/>
      <w:sz w:val="18"/>
      <w:szCs w:val="20"/>
    </w:rPr>
  </w:style>
  <w:style w:type="paragraph" w:customStyle="1" w:styleId="DS3">
    <w:name w:val="DS小節"/>
    <w:basedOn w:val="a"/>
    <w:pPr>
      <w:spacing w:after="120" w:line="360" w:lineRule="atLeast"/>
    </w:pPr>
    <w:rPr>
      <w:rFonts w:ascii="Arial" w:eastAsia="華康細圓體" w:hAnsi="Arial"/>
      <w:color w:val="008080"/>
      <w:kern w:val="16"/>
      <w:szCs w:val="20"/>
    </w:rPr>
  </w:style>
  <w:style w:type="paragraph" w:customStyle="1" w:styleId="14">
    <w:name w:val="細圓體14紅色"/>
    <w:basedOn w:val="a"/>
    <w:pPr>
      <w:spacing w:after="120" w:line="360" w:lineRule="atLeast"/>
      <w:jc w:val="both"/>
    </w:pPr>
    <w:rPr>
      <w:rFonts w:eastAsia="華康細圓體"/>
      <w:color w:val="FF0000"/>
      <w:sz w:val="28"/>
    </w:rPr>
  </w:style>
  <w:style w:type="paragraph" w:customStyle="1" w:styleId="a9">
    <w:name w:val="標題(段)"/>
    <w:basedOn w:val="a"/>
    <w:autoRedefine/>
    <w:pPr>
      <w:spacing w:line="360" w:lineRule="atLeast"/>
      <w:jc w:val="both"/>
    </w:pPr>
    <w:rPr>
      <w:rFonts w:eastAsia="標楷體"/>
      <w:b/>
    </w:rPr>
  </w:style>
  <w:style w:type="paragraph" w:customStyle="1" w:styleId="aa">
    <w:name w:val="內文的首行縮排"/>
    <w:basedOn w:val="a"/>
    <w:next w:val="a"/>
    <w:autoRedefine/>
    <w:pPr>
      <w:spacing w:line="360" w:lineRule="atLeast"/>
      <w:jc w:val="both"/>
    </w:pPr>
    <w:rPr>
      <w:rFonts w:eastAsia="標楷體"/>
      <w:sz w:val="22"/>
    </w:rPr>
  </w:style>
  <w:style w:type="paragraph" w:styleId="ab">
    <w:name w:val="Body Text"/>
    <w:basedOn w:val="a"/>
    <w:pPr>
      <w:spacing w:line="360" w:lineRule="atLeast"/>
      <w:jc w:val="both"/>
    </w:pPr>
    <w:rPr>
      <w:rFonts w:ascii="Arial" w:eastAsia="華康細圓體" w:hAnsi="Arial"/>
      <w:color w:val="000000"/>
      <w:spacing w:val="4"/>
      <w:kern w:val="16"/>
      <w:sz w:val="20"/>
      <w:szCs w:val="20"/>
    </w:rPr>
  </w:style>
  <w:style w:type="paragraph" w:styleId="20">
    <w:name w:val="List 2"/>
    <w:basedOn w:val="a"/>
    <w:pPr>
      <w:ind w:leftChars="400" w:left="100" w:hangingChars="200" w:hanging="200"/>
    </w:pPr>
  </w:style>
  <w:style w:type="paragraph" w:customStyle="1" w:styleId="J0">
    <w:name w:val="J內文"/>
    <w:basedOn w:val="JAVA1"/>
    <w:link w:val="J1"/>
    <w:qFormat/>
    <w:rsid w:val="008D5635"/>
    <w:rPr>
      <w:rFonts w:eastAsia="華康細圓體(P)"/>
      <w:sz w:val="21"/>
      <w:szCs w:val="21"/>
    </w:rPr>
  </w:style>
  <w:style w:type="character" w:customStyle="1" w:styleId="JAVA2">
    <w:name w:val="JAVA本文 字元"/>
    <w:basedOn w:val="a0"/>
    <w:link w:val="JAVA1"/>
    <w:rsid w:val="008D5635"/>
    <w:rPr>
      <w:rFonts w:eastAsia="華康細圓體"/>
    </w:rPr>
  </w:style>
  <w:style w:type="character" w:customStyle="1" w:styleId="J1">
    <w:name w:val="J內文 字元"/>
    <w:basedOn w:val="JAVA2"/>
    <w:link w:val="J0"/>
    <w:rsid w:val="008D5635"/>
    <w:rPr>
      <w:rFonts w:eastAsia="華康細圓體(P)"/>
      <w:sz w:val="21"/>
      <w:szCs w:val="21"/>
    </w:rPr>
  </w:style>
  <w:style w:type="character" w:customStyle="1" w:styleId="a4">
    <w:name w:val="頁尾 字元"/>
    <w:basedOn w:val="a0"/>
    <w:link w:val="a3"/>
    <w:uiPriority w:val="99"/>
    <w:rsid w:val="008D5635"/>
    <w:rPr>
      <w:kern w:val="2"/>
    </w:rPr>
  </w:style>
  <w:style w:type="paragraph" w:customStyle="1" w:styleId="J2">
    <w:name w:val="J節"/>
    <w:basedOn w:val="JAVA0"/>
    <w:link w:val="J3"/>
    <w:qFormat/>
    <w:rsid w:val="008D5635"/>
    <w:pPr>
      <w:spacing w:beforeLines="0" w:before="0" w:after="120"/>
      <w:ind w:leftChars="0" w:left="0"/>
    </w:pPr>
    <w:rPr>
      <w:color w:val="000000"/>
      <w:sz w:val="32"/>
      <w:szCs w:val="32"/>
    </w:rPr>
  </w:style>
  <w:style w:type="character" w:customStyle="1" w:styleId="J3">
    <w:name w:val="J節 字元"/>
    <w:basedOn w:val="a0"/>
    <w:link w:val="J2"/>
    <w:rsid w:val="008D5635"/>
    <w:rPr>
      <w:rFonts w:eastAsia="華康細圓體"/>
      <w:color w:val="000000"/>
      <w:spacing w:val="6"/>
      <w:sz w:val="32"/>
      <w:szCs w:val="32"/>
    </w:rPr>
  </w:style>
  <w:style w:type="paragraph" w:customStyle="1" w:styleId="J4">
    <w:name w:val="J小節"/>
    <w:basedOn w:val="JAVA3"/>
    <w:link w:val="J5"/>
    <w:qFormat/>
    <w:rsid w:val="008D5635"/>
    <w:pPr>
      <w:spacing w:beforeLines="0" w:before="0" w:after="120"/>
      <w:ind w:leftChars="0" w:left="0"/>
    </w:pPr>
    <w:rPr>
      <w:color w:val="auto"/>
      <w:sz w:val="28"/>
      <w:szCs w:val="32"/>
    </w:rPr>
  </w:style>
  <w:style w:type="character" w:customStyle="1" w:styleId="J5">
    <w:name w:val="J小節 字元"/>
    <w:basedOn w:val="a0"/>
    <w:link w:val="J4"/>
    <w:rsid w:val="008D5635"/>
    <w:rPr>
      <w:rFonts w:eastAsia="華康細圓體"/>
      <w:spacing w:val="6"/>
      <w:sz w:val="28"/>
      <w:szCs w:val="32"/>
    </w:rPr>
  </w:style>
  <w:style w:type="table" w:customStyle="1" w:styleId="10">
    <w:name w:val="表格格線1"/>
    <w:basedOn w:val="a1"/>
    <w:next w:val="ac"/>
    <w:uiPriority w:val="39"/>
    <w:rsid w:val="006C3C9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6">
    <w:name w:val="J程式碼"/>
    <w:basedOn w:val="a"/>
    <w:link w:val="J7"/>
    <w:qFormat/>
    <w:rsid w:val="006C3C90"/>
    <w:pPr>
      <w:spacing w:line="280" w:lineRule="exact"/>
      <w:jc w:val="both"/>
    </w:pPr>
    <w:rPr>
      <w:rFonts w:ascii="Consolas" w:eastAsia="華康細圓體(P)" w:hAnsi="Consolas" w:cstheme="minorBidi"/>
      <w:sz w:val="19"/>
      <w:szCs w:val="19"/>
    </w:rPr>
  </w:style>
  <w:style w:type="character" w:customStyle="1" w:styleId="J7">
    <w:name w:val="J程式碼 字元"/>
    <w:basedOn w:val="a0"/>
    <w:link w:val="J6"/>
    <w:rsid w:val="006C3C90"/>
    <w:rPr>
      <w:rFonts w:ascii="Consolas" w:eastAsia="華康細圓體(P)" w:hAnsi="Consolas" w:cstheme="minorBidi"/>
      <w:kern w:val="2"/>
      <w:sz w:val="19"/>
      <w:szCs w:val="19"/>
    </w:rPr>
  </w:style>
  <w:style w:type="table" w:styleId="ac">
    <w:name w:val="Table Grid"/>
    <w:basedOn w:val="a1"/>
    <w:rsid w:val="006C3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">
    <w:name w:val="J習題"/>
    <w:basedOn w:val="JAVA"/>
    <w:link w:val="J8"/>
    <w:qFormat/>
    <w:rsid w:val="00AB69A6"/>
    <w:pPr>
      <w:numPr>
        <w:numId w:val="10"/>
      </w:numPr>
      <w:tabs>
        <w:tab w:val="left" w:pos="426"/>
      </w:tabs>
      <w:spacing w:afterLines="30" w:after="30"/>
    </w:pPr>
    <w:rPr>
      <w:sz w:val="20"/>
    </w:rPr>
  </w:style>
  <w:style w:type="character" w:customStyle="1" w:styleId="J8">
    <w:name w:val="J習題 字元"/>
    <w:basedOn w:val="a0"/>
    <w:link w:val="J"/>
    <w:rsid w:val="00AB69A6"/>
    <w:rPr>
      <w:rFonts w:eastAsia="華康細圓體"/>
    </w:rPr>
  </w:style>
  <w:style w:type="character" w:styleId="ad">
    <w:name w:val="Placeholder Text"/>
    <w:basedOn w:val="a0"/>
    <w:uiPriority w:val="99"/>
    <w:semiHidden/>
    <w:rsid w:val="00C17E21"/>
    <w:rPr>
      <w:color w:val="808080"/>
    </w:rPr>
  </w:style>
  <w:style w:type="paragraph" w:customStyle="1" w:styleId="P">
    <w:name w:val="P內文"/>
    <w:basedOn w:val="a"/>
    <w:link w:val="P0"/>
    <w:qFormat/>
    <w:rsid w:val="00F37AB2"/>
    <w:pPr>
      <w:spacing w:afterLines="50" w:after="50" w:line="360" w:lineRule="exact"/>
      <w:jc w:val="both"/>
    </w:pPr>
    <w:rPr>
      <w:rFonts w:eastAsia="華康細圓體"/>
      <w:sz w:val="21"/>
      <w:szCs w:val="22"/>
    </w:rPr>
  </w:style>
  <w:style w:type="character" w:customStyle="1" w:styleId="P0">
    <w:name w:val="P內文 字元"/>
    <w:basedOn w:val="a0"/>
    <w:link w:val="P"/>
    <w:rsid w:val="00F37AB2"/>
    <w:rPr>
      <w:rFonts w:eastAsia="華康細圓體"/>
      <w:kern w:val="2"/>
      <w:sz w:val="21"/>
      <w:szCs w:val="22"/>
    </w:rPr>
  </w:style>
  <w:style w:type="paragraph" w:customStyle="1" w:styleId="P1">
    <w:name w:val="P程式碼"/>
    <w:basedOn w:val="P"/>
    <w:link w:val="P2"/>
    <w:qFormat/>
    <w:rsid w:val="00F37AB2"/>
    <w:pPr>
      <w:autoSpaceDE w:val="0"/>
      <w:autoSpaceDN w:val="0"/>
      <w:spacing w:afterLines="0" w:after="0" w:line="280" w:lineRule="exact"/>
    </w:pPr>
    <w:rPr>
      <w:rFonts w:ascii="Consolas" w:hAnsi="Consolas"/>
    </w:rPr>
  </w:style>
  <w:style w:type="character" w:customStyle="1" w:styleId="P2">
    <w:name w:val="P程式碼 字元"/>
    <w:basedOn w:val="P0"/>
    <w:link w:val="P1"/>
    <w:rsid w:val="00F37AB2"/>
    <w:rPr>
      <w:rFonts w:ascii="Consolas" w:eastAsia="華康細圓體" w:hAnsi="Consolas"/>
      <w:kern w:val="2"/>
      <w:sz w:val="21"/>
      <w:szCs w:val="22"/>
    </w:rPr>
  </w:style>
  <w:style w:type="paragraph" w:customStyle="1" w:styleId="P3">
    <w:name w:val="P函數說明"/>
    <w:basedOn w:val="a"/>
    <w:link w:val="P4"/>
    <w:qFormat/>
    <w:rsid w:val="00F37AB2"/>
    <w:pPr>
      <w:widowControl/>
      <w:ind w:leftChars="-11" w:left="-26" w:firstLineChars="13" w:firstLine="26"/>
      <w:jc w:val="both"/>
    </w:pPr>
    <w:rPr>
      <w:rFonts w:eastAsia="華康細圓體"/>
      <w:sz w:val="20"/>
      <w:szCs w:val="20"/>
    </w:rPr>
  </w:style>
  <w:style w:type="paragraph" w:customStyle="1" w:styleId="P5">
    <w:name w:val="P函數定義"/>
    <w:basedOn w:val="a"/>
    <w:link w:val="P6"/>
    <w:qFormat/>
    <w:rsid w:val="00F37AB2"/>
    <w:pPr>
      <w:widowControl/>
      <w:wordWrap w:val="0"/>
      <w:ind w:rightChars="47" w:right="113"/>
      <w:jc w:val="right"/>
    </w:pPr>
    <w:rPr>
      <w:rFonts w:ascii="Consolas" w:eastAsia="華康中明體" w:hAnsi="Consolas" w:cs="Courier New"/>
      <w:sz w:val="20"/>
      <w:szCs w:val="20"/>
    </w:rPr>
  </w:style>
  <w:style w:type="character" w:customStyle="1" w:styleId="P4">
    <w:name w:val="P函數說明 字元"/>
    <w:basedOn w:val="a0"/>
    <w:link w:val="P3"/>
    <w:rsid w:val="00F37AB2"/>
    <w:rPr>
      <w:rFonts w:eastAsia="華康細圓體"/>
      <w:kern w:val="2"/>
    </w:rPr>
  </w:style>
  <w:style w:type="character" w:customStyle="1" w:styleId="P6">
    <w:name w:val="P函數定義 字元"/>
    <w:basedOn w:val="a0"/>
    <w:link w:val="P5"/>
    <w:rsid w:val="00F37AB2"/>
    <w:rPr>
      <w:rFonts w:ascii="Consolas" w:eastAsia="華康中明體" w:hAnsi="Consolas" w:cs="Courier New"/>
      <w:kern w:val="2"/>
    </w:rPr>
  </w:style>
  <w:style w:type="paragraph" w:styleId="ae">
    <w:name w:val="Balloon Text"/>
    <w:basedOn w:val="a"/>
    <w:link w:val="af"/>
    <w:rsid w:val="00BC31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rsid w:val="00BC317A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Web">
    <w:name w:val="Normal (Web)"/>
    <w:basedOn w:val="a"/>
    <w:uiPriority w:val="99"/>
    <w:unhideWhenUsed/>
    <w:rsid w:val="00A71FB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footer" Target="footer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java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5BD70-CE83-4F29-85E3-FEBBAD9B6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java.dot</Template>
  <TotalTime>202</TotalTime>
  <Pages>16</Pages>
  <Words>546</Words>
  <Characters>3118</Characters>
  <Application>Microsoft Office Word</Application>
  <DocSecurity>0</DocSecurity>
  <Lines>25</Lines>
  <Paragraphs>7</Paragraphs>
  <ScaleCrop>false</ScaleCrop>
  <Company>SUNY@Buffalo</Company>
  <LinksUpToDate>false</LinksUpToDate>
  <CharactersWithSpaces>3657</CharactersWithSpaces>
  <SharedDoc>false</SharedDoc>
  <HLinks>
    <vt:vector size="12" baseType="variant">
      <vt:variant>
        <vt:i4>5832785</vt:i4>
      </vt:variant>
      <vt:variant>
        <vt:i4>-1</vt:i4>
      </vt:variant>
      <vt:variant>
        <vt:i4>3586</vt:i4>
      </vt:variant>
      <vt:variant>
        <vt:i4>1</vt:i4>
      </vt:variant>
      <vt:variant>
        <vt:lpwstr>http://www.print.sakura.ne.jp/print-is58.gif</vt:lpwstr>
      </vt:variant>
      <vt:variant>
        <vt:lpwstr/>
      </vt:variant>
      <vt:variant>
        <vt:i4>5832785</vt:i4>
      </vt:variant>
      <vt:variant>
        <vt:i4>-1</vt:i4>
      </vt:variant>
      <vt:variant>
        <vt:i4>2088</vt:i4>
      </vt:variant>
      <vt:variant>
        <vt:i4>1</vt:i4>
      </vt:variant>
      <vt:variant>
        <vt:lpwstr>http://www.print.sakura.ne.jp/print-is58.gif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於一般的學生而言，Maple就像是一個數學小老師，它不但可以輔助數學的學習，同時也可以幫我們驗證定理、公式以及檢查我們的運算結果</dc:title>
  <dc:subject/>
  <dc:creator>Chen Li-Ju</dc:creator>
  <cp:keywords/>
  <dc:description/>
  <cp:lastModifiedBy>昱辰 駱</cp:lastModifiedBy>
  <cp:revision>2</cp:revision>
  <cp:lastPrinted>2022-08-16T07:35:00Z</cp:lastPrinted>
  <dcterms:created xsi:type="dcterms:W3CDTF">2024-03-12T13:14:00Z</dcterms:created>
  <dcterms:modified xsi:type="dcterms:W3CDTF">2024-03-12T13:14:00Z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