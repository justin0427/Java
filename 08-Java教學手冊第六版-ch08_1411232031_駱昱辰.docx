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B15A0DF" w14:textId="77777777" w:rsidR="00ED0DF1" w:rsidRPr="00C82582" w:rsidRDefault="002B6732" w:rsidP="00ED501E">
      <w:pPr>
        <w:pStyle w:val="J2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 w:rsidR="00C82582" w:rsidRPr="00C82582">
        <w:rPr>
          <w:rFonts w:hint="eastAsia"/>
        </w:rPr>
        <w:t>習題</w:t>
      </w:r>
    </w:p>
    <w:p w14:paraId="4B15A0E0" w14:textId="77777777" w:rsidR="00ED0DF1" w:rsidRPr="004D1F8A" w:rsidRDefault="003929AE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FFCC99"/>
        </w:rPr>
      </w:pPr>
      <w:r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>8.</w:t>
      </w:r>
      <w:r w:rsidR="00ED0DF1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1 </w:t>
      </w:r>
      <w:r w:rsidR="00ED0DF1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>認識類別</w:t>
      </w:r>
      <w:r w:rsidR="00ED0DF1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="002179C6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4B15A0E1" w14:textId="77777777" w:rsidR="00125A8B" w:rsidRPr="00804623" w:rsidRDefault="00977F6E" w:rsidP="008676B6">
      <w:pPr>
        <w:pStyle w:val="J"/>
        <w:tabs>
          <w:tab w:val="clear" w:pos="426"/>
          <w:tab w:val="clear" w:pos="840"/>
        </w:tabs>
        <w:spacing w:after="72"/>
        <w:ind w:left="425" w:hanging="425"/>
        <w:rPr>
          <w:iCs/>
          <w:color w:val="FF0000"/>
        </w:rPr>
      </w:pPr>
      <w:r w:rsidRPr="00804623">
        <w:rPr>
          <w:rFonts w:hint="eastAsia"/>
          <w:iCs/>
          <w:color w:val="FF0000"/>
        </w:rPr>
        <w:t>設類別</w:t>
      </w:r>
      <w:r w:rsidRPr="00804623">
        <w:rPr>
          <w:rFonts w:hint="eastAsia"/>
          <w:iCs/>
          <w:color w:val="FF0000"/>
        </w:rPr>
        <w:t>Caaa</w:t>
      </w:r>
      <w:r w:rsidRPr="00804623">
        <w:rPr>
          <w:rFonts w:hint="eastAsia"/>
          <w:iCs/>
          <w:color w:val="FF0000"/>
        </w:rPr>
        <w:t>的定義為：</w:t>
      </w:r>
    </w:p>
    <w:tbl>
      <w:tblPr>
        <w:tblStyle w:val="10"/>
        <w:tblW w:w="704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6622"/>
      </w:tblGrid>
      <w:tr w:rsidR="00804623" w:rsidRPr="00804623" w14:paraId="4B15A0EC" w14:textId="77777777" w:rsidTr="003F2FE9">
        <w:trPr>
          <w:trHeight w:val="1467"/>
        </w:trPr>
        <w:tc>
          <w:tcPr>
            <w:tcW w:w="426" w:type="dxa"/>
            <w:tcBorders>
              <w:top w:val="nil"/>
            </w:tcBorders>
          </w:tcPr>
          <w:p w14:paraId="4B15A0E2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4B15A0E3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4B15A0E4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4B15A0E5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4B15A0E6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</w:tc>
        <w:tc>
          <w:tcPr>
            <w:tcW w:w="6622" w:type="dxa"/>
            <w:tcBorders>
              <w:top w:val="nil"/>
            </w:tcBorders>
          </w:tcPr>
          <w:p w14:paraId="4B15A0E7" w14:textId="77777777" w:rsidR="00252015" w:rsidRPr="00804623" w:rsidRDefault="00252015" w:rsidP="00252015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>class Caaa{</w:t>
            </w:r>
          </w:p>
          <w:p w14:paraId="4B15A0E8" w14:textId="77777777" w:rsidR="00252015" w:rsidRPr="00804623" w:rsidRDefault="00252015" w:rsidP="00252015">
            <w:pPr>
              <w:pStyle w:val="J6"/>
              <w:ind w:firstLineChars="150" w:firstLine="285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>int a;</w:t>
            </w:r>
          </w:p>
          <w:p w14:paraId="4B15A0E9" w14:textId="77777777" w:rsidR="00252015" w:rsidRPr="00804623" w:rsidRDefault="00252015" w:rsidP="00252015">
            <w:pPr>
              <w:pStyle w:val="J6"/>
              <w:ind w:firstLineChars="150" w:firstLine="285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>int b;</w:t>
            </w:r>
          </w:p>
          <w:p w14:paraId="4B15A0EA" w14:textId="77777777" w:rsidR="00252015" w:rsidRPr="00804623" w:rsidRDefault="00252015" w:rsidP="00252015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int c;</w:t>
            </w:r>
          </w:p>
          <w:p w14:paraId="4B15A0EB" w14:textId="77777777" w:rsidR="00AE2BD9" w:rsidRPr="00804623" w:rsidRDefault="00252015" w:rsidP="00252015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>}</w:t>
            </w:r>
          </w:p>
        </w:tc>
      </w:tr>
    </w:tbl>
    <w:p w14:paraId="4B15A0ED" w14:textId="77777777" w:rsidR="00977F6E" w:rsidRPr="00804623" w:rsidRDefault="00977F6E" w:rsidP="008676B6">
      <w:pPr>
        <w:pStyle w:val="JAVA4"/>
        <w:spacing w:beforeLines="50" w:before="120" w:afterLines="50" w:after="120"/>
        <w:ind w:left="425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試在程式碼裡完成下列各敘述：</w:t>
      </w:r>
    </w:p>
    <w:p w14:paraId="4B15A0EE" w14:textId="77777777" w:rsidR="00977F6E" w:rsidRPr="00804623" w:rsidRDefault="00977F6E" w:rsidP="008676B6">
      <w:pPr>
        <w:pStyle w:val="JAVA"/>
        <w:numPr>
          <w:ilvl w:val="0"/>
          <w:numId w:val="10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Pr="00804623">
        <w:rPr>
          <w:rFonts w:hint="eastAsia"/>
          <w:color w:val="FF0000"/>
          <w:sz w:val="20"/>
        </w:rPr>
        <w:t xml:space="preserve">main()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裡建立一個</w:t>
      </w:r>
      <w:r w:rsidRPr="00804623">
        <w:rPr>
          <w:rFonts w:hint="eastAsia"/>
          <w:color w:val="FF0000"/>
          <w:sz w:val="20"/>
        </w:rPr>
        <w:t>Caaa</w:t>
      </w:r>
      <w:r w:rsidRPr="00804623">
        <w:rPr>
          <w:rFonts w:hint="eastAsia"/>
          <w:color w:val="FF0000"/>
          <w:sz w:val="20"/>
        </w:rPr>
        <w:t>類別</w:t>
      </w:r>
      <w:r w:rsidR="00575DBD" w:rsidRPr="00804623">
        <w:rPr>
          <w:rFonts w:hint="eastAsia"/>
          <w:color w:val="FF0000"/>
          <w:sz w:val="20"/>
        </w:rPr>
        <w:t>型別</w:t>
      </w:r>
      <w:r w:rsidRPr="00804623">
        <w:rPr>
          <w:rFonts w:hint="eastAsia"/>
          <w:color w:val="FF0000"/>
          <w:sz w:val="20"/>
        </w:rPr>
        <w:t>的物件</w:t>
      </w:r>
      <w:r w:rsidRPr="00804623">
        <w:rPr>
          <w:rFonts w:hint="eastAsia"/>
          <w:color w:val="FF0000"/>
          <w:sz w:val="20"/>
        </w:rPr>
        <w:t>obj;</w:t>
      </w:r>
    </w:p>
    <w:p w14:paraId="4B15A0EF" w14:textId="77777777" w:rsidR="00977F6E" w:rsidRPr="00804623" w:rsidRDefault="00977F6E" w:rsidP="008676B6">
      <w:pPr>
        <w:pStyle w:val="JAVA"/>
        <w:numPr>
          <w:ilvl w:val="0"/>
          <w:numId w:val="10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將</w:t>
      </w:r>
      <w:r w:rsidRPr="00804623">
        <w:rPr>
          <w:rFonts w:hint="eastAsia"/>
          <w:color w:val="FF0000"/>
          <w:sz w:val="20"/>
        </w:rPr>
        <w:t>obj</w:t>
      </w:r>
      <w:r w:rsidRPr="00804623">
        <w:rPr>
          <w:rFonts w:hint="eastAsia"/>
          <w:color w:val="FF0000"/>
          <w:sz w:val="20"/>
        </w:rPr>
        <w:t>資料成員</w:t>
      </w:r>
      <w:r w:rsidRPr="00804623">
        <w:rPr>
          <w:rFonts w:hint="eastAsia"/>
          <w:color w:val="FF0000"/>
          <w:sz w:val="20"/>
        </w:rPr>
        <w:t>a</w:t>
      </w:r>
      <w:r w:rsidRPr="00804623">
        <w:rPr>
          <w:rFonts w:hint="eastAsia"/>
          <w:color w:val="FF0000"/>
          <w:sz w:val="20"/>
        </w:rPr>
        <w:t>的值設為</w:t>
      </w:r>
      <w:r w:rsidRPr="00804623">
        <w:rPr>
          <w:rFonts w:hint="eastAsia"/>
          <w:color w:val="FF0000"/>
          <w:sz w:val="20"/>
        </w:rPr>
        <w:t>5</w:t>
      </w:r>
      <w:r w:rsidRPr="00804623">
        <w:rPr>
          <w:rFonts w:hint="eastAsia"/>
          <w:color w:val="FF0000"/>
          <w:sz w:val="20"/>
        </w:rPr>
        <w:t>，</w:t>
      </w:r>
      <w:r w:rsidRPr="00804623">
        <w:rPr>
          <w:rFonts w:hint="eastAsia"/>
          <w:color w:val="FF0000"/>
          <w:sz w:val="20"/>
        </w:rPr>
        <w:t>b</w:t>
      </w:r>
      <w:r w:rsidRPr="00804623">
        <w:rPr>
          <w:rFonts w:hint="eastAsia"/>
          <w:color w:val="FF0000"/>
          <w:sz w:val="20"/>
        </w:rPr>
        <w:t>的值設為</w:t>
      </w:r>
      <w:r w:rsidRPr="00804623">
        <w:rPr>
          <w:rFonts w:hint="eastAsia"/>
          <w:color w:val="FF0000"/>
          <w:sz w:val="20"/>
        </w:rPr>
        <w:t>3</w:t>
      </w:r>
      <w:r w:rsidRPr="00804623">
        <w:rPr>
          <w:rFonts w:hint="eastAsia"/>
          <w:color w:val="FF0000"/>
          <w:sz w:val="20"/>
        </w:rPr>
        <w:t>。</w:t>
      </w:r>
    </w:p>
    <w:p w14:paraId="4B15A0F0" w14:textId="77777777" w:rsidR="00977F6E" w:rsidRPr="00804623" w:rsidRDefault="00977F6E" w:rsidP="008676B6">
      <w:pPr>
        <w:pStyle w:val="JAVA"/>
        <w:numPr>
          <w:ilvl w:val="0"/>
          <w:numId w:val="10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計算</w:t>
      </w:r>
      <w:r w:rsidRPr="00804623">
        <w:rPr>
          <w:rFonts w:hint="eastAsia"/>
          <w:color w:val="FF0000"/>
          <w:sz w:val="20"/>
        </w:rPr>
        <w:t>a*b</w:t>
      </w:r>
      <w:r w:rsidRPr="00804623">
        <w:rPr>
          <w:rFonts w:hint="eastAsia"/>
          <w:color w:val="FF0000"/>
          <w:sz w:val="20"/>
        </w:rPr>
        <w:t>之後設給成員</w:t>
      </w:r>
      <w:r w:rsidRPr="00804623">
        <w:rPr>
          <w:rFonts w:hint="eastAsia"/>
          <w:color w:val="FF0000"/>
          <w:sz w:val="20"/>
        </w:rPr>
        <w:t>c</w:t>
      </w:r>
      <w:r w:rsidRPr="00804623">
        <w:rPr>
          <w:rFonts w:hint="eastAsia"/>
          <w:color w:val="FF0000"/>
          <w:sz w:val="20"/>
        </w:rPr>
        <w:t>。</w:t>
      </w:r>
    </w:p>
    <w:p w14:paraId="49BC4D4B" w14:textId="25D6C4BA" w:rsidR="00982F24" w:rsidRPr="00982F24" w:rsidRDefault="00977F6E" w:rsidP="00982F24">
      <w:pPr>
        <w:pStyle w:val="JAVA"/>
        <w:numPr>
          <w:ilvl w:val="0"/>
          <w:numId w:val="10"/>
        </w:numPr>
        <w:tabs>
          <w:tab w:val="clear" w:pos="1324"/>
        </w:tabs>
        <w:spacing w:afterLines="30" w:after="72"/>
        <w:ind w:left="907" w:hanging="340"/>
        <w:rPr>
          <w:iCs/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印出</w:t>
      </w:r>
      <w:r w:rsidRPr="00804623">
        <w:rPr>
          <w:rFonts w:hint="eastAsia"/>
          <w:color w:val="FF0000"/>
          <w:sz w:val="20"/>
        </w:rPr>
        <w:t>a</w:t>
      </w:r>
      <w:r w:rsidRPr="00804623">
        <w:rPr>
          <w:rFonts w:hint="eastAsia"/>
          <w:color w:val="FF0000"/>
          <w:sz w:val="20"/>
        </w:rPr>
        <w:t>、</w:t>
      </w:r>
      <w:r w:rsidRPr="00804623">
        <w:rPr>
          <w:rFonts w:hint="eastAsia"/>
          <w:color w:val="FF0000"/>
          <w:sz w:val="20"/>
        </w:rPr>
        <w:t>b</w:t>
      </w:r>
      <w:r w:rsidRPr="00804623">
        <w:rPr>
          <w:rFonts w:hint="eastAsia"/>
          <w:color w:val="FF0000"/>
          <w:sz w:val="20"/>
        </w:rPr>
        <w:t>與</w:t>
      </w:r>
      <w:r w:rsidRPr="00804623">
        <w:rPr>
          <w:rFonts w:hint="eastAsia"/>
          <w:color w:val="FF0000"/>
          <w:sz w:val="20"/>
        </w:rPr>
        <w:t>c</w:t>
      </w:r>
      <w:r w:rsidRPr="00804623">
        <w:rPr>
          <w:rFonts w:hint="eastAsia"/>
          <w:color w:val="FF0000"/>
          <w:sz w:val="20"/>
        </w:rPr>
        <w:t>的值。</w:t>
      </w:r>
    </w:p>
    <w:p w14:paraId="3175C200" w14:textId="6442BD22" w:rsidR="00982F24" w:rsidRPr="00982F24" w:rsidRDefault="00923F0C" w:rsidP="00982F24">
      <w:pPr>
        <w:pStyle w:val="JAVA"/>
        <w:numPr>
          <w:ilvl w:val="0"/>
          <w:numId w:val="0"/>
        </w:numPr>
        <w:spacing w:afterLines="30" w:after="72"/>
        <w:ind w:left="567"/>
        <w:rPr>
          <w:rFonts w:hint="eastAsia"/>
          <w:iCs/>
          <w:color w:val="FF0000"/>
          <w:sz w:val="20"/>
        </w:rPr>
      </w:pPr>
      <w:r w:rsidRPr="00923F0C">
        <w:rPr>
          <w:iCs/>
          <w:color w:val="FF0000"/>
          <w:sz w:val="20"/>
        </w:rPr>
        <w:lastRenderedPageBreak/>
        <w:drawing>
          <wp:inline distT="0" distB="0" distL="0" distR="0" wp14:anchorId="6F5E9F02" wp14:editId="1C0711E1">
            <wp:extent cx="4229690" cy="6496957"/>
            <wp:effectExtent l="0" t="0" r="0" b="0"/>
            <wp:docPr id="147213808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38088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5E17" w14:textId="77777777" w:rsidR="00982F24" w:rsidRPr="00804623" w:rsidRDefault="00982F24" w:rsidP="00982F24">
      <w:pPr>
        <w:pStyle w:val="JAVA"/>
        <w:numPr>
          <w:ilvl w:val="0"/>
          <w:numId w:val="0"/>
        </w:numPr>
        <w:spacing w:afterLines="30" w:after="72"/>
        <w:ind w:left="737" w:hanging="380"/>
        <w:rPr>
          <w:rFonts w:hint="eastAsia"/>
          <w:iCs/>
          <w:color w:val="FF0000"/>
          <w:sz w:val="20"/>
        </w:rPr>
      </w:pPr>
    </w:p>
    <w:p w14:paraId="4B15A0F2" w14:textId="77777777" w:rsidR="00977F6E" w:rsidRPr="003B58F7" w:rsidRDefault="00977F6E" w:rsidP="008676B6">
      <w:pPr>
        <w:pStyle w:val="J"/>
        <w:tabs>
          <w:tab w:val="clear" w:pos="426"/>
          <w:tab w:val="clear" w:pos="840"/>
        </w:tabs>
        <w:spacing w:after="72"/>
        <w:ind w:left="425" w:hanging="425"/>
        <w:rPr>
          <w:iCs/>
          <w:color w:val="FF0000"/>
        </w:rPr>
      </w:pPr>
      <w:r w:rsidRPr="003B58F7">
        <w:rPr>
          <w:rFonts w:hint="eastAsia"/>
          <w:iCs/>
          <w:color w:val="FF0000"/>
        </w:rPr>
        <w:t>設類別</w:t>
      </w:r>
      <w:r w:rsidRPr="003B58F7">
        <w:rPr>
          <w:rFonts w:hint="eastAsia"/>
          <w:iCs/>
          <w:color w:val="FF0000"/>
        </w:rPr>
        <w:t>Cbbb</w:t>
      </w:r>
      <w:r w:rsidRPr="003B58F7">
        <w:rPr>
          <w:rFonts w:hint="eastAsia"/>
          <w:iCs/>
          <w:color w:val="FF0000"/>
        </w:rPr>
        <w:t>的定義為：</w:t>
      </w:r>
    </w:p>
    <w:tbl>
      <w:tblPr>
        <w:tblStyle w:val="10"/>
        <w:tblW w:w="704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6622"/>
      </w:tblGrid>
      <w:tr w:rsidR="003B58F7" w:rsidRPr="003B58F7" w14:paraId="4B15A0FB" w14:textId="77777777" w:rsidTr="003F2FE9">
        <w:tc>
          <w:tcPr>
            <w:tcW w:w="426" w:type="dxa"/>
            <w:tcBorders>
              <w:top w:val="nil"/>
            </w:tcBorders>
          </w:tcPr>
          <w:p w14:paraId="4B15A0F3" w14:textId="77777777" w:rsidR="00AE2BD9" w:rsidRPr="003B58F7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3B58F7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lastRenderedPageBreak/>
              <w:t>01</w:t>
            </w:r>
          </w:p>
          <w:p w14:paraId="4B15A0F4" w14:textId="77777777" w:rsidR="00AE2BD9" w:rsidRPr="003B58F7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3B58F7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4B15A0F5" w14:textId="77777777" w:rsidR="00AE2BD9" w:rsidRPr="003B58F7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3B58F7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4B15A0F6" w14:textId="77777777" w:rsidR="00AE2BD9" w:rsidRPr="003B58F7" w:rsidRDefault="00F22E51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3B58F7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</w:tc>
        <w:tc>
          <w:tcPr>
            <w:tcW w:w="6622" w:type="dxa"/>
            <w:tcBorders>
              <w:top w:val="nil"/>
            </w:tcBorders>
          </w:tcPr>
          <w:p w14:paraId="4B15A0F7" w14:textId="77777777" w:rsidR="00F22E51" w:rsidRPr="003B58F7" w:rsidRDefault="00F22E51" w:rsidP="00F22E51">
            <w:pPr>
              <w:pStyle w:val="J6"/>
              <w:rPr>
                <w:color w:val="FF0000"/>
              </w:rPr>
            </w:pPr>
            <w:r w:rsidRPr="003B58F7">
              <w:rPr>
                <w:rFonts w:hint="eastAsia"/>
                <w:color w:val="FF0000"/>
              </w:rPr>
              <w:t>class Cbbb{</w:t>
            </w:r>
          </w:p>
          <w:p w14:paraId="4B15A0F8" w14:textId="77777777" w:rsidR="00F22E51" w:rsidRPr="003B58F7" w:rsidRDefault="00F22E51" w:rsidP="00F22E51">
            <w:pPr>
              <w:pStyle w:val="J6"/>
              <w:rPr>
                <w:color w:val="FF0000"/>
              </w:rPr>
            </w:pPr>
            <w:r w:rsidRPr="003B58F7">
              <w:rPr>
                <w:rFonts w:hint="eastAsia"/>
                <w:color w:val="FF0000"/>
              </w:rPr>
              <w:t xml:space="preserve">   double x;</w:t>
            </w:r>
          </w:p>
          <w:p w14:paraId="4B15A0F9" w14:textId="77777777" w:rsidR="00F22E51" w:rsidRPr="003B58F7" w:rsidRDefault="00FC63DD" w:rsidP="00FC63DD">
            <w:pPr>
              <w:pStyle w:val="J6"/>
              <w:rPr>
                <w:color w:val="FF0000"/>
              </w:rPr>
            </w:pPr>
            <w:r w:rsidRPr="003B58F7">
              <w:rPr>
                <w:rFonts w:hint="eastAsia"/>
                <w:color w:val="FF0000"/>
              </w:rPr>
              <w:t xml:space="preserve">   </w:t>
            </w:r>
            <w:r w:rsidR="00F22E51" w:rsidRPr="003B58F7">
              <w:rPr>
                <w:rFonts w:hint="eastAsia"/>
                <w:color w:val="FF0000"/>
              </w:rPr>
              <w:t>double y;</w:t>
            </w:r>
          </w:p>
          <w:p w14:paraId="4B15A0FA" w14:textId="77777777" w:rsidR="00AE2BD9" w:rsidRPr="003B58F7" w:rsidRDefault="00F22E51" w:rsidP="00252015">
            <w:pPr>
              <w:pStyle w:val="J6"/>
              <w:rPr>
                <w:color w:val="FF0000"/>
              </w:rPr>
            </w:pPr>
            <w:r w:rsidRPr="003B58F7">
              <w:rPr>
                <w:rFonts w:hint="eastAsia"/>
                <w:color w:val="FF0000"/>
              </w:rPr>
              <w:t>}</w:t>
            </w:r>
          </w:p>
        </w:tc>
      </w:tr>
    </w:tbl>
    <w:p w14:paraId="4B15A0FC" w14:textId="77777777" w:rsidR="00977F6E" w:rsidRPr="003B58F7" w:rsidRDefault="00977F6E" w:rsidP="00CD7A91">
      <w:pPr>
        <w:pStyle w:val="JAVA4"/>
        <w:spacing w:beforeLines="50" w:before="120" w:afterLines="30" w:after="72"/>
        <w:ind w:left="426"/>
        <w:rPr>
          <w:color w:val="FF0000"/>
          <w:sz w:val="19"/>
          <w:szCs w:val="19"/>
        </w:rPr>
      </w:pPr>
      <w:r w:rsidRPr="003B58F7">
        <w:rPr>
          <w:rFonts w:hint="eastAsia"/>
          <w:color w:val="FF0000"/>
          <w:sz w:val="19"/>
          <w:szCs w:val="19"/>
        </w:rPr>
        <w:t>試在程式碼裡完成下列各敘述：</w:t>
      </w:r>
    </w:p>
    <w:p w14:paraId="4B15A0FD" w14:textId="77777777" w:rsidR="00977F6E" w:rsidRPr="003B58F7" w:rsidRDefault="00977F6E" w:rsidP="00C80224">
      <w:pPr>
        <w:pStyle w:val="JAVA"/>
        <w:numPr>
          <w:ilvl w:val="0"/>
          <w:numId w:val="11"/>
        </w:numPr>
        <w:tabs>
          <w:tab w:val="clear" w:pos="1324"/>
        </w:tabs>
        <w:spacing w:afterLines="30" w:after="72"/>
        <w:ind w:left="907" w:hanging="340"/>
        <w:rPr>
          <w:color w:val="FF0000"/>
          <w:sz w:val="19"/>
          <w:szCs w:val="19"/>
        </w:rPr>
      </w:pPr>
      <w:r w:rsidRPr="003B58F7">
        <w:rPr>
          <w:rFonts w:hint="eastAsia"/>
          <w:color w:val="FF0000"/>
          <w:sz w:val="19"/>
          <w:szCs w:val="19"/>
        </w:rPr>
        <w:t>試在</w:t>
      </w:r>
      <w:r w:rsidRPr="003B58F7">
        <w:rPr>
          <w:rFonts w:hint="eastAsia"/>
          <w:color w:val="FF0000"/>
          <w:sz w:val="19"/>
          <w:szCs w:val="19"/>
        </w:rPr>
        <w:t xml:space="preserve">main() </w:t>
      </w:r>
      <w:r w:rsidR="002D7B69" w:rsidRPr="003B58F7">
        <w:rPr>
          <w:rFonts w:hint="eastAsia"/>
          <w:color w:val="FF0000"/>
          <w:sz w:val="19"/>
          <w:szCs w:val="19"/>
        </w:rPr>
        <w:t>函數</w:t>
      </w:r>
      <w:r w:rsidRPr="003B58F7">
        <w:rPr>
          <w:rFonts w:hint="eastAsia"/>
          <w:color w:val="FF0000"/>
          <w:sz w:val="19"/>
          <w:szCs w:val="19"/>
        </w:rPr>
        <w:t>裡建立</w:t>
      </w:r>
      <w:r w:rsidRPr="003B58F7">
        <w:rPr>
          <w:rFonts w:hint="eastAsia"/>
          <w:color w:val="FF0000"/>
          <w:sz w:val="19"/>
          <w:szCs w:val="19"/>
        </w:rPr>
        <w:t>Cbbb</w:t>
      </w:r>
      <w:r w:rsidRPr="003B58F7">
        <w:rPr>
          <w:rFonts w:hint="eastAsia"/>
          <w:color w:val="FF0000"/>
          <w:sz w:val="19"/>
          <w:szCs w:val="19"/>
        </w:rPr>
        <w:t>類別</w:t>
      </w:r>
      <w:r w:rsidR="00575DBD" w:rsidRPr="003B58F7">
        <w:rPr>
          <w:rFonts w:hint="eastAsia"/>
          <w:color w:val="FF0000"/>
          <w:sz w:val="19"/>
          <w:szCs w:val="19"/>
        </w:rPr>
        <w:t>型別</w:t>
      </w:r>
      <w:r w:rsidRPr="003B58F7">
        <w:rPr>
          <w:rFonts w:hint="eastAsia"/>
          <w:color w:val="FF0000"/>
          <w:sz w:val="19"/>
          <w:szCs w:val="19"/>
        </w:rPr>
        <w:t>的物件</w:t>
      </w:r>
      <w:r w:rsidRPr="003B58F7">
        <w:rPr>
          <w:rFonts w:hint="eastAsia"/>
          <w:color w:val="FF0000"/>
          <w:sz w:val="19"/>
          <w:szCs w:val="19"/>
        </w:rPr>
        <w:t>obj1</w:t>
      </w:r>
      <w:r w:rsidRPr="003B58F7">
        <w:rPr>
          <w:rFonts w:hint="eastAsia"/>
          <w:color w:val="FF0000"/>
          <w:sz w:val="19"/>
          <w:szCs w:val="19"/>
        </w:rPr>
        <w:t>、</w:t>
      </w:r>
      <w:r w:rsidRPr="003B58F7">
        <w:rPr>
          <w:rFonts w:hint="eastAsia"/>
          <w:color w:val="FF0000"/>
          <w:sz w:val="19"/>
          <w:szCs w:val="19"/>
        </w:rPr>
        <w:t>obj2</w:t>
      </w:r>
      <w:r w:rsidRPr="003B58F7">
        <w:rPr>
          <w:rFonts w:hint="eastAsia"/>
          <w:color w:val="FF0000"/>
          <w:sz w:val="19"/>
          <w:szCs w:val="19"/>
        </w:rPr>
        <w:t>與</w:t>
      </w:r>
      <w:r w:rsidRPr="003B58F7">
        <w:rPr>
          <w:rFonts w:hint="eastAsia"/>
          <w:color w:val="FF0000"/>
          <w:sz w:val="19"/>
          <w:szCs w:val="19"/>
        </w:rPr>
        <w:t>avg</w:t>
      </w:r>
      <w:r w:rsidRPr="003B58F7">
        <w:rPr>
          <w:rFonts w:hint="eastAsia"/>
          <w:color w:val="FF0000"/>
          <w:sz w:val="19"/>
          <w:szCs w:val="19"/>
        </w:rPr>
        <w:t>。</w:t>
      </w:r>
    </w:p>
    <w:p w14:paraId="4B15A0FE" w14:textId="77777777" w:rsidR="00977F6E" w:rsidRPr="003B58F7" w:rsidRDefault="00977F6E" w:rsidP="00C80224">
      <w:pPr>
        <w:pStyle w:val="JAVA"/>
        <w:numPr>
          <w:ilvl w:val="0"/>
          <w:numId w:val="11"/>
        </w:numPr>
        <w:tabs>
          <w:tab w:val="clear" w:pos="1324"/>
        </w:tabs>
        <w:spacing w:afterLines="30" w:after="72"/>
        <w:ind w:left="907" w:hanging="340"/>
        <w:rPr>
          <w:color w:val="FF0000"/>
          <w:sz w:val="19"/>
          <w:szCs w:val="19"/>
        </w:rPr>
      </w:pPr>
      <w:r w:rsidRPr="003B58F7">
        <w:rPr>
          <w:rFonts w:hint="eastAsia"/>
          <w:color w:val="FF0000"/>
          <w:sz w:val="19"/>
          <w:szCs w:val="19"/>
        </w:rPr>
        <w:t>將</w:t>
      </w:r>
      <w:r w:rsidRPr="003B58F7">
        <w:rPr>
          <w:rFonts w:hint="eastAsia"/>
          <w:color w:val="FF0000"/>
          <w:sz w:val="19"/>
          <w:szCs w:val="19"/>
        </w:rPr>
        <w:t>obj1</w:t>
      </w:r>
      <w:r w:rsidRPr="003B58F7">
        <w:rPr>
          <w:rFonts w:hint="eastAsia"/>
          <w:color w:val="FF0000"/>
          <w:sz w:val="19"/>
          <w:szCs w:val="19"/>
        </w:rPr>
        <w:t>資料成員</w:t>
      </w:r>
      <w:r w:rsidRPr="003B58F7">
        <w:rPr>
          <w:rFonts w:hint="eastAsia"/>
          <w:color w:val="FF0000"/>
          <w:sz w:val="19"/>
          <w:szCs w:val="19"/>
        </w:rPr>
        <w:t>x</w:t>
      </w:r>
      <w:r w:rsidRPr="003B58F7">
        <w:rPr>
          <w:rFonts w:hint="eastAsia"/>
          <w:color w:val="FF0000"/>
          <w:sz w:val="19"/>
          <w:szCs w:val="19"/>
        </w:rPr>
        <w:t>的值設為</w:t>
      </w:r>
      <w:r w:rsidRPr="003B58F7">
        <w:rPr>
          <w:rFonts w:hint="eastAsia"/>
          <w:color w:val="FF0000"/>
          <w:sz w:val="19"/>
          <w:szCs w:val="19"/>
        </w:rPr>
        <w:t>5.2</w:t>
      </w:r>
      <w:r w:rsidRPr="003B58F7">
        <w:rPr>
          <w:rFonts w:hint="eastAsia"/>
          <w:color w:val="FF0000"/>
          <w:sz w:val="19"/>
          <w:szCs w:val="19"/>
        </w:rPr>
        <w:t>，</w:t>
      </w:r>
      <w:r w:rsidRPr="003B58F7">
        <w:rPr>
          <w:rFonts w:hint="eastAsia"/>
          <w:color w:val="FF0000"/>
          <w:sz w:val="19"/>
          <w:szCs w:val="19"/>
        </w:rPr>
        <w:t>y</w:t>
      </w:r>
      <w:r w:rsidRPr="003B58F7">
        <w:rPr>
          <w:rFonts w:hint="eastAsia"/>
          <w:color w:val="FF0000"/>
          <w:sz w:val="19"/>
          <w:szCs w:val="19"/>
        </w:rPr>
        <w:t>的值設為</w:t>
      </w:r>
      <w:r w:rsidRPr="003B58F7">
        <w:rPr>
          <w:rFonts w:hint="eastAsia"/>
          <w:color w:val="FF0000"/>
          <w:sz w:val="19"/>
          <w:szCs w:val="19"/>
        </w:rPr>
        <w:t>3.9</w:t>
      </w:r>
      <w:r w:rsidRPr="003B58F7">
        <w:rPr>
          <w:rFonts w:hint="eastAsia"/>
          <w:color w:val="FF0000"/>
          <w:sz w:val="19"/>
          <w:szCs w:val="19"/>
        </w:rPr>
        <w:t>。</w:t>
      </w:r>
    </w:p>
    <w:p w14:paraId="4B15A0FF" w14:textId="77777777" w:rsidR="00977F6E" w:rsidRPr="003B58F7" w:rsidRDefault="00977F6E" w:rsidP="00C80224">
      <w:pPr>
        <w:pStyle w:val="JAVA"/>
        <w:numPr>
          <w:ilvl w:val="0"/>
          <w:numId w:val="11"/>
        </w:numPr>
        <w:tabs>
          <w:tab w:val="clear" w:pos="1324"/>
        </w:tabs>
        <w:spacing w:afterLines="30" w:after="72"/>
        <w:ind w:left="907" w:hanging="340"/>
        <w:rPr>
          <w:color w:val="FF0000"/>
          <w:sz w:val="19"/>
          <w:szCs w:val="19"/>
        </w:rPr>
      </w:pPr>
      <w:r w:rsidRPr="003B58F7">
        <w:rPr>
          <w:rFonts w:hint="eastAsia"/>
          <w:color w:val="FF0000"/>
          <w:sz w:val="19"/>
          <w:szCs w:val="19"/>
        </w:rPr>
        <w:t>將</w:t>
      </w:r>
      <w:r w:rsidRPr="003B58F7">
        <w:rPr>
          <w:rFonts w:hint="eastAsia"/>
          <w:color w:val="FF0000"/>
          <w:sz w:val="19"/>
          <w:szCs w:val="19"/>
        </w:rPr>
        <w:t>obj2</w:t>
      </w:r>
      <w:r w:rsidRPr="003B58F7">
        <w:rPr>
          <w:rFonts w:hint="eastAsia"/>
          <w:color w:val="FF0000"/>
          <w:sz w:val="19"/>
          <w:szCs w:val="19"/>
        </w:rPr>
        <w:t>資料成員</w:t>
      </w:r>
      <w:r w:rsidRPr="003B58F7">
        <w:rPr>
          <w:rFonts w:hint="eastAsia"/>
          <w:color w:val="FF0000"/>
          <w:sz w:val="19"/>
          <w:szCs w:val="19"/>
        </w:rPr>
        <w:t>x</w:t>
      </w:r>
      <w:r w:rsidRPr="003B58F7">
        <w:rPr>
          <w:rFonts w:hint="eastAsia"/>
          <w:color w:val="FF0000"/>
          <w:sz w:val="19"/>
          <w:szCs w:val="19"/>
        </w:rPr>
        <w:t>的值設為</w:t>
      </w:r>
      <w:r w:rsidRPr="003B58F7">
        <w:rPr>
          <w:rFonts w:hint="eastAsia"/>
          <w:color w:val="FF0000"/>
          <w:sz w:val="19"/>
          <w:szCs w:val="19"/>
        </w:rPr>
        <w:t>6.5</w:t>
      </w:r>
      <w:r w:rsidRPr="003B58F7">
        <w:rPr>
          <w:rFonts w:hint="eastAsia"/>
          <w:color w:val="FF0000"/>
          <w:sz w:val="19"/>
          <w:szCs w:val="19"/>
        </w:rPr>
        <w:t>，</w:t>
      </w:r>
      <w:r w:rsidRPr="003B58F7">
        <w:rPr>
          <w:rFonts w:hint="eastAsia"/>
          <w:color w:val="FF0000"/>
          <w:sz w:val="19"/>
          <w:szCs w:val="19"/>
        </w:rPr>
        <w:t>y</w:t>
      </w:r>
      <w:r w:rsidRPr="003B58F7">
        <w:rPr>
          <w:rFonts w:hint="eastAsia"/>
          <w:color w:val="FF0000"/>
          <w:sz w:val="19"/>
          <w:szCs w:val="19"/>
        </w:rPr>
        <w:t>的值設為</w:t>
      </w:r>
      <w:r w:rsidRPr="003B58F7">
        <w:rPr>
          <w:rFonts w:hint="eastAsia"/>
          <w:color w:val="FF0000"/>
          <w:sz w:val="19"/>
          <w:szCs w:val="19"/>
        </w:rPr>
        <w:t>4.6</w:t>
      </w:r>
      <w:r w:rsidRPr="003B58F7">
        <w:rPr>
          <w:rFonts w:hint="eastAsia"/>
          <w:color w:val="FF0000"/>
          <w:sz w:val="19"/>
          <w:szCs w:val="19"/>
        </w:rPr>
        <w:t>。</w:t>
      </w:r>
    </w:p>
    <w:p w14:paraId="4B15A100" w14:textId="77777777" w:rsidR="00977F6E" w:rsidRDefault="00977F6E" w:rsidP="009632B7">
      <w:pPr>
        <w:pStyle w:val="JAVA"/>
        <w:numPr>
          <w:ilvl w:val="0"/>
          <w:numId w:val="11"/>
        </w:numPr>
        <w:tabs>
          <w:tab w:val="clear" w:pos="1324"/>
        </w:tabs>
        <w:spacing w:afterLines="30" w:after="72"/>
        <w:ind w:left="907" w:hanging="340"/>
        <w:rPr>
          <w:color w:val="FF0000"/>
          <w:sz w:val="19"/>
          <w:szCs w:val="19"/>
        </w:rPr>
      </w:pPr>
      <w:r w:rsidRPr="003B58F7">
        <w:rPr>
          <w:rFonts w:hint="eastAsia"/>
          <w:color w:val="FF0000"/>
          <w:sz w:val="19"/>
          <w:szCs w:val="19"/>
        </w:rPr>
        <w:t>將</w:t>
      </w:r>
      <w:r w:rsidRPr="003B58F7">
        <w:rPr>
          <w:rFonts w:hint="eastAsia"/>
          <w:color w:val="FF0000"/>
          <w:sz w:val="19"/>
          <w:szCs w:val="19"/>
        </w:rPr>
        <w:t>obj1</w:t>
      </w:r>
      <w:r w:rsidRPr="003B58F7">
        <w:rPr>
          <w:rFonts w:hint="eastAsia"/>
          <w:color w:val="FF0000"/>
          <w:sz w:val="19"/>
          <w:szCs w:val="19"/>
        </w:rPr>
        <w:t>與</w:t>
      </w:r>
      <w:r w:rsidRPr="003B58F7">
        <w:rPr>
          <w:rFonts w:hint="eastAsia"/>
          <w:color w:val="FF0000"/>
          <w:sz w:val="19"/>
          <w:szCs w:val="19"/>
        </w:rPr>
        <w:t>obj2</w:t>
      </w:r>
      <w:r w:rsidRPr="003B58F7">
        <w:rPr>
          <w:rFonts w:hint="eastAsia"/>
          <w:color w:val="FF0000"/>
          <w:sz w:val="19"/>
          <w:szCs w:val="19"/>
        </w:rPr>
        <w:t>的</w:t>
      </w:r>
      <w:r w:rsidRPr="003B58F7">
        <w:rPr>
          <w:rFonts w:hint="eastAsia"/>
          <w:color w:val="FF0000"/>
          <w:sz w:val="19"/>
          <w:szCs w:val="19"/>
        </w:rPr>
        <w:t>x</w:t>
      </w:r>
      <w:r w:rsidRPr="003B58F7">
        <w:rPr>
          <w:rFonts w:hint="eastAsia"/>
          <w:color w:val="FF0000"/>
          <w:sz w:val="19"/>
          <w:szCs w:val="19"/>
        </w:rPr>
        <w:t>值平均後，指定給</w:t>
      </w:r>
      <w:r w:rsidRPr="003B58F7">
        <w:rPr>
          <w:rFonts w:hint="eastAsia"/>
          <w:color w:val="FF0000"/>
          <w:sz w:val="19"/>
          <w:szCs w:val="19"/>
        </w:rPr>
        <w:t>avg</w:t>
      </w:r>
      <w:r w:rsidRPr="003B58F7">
        <w:rPr>
          <w:rFonts w:hint="eastAsia"/>
          <w:color w:val="FF0000"/>
          <w:sz w:val="19"/>
          <w:szCs w:val="19"/>
        </w:rPr>
        <w:t>的</w:t>
      </w:r>
      <w:r w:rsidRPr="003B58F7">
        <w:rPr>
          <w:rFonts w:hint="eastAsia"/>
          <w:color w:val="FF0000"/>
          <w:sz w:val="19"/>
          <w:szCs w:val="19"/>
        </w:rPr>
        <w:t>x</w:t>
      </w:r>
      <w:r w:rsidRPr="003B58F7">
        <w:rPr>
          <w:rFonts w:hint="eastAsia"/>
          <w:color w:val="FF0000"/>
          <w:sz w:val="19"/>
          <w:szCs w:val="19"/>
        </w:rPr>
        <w:t>存放</w:t>
      </w:r>
      <w:r w:rsidR="00872CA0" w:rsidRPr="003B58F7">
        <w:rPr>
          <w:rFonts w:hint="eastAsia"/>
          <w:color w:val="FF0000"/>
          <w:sz w:val="19"/>
          <w:szCs w:val="19"/>
        </w:rPr>
        <w:t>，並</w:t>
      </w:r>
      <w:r w:rsidRPr="003B58F7">
        <w:rPr>
          <w:rFonts w:hint="eastAsia"/>
          <w:color w:val="FF0000"/>
          <w:sz w:val="19"/>
          <w:szCs w:val="19"/>
        </w:rPr>
        <w:t>將</w:t>
      </w:r>
      <w:r w:rsidRPr="003B58F7">
        <w:rPr>
          <w:rFonts w:hint="eastAsia"/>
          <w:color w:val="FF0000"/>
          <w:sz w:val="19"/>
          <w:szCs w:val="19"/>
        </w:rPr>
        <w:t>obj1</w:t>
      </w:r>
      <w:r w:rsidRPr="003B58F7">
        <w:rPr>
          <w:rFonts w:hint="eastAsia"/>
          <w:color w:val="FF0000"/>
          <w:sz w:val="19"/>
          <w:szCs w:val="19"/>
        </w:rPr>
        <w:t>與</w:t>
      </w:r>
      <w:r w:rsidRPr="003B58F7">
        <w:rPr>
          <w:rFonts w:hint="eastAsia"/>
          <w:color w:val="FF0000"/>
          <w:sz w:val="19"/>
          <w:szCs w:val="19"/>
        </w:rPr>
        <w:t>obj2</w:t>
      </w:r>
      <w:r w:rsidRPr="003B58F7">
        <w:rPr>
          <w:rFonts w:hint="eastAsia"/>
          <w:color w:val="FF0000"/>
          <w:sz w:val="19"/>
          <w:szCs w:val="19"/>
        </w:rPr>
        <w:t>的</w:t>
      </w:r>
      <w:r w:rsidRPr="003B58F7">
        <w:rPr>
          <w:rFonts w:hint="eastAsia"/>
          <w:color w:val="FF0000"/>
          <w:sz w:val="19"/>
          <w:szCs w:val="19"/>
        </w:rPr>
        <w:t>y</w:t>
      </w:r>
      <w:r w:rsidRPr="003B58F7">
        <w:rPr>
          <w:rFonts w:hint="eastAsia"/>
          <w:color w:val="FF0000"/>
          <w:sz w:val="19"/>
          <w:szCs w:val="19"/>
        </w:rPr>
        <w:t>值平均後，指定給</w:t>
      </w:r>
      <w:r w:rsidRPr="003B58F7">
        <w:rPr>
          <w:rFonts w:hint="eastAsia"/>
          <w:color w:val="FF0000"/>
          <w:sz w:val="19"/>
          <w:szCs w:val="19"/>
        </w:rPr>
        <w:t>avg</w:t>
      </w:r>
      <w:r w:rsidRPr="003B58F7">
        <w:rPr>
          <w:rFonts w:hint="eastAsia"/>
          <w:color w:val="FF0000"/>
          <w:sz w:val="19"/>
          <w:szCs w:val="19"/>
        </w:rPr>
        <w:t>的</w:t>
      </w:r>
      <w:r w:rsidRPr="003B58F7">
        <w:rPr>
          <w:rFonts w:hint="eastAsia"/>
          <w:color w:val="FF0000"/>
          <w:sz w:val="19"/>
          <w:szCs w:val="19"/>
        </w:rPr>
        <w:t>y</w:t>
      </w:r>
      <w:r w:rsidR="00872CA0" w:rsidRPr="003B58F7">
        <w:rPr>
          <w:rFonts w:hint="eastAsia"/>
          <w:color w:val="FF0000"/>
          <w:sz w:val="19"/>
          <w:szCs w:val="19"/>
        </w:rPr>
        <w:t>存放，然後</w:t>
      </w:r>
      <w:r w:rsidRPr="003B58F7">
        <w:rPr>
          <w:rFonts w:hint="eastAsia"/>
          <w:color w:val="FF0000"/>
          <w:sz w:val="19"/>
          <w:szCs w:val="19"/>
        </w:rPr>
        <w:t>印出</w:t>
      </w:r>
      <w:r w:rsidRPr="003B58F7">
        <w:rPr>
          <w:rFonts w:hint="eastAsia"/>
          <w:color w:val="FF0000"/>
          <w:sz w:val="19"/>
          <w:szCs w:val="19"/>
        </w:rPr>
        <w:t>obj1</w:t>
      </w:r>
      <w:r w:rsidRPr="003B58F7">
        <w:rPr>
          <w:rFonts w:hint="eastAsia"/>
          <w:color w:val="FF0000"/>
          <w:sz w:val="19"/>
          <w:szCs w:val="19"/>
        </w:rPr>
        <w:t>、</w:t>
      </w:r>
      <w:r w:rsidRPr="003B58F7">
        <w:rPr>
          <w:rFonts w:hint="eastAsia"/>
          <w:color w:val="FF0000"/>
          <w:sz w:val="19"/>
          <w:szCs w:val="19"/>
        </w:rPr>
        <w:t>obj2</w:t>
      </w:r>
      <w:r w:rsidRPr="003B58F7">
        <w:rPr>
          <w:rFonts w:hint="eastAsia"/>
          <w:color w:val="FF0000"/>
          <w:sz w:val="19"/>
          <w:szCs w:val="19"/>
        </w:rPr>
        <w:t>與</w:t>
      </w:r>
      <w:r w:rsidRPr="003B58F7">
        <w:rPr>
          <w:rFonts w:hint="eastAsia"/>
          <w:color w:val="FF0000"/>
          <w:sz w:val="19"/>
          <w:szCs w:val="19"/>
        </w:rPr>
        <w:t>avg</w:t>
      </w:r>
      <w:r w:rsidR="00675564" w:rsidRPr="003B58F7">
        <w:rPr>
          <w:rFonts w:hint="eastAsia"/>
          <w:color w:val="FF0000"/>
          <w:sz w:val="19"/>
          <w:szCs w:val="19"/>
        </w:rPr>
        <w:t>物件中成員</w:t>
      </w:r>
      <w:r w:rsidR="00675564" w:rsidRPr="003B58F7">
        <w:rPr>
          <w:rFonts w:hint="eastAsia"/>
          <w:color w:val="FF0000"/>
          <w:sz w:val="19"/>
          <w:szCs w:val="19"/>
        </w:rPr>
        <w:t>x</w:t>
      </w:r>
      <w:r w:rsidR="00675564" w:rsidRPr="003B58F7">
        <w:rPr>
          <w:rFonts w:hint="eastAsia"/>
          <w:color w:val="FF0000"/>
          <w:sz w:val="19"/>
          <w:szCs w:val="19"/>
        </w:rPr>
        <w:t>與</w:t>
      </w:r>
      <w:r w:rsidR="00675564" w:rsidRPr="003B58F7">
        <w:rPr>
          <w:rFonts w:hint="eastAsia"/>
          <w:color w:val="FF0000"/>
          <w:sz w:val="19"/>
          <w:szCs w:val="19"/>
        </w:rPr>
        <w:t>y</w:t>
      </w:r>
      <w:r w:rsidRPr="003B58F7">
        <w:rPr>
          <w:rFonts w:hint="eastAsia"/>
          <w:color w:val="FF0000"/>
          <w:sz w:val="19"/>
          <w:szCs w:val="19"/>
        </w:rPr>
        <w:t>的值。</w:t>
      </w:r>
    </w:p>
    <w:p w14:paraId="26D974BD" w14:textId="41001D93" w:rsidR="00982F24" w:rsidRPr="003B58F7" w:rsidRDefault="00923F0C" w:rsidP="00923F0C">
      <w:pPr>
        <w:pStyle w:val="JAVA"/>
        <w:numPr>
          <w:ilvl w:val="0"/>
          <w:numId w:val="0"/>
        </w:numPr>
        <w:tabs>
          <w:tab w:val="left" w:pos="1304"/>
        </w:tabs>
        <w:spacing w:afterLines="30" w:after="72"/>
        <w:ind w:left="737" w:hanging="380"/>
        <w:rPr>
          <w:rFonts w:hint="eastAsia"/>
          <w:color w:val="FF0000"/>
          <w:sz w:val="19"/>
          <w:szCs w:val="19"/>
        </w:rPr>
      </w:pPr>
      <w:r>
        <w:rPr>
          <w:color w:val="FF0000"/>
          <w:sz w:val="19"/>
          <w:szCs w:val="19"/>
        </w:rPr>
        <w:tab/>
      </w:r>
      <w:r>
        <w:rPr>
          <w:color w:val="FF0000"/>
          <w:sz w:val="19"/>
          <w:szCs w:val="19"/>
        </w:rPr>
        <w:tab/>
      </w:r>
      <w:r w:rsidRPr="00923F0C">
        <w:rPr>
          <w:color w:val="FF0000"/>
          <w:sz w:val="19"/>
          <w:szCs w:val="19"/>
        </w:rPr>
        <w:drawing>
          <wp:inline distT="0" distB="0" distL="0" distR="0" wp14:anchorId="3C7B6A77" wp14:editId="7377836B">
            <wp:extent cx="4824730" cy="4046220"/>
            <wp:effectExtent l="0" t="0" r="0" b="0"/>
            <wp:docPr id="32988824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88243" name="圖片 1" descr="一張含有 文字, 螢幕擷取畫面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101" w14:textId="77777777" w:rsidR="00977F6E" w:rsidRPr="00804623" w:rsidRDefault="00977F6E" w:rsidP="00125A8B">
      <w:pPr>
        <w:pStyle w:val="J"/>
        <w:tabs>
          <w:tab w:val="clear" w:pos="426"/>
          <w:tab w:val="clear" w:pos="840"/>
        </w:tabs>
        <w:spacing w:after="72"/>
        <w:ind w:left="426" w:hanging="426"/>
        <w:rPr>
          <w:iCs/>
          <w:color w:val="FF0000"/>
        </w:rPr>
      </w:pPr>
      <w:r w:rsidRPr="00804623">
        <w:rPr>
          <w:rFonts w:hint="eastAsia"/>
          <w:iCs/>
          <w:color w:val="FF0000"/>
        </w:rPr>
        <w:lastRenderedPageBreak/>
        <w:t>設類別</w:t>
      </w:r>
      <w:r w:rsidRPr="00804623">
        <w:rPr>
          <w:rFonts w:hint="eastAsia"/>
          <w:iCs/>
          <w:color w:val="FF0000"/>
        </w:rPr>
        <w:t>Cddd</w:t>
      </w:r>
      <w:r w:rsidRPr="00804623">
        <w:rPr>
          <w:rFonts w:hint="eastAsia"/>
          <w:iCs/>
          <w:color w:val="FF0000"/>
        </w:rPr>
        <w:t>的定義為：</w:t>
      </w:r>
    </w:p>
    <w:tbl>
      <w:tblPr>
        <w:tblStyle w:val="10"/>
        <w:tblW w:w="7034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6608"/>
      </w:tblGrid>
      <w:tr w:rsidR="00804623" w:rsidRPr="00804623" w14:paraId="4B15A10C" w14:textId="77777777" w:rsidTr="003F2FE9">
        <w:tc>
          <w:tcPr>
            <w:tcW w:w="426" w:type="dxa"/>
            <w:tcBorders>
              <w:top w:val="nil"/>
            </w:tcBorders>
          </w:tcPr>
          <w:p w14:paraId="4B15A102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4B15A103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4B15A104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4B15A105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4B15A106" w14:textId="77777777" w:rsidR="00AE2BD9" w:rsidRPr="00804623" w:rsidRDefault="00F22E51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</w:tc>
        <w:tc>
          <w:tcPr>
            <w:tcW w:w="6608" w:type="dxa"/>
            <w:tcBorders>
              <w:top w:val="nil"/>
            </w:tcBorders>
          </w:tcPr>
          <w:p w14:paraId="4B15A107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>class Cddd{</w:t>
            </w:r>
          </w:p>
          <w:p w14:paraId="4B15A108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String name;</w:t>
            </w:r>
          </w:p>
          <w:p w14:paraId="4B15A109" w14:textId="77777777" w:rsidR="00F22E51" w:rsidRPr="00804623" w:rsidRDefault="001777C9" w:rsidP="00F22E51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</w:t>
            </w:r>
            <w:r w:rsidR="00F22E51" w:rsidRPr="00804623">
              <w:rPr>
                <w:rFonts w:hint="eastAsia"/>
                <w:color w:val="FF0000"/>
              </w:rPr>
              <w:t>double height;</w:t>
            </w:r>
          </w:p>
          <w:p w14:paraId="4B15A10A" w14:textId="77777777" w:rsidR="00F22E51" w:rsidRPr="00804623" w:rsidRDefault="001777C9" w:rsidP="00F22E51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</w:t>
            </w:r>
            <w:r w:rsidR="00F22E51" w:rsidRPr="00804623">
              <w:rPr>
                <w:rFonts w:hint="eastAsia"/>
                <w:color w:val="FF0000"/>
              </w:rPr>
              <w:t>double weight;</w:t>
            </w:r>
          </w:p>
          <w:p w14:paraId="4B15A10B" w14:textId="77777777" w:rsidR="00AE2BD9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>}</w:t>
            </w:r>
          </w:p>
        </w:tc>
      </w:tr>
    </w:tbl>
    <w:p w14:paraId="4B15A10D" w14:textId="77777777" w:rsidR="00977F6E" w:rsidRPr="00804623" w:rsidRDefault="00977F6E" w:rsidP="007F2208">
      <w:pPr>
        <w:pStyle w:val="JAVA4"/>
        <w:spacing w:beforeLines="50" w:before="120" w:afterLines="30" w:after="72"/>
        <w:ind w:left="426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試在程式碼裡完成下列各敘述：</w:t>
      </w:r>
    </w:p>
    <w:p w14:paraId="4B15A10E" w14:textId="77777777" w:rsidR="00977F6E" w:rsidRPr="00804623" w:rsidRDefault="00977F6E" w:rsidP="00C80224">
      <w:pPr>
        <w:pStyle w:val="JAVA"/>
        <w:numPr>
          <w:ilvl w:val="0"/>
          <w:numId w:val="12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Pr="00804623">
        <w:rPr>
          <w:rFonts w:hint="eastAsia"/>
          <w:color w:val="FF0000"/>
          <w:sz w:val="20"/>
        </w:rPr>
        <w:t xml:space="preserve">main()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裡建立</w:t>
      </w:r>
      <w:r w:rsidRPr="00804623">
        <w:rPr>
          <w:rFonts w:hint="eastAsia"/>
          <w:color w:val="FF0000"/>
          <w:sz w:val="20"/>
        </w:rPr>
        <w:t>Cddd</w:t>
      </w:r>
      <w:r w:rsidRPr="00804623">
        <w:rPr>
          <w:rFonts w:hint="eastAsia"/>
          <w:color w:val="FF0000"/>
          <w:sz w:val="20"/>
        </w:rPr>
        <w:t>類別</w:t>
      </w:r>
      <w:r w:rsidR="00575DBD" w:rsidRPr="00804623">
        <w:rPr>
          <w:rFonts w:hint="eastAsia"/>
          <w:color w:val="FF0000"/>
          <w:sz w:val="20"/>
        </w:rPr>
        <w:t>型別</w:t>
      </w:r>
      <w:r w:rsidRPr="00804623">
        <w:rPr>
          <w:rFonts w:hint="eastAsia"/>
          <w:color w:val="FF0000"/>
          <w:sz w:val="20"/>
        </w:rPr>
        <w:t>的物件</w:t>
      </w:r>
      <w:r w:rsidRPr="00804623">
        <w:rPr>
          <w:rFonts w:hint="eastAsia"/>
          <w:color w:val="FF0000"/>
          <w:sz w:val="20"/>
        </w:rPr>
        <w:t>student</w:t>
      </w:r>
      <w:r w:rsidRPr="00804623">
        <w:rPr>
          <w:rFonts w:hint="eastAsia"/>
          <w:color w:val="FF0000"/>
          <w:sz w:val="20"/>
        </w:rPr>
        <w:t>。</w:t>
      </w:r>
    </w:p>
    <w:p w14:paraId="4B15A10F" w14:textId="77777777" w:rsidR="00977F6E" w:rsidRPr="00804623" w:rsidRDefault="00977F6E" w:rsidP="00C80224">
      <w:pPr>
        <w:pStyle w:val="JAVA"/>
        <w:numPr>
          <w:ilvl w:val="0"/>
          <w:numId w:val="12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將</w:t>
      </w:r>
      <w:r w:rsidRPr="00804623">
        <w:rPr>
          <w:rFonts w:hint="eastAsia"/>
          <w:color w:val="FF0000"/>
          <w:sz w:val="20"/>
        </w:rPr>
        <w:t>student</w:t>
      </w:r>
      <w:r w:rsidR="001777C9" w:rsidRPr="00804623">
        <w:rPr>
          <w:color w:val="FF0000"/>
          <w:sz w:val="20"/>
        </w:rPr>
        <w:t>的</w:t>
      </w:r>
      <w:r w:rsidRPr="00804623">
        <w:rPr>
          <w:rFonts w:hint="eastAsia"/>
          <w:color w:val="FF0000"/>
          <w:sz w:val="20"/>
        </w:rPr>
        <w:t>資料成員</w:t>
      </w:r>
      <w:r w:rsidRPr="00804623">
        <w:rPr>
          <w:rFonts w:hint="eastAsia"/>
          <w:color w:val="FF0000"/>
          <w:sz w:val="20"/>
        </w:rPr>
        <w:t>name</w:t>
      </w:r>
      <w:r w:rsidRPr="00804623">
        <w:rPr>
          <w:rFonts w:hint="eastAsia"/>
          <w:color w:val="FF0000"/>
          <w:sz w:val="20"/>
        </w:rPr>
        <w:t>設值為</w:t>
      </w:r>
      <w:r w:rsidR="00675564" w:rsidRPr="00804623">
        <w:rPr>
          <w:rFonts w:hint="eastAsia"/>
          <w:color w:val="FF0000"/>
          <w:sz w:val="20"/>
        </w:rPr>
        <w:t xml:space="preserve"> </w:t>
      </w:r>
      <w:r w:rsidRPr="00804623">
        <w:rPr>
          <w:color w:val="FF0000"/>
          <w:sz w:val="20"/>
        </w:rPr>
        <w:t>"Sandy</w:t>
      </w:r>
      <w:r w:rsidRPr="00804623">
        <w:rPr>
          <w:rFonts w:ascii="華康細圓體"/>
          <w:color w:val="FF0000"/>
          <w:sz w:val="20"/>
        </w:rPr>
        <w:t>"</w:t>
      </w:r>
      <w:r w:rsidRPr="00804623">
        <w:rPr>
          <w:rFonts w:ascii="華康細圓體" w:hint="eastAsia"/>
          <w:color w:val="FF0000"/>
          <w:sz w:val="20"/>
        </w:rPr>
        <w:t>，</w:t>
      </w:r>
      <w:r w:rsidRPr="00804623">
        <w:rPr>
          <w:rFonts w:hint="eastAsia"/>
          <w:color w:val="FF0000"/>
          <w:sz w:val="20"/>
        </w:rPr>
        <w:t>height</w:t>
      </w:r>
      <w:r w:rsidRPr="00804623">
        <w:rPr>
          <w:rFonts w:hint="eastAsia"/>
          <w:color w:val="FF0000"/>
          <w:sz w:val="20"/>
        </w:rPr>
        <w:t>設為</w:t>
      </w:r>
      <w:r w:rsidR="00675564" w:rsidRPr="00804623">
        <w:rPr>
          <w:rFonts w:hint="eastAsia"/>
          <w:color w:val="FF0000"/>
          <w:sz w:val="20"/>
        </w:rPr>
        <w:t>1</w:t>
      </w:r>
      <w:r w:rsidR="00675564" w:rsidRPr="00804623">
        <w:rPr>
          <w:color w:val="FF0000"/>
          <w:sz w:val="20"/>
        </w:rPr>
        <w:t>.</w:t>
      </w:r>
      <w:r w:rsidR="00675564" w:rsidRPr="00804623">
        <w:rPr>
          <w:rFonts w:hint="eastAsia"/>
          <w:color w:val="FF0000"/>
          <w:sz w:val="20"/>
        </w:rPr>
        <w:t>65</w:t>
      </w:r>
      <w:r w:rsidR="00675564" w:rsidRPr="00804623">
        <w:rPr>
          <w:color w:val="FF0000"/>
          <w:sz w:val="20"/>
        </w:rPr>
        <w:t>5</w:t>
      </w:r>
      <w:r w:rsidRPr="00804623">
        <w:rPr>
          <w:rFonts w:hint="eastAsia"/>
          <w:color w:val="FF0000"/>
          <w:sz w:val="20"/>
        </w:rPr>
        <w:t>（單位為公</w:t>
      </w:r>
      <w:r w:rsidR="00675564" w:rsidRPr="00804623">
        <w:rPr>
          <w:rFonts w:hint="eastAsia"/>
          <w:color w:val="FF0000"/>
          <w:sz w:val="20"/>
        </w:rPr>
        <w:t>尺</w:t>
      </w:r>
      <w:r w:rsidRPr="00804623">
        <w:rPr>
          <w:rFonts w:hint="eastAsia"/>
          <w:color w:val="FF0000"/>
          <w:sz w:val="20"/>
        </w:rPr>
        <w:t>），</w:t>
      </w:r>
      <w:r w:rsidRPr="00804623">
        <w:rPr>
          <w:rFonts w:hint="eastAsia"/>
          <w:color w:val="FF0000"/>
          <w:sz w:val="20"/>
        </w:rPr>
        <w:t>weight</w:t>
      </w:r>
      <w:r w:rsidRPr="00804623">
        <w:rPr>
          <w:rFonts w:hint="eastAsia"/>
          <w:color w:val="FF0000"/>
          <w:sz w:val="20"/>
        </w:rPr>
        <w:t>的值設為</w:t>
      </w:r>
      <w:r w:rsidRPr="00804623">
        <w:rPr>
          <w:rFonts w:hint="eastAsia"/>
          <w:color w:val="FF0000"/>
          <w:sz w:val="20"/>
        </w:rPr>
        <w:t>58.2</w:t>
      </w:r>
      <w:r w:rsidRPr="00804623">
        <w:rPr>
          <w:rFonts w:hint="eastAsia"/>
          <w:color w:val="FF0000"/>
          <w:sz w:val="20"/>
        </w:rPr>
        <w:t>（單位為公斤）。</w:t>
      </w:r>
    </w:p>
    <w:p w14:paraId="4B15A110" w14:textId="77777777" w:rsidR="00977F6E" w:rsidRPr="00804623" w:rsidRDefault="00675564" w:rsidP="00C80224">
      <w:pPr>
        <w:pStyle w:val="JAVA"/>
        <w:numPr>
          <w:ilvl w:val="0"/>
          <w:numId w:val="12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已知計算</w:t>
      </w:r>
      <w:r w:rsidRPr="00804623">
        <w:rPr>
          <w:color w:val="FF0000"/>
          <w:sz w:val="20"/>
        </w:rPr>
        <w:t>身體質量指數</w:t>
      </w:r>
      <w:r w:rsidRPr="00804623">
        <w:rPr>
          <w:rFonts w:hint="eastAsia"/>
          <w:color w:val="FF0000"/>
          <w:sz w:val="20"/>
        </w:rPr>
        <w:t>BMI</w:t>
      </w:r>
      <w:r w:rsidRPr="00804623">
        <w:rPr>
          <w:rFonts w:hint="eastAsia"/>
          <w:color w:val="FF0000"/>
          <w:sz w:val="20"/>
        </w:rPr>
        <w:t>值的公式為</w:t>
      </w:r>
      <m:oMath>
        <m:r>
          <m:rPr>
            <m:sty m:val="p"/>
          </m:rPr>
          <w:rPr>
            <w:rFonts w:ascii="Cambria Math" w:hAnsi="Cambria Math"/>
            <w:color w:val="FF0000"/>
            <w:sz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FF0000"/>
            <w:sz w:val="20"/>
          </w:rPr>
          <m:t>weight</m:t>
        </m:r>
        <m:r>
          <m:rPr>
            <m:sty m:val="p"/>
          </m:rPr>
          <w:rPr>
            <w:rFonts w:ascii="Cambria Math" w:hAnsi="Cambria Math"/>
            <w:color w:val="FF0000"/>
            <w:sz w:val="20"/>
          </w:rPr>
          <m:t>/</m:t>
        </m:r>
        <m:sSup>
          <m:sSupPr>
            <m:ctrlPr>
              <w:rPr>
                <w:rFonts w:ascii="Cambria Math" w:hAnsi="Cambria Math"/>
                <w:color w:val="FF0000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0"/>
              </w:rPr>
              <m:t>height</m:t>
            </m:r>
          </m:e>
          <m:sup>
            <m:r>
              <w:rPr>
                <w:rFonts w:ascii="Cambria Math" w:hAnsi="Cambria Math"/>
                <w:color w:val="FF0000"/>
                <w:sz w:val="20"/>
              </w:rPr>
              <m:t>2</m:t>
            </m:r>
          </m:sup>
        </m:sSup>
      </m:oMath>
      <w:r w:rsidRPr="00804623">
        <w:rPr>
          <w:rFonts w:hint="eastAsia"/>
          <w:color w:val="FF0000"/>
          <w:sz w:val="20"/>
        </w:rPr>
        <w:t>，</w:t>
      </w:r>
      <w:r w:rsidRPr="00804623">
        <w:rPr>
          <w:color w:val="FF0000"/>
          <w:sz w:val="20"/>
        </w:rPr>
        <w:t>試</w:t>
      </w:r>
      <w:r w:rsidR="001777C9" w:rsidRPr="00804623">
        <w:rPr>
          <w:rFonts w:hint="eastAsia"/>
          <w:color w:val="FF0000"/>
          <w:sz w:val="20"/>
        </w:rPr>
        <w:t>印出</w:t>
      </w:r>
      <w:r w:rsidR="001777C9" w:rsidRPr="00804623">
        <w:rPr>
          <w:rFonts w:hint="eastAsia"/>
          <w:color w:val="FF0000"/>
          <w:sz w:val="20"/>
        </w:rPr>
        <w:t>student</w:t>
      </w:r>
      <w:r w:rsidR="001777C9" w:rsidRPr="00804623">
        <w:rPr>
          <w:rFonts w:hint="eastAsia"/>
          <w:color w:val="FF0000"/>
          <w:sz w:val="20"/>
        </w:rPr>
        <w:t>的</w:t>
      </w:r>
      <w:r w:rsidR="001777C9" w:rsidRPr="00804623">
        <w:rPr>
          <w:rFonts w:hint="eastAsia"/>
          <w:color w:val="FF0000"/>
          <w:sz w:val="20"/>
        </w:rPr>
        <w:t>n</w:t>
      </w:r>
      <w:r w:rsidR="001777C9" w:rsidRPr="00804623">
        <w:rPr>
          <w:color w:val="FF0000"/>
          <w:sz w:val="20"/>
        </w:rPr>
        <w:t>ame</w:t>
      </w:r>
      <w:r w:rsidR="001777C9" w:rsidRPr="00804623">
        <w:rPr>
          <w:color w:val="FF0000"/>
          <w:sz w:val="20"/>
        </w:rPr>
        <w:t>與</w:t>
      </w:r>
      <w:r w:rsidR="001777C9" w:rsidRPr="00804623">
        <w:rPr>
          <w:color w:val="FF0000"/>
          <w:sz w:val="20"/>
        </w:rPr>
        <w:t>height</w:t>
      </w:r>
      <w:r w:rsidR="001777C9" w:rsidRPr="00804623">
        <w:rPr>
          <w:rFonts w:hint="eastAsia"/>
          <w:color w:val="FF0000"/>
          <w:sz w:val="20"/>
        </w:rPr>
        <w:t>的值，並</w:t>
      </w:r>
      <w:r w:rsidR="00977F6E" w:rsidRPr="00804623">
        <w:rPr>
          <w:rFonts w:hint="eastAsia"/>
          <w:color w:val="FF0000"/>
          <w:sz w:val="20"/>
        </w:rPr>
        <w:t>利用</w:t>
      </w:r>
      <w:r w:rsidRPr="00804623">
        <w:rPr>
          <w:color w:val="FF0000"/>
          <w:sz w:val="20"/>
        </w:rPr>
        <w:t>此公式</w:t>
      </w:r>
      <w:r w:rsidR="00977F6E" w:rsidRPr="00804623">
        <w:rPr>
          <w:rFonts w:hint="eastAsia"/>
          <w:color w:val="FF0000"/>
          <w:sz w:val="20"/>
        </w:rPr>
        <w:t>計算</w:t>
      </w:r>
      <w:r w:rsidR="001777C9" w:rsidRPr="00804623">
        <w:rPr>
          <w:rFonts w:hint="eastAsia"/>
          <w:color w:val="FF0000"/>
          <w:sz w:val="20"/>
        </w:rPr>
        <w:t>並印出</w:t>
      </w:r>
      <w:r w:rsidR="00977F6E" w:rsidRPr="00804623">
        <w:rPr>
          <w:rFonts w:hint="eastAsia"/>
          <w:color w:val="FF0000"/>
          <w:sz w:val="20"/>
        </w:rPr>
        <w:t>此學生的</w:t>
      </w:r>
      <w:r w:rsidR="001777C9" w:rsidRPr="00804623">
        <w:rPr>
          <w:rFonts w:hint="eastAsia"/>
          <w:color w:val="FF0000"/>
          <w:sz w:val="20"/>
        </w:rPr>
        <w:t>BMI</w:t>
      </w:r>
      <w:r w:rsidR="00977F6E" w:rsidRPr="00804623">
        <w:rPr>
          <w:rFonts w:hint="eastAsia"/>
          <w:color w:val="FF0000"/>
          <w:sz w:val="20"/>
        </w:rPr>
        <w:t>。</w:t>
      </w:r>
    </w:p>
    <w:p w14:paraId="52E166A4" w14:textId="09CF9900" w:rsidR="00923F0C" w:rsidRDefault="00923F0C" w:rsidP="00923F0C">
      <w:pPr>
        <w:pStyle w:val="J"/>
        <w:numPr>
          <w:ilvl w:val="0"/>
          <w:numId w:val="0"/>
        </w:numPr>
        <w:tabs>
          <w:tab w:val="clear" w:pos="426"/>
        </w:tabs>
        <w:spacing w:after="72"/>
        <w:ind w:left="425"/>
        <w:rPr>
          <w:rFonts w:hint="eastAsia"/>
          <w:iCs/>
          <w:color w:val="FF0000"/>
        </w:rPr>
      </w:pPr>
      <w:r w:rsidRPr="00923F0C">
        <w:rPr>
          <w:iCs/>
          <w:color w:val="FF0000"/>
        </w:rPr>
        <w:drawing>
          <wp:inline distT="0" distB="0" distL="0" distR="0" wp14:anchorId="7C2D3E6F" wp14:editId="7D87B4B9">
            <wp:extent cx="4824730" cy="2714625"/>
            <wp:effectExtent l="0" t="0" r="0" b="9525"/>
            <wp:docPr id="66853508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35081" name="圖片 1" descr="一張含有 文字, 螢幕擷取畫面, 軟體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111" w14:textId="626B8BDC" w:rsidR="00977F6E" w:rsidRPr="00804623" w:rsidRDefault="00977F6E" w:rsidP="008676B6">
      <w:pPr>
        <w:pStyle w:val="J"/>
        <w:tabs>
          <w:tab w:val="clear" w:pos="426"/>
          <w:tab w:val="clear" w:pos="840"/>
        </w:tabs>
        <w:spacing w:after="72"/>
        <w:ind w:left="425" w:hanging="425"/>
        <w:rPr>
          <w:iCs/>
          <w:color w:val="FF0000"/>
        </w:rPr>
      </w:pPr>
      <w:r w:rsidRPr="00804623">
        <w:rPr>
          <w:rFonts w:hint="eastAsia"/>
          <w:iCs/>
          <w:color w:val="FF0000"/>
        </w:rPr>
        <w:t>請在下面的程式中填上適當的程式碼，使得物件</w:t>
      </w:r>
      <w:r w:rsidRPr="00804623">
        <w:rPr>
          <w:rFonts w:hint="eastAsia"/>
          <w:iCs/>
          <w:color w:val="FF0000"/>
        </w:rPr>
        <w:t>box</w:t>
      </w:r>
      <w:r w:rsidRPr="00804623">
        <w:rPr>
          <w:rFonts w:hint="eastAsia"/>
          <w:iCs/>
          <w:color w:val="FF0000"/>
        </w:rPr>
        <w:t>的</w:t>
      </w:r>
      <w:r w:rsidRPr="00804623">
        <w:rPr>
          <w:rFonts w:hint="eastAsia"/>
          <w:iCs/>
          <w:color w:val="FF0000"/>
        </w:rPr>
        <w:t>length</w:t>
      </w:r>
      <w:r w:rsidRPr="00804623">
        <w:rPr>
          <w:rFonts w:hint="eastAsia"/>
          <w:iCs/>
          <w:color w:val="FF0000"/>
        </w:rPr>
        <w:t>成員可被設為</w:t>
      </w:r>
      <w:r w:rsidRPr="00804623">
        <w:rPr>
          <w:rFonts w:hint="eastAsia"/>
          <w:iCs/>
          <w:color w:val="FF0000"/>
        </w:rPr>
        <w:t>15</w:t>
      </w:r>
      <w:r w:rsidRPr="00804623">
        <w:rPr>
          <w:rFonts w:hint="eastAsia"/>
          <w:iCs/>
          <w:color w:val="FF0000"/>
        </w:rPr>
        <w:t>，</w:t>
      </w:r>
      <w:r w:rsidRPr="00804623">
        <w:rPr>
          <w:rFonts w:hint="eastAsia"/>
          <w:iCs/>
          <w:color w:val="FF0000"/>
        </w:rPr>
        <w:t>width</w:t>
      </w:r>
      <w:r w:rsidRPr="00804623">
        <w:rPr>
          <w:rFonts w:hint="eastAsia"/>
          <w:iCs/>
          <w:color w:val="FF0000"/>
        </w:rPr>
        <w:t>成員可被設為</w:t>
      </w:r>
      <w:r w:rsidRPr="00804623">
        <w:rPr>
          <w:rFonts w:hint="eastAsia"/>
          <w:iCs/>
          <w:color w:val="FF0000"/>
        </w:rPr>
        <w:t>10</w:t>
      </w:r>
      <w:r w:rsidRPr="00804623">
        <w:rPr>
          <w:rFonts w:hint="eastAsia"/>
          <w:iCs/>
          <w:color w:val="FF0000"/>
        </w:rPr>
        <w:t>，</w:t>
      </w:r>
      <w:r w:rsidRPr="00804623">
        <w:rPr>
          <w:rFonts w:hint="eastAsia"/>
          <w:iCs/>
          <w:color w:val="FF0000"/>
        </w:rPr>
        <w:t>height=25</w:t>
      </w:r>
      <w:r w:rsidRPr="00804623">
        <w:rPr>
          <w:rFonts w:hint="eastAsia"/>
          <w:iCs/>
          <w:color w:val="FF0000"/>
        </w:rPr>
        <w:t>。</w:t>
      </w:r>
    </w:p>
    <w:tbl>
      <w:tblPr>
        <w:tblStyle w:val="10"/>
        <w:tblW w:w="7034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6608"/>
      </w:tblGrid>
      <w:tr w:rsidR="00804623" w:rsidRPr="00804623" w14:paraId="4B15A130" w14:textId="77777777" w:rsidTr="00982F24">
        <w:tc>
          <w:tcPr>
            <w:tcW w:w="426" w:type="dxa"/>
            <w:tcBorders>
              <w:top w:val="nil"/>
            </w:tcBorders>
          </w:tcPr>
          <w:p w14:paraId="4B15A112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4B15A113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4B15A114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4B15A115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4B15A116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  <w:p w14:paraId="4B15A117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lastRenderedPageBreak/>
              <w:t>06</w:t>
            </w:r>
          </w:p>
          <w:p w14:paraId="4B15A118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07</w:t>
            </w:r>
          </w:p>
          <w:p w14:paraId="4B15A119" w14:textId="77777777" w:rsidR="007F2208" w:rsidRPr="00804623" w:rsidRDefault="007F2208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08</w:t>
            </w:r>
          </w:p>
          <w:p w14:paraId="4B15A11A" w14:textId="77777777" w:rsidR="007F2208" w:rsidRPr="00804623" w:rsidRDefault="007F2208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09</w:t>
            </w:r>
          </w:p>
          <w:p w14:paraId="4B15A11B" w14:textId="77777777" w:rsidR="007F2208" w:rsidRPr="00804623" w:rsidRDefault="007F2208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10</w:t>
            </w:r>
          </w:p>
          <w:p w14:paraId="4B15A11C" w14:textId="77777777" w:rsidR="007F2208" w:rsidRPr="00804623" w:rsidRDefault="007F2208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11</w:t>
            </w:r>
          </w:p>
          <w:p w14:paraId="4B15A11D" w14:textId="77777777" w:rsidR="007F2208" w:rsidRPr="00804623" w:rsidRDefault="007F2208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12</w:t>
            </w:r>
          </w:p>
          <w:p w14:paraId="4B15A11E" w14:textId="77777777" w:rsidR="007F2208" w:rsidRPr="00804623" w:rsidRDefault="007F2208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13</w:t>
            </w:r>
          </w:p>
          <w:p w14:paraId="4B15A11F" w14:textId="77777777" w:rsidR="007F2208" w:rsidRPr="00804623" w:rsidRDefault="007F2208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14</w:t>
            </w:r>
          </w:p>
          <w:p w14:paraId="4B15A120" w14:textId="77777777" w:rsidR="007F2208" w:rsidRPr="00804623" w:rsidRDefault="00872CA0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15</w:t>
            </w:r>
          </w:p>
        </w:tc>
        <w:tc>
          <w:tcPr>
            <w:tcW w:w="6608" w:type="dxa"/>
            <w:tcBorders>
              <w:top w:val="nil"/>
            </w:tcBorders>
          </w:tcPr>
          <w:p w14:paraId="4B15A121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lastRenderedPageBreak/>
              <w:t>class CBox{</w:t>
            </w:r>
          </w:p>
          <w:p w14:paraId="4B15A122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int length;</w:t>
            </w:r>
          </w:p>
          <w:p w14:paraId="4B15A123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int width;</w:t>
            </w:r>
          </w:p>
          <w:p w14:paraId="4B15A124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int height;</w:t>
            </w:r>
          </w:p>
          <w:p w14:paraId="4B15A125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>}</w:t>
            </w:r>
          </w:p>
          <w:p w14:paraId="4B15A126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lastRenderedPageBreak/>
              <w:t xml:space="preserve">public class </w:t>
            </w:r>
            <w:r w:rsidR="008F036E" w:rsidRPr="00804623">
              <w:rPr>
                <w:color w:val="FF0000"/>
              </w:rPr>
              <w:t>E</w:t>
            </w:r>
            <w:r w:rsidR="008F036E" w:rsidRPr="00804623">
              <w:rPr>
                <w:rFonts w:hint="eastAsia"/>
                <w:color w:val="FF0000"/>
              </w:rPr>
              <w:t>x</w:t>
            </w:r>
            <w:r w:rsidR="008F036E" w:rsidRPr="00804623">
              <w:rPr>
                <w:color w:val="FF0000"/>
              </w:rPr>
              <w:t>8_4</w:t>
            </w:r>
            <w:r w:rsidRPr="00804623">
              <w:rPr>
                <w:color w:val="FF0000"/>
              </w:rPr>
              <w:t>{</w:t>
            </w:r>
          </w:p>
          <w:p w14:paraId="4B15A127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public static void main(String[] arge){ </w:t>
            </w:r>
          </w:p>
          <w:p w14:paraId="4B15A128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   CBox box;</w:t>
            </w:r>
          </w:p>
          <w:p w14:paraId="4B15A129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   box=new CBox();</w:t>
            </w:r>
          </w:p>
          <w:p w14:paraId="4B15A12A" w14:textId="77777777" w:rsidR="00F22E51" w:rsidRPr="00804623" w:rsidRDefault="00F22E51" w:rsidP="00F22E51">
            <w:pPr>
              <w:pStyle w:val="J6"/>
              <w:rPr>
                <w:color w:val="FF0000"/>
                <w:bdr w:val="single" w:sz="4" w:space="0" w:color="auto"/>
              </w:rPr>
            </w:pPr>
            <w:r w:rsidRPr="00804623">
              <w:rPr>
                <w:rFonts w:hint="eastAsia"/>
                <w:color w:val="FF0000"/>
              </w:rPr>
              <w:t xml:space="preserve">       </w:t>
            </w:r>
            <w:r w:rsidR="00872CA0" w:rsidRPr="00804623">
              <w:rPr>
                <w:color w:val="FF0000"/>
                <w:bdr w:val="single" w:sz="4" w:space="0" w:color="auto"/>
              </w:rPr>
              <w:t xml:space="preserve">  </w:t>
            </w:r>
            <w:r w:rsidRPr="00804623">
              <w:rPr>
                <w:rFonts w:hint="eastAsia"/>
                <w:color w:val="FF0000"/>
                <w:bdr w:val="single" w:sz="4" w:space="0" w:color="auto"/>
              </w:rPr>
              <w:t xml:space="preserve">// </w:t>
            </w:r>
            <w:r w:rsidRPr="00804623">
              <w:rPr>
                <w:rFonts w:hint="eastAsia"/>
                <w:color w:val="FF0000"/>
                <w:bdr w:val="single" w:sz="4" w:space="0" w:color="auto"/>
              </w:rPr>
              <w:t>請於此處填上程式碼</w:t>
            </w:r>
            <w:r w:rsidR="00872CA0" w:rsidRPr="00804623">
              <w:rPr>
                <w:rFonts w:hint="eastAsia"/>
                <w:color w:val="FF0000"/>
                <w:bdr w:val="single" w:sz="4" w:space="0" w:color="auto"/>
              </w:rPr>
              <w:t xml:space="preserve">  </w:t>
            </w:r>
          </w:p>
          <w:p w14:paraId="4B15A12B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   System.out.println("length= "+box.length);</w:t>
            </w:r>
          </w:p>
          <w:p w14:paraId="4B15A12C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   System.out.println("width="+box.width);</w:t>
            </w:r>
          </w:p>
          <w:p w14:paraId="4B15A12D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   System.out.println("height="+box.height);</w:t>
            </w:r>
          </w:p>
          <w:p w14:paraId="4B15A12E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}</w:t>
            </w:r>
          </w:p>
          <w:p w14:paraId="4B15A12F" w14:textId="77777777" w:rsidR="00AE2BD9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>}</w:t>
            </w:r>
          </w:p>
        </w:tc>
      </w:tr>
    </w:tbl>
    <w:p w14:paraId="06922333" w14:textId="5809C613" w:rsidR="00923F0C" w:rsidRDefault="00923F0C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923F0C">
        <w:rPr>
          <w:b/>
          <w:color w:val="FFFFFF"/>
          <w:sz w:val="21"/>
          <w:szCs w:val="21"/>
          <w:shd w:val="clear" w:color="auto" w:fill="800080"/>
        </w:rPr>
        <w:lastRenderedPageBreak/>
        <w:drawing>
          <wp:inline distT="0" distB="0" distL="0" distR="0" wp14:anchorId="0A00AB76" wp14:editId="061C4996">
            <wp:extent cx="4824730" cy="4196715"/>
            <wp:effectExtent l="0" t="0" r="0" b="0"/>
            <wp:docPr id="49283743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37438" name="圖片 1" descr="一張含有 文字, 螢幕擷取畫面, 軟體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D7A0" w14:textId="20BC15B7" w:rsidR="00923F0C" w:rsidRPr="00923F0C" w:rsidRDefault="003929AE" w:rsidP="00923F0C">
      <w:pPr>
        <w:pStyle w:val="JAVA1"/>
        <w:spacing w:beforeLines="50" w:before="120" w:afterLines="50" w:after="120"/>
        <w:rPr>
          <w:rFonts w:hint="eastAsia"/>
          <w:b/>
          <w:color w:val="FFFFFF"/>
          <w:sz w:val="21"/>
          <w:szCs w:val="21"/>
          <w:shd w:val="clear" w:color="auto" w:fill="800080"/>
        </w:rPr>
      </w:pPr>
      <w:r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>8.</w:t>
      </w:r>
      <w:r w:rsidR="00ED0DF1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>2</w:t>
      </w:r>
      <w:r w:rsidR="00E150D7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="00E150D7" w:rsidRPr="004D1F8A">
        <w:rPr>
          <w:b/>
          <w:color w:val="FFFFFF"/>
          <w:sz w:val="21"/>
          <w:szCs w:val="21"/>
          <w:shd w:val="clear" w:color="auto" w:fill="800080"/>
        </w:rPr>
        <w:t>函數成員的使用</w:t>
      </w:r>
      <w:r w:rsidR="00ED0DF1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="002179C6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4B15A132" w14:textId="517876DD" w:rsidR="00DC3A42" w:rsidRPr="00804623" w:rsidRDefault="00DC3A42" w:rsidP="00125A8B">
      <w:pPr>
        <w:pStyle w:val="J"/>
        <w:tabs>
          <w:tab w:val="clear" w:pos="426"/>
          <w:tab w:val="clear" w:pos="840"/>
        </w:tabs>
        <w:spacing w:after="72"/>
        <w:ind w:left="426" w:hanging="426"/>
        <w:rPr>
          <w:iCs/>
          <w:color w:val="FF0000"/>
        </w:rPr>
      </w:pPr>
      <w:r w:rsidRPr="00804623">
        <w:rPr>
          <w:rFonts w:hint="eastAsia"/>
          <w:iCs/>
          <w:color w:val="FF0000"/>
        </w:rPr>
        <w:t>假設我們要設計一個</w:t>
      </w:r>
      <w:r w:rsidRPr="00804623">
        <w:rPr>
          <w:rFonts w:hint="eastAsia"/>
          <w:iCs/>
          <w:color w:val="FF0000"/>
        </w:rPr>
        <w:t>CBox</w:t>
      </w:r>
      <w:r w:rsidRPr="00804623">
        <w:rPr>
          <w:rFonts w:hint="eastAsia"/>
          <w:iCs/>
          <w:color w:val="FF0000"/>
        </w:rPr>
        <w:t>類別，用來表示立體的箱子（</w:t>
      </w:r>
      <w:r w:rsidRPr="00804623">
        <w:rPr>
          <w:rFonts w:hint="eastAsia"/>
          <w:iCs/>
          <w:color w:val="FF0000"/>
        </w:rPr>
        <w:t>box</w:t>
      </w:r>
      <w:r w:rsidRPr="00804623">
        <w:rPr>
          <w:rFonts w:hint="eastAsia"/>
          <w:iCs/>
          <w:color w:val="FF0000"/>
        </w:rPr>
        <w:t>）。此類別內含長（</w:t>
      </w:r>
      <w:r w:rsidRPr="00804623">
        <w:rPr>
          <w:rFonts w:hint="eastAsia"/>
          <w:iCs/>
          <w:color w:val="FF0000"/>
        </w:rPr>
        <w:t>length</w:t>
      </w:r>
      <w:r w:rsidRPr="00804623">
        <w:rPr>
          <w:rFonts w:hint="eastAsia"/>
          <w:iCs/>
          <w:color w:val="FF0000"/>
        </w:rPr>
        <w:t>）、寬（</w:t>
      </w:r>
      <w:r w:rsidRPr="00804623">
        <w:rPr>
          <w:rFonts w:hint="eastAsia"/>
          <w:iCs/>
          <w:color w:val="FF0000"/>
        </w:rPr>
        <w:t>width</w:t>
      </w:r>
      <w:r w:rsidRPr="00804623">
        <w:rPr>
          <w:rFonts w:hint="eastAsia"/>
          <w:iCs/>
          <w:color w:val="FF0000"/>
        </w:rPr>
        <w:t>）與高（</w:t>
      </w:r>
      <w:r w:rsidRPr="00804623">
        <w:rPr>
          <w:rFonts w:hint="eastAsia"/>
          <w:iCs/>
          <w:color w:val="FF0000"/>
        </w:rPr>
        <w:t>height</w:t>
      </w:r>
      <w:r w:rsidRPr="00804623">
        <w:rPr>
          <w:rFonts w:hint="eastAsia"/>
          <w:iCs/>
          <w:color w:val="FF0000"/>
        </w:rPr>
        <w:t>）三個資料成員，其類別程式碼的撰寫如下：</w:t>
      </w:r>
    </w:p>
    <w:tbl>
      <w:tblPr>
        <w:tblStyle w:val="10"/>
        <w:tblW w:w="6892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5"/>
        <w:gridCol w:w="6467"/>
      </w:tblGrid>
      <w:tr w:rsidR="00804623" w:rsidRPr="00804623" w14:paraId="4B15A13D" w14:textId="77777777" w:rsidTr="00410B2A">
        <w:tc>
          <w:tcPr>
            <w:tcW w:w="425" w:type="dxa"/>
            <w:tcBorders>
              <w:top w:val="nil"/>
            </w:tcBorders>
          </w:tcPr>
          <w:p w14:paraId="4B15A133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lastRenderedPageBreak/>
              <w:t>01</w:t>
            </w:r>
          </w:p>
          <w:p w14:paraId="4B15A134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4B15A135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4B15A136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4B15A137" w14:textId="77777777" w:rsidR="00AE2BD9" w:rsidRPr="00804623" w:rsidRDefault="00F22E51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</w:tc>
        <w:tc>
          <w:tcPr>
            <w:tcW w:w="6467" w:type="dxa"/>
            <w:tcBorders>
              <w:top w:val="nil"/>
            </w:tcBorders>
          </w:tcPr>
          <w:p w14:paraId="4B15A138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>class CBox{</w:t>
            </w:r>
          </w:p>
          <w:p w14:paraId="4B15A139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 int length;</w:t>
            </w:r>
          </w:p>
          <w:p w14:paraId="4B15A13A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 int width;</w:t>
            </w:r>
          </w:p>
          <w:p w14:paraId="4B15A13B" w14:textId="77777777" w:rsidR="00F22E51" w:rsidRPr="00804623" w:rsidRDefault="00F22E51" w:rsidP="00F22E51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 int height;</w:t>
            </w:r>
          </w:p>
          <w:p w14:paraId="4B15A13C" w14:textId="77777777" w:rsidR="00AE2BD9" w:rsidRPr="00804623" w:rsidRDefault="00F22E51" w:rsidP="00252015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>}</w:t>
            </w:r>
          </w:p>
        </w:tc>
      </w:tr>
    </w:tbl>
    <w:p w14:paraId="4B15A13E" w14:textId="77777777" w:rsidR="00872CA0" w:rsidRPr="00804623" w:rsidRDefault="00872CA0" w:rsidP="00B81A6C">
      <w:pPr>
        <w:pStyle w:val="JAVA"/>
        <w:numPr>
          <w:ilvl w:val="0"/>
          <w:numId w:val="0"/>
        </w:numPr>
        <w:spacing w:afterLines="30" w:after="72"/>
        <w:ind w:left="737" w:hanging="311"/>
        <w:rPr>
          <w:color w:val="FF0000"/>
          <w:sz w:val="20"/>
        </w:rPr>
      </w:pPr>
      <w:r w:rsidRPr="00804623">
        <w:rPr>
          <w:color w:val="FF0000"/>
          <w:sz w:val="20"/>
        </w:rPr>
        <w:t>試完成下列各題</w:t>
      </w:r>
      <w:r w:rsidRPr="00804623">
        <w:rPr>
          <w:rFonts w:hint="eastAsia"/>
          <w:color w:val="FF0000"/>
          <w:sz w:val="20"/>
        </w:rPr>
        <w:t>，</w:t>
      </w:r>
      <w:r w:rsidRPr="00804623">
        <w:rPr>
          <w:color w:val="FF0000"/>
          <w:sz w:val="20"/>
        </w:rPr>
        <w:t>並測試您設計的函數是否正確</w:t>
      </w:r>
      <w:r w:rsidRPr="00804623">
        <w:rPr>
          <w:rFonts w:hint="eastAsia"/>
          <w:color w:val="FF0000"/>
          <w:sz w:val="20"/>
        </w:rPr>
        <w:t>：</w:t>
      </w:r>
    </w:p>
    <w:p w14:paraId="4B15A13F" w14:textId="77777777" w:rsidR="00DC3A42" w:rsidRPr="00804623" w:rsidRDefault="00DC3A42" w:rsidP="008676B6">
      <w:pPr>
        <w:pStyle w:val="JAVA"/>
        <w:numPr>
          <w:ilvl w:val="0"/>
          <w:numId w:val="15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Pr="00804623">
        <w:rPr>
          <w:rFonts w:hint="eastAsia"/>
          <w:color w:val="FF0000"/>
          <w:sz w:val="20"/>
        </w:rPr>
        <w:t xml:space="preserve">main()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裡，以</w:t>
      </w:r>
      <w:r w:rsidRPr="00804623">
        <w:rPr>
          <w:rFonts w:hint="eastAsia"/>
          <w:color w:val="FF0000"/>
          <w:sz w:val="20"/>
        </w:rPr>
        <w:t>CBox</w:t>
      </w:r>
      <w:r w:rsidRPr="00804623">
        <w:rPr>
          <w:rFonts w:hint="eastAsia"/>
          <w:color w:val="FF0000"/>
          <w:sz w:val="20"/>
        </w:rPr>
        <w:t>類別建立一個</w:t>
      </w:r>
      <w:r w:rsidRPr="00804623">
        <w:rPr>
          <w:rFonts w:hint="eastAsia"/>
          <w:color w:val="FF0000"/>
          <w:sz w:val="20"/>
        </w:rPr>
        <w:t>box</w:t>
      </w:r>
      <w:r w:rsidRPr="00804623">
        <w:rPr>
          <w:rFonts w:hint="eastAsia"/>
          <w:color w:val="FF0000"/>
          <w:sz w:val="20"/>
        </w:rPr>
        <w:t>物件，並將其</w:t>
      </w:r>
      <w:r w:rsidRPr="00804623">
        <w:rPr>
          <w:rFonts w:hint="eastAsia"/>
          <w:color w:val="FF0000"/>
          <w:sz w:val="20"/>
        </w:rPr>
        <w:t>length</w:t>
      </w:r>
      <w:r w:rsidRPr="00804623">
        <w:rPr>
          <w:rFonts w:hint="eastAsia"/>
          <w:color w:val="FF0000"/>
          <w:sz w:val="20"/>
        </w:rPr>
        <w:t>、</w:t>
      </w:r>
      <w:r w:rsidRPr="00804623">
        <w:rPr>
          <w:rFonts w:hint="eastAsia"/>
          <w:color w:val="FF0000"/>
          <w:sz w:val="20"/>
        </w:rPr>
        <w:t>width</w:t>
      </w:r>
      <w:r w:rsidRPr="00804623">
        <w:rPr>
          <w:rFonts w:hint="eastAsia"/>
          <w:color w:val="FF0000"/>
          <w:sz w:val="20"/>
        </w:rPr>
        <w:t>、</w:t>
      </w:r>
      <w:r w:rsidRPr="00804623">
        <w:rPr>
          <w:rFonts w:hint="eastAsia"/>
          <w:color w:val="FF0000"/>
          <w:sz w:val="20"/>
        </w:rPr>
        <w:t>height</w:t>
      </w:r>
      <w:r w:rsidRPr="00804623">
        <w:rPr>
          <w:rFonts w:hint="eastAsia"/>
          <w:color w:val="FF0000"/>
          <w:sz w:val="20"/>
        </w:rPr>
        <w:t>三個資料成員的值均設為</w:t>
      </w:r>
      <w:r w:rsidRPr="00804623">
        <w:rPr>
          <w:rFonts w:hint="eastAsia"/>
          <w:color w:val="FF0000"/>
          <w:sz w:val="20"/>
        </w:rPr>
        <w:t>1</w:t>
      </w:r>
      <w:r w:rsidRPr="00804623">
        <w:rPr>
          <w:rFonts w:hint="eastAsia"/>
          <w:color w:val="FF0000"/>
          <w:sz w:val="20"/>
        </w:rPr>
        <w:t>。</w:t>
      </w:r>
    </w:p>
    <w:p w14:paraId="4B15A140" w14:textId="77777777" w:rsidR="00DC3A42" w:rsidRPr="00804623" w:rsidRDefault="00DC3A42" w:rsidP="008676B6">
      <w:pPr>
        <w:pStyle w:val="JAVA"/>
        <w:numPr>
          <w:ilvl w:val="0"/>
          <w:numId w:val="15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Pr="00804623">
        <w:rPr>
          <w:rFonts w:hint="eastAsia"/>
          <w:color w:val="FF0000"/>
          <w:sz w:val="20"/>
        </w:rPr>
        <w:t>CBox</w:t>
      </w:r>
      <w:r w:rsidRPr="00804623">
        <w:rPr>
          <w:rFonts w:hint="eastAsia"/>
          <w:color w:val="FF0000"/>
          <w:sz w:val="20"/>
        </w:rPr>
        <w:t>類別裡，定義</w:t>
      </w:r>
      <w:r w:rsidRPr="00804623">
        <w:rPr>
          <w:color w:val="FF0000"/>
          <w:sz w:val="20"/>
        </w:rPr>
        <w:t>volume</w:t>
      </w:r>
      <w:r w:rsidRPr="00804623">
        <w:rPr>
          <w:rFonts w:hint="eastAsia"/>
          <w:color w:val="FF0000"/>
          <w:sz w:val="20"/>
        </w:rPr>
        <w:t xml:space="preserve">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，用來傳回</w:t>
      </w:r>
      <w:r w:rsidRPr="00804623">
        <w:rPr>
          <w:rFonts w:hint="eastAsia"/>
          <w:color w:val="FF0000"/>
          <w:sz w:val="20"/>
        </w:rPr>
        <w:t>box</w:t>
      </w:r>
      <w:r w:rsidRPr="00804623">
        <w:rPr>
          <w:rFonts w:hint="eastAsia"/>
          <w:color w:val="FF0000"/>
          <w:sz w:val="20"/>
        </w:rPr>
        <w:t>物件的體積。</w:t>
      </w:r>
    </w:p>
    <w:p w14:paraId="4B15A141" w14:textId="77777777" w:rsidR="00DC3A42" w:rsidRPr="00804623" w:rsidRDefault="00DC3A42" w:rsidP="008676B6">
      <w:pPr>
        <w:pStyle w:val="JAVA"/>
        <w:numPr>
          <w:ilvl w:val="0"/>
          <w:numId w:val="15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Pr="00804623">
        <w:rPr>
          <w:rFonts w:hint="eastAsia"/>
          <w:color w:val="FF0000"/>
          <w:sz w:val="20"/>
        </w:rPr>
        <w:t>CBox</w:t>
      </w:r>
      <w:r w:rsidRPr="00804623">
        <w:rPr>
          <w:rFonts w:hint="eastAsia"/>
          <w:color w:val="FF0000"/>
          <w:sz w:val="20"/>
        </w:rPr>
        <w:t>類別裡，定義</w:t>
      </w:r>
      <w:r w:rsidRPr="00804623">
        <w:rPr>
          <w:rFonts w:hint="eastAsia"/>
          <w:color w:val="FF0000"/>
          <w:sz w:val="20"/>
        </w:rPr>
        <w:t xml:space="preserve">surfaceArea()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，用來傳回</w:t>
      </w:r>
      <w:r w:rsidRPr="00804623">
        <w:rPr>
          <w:rFonts w:hint="eastAsia"/>
          <w:color w:val="FF0000"/>
          <w:sz w:val="20"/>
        </w:rPr>
        <w:t>box</w:t>
      </w:r>
      <w:r w:rsidRPr="00804623">
        <w:rPr>
          <w:rFonts w:hint="eastAsia"/>
          <w:color w:val="FF0000"/>
          <w:sz w:val="20"/>
        </w:rPr>
        <w:t>物件的表面積。</w:t>
      </w:r>
    </w:p>
    <w:p w14:paraId="4B15A142" w14:textId="77777777" w:rsidR="00DC3A42" w:rsidRPr="00804623" w:rsidRDefault="00DC3A42" w:rsidP="008676B6">
      <w:pPr>
        <w:pStyle w:val="JAVA"/>
        <w:numPr>
          <w:ilvl w:val="0"/>
          <w:numId w:val="15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Pr="00804623">
        <w:rPr>
          <w:rFonts w:hint="eastAsia"/>
          <w:color w:val="FF0000"/>
          <w:sz w:val="20"/>
        </w:rPr>
        <w:t>CBox</w:t>
      </w:r>
      <w:r w:rsidRPr="00804623">
        <w:rPr>
          <w:rFonts w:hint="eastAsia"/>
          <w:color w:val="FF0000"/>
          <w:sz w:val="20"/>
        </w:rPr>
        <w:t>類別裡，加入</w:t>
      </w:r>
      <w:r w:rsidRPr="00804623">
        <w:rPr>
          <w:rFonts w:hint="eastAsia"/>
          <w:color w:val="FF0000"/>
          <w:sz w:val="20"/>
        </w:rPr>
        <w:t xml:space="preserve">showData()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，用來顯示</w:t>
      </w:r>
      <w:r w:rsidRPr="00804623">
        <w:rPr>
          <w:rFonts w:hint="eastAsia"/>
          <w:color w:val="FF0000"/>
          <w:sz w:val="20"/>
        </w:rPr>
        <w:t>box</w:t>
      </w:r>
      <w:r w:rsidRPr="00804623">
        <w:rPr>
          <w:rFonts w:hint="eastAsia"/>
          <w:color w:val="FF0000"/>
          <w:sz w:val="20"/>
        </w:rPr>
        <w:t>物件</w:t>
      </w:r>
      <w:r w:rsidRPr="00804623">
        <w:rPr>
          <w:rFonts w:hint="eastAsia"/>
          <w:color w:val="FF0000"/>
          <w:sz w:val="20"/>
        </w:rPr>
        <w:t>length</w:t>
      </w:r>
      <w:r w:rsidRPr="00804623">
        <w:rPr>
          <w:rFonts w:hint="eastAsia"/>
          <w:color w:val="FF0000"/>
          <w:sz w:val="20"/>
        </w:rPr>
        <w:t>、</w:t>
      </w:r>
      <w:r w:rsidRPr="00804623">
        <w:rPr>
          <w:rFonts w:hint="eastAsia"/>
          <w:color w:val="FF0000"/>
          <w:sz w:val="20"/>
        </w:rPr>
        <w:t>width</w:t>
      </w:r>
      <w:r w:rsidRPr="00804623">
        <w:rPr>
          <w:rFonts w:hint="eastAsia"/>
          <w:color w:val="FF0000"/>
          <w:sz w:val="20"/>
        </w:rPr>
        <w:t>、</w:t>
      </w:r>
      <w:r w:rsidRPr="00804623">
        <w:rPr>
          <w:rFonts w:hint="eastAsia"/>
          <w:color w:val="FF0000"/>
          <w:sz w:val="20"/>
        </w:rPr>
        <w:t>height</w:t>
      </w:r>
      <w:r w:rsidRPr="00804623">
        <w:rPr>
          <w:rFonts w:hint="eastAsia"/>
          <w:color w:val="FF0000"/>
          <w:sz w:val="20"/>
        </w:rPr>
        <w:t>三個資料成員的值。</w:t>
      </w:r>
    </w:p>
    <w:p w14:paraId="4B15A143" w14:textId="77777777" w:rsidR="00DC3A42" w:rsidRPr="00804623" w:rsidRDefault="00DC3A42" w:rsidP="008676B6">
      <w:pPr>
        <w:pStyle w:val="JAVA"/>
        <w:numPr>
          <w:ilvl w:val="0"/>
          <w:numId w:val="15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Pr="00804623">
        <w:rPr>
          <w:rFonts w:hint="eastAsia"/>
          <w:color w:val="FF0000"/>
          <w:sz w:val="20"/>
        </w:rPr>
        <w:t>CBox</w:t>
      </w:r>
      <w:r w:rsidRPr="00804623">
        <w:rPr>
          <w:rFonts w:hint="eastAsia"/>
          <w:color w:val="FF0000"/>
          <w:sz w:val="20"/>
        </w:rPr>
        <w:t>類別裡，加入</w:t>
      </w:r>
      <w:r w:rsidRPr="00804623">
        <w:rPr>
          <w:rFonts w:hint="eastAsia"/>
          <w:color w:val="FF0000"/>
          <w:sz w:val="20"/>
        </w:rPr>
        <w:t xml:space="preserve">showAll()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，用來顯示</w:t>
      </w:r>
      <w:r w:rsidRPr="00804623">
        <w:rPr>
          <w:rFonts w:hint="eastAsia"/>
          <w:color w:val="FF0000"/>
          <w:sz w:val="20"/>
        </w:rPr>
        <w:t>box</w:t>
      </w:r>
      <w:r w:rsidRPr="00804623">
        <w:rPr>
          <w:rFonts w:hint="eastAsia"/>
          <w:color w:val="FF0000"/>
          <w:sz w:val="20"/>
        </w:rPr>
        <w:t>物件</w:t>
      </w:r>
      <w:r w:rsidRPr="00804623">
        <w:rPr>
          <w:rFonts w:hint="eastAsia"/>
          <w:color w:val="FF0000"/>
          <w:sz w:val="20"/>
        </w:rPr>
        <w:t>length</w:t>
      </w:r>
      <w:r w:rsidRPr="00804623">
        <w:rPr>
          <w:rFonts w:hint="eastAsia"/>
          <w:color w:val="FF0000"/>
          <w:sz w:val="20"/>
        </w:rPr>
        <w:t>、</w:t>
      </w:r>
      <w:r w:rsidRPr="00804623">
        <w:rPr>
          <w:rFonts w:hint="eastAsia"/>
          <w:color w:val="FF0000"/>
          <w:sz w:val="20"/>
        </w:rPr>
        <w:t>width</w:t>
      </w:r>
      <w:r w:rsidRPr="00804623">
        <w:rPr>
          <w:rFonts w:hint="eastAsia"/>
          <w:color w:val="FF0000"/>
          <w:sz w:val="20"/>
        </w:rPr>
        <w:t>、</w:t>
      </w:r>
      <w:r w:rsidRPr="00804623">
        <w:rPr>
          <w:rFonts w:hint="eastAsia"/>
          <w:color w:val="FF0000"/>
          <w:sz w:val="20"/>
        </w:rPr>
        <w:t>height</w:t>
      </w:r>
      <w:r w:rsidRPr="00804623">
        <w:rPr>
          <w:rFonts w:hint="eastAsia"/>
          <w:color w:val="FF0000"/>
          <w:sz w:val="20"/>
        </w:rPr>
        <w:t>三個資料成員的值，以及其表面積與體積。</w:t>
      </w:r>
    </w:p>
    <w:p w14:paraId="4B15A144" w14:textId="77777777" w:rsidR="008F036E" w:rsidRDefault="008F036E" w:rsidP="008676B6">
      <w:pPr>
        <w:pStyle w:val="JAVA"/>
        <w:numPr>
          <w:ilvl w:val="0"/>
          <w:numId w:val="15"/>
        </w:numPr>
        <w:tabs>
          <w:tab w:val="clear" w:pos="1324"/>
        </w:tabs>
        <w:spacing w:afterLines="50" w:after="120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Pr="00804623">
        <w:rPr>
          <w:rFonts w:hint="eastAsia"/>
          <w:color w:val="FF0000"/>
          <w:sz w:val="20"/>
        </w:rPr>
        <w:t>m</w:t>
      </w:r>
      <w:r w:rsidRPr="00804623">
        <w:rPr>
          <w:color w:val="FF0000"/>
          <w:sz w:val="20"/>
        </w:rPr>
        <w:t xml:space="preserve">ain() </w:t>
      </w:r>
      <w:r w:rsidRPr="00804623">
        <w:rPr>
          <w:rFonts w:hint="eastAsia"/>
          <w:color w:val="FF0000"/>
          <w:sz w:val="20"/>
        </w:rPr>
        <w:t>函數裡呼叫</w:t>
      </w:r>
      <w:r w:rsidRPr="00804623">
        <w:rPr>
          <w:rFonts w:hint="eastAsia"/>
          <w:color w:val="FF0000"/>
          <w:sz w:val="20"/>
        </w:rPr>
        <w:t>s</w:t>
      </w:r>
      <w:r w:rsidRPr="00804623">
        <w:rPr>
          <w:color w:val="FF0000"/>
          <w:sz w:val="20"/>
        </w:rPr>
        <w:t xml:space="preserve">howAll() </w:t>
      </w:r>
      <w:r w:rsidRPr="00804623">
        <w:rPr>
          <w:rFonts w:hint="eastAsia"/>
          <w:color w:val="FF0000"/>
          <w:sz w:val="20"/>
        </w:rPr>
        <w:t>函數</w:t>
      </w:r>
      <w:r w:rsidRPr="00804623">
        <w:rPr>
          <w:color w:val="FF0000"/>
          <w:sz w:val="20"/>
        </w:rPr>
        <w:t>，</w:t>
      </w:r>
      <w:r w:rsidRPr="00804623">
        <w:rPr>
          <w:rFonts w:hint="eastAsia"/>
          <w:color w:val="FF0000"/>
          <w:sz w:val="20"/>
        </w:rPr>
        <w:t>將</w:t>
      </w:r>
      <w:r w:rsidRPr="00804623">
        <w:rPr>
          <w:rFonts w:hint="eastAsia"/>
          <w:color w:val="FF0000"/>
          <w:sz w:val="20"/>
        </w:rPr>
        <w:t>b</w:t>
      </w:r>
      <w:r w:rsidRPr="00804623">
        <w:rPr>
          <w:color w:val="FF0000"/>
          <w:sz w:val="20"/>
        </w:rPr>
        <w:t>ox</w:t>
      </w:r>
      <w:r w:rsidRPr="00804623">
        <w:rPr>
          <w:rFonts w:hint="eastAsia"/>
          <w:color w:val="FF0000"/>
          <w:sz w:val="20"/>
        </w:rPr>
        <w:t>物件的所有資料印出。</w:t>
      </w:r>
    </w:p>
    <w:p w14:paraId="2E71891A" w14:textId="64A852C1" w:rsidR="00923F0C" w:rsidRPr="00804623" w:rsidRDefault="00923F0C" w:rsidP="00923F0C">
      <w:pPr>
        <w:pStyle w:val="JAVA"/>
        <w:numPr>
          <w:ilvl w:val="0"/>
          <w:numId w:val="0"/>
        </w:numPr>
        <w:spacing w:afterLines="50" w:after="120"/>
        <w:ind w:left="567"/>
        <w:rPr>
          <w:rFonts w:hint="eastAsia"/>
          <w:color w:val="FF0000"/>
          <w:sz w:val="20"/>
        </w:rPr>
      </w:pPr>
      <w:r w:rsidRPr="00923F0C">
        <w:rPr>
          <w:color w:val="FF0000"/>
          <w:sz w:val="20"/>
        </w:rPr>
        <w:lastRenderedPageBreak/>
        <w:drawing>
          <wp:inline distT="0" distB="0" distL="0" distR="0" wp14:anchorId="287BAC80" wp14:editId="1A00887E">
            <wp:extent cx="4824730" cy="6306820"/>
            <wp:effectExtent l="0" t="0" r="0" b="0"/>
            <wp:docPr id="197037391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73917" name="圖片 1" descr="一張含有 文字, 螢幕擷取畫面, 軟體, 多媒體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145" w14:textId="77777777" w:rsidR="00DC3A42" w:rsidRPr="00804623" w:rsidRDefault="00DC3A42" w:rsidP="008676B6">
      <w:pPr>
        <w:pStyle w:val="J"/>
        <w:tabs>
          <w:tab w:val="clear" w:pos="426"/>
          <w:tab w:val="clear" w:pos="840"/>
        </w:tabs>
        <w:spacing w:after="72"/>
        <w:ind w:left="425" w:hanging="425"/>
        <w:rPr>
          <w:iCs/>
          <w:color w:val="FF0000"/>
        </w:rPr>
      </w:pPr>
      <w:r w:rsidRPr="00804623">
        <w:rPr>
          <w:rFonts w:hint="eastAsia"/>
          <w:iCs/>
          <w:color w:val="FF0000"/>
        </w:rPr>
        <w:lastRenderedPageBreak/>
        <w:t>假設我們要設計一個圓形類別</w:t>
      </w:r>
      <w:r w:rsidR="00A3761C" w:rsidRPr="00804623">
        <w:rPr>
          <w:rFonts w:hint="eastAsia"/>
          <w:iCs/>
          <w:color w:val="FF0000"/>
        </w:rPr>
        <w:t>Circle</w:t>
      </w:r>
      <w:r w:rsidRPr="00804623">
        <w:rPr>
          <w:rFonts w:hint="eastAsia"/>
          <w:iCs/>
          <w:color w:val="FF0000"/>
        </w:rPr>
        <w:t>。此類別內含圓周率（</w:t>
      </w:r>
      <w:r w:rsidRPr="00804623">
        <w:rPr>
          <w:rFonts w:hint="eastAsia"/>
          <w:iCs/>
          <w:color w:val="FF0000"/>
        </w:rPr>
        <w:t>pi</w:t>
      </w:r>
      <w:r w:rsidRPr="00804623">
        <w:rPr>
          <w:rFonts w:hint="eastAsia"/>
          <w:iCs/>
          <w:color w:val="FF0000"/>
        </w:rPr>
        <w:t>）與半徑（</w:t>
      </w:r>
      <w:r w:rsidRPr="00804623">
        <w:rPr>
          <w:rFonts w:hint="eastAsia"/>
          <w:iCs/>
          <w:color w:val="FF0000"/>
        </w:rPr>
        <w:t>radius</w:t>
      </w:r>
      <w:r w:rsidRPr="00804623">
        <w:rPr>
          <w:rFonts w:hint="eastAsia"/>
          <w:iCs/>
          <w:color w:val="FF0000"/>
        </w:rPr>
        <w:t>）二個資料成員，以及</w:t>
      </w:r>
      <w:r w:rsidRPr="00804623">
        <w:rPr>
          <w:rFonts w:hint="eastAsia"/>
          <w:iCs/>
          <w:color w:val="FF0000"/>
        </w:rPr>
        <w:t>show_periphery()</w:t>
      </w:r>
      <w:r w:rsidR="00872CA0" w:rsidRPr="00804623">
        <w:rPr>
          <w:iCs/>
          <w:color w:val="FF0000"/>
        </w:rPr>
        <w:t xml:space="preserve"> </w:t>
      </w:r>
      <w:r w:rsidR="00AC3887" w:rsidRPr="00804623">
        <w:rPr>
          <w:rFonts w:hint="eastAsia"/>
          <w:iCs/>
          <w:color w:val="FF0000"/>
        </w:rPr>
        <w:t>函數成員</w:t>
      </w:r>
      <w:r w:rsidR="00872CA0" w:rsidRPr="00804623">
        <w:rPr>
          <w:rFonts w:hint="eastAsia"/>
          <w:iCs/>
          <w:color w:val="FF0000"/>
        </w:rPr>
        <w:t>，用來</w:t>
      </w:r>
      <w:r w:rsidRPr="00804623">
        <w:rPr>
          <w:rFonts w:hint="eastAsia"/>
          <w:iCs/>
          <w:color w:val="FF0000"/>
        </w:rPr>
        <w:t>列印圓</w:t>
      </w:r>
      <w:r w:rsidR="00872CA0" w:rsidRPr="00804623">
        <w:rPr>
          <w:rFonts w:hint="eastAsia"/>
          <w:iCs/>
          <w:color w:val="FF0000"/>
        </w:rPr>
        <w:t>是</w:t>
      </w:r>
      <w:r w:rsidRPr="00804623">
        <w:rPr>
          <w:rFonts w:hint="eastAsia"/>
          <w:iCs/>
          <w:color w:val="FF0000"/>
        </w:rPr>
        <w:t>周長，其類別程式碼的撰寫如下：</w:t>
      </w:r>
    </w:p>
    <w:tbl>
      <w:tblPr>
        <w:tblStyle w:val="10"/>
        <w:tblW w:w="704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6622"/>
      </w:tblGrid>
      <w:tr w:rsidR="00804623" w:rsidRPr="00804623" w14:paraId="4B15A156" w14:textId="77777777" w:rsidTr="00410B2A">
        <w:tc>
          <w:tcPr>
            <w:tcW w:w="426" w:type="dxa"/>
            <w:tcBorders>
              <w:top w:val="nil"/>
            </w:tcBorders>
          </w:tcPr>
          <w:p w14:paraId="4B15A146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4B15A147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4B15A148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4B15A149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4B15A14A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  <w:p w14:paraId="4B15A14B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06</w:t>
            </w:r>
          </w:p>
          <w:p w14:paraId="4B15A14C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07</w:t>
            </w:r>
          </w:p>
          <w:p w14:paraId="4B15A14D" w14:textId="77777777" w:rsidR="00E012F8" w:rsidRPr="00804623" w:rsidRDefault="00E012F8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08</w:t>
            </w:r>
          </w:p>
        </w:tc>
        <w:tc>
          <w:tcPr>
            <w:tcW w:w="6622" w:type="dxa"/>
            <w:tcBorders>
              <w:top w:val="nil"/>
            </w:tcBorders>
          </w:tcPr>
          <w:p w14:paraId="4B15A14E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class </w:t>
            </w:r>
            <w:r w:rsidR="00A3761C" w:rsidRPr="00804623">
              <w:rPr>
                <w:rFonts w:hint="eastAsia"/>
                <w:color w:val="FF0000"/>
              </w:rPr>
              <w:t>Circle</w:t>
            </w:r>
            <w:r w:rsidRPr="00804623">
              <w:rPr>
                <w:color w:val="FF0000"/>
              </w:rPr>
              <w:t>{</w:t>
            </w:r>
            <w:r w:rsidRPr="00804623">
              <w:rPr>
                <w:rFonts w:hint="eastAsia"/>
                <w:color w:val="FF0000"/>
              </w:rPr>
              <w:t xml:space="preserve">        // </w:t>
            </w:r>
            <w:r w:rsidRPr="00804623">
              <w:rPr>
                <w:rFonts w:hint="eastAsia"/>
                <w:color w:val="FF0000"/>
              </w:rPr>
              <w:t>定義類別</w:t>
            </w:r>
            <w:r w:rsidR="00A3761C" w:rsidRPr="00804623">
              <w:rPr>
                <w:rFonts w:hint="eastAsia"/>
                <w:color w:val="FF0000"/>
              </w:rPr>
              <w:t>Circle</w:t>
            </w:r>
          </w:p>
          <w:p w14:paraId="4B15A14F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double pi=3.14; </w:t>
            </w:r>
          </w:p>
          <w:p w14:paraId="4B15A150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double radius;</w:t>
            </w:r>
          </w:p>
          <w:p w14:paraId="4B15A151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</w:t>
            </w:r>
          </w:p>
          <w:p w14:paraId="4B15A152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void show_periphery()</w:t>
            </w:r>
            <w:r w:rsidRPr="00804623">
              <w:rPr>
                <w:color w:val="FF0000"/>
              </w:rPr>
              <w:t>{</w:t>
            </w:r>
            <w:r w:rsidRPr="00804623">
              <w:rPr>
                <w:rFonts w:hint="eastAsia"/>
                <w:color w:val="FF0000"/>
              </w:rPr>
              <w:t xml:space="preserve">   // show_periphery(), </w:t>
            </w:r>
            <w:r w:rsidRPr="00804623">
              <w:rPr>
                <w:rFonts w:hint="eastAsia"/>
                <w:color w:val="FF0000"/>
              </w:rPr>
              <w:t>顯示出圓周長</w:t>
            </w:r>
          </w:p>
          <w:p w14:paraId="4B15A153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  System.out.println("periphery="+2*pi*radius);</w:t>
            </w:r>
          </w:p>
          <w:p w14:paraId="4B15A154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}</w:t>
            </w:r>
          </w:p>
          <w:p w14:paraId="4B15A155" w14:textId="77777777" w:rsidR="00AE2BD9" w:rsidRPr="00804623" w:rsidRDefault="00E012F8" w:rsidP="00252015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>}</w:t>
            </w:r>
          </w:p>
        </w:tc>
      </w:tr>
    </w:tbl>
    <w:p w14:paraId="4B15A157" w14:textId="77777777" w:rsidR="00DC3A42" w:rsidRDefault="00DC3A42" w:rsidP="00352190">
      <w:pPr>
        <w:pStyle w:val="JAVA"/>
        <w:numPr>
          <w:ilvl w:val="0"/>
          <w:numId w:val="0"/>
        </w:numPr>
        <w:spacing w:afterLines="30" w:after="72"/>
        <w:ind w:left="426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Pr="00804623">
        <w:rPr>
          <w:rFonts w:hint="eastAsia"/>
          <w:color w:val="FF0000"/>
          <w:sz w:val="20"/>
        </w:rPr>
        <w:t xml:space="preserve">main()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裡建立一個</w:t>
      </w:r>
      <w:r w:rsidR="00A3761C" w:rsidRPr="00804623">
        <w:rPr>
          <w:rFonts w:hint="eastAsia"/>
          <w:color w:val="FF0000"/>
          <w:sz w:val="20"/>
        </w:rPr>
        <w:t>Circle</w:t>
      </w:r>
      <w:r w:rsidRPr="00804623">
        <w:rPr>
          <w:rFonts w:hint="eastAsia"/>
          <w:color w:val="FF0000"/>
          <w:sz w:val="20"/>
        </w:rPr>
        <w:t>類別</w:t>
      </w:r>
      <w:r w:rsidR="00575DBD" w:rsidRPr="00804623">
        <w:rPr>
          <w:rFonts w:hint="eastAsia"/>
          <w:color w:val="FF0000"/>
          <w:sz w:val="20"/>
        </w:rPr>
        <w:t>型別</w:t>
      </w:r>
      <w:r w:rsidRPr="00804623">
        <w:rPr>
          <w:rFonts w:hint="eastAsia"/>
          <w:color w:val="FF0000"/>
          <w:sz w:val="20"/>
        </w:rPr>
        <w:t>的物件</w:t>
      </w:r>
      <w:r w:rsidR="006D46E8" w:rsidRPr="00804623">
        <w:rPr>
          <w:rFonts w:hint="eastAsia"/>
          <w:color w:val="FF0000"/>
          <w:sz w:val="20"/>
        </w:rPr>
        <w:t>c1</w:t>
      </w:r>
      <w:r w:rsidR="00352190" w:rsidRPr="00804623">
        <w:rPr>
          <w:rFonts w:hint="eastAsia"/>
          <w:color w:val="FF0000"/>
          <w:sz w:val="20"/>
        </w:rPr>
        <w:t>，並在</w:t>
      </w:r>
      <w:r w:rsidRPr="00804623">
        <w:rPr>
          <w:rFonts w:hint="eastAsia"/>
          <w:color w:val="FF0000"/>
          <w:sz w:val="20"/>
        </w:rPr>
        <w:t>將</w:t>
      </w:r>
      <w:r w:rsidR="006D46E8" w:rsidRPr="00804623">
        <w:rPr>
          <w:rFonts w:hint="eastAsia"/>
          <w:color w:val="FF0000"/>
          <w:sz w:val="20"/>
        </w:rPr>
        <w:t>c1</w:t>
      </w:r>
      <w:r w:rsidRPr="00804623">
        <w:rPr>
          <w:rFonts w:hint="eastAsia"/>
          <w:color w:val="FF0000"/>
          <w:sz w:val="20"/>
        </w:rPr>
        <w:t>資料成員</w:t>
      </w:r>
      <w:r w:rsidRPr="00804623">
        <w:rPr>
          <w:rFonts w:hint="eastAsia"/>
          <w:color w:val="FF0000"/>
          <w:sz w:val="20"/>
        </w:rPr>
        <w:t>radius</w:t>
      </w:r>
      <w:r w:rsidRPr="00804623">
        <w:rPr>
          <w:rFonts w:hint="eastAsia"/>
          <w:color w:val="FF0000"/>
          <w:sz w:val="20"/>
        </w:rPr>
        <w:t>的值設為</w:t>
      </w:r>
      <w:r w:rsidRPr="00804623">
        <w:rPr>
          <w:rFonts w:hint="eastAsia"/>
          <w:color w:val="FF0000"/>
          <w:sz w:val="20"/>
        </w:rPr>
        <w:t>3.0</w:t>
      </w:r>
      <w:r w:rsidR="00352190" w:rsidRPr="00804623">
        <w:rPr>
          <w:rFonts w:hint="eastAsia"/>
          <w:color w:val="FF0000"/>
          <w:sz w:val="20"/>
        </w:rPr>
        <w:t>，然後</w:t>
      </w:r>
      <w:r w:rsidRPr="00804623">
        <w:rPr>
          <w:rFonts w:hint="eastAsia"/>
          <w:color w:val="FF0000"/>
          <w:sz w:val="20"/>
        </w:rPr>
        <w:t>呼叫</w:t>
      </w:r>
      <w:r w:rsidRPr="00804623">
        <w:rPr>
          <w:rFonts w:hint="eastAsia"/>
          <w:color w:val="FF0000"/>
          <w:sz w:val="20"/>
        </w:rPr>
        <w:t xml:space="preserve">show_periphery() </w:t>
      </w:r>
      <w:r w:rsidR="002D7B69" w:rsidRPr="00804623">
        <w:rPr>
          <w:rFonts w:hint="eastAsia"/>
          <w:color w:val="FF0000"/>
          <w:sz w:val="20"/>
        </w:rPr>
        <w:t>函數</w:t>
      </w:r>
      <w:r w:rsidR="00352190" w:rsidRPr="00804623">
        <w:rPr>
          <w:rFonts w:hint="eastAsia"/>
          <w:color w:val="FF0000"/>
          <w:sz w:val="20"/>
        </w:rPr>
        <w:t>列印出</w:t>
      </w:r>
      <w:r w:rsidR="00352190" w:rsidRPr="00804623">
        <w:rPr>
          <w:rFonts w:hint="eastAsia"/>
          <w:color w:val="FF0000"/>
          <w:sz w:val="20"/>
        </w:rPr>
        <w:t>c</w:t>
      </w:r>
      <w:r w:rsidR="00352190" w:rsidRPr="00804623">
        <w:rPr>
          <w:color w:val="FF0000"/>
          <w:sz w:val="20"/>
        </w:rPr>
        <w:t>1</w:t>
      </w:r>
      <w:r w:rsidR="00352190" w:rsidRPr="00804623">
        <w:rPr>
          <w:color w:val="FF0000"/>
          <w:sz w:val="20"/>
        </w:rPr>
        <w:t>物件的周長</w:t>
      </w:r>
      <w:r w:rsidRPr="00804623">
        <w:rPr>
          <w:rFonts w:hint="eastAsia"/>
          <w:color w:val="FF0000"/>
          <w:sz w:val="20"/>
        </w:rPr>
        <w:t>。</w:t>
      </w:r>
    </w:p>
    <w:p w14:paraId="1DD425FE" w14:textId="021BE8DF" w:rsidR="00923F0C" w:rsidRPr="00804623" w:rsidRDefault="00923F0C" w:rsidP="00352190">
      <w:pPr>
        <w:pStyle w:val="JAVA"/>
        <w:numPr>
          <w:ilvl w:val="0"/>
          <w:numId w:val="0"/>
        </w:numPr>
        <w:spacing w:afterLines="30" w:after="72"/>
        <w:ind w:left="426"/>
        <w:rPr>
          <w:rFonts w:hint="eastAsia"/>
          <w:color w:val="FF0000"/>
          <w:sz w:val="20"/>
        </w:rPr>
      </w:pPr>
      <w:r w:rsidRPr="00923F0C">
        <w:rPr>
          <w:color w:val="FF0000"/>
          <w:sz w:val="20"/>
        </w:rPr>
        <w:drawing>
          <wp:inline distT="0" distB="0" distL="0" distR="0" wp14:anchorId="03C163F2" wp14:editId="16E13659">
            <wp:extent cx="4824730" cy="4320540"/>
            <wp:effectExtent l="0" t="0" r="0" b="3810"/>
            <wp:docPr id="761954783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54783" name="圖片 1" descr="一張含有 文字, 螢幕擷取畫面, 軟體, 陳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158" w14:textId="77777777" w:rsidR="00ED0DF1" w:rsidRPr="004D1F8A" w:rsidRDefault="003929AE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lastRenderedPageBreak/>
        <w:t>8.</w:t>
      </w:r>
      <w:r w:rsidR="00ED0DF1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3 </w:t>
      </w:r>
      <w:r w:rsidR="00ED0DF1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>引數的傳遞</w:t>
      </w:r>
      <w:r w:rsidR="002179C6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>與傳回值</w:t>
      </w:r>
      <w:r w:rsidR="002179C6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="00ED0DF1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4B15A159" w14:textId="21F77C9F" w:rsidR="00B005B8" w:rsidRDefault="00B005B8" w:rsidP="008676B6">
      <w:pPr>
        <w:pStyle w:val="J"/>
        <w:tabs>
          <w:tab w:val="clear" w:pos="426"/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804623">
        <w:rPr>
          <w:rFonts w:hint="eastAsia"/>
          <w:iCs/>
          <w:color w:val="FF0000"/>
        </w:rPr>
        <w:t>試設計一類別</w:t>
      </w:r>
      <w:r w:rsidR="00EA4300" w:rsidRPr="00804623">
        <w:rPr>
          <w:rFonts w:hint="eastAsia"/>
          <w:iCs/>
          <w:color w:val="FF0000"/>
        </w:rPr>
        <w:t>C</w:t>
      </w:r>
      <w:r w:rsidRPr="00804623">
        <w:rPr>
          <w:rFonts w:hint="eastAsia"/>
          <w:iCs/>
          <w:color w:val="FF0000"/>
        </w:rPr>
        <w:t>Test</w:t>
      </w:r>
      <w:r w:rsidRPr="00804623">
        <w:rPr>
          <w:rFonts w:hint="eastAsia"/>
          <w:iCs/>
          <w:color w:val="FF0000"/>
        </w:rPr>
        <w:t>，內含一</w:t>
      </w:r>
      <w:r w:rsidRPr="00804623">
        <w:rPr>
          <w:rFonts w:hint="eastAsia"/>
          <w:iCs/>
          <w:color w:val="FF0000"/>
        </w:rPr>
        <w:t xml:space="preserve">test() </w:t>
      </w:r>
      <w:r w:rsidR="002D7B69" w:rsidRPr="00804623">
        <w:rPr>
          <w:rFonts w:hint="eastAsia"/>
          <w:iCs/>
          <w:color w:val="FF0000"/>
        </w:rPr>
        <w:t>函數</w:t>
      </w:r>
      <w:r w:rsidRPr="00804623">
        <w:rPr>
          <w:rFonts w:hint="eastAsia"/>
          <w:iCs/>
          <w:color w:val="FF0000"/>
        </w:rPr>
        <w:t>，可以用來判別傳入的值為奇數還是偶數，如果為奇數則印出</w:t>
      </w:r>
      <w:r w:rsidRPr="00804623">
        <w:rPr>
          <w:rFonts w:hint="eastAsia"/>
          <w:iCs/>
          <w:color w:val="FF0000"/>
        </w:rPr>
        <w:t xml:space="preserve"> "</w:t>
      </w:r>
      <w:r w:rsidRPr="00804623">
        <w:rPr>
          <w:rFonts w:hint="eastAsia"/>
          <w:iCs/>
          <w:color w:val="FF0000"/>
        </w:rPr>
        <w:t>此數為奇數</w:t>
      </w:r>
      <w:r w:rsidRPr="00804623">
        <w:rPr>
          <w:rFonts w:hint="eastAsia"/>
          <w:iCs/>
          <w:color w:val="FF0000"/>
        </w:rPr>
        <w:t>"</w:t>
      </w:r>
      <w:r w:rsidRPr="00804623">
        <w:rPr>
          <w:rFonts w:hint="eastAsia"/>
          <w:iCs/>
          <w:color w:val="FF0000"/>
        </w:rPr>
        <w:t>，反之若為偶數則印出</w:t>
      </w:r>
      <w:r w:rsidRPr="00804623">
        <w:rPr>
          <w:rFonts w:hint="eastAsia"/>
          <w:iCs/>
          <w:color w:val="FF0000"/>
        </w:rPr>
        <w:t xml:space="preserve"> "</w:t>
      </w:r>
      <w:r w:rsidRPr="00804623">
        <w:rPr>
          <w:rFonts w:hint="eastAsia"/>
          <w:iCs/>
          <w:color w:val="FF0000"/>
        </w:rPr>
        <w:t>此數為偶數</w:t>
      </w:r>
      <w:r w:rsidRPr="00804623">
        <w:rPr>
          <w:rFonts w:hint="eastAsia"/>
          <w:iCs/>
          <w:color w:val="FF0000"/>
        </w:rPr>
        <w:t>"</w:t>
      </w:r>
      <w:r w:rsidRPr="00804623">
        <w:rPr>
          <w:rFonts w:hint="eastAsia"/>
          <w:iCs/>
          <w:color w:val="FF0000"/>
        </w:rPr>
        <w:t>；若輸入的數為</w:t>
      </w:r>
      <w:r w:rsidRPr="00804623">
        <w:rPr>
          <w:rFonts w:hint="eastAsia"/>
          <w:iCs/>
          <w:color w:val="FF0000"/>
        </w:rPr>
        <w:t>0</w:t>
      </w:r>
      <w:r w:rsidRPr="00804623">
        <w:rPr>
          <w:rFonts w:hint="eastAsia"/>
          <w:iCs/>
          <w:color w:val="FF0000"/>
        </w:rPr>
        <w:t>，則印出</w:t>
      </w:r>
      <w:r w:rsidRPr="00804623">
        <w:rPr>
          <w:rFonts w:hint="eastAsia"/>
          <w:iCs/>
          <w:color w:val="FF0000"/>
        </w:rPr>
        <w:t xml:space="preserve"> "</w:t>
      </w:r>
      <w:r w:rsidRPr="00804623">
        <w:rPr>
          <w:rFonts w:hint="eastAsia"/>
          <w:iCs/>
          <w:color w:val="FF0000"/>
        </w:rPr>
        <w:t>此數為</w:t>
      </w:r>
      <w:r w:rsidRPr="00804623">
        <w:rPr>
          <w:rFonts w:hint="eastAsia"/>
          <w:iCs/>
          <w:color w:val="FF0000"/>
        </w:rPr>
        <w:t xml:space="preserve"> 0"</w:t>
      </w:r>
      <w:r w:rsidRPr="00804623">
        <w:rPr>
          <w:rFonts w:hint="eastAsia"/>
          <w:iCs/>
          <w:color w:val="FF0000"/>
        </w:rPr>
        <w:t>。請利用</w:t>
      </w:r>
      <w:r w:rsidRPr="00804623">
        <w:rPr>
          <w:rFonts w:hint="eastAsia"/>
          <w:iCs/>
          <w:color w:val="FF0000"/>
        </w:rPr>
        <w:t>test()</w:t>
      </w:r>
      <w:r w:rsidRPr="00804623">
        <w:rPr>
          <w:rFonts w:hint="eastAsia"/>
          <w:iCs/>
          <w:color w:val="FF0000"/>
        </w:rPr>
        <w:t>，判斷</w:t>
      </w:r>
      <w:r w:rsidRPr="00804623">
        <w:rPr>
          <w:rFonts w:hint="eastAsia"/>
          <w:iCs/>
          <w:color w:val="FF0000"/>
        </w:rPr>
        <w:t>3</w:t>
      </w:r>
      <w:r w:rsidRPr="00804623">
        <w:rPr>
          <w:rFonts w:hint="eastAsia"/>
          <w:iCs/>
          <w:color w:val="FF0000"/>
        </w:rPr>
        <w:t>、</w:t>
      </w:r>
      <w:r w:rsidRPr="00804623">
        <w:rPr>
          <w:rFonts w:hint="eastAsia"/>
          <w:iCs/>
          <w:color w:val="FF0000"/>
        </w:rPr>
        <w:t>8</w:t>
      </w:r>
      <w:r w:rsidRPr="00804623">
        <w:rPr>
          <w:rFonts w:hint="eastAsia"/>
          <w:iCs/>
          <w:color w:val="FF0000"/>
        </w:rPr>
        <w:t>與</w:t>
      </w:r>
      <w:r w:rsidRPr="00804623">
        <w:rPr>
          <w:rFonts w:hint="eastAsia"/>
          <w:iCs/>
          <w:color w:val="FF0000"/>
        </w:rPr>
        <w:t>0</w:t>
      </w:r>
      <w:r w:rsidRPr="00804623">
        <w:rPr>
          <w:rFonts w:hint="eastAsia"/>
          <w:iCs/>
          <w:color w:val="FF0000"/>
        </w:rPr>
        <w:t>各為</w:t>
      </w:r>
      <w:r w:rsidR="00C56A8D" w:rsidRPr="00804623">
        <w:rPr>
          <w:rFonts w:hint="eastAsia"/>
          <w:iCs/>
          <w:color w:val="FF0000"/>
        </w:rPr>
        <w:t>奇數或偶</w:t>
      </w:r>
      <w:r w:rsidRPr="00804623">
        <w:rPr>
          <w:rFonts w:hint="eastAsia"/>
          <w:iCs/>
          <w:color w:val="FF0000"/>
        </w:rPr>
        <w:t>數</w:t>
      </w:r>
    </w:p>
    <w:p w14:paraId="7D856A8F" w14:textId="79CB488F" w:rsidR="00923F0C" w:rsidRPr="00804623" w:rsidRDefault="00923F0C" w:rsidP="00923F0C">
      <w:pPr>
        <w:pStyle w:val="J"/>
        <w:numPr>
          <w:ilvl w:val="0"/>
          <w:numId w:val="0"/>
        </w:numPr>
        <w:tabs>
          <w:tab w:val="clear" w:pos="426"/>
        </w:tabs>
        <w:spacing w:afterLines="50" w:after="120"/>
        <w:ind w:left="425"/>
        <w:rPr>
          <w:rFonts w:hint="eastAsia"/>
          <w:iCs/>
          <w:color w:val="FF0000"/>
        </w:rPr>
      </w:pPr>
      <w:r w:rsidRPr="00923F0C">
        <w:rPr>
          <w:iCs/>
          <w:color w:val="FF0000"/>
        </w:rPr>
        <w:drawing>
          <wp:inline distT="0" distB="0" distL="0" distR="0" wp14:anchorId="06AB8239" wp14:editId="7CAF8A50">
            <wp:extent cx="4391638" cy="5630061"/>
            <wp:effectExtent l="0" t="0" r="9525" b="8890"/>
            <wp:docPr id="190057756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77568" name="圖片 1" descr="一張含有 文字, 螢幕擷取畫面, 軟體, 多媒體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15A" w14:textId="77777777" w:rsidR="002179C6" w:rsidRPr="00804623" w:rsidRDefault="002179C6" w:rsidP="00125A8B">
      <w:pPr>
        <w:pStyle w:val="J"/>
        <w:tabs>
          <w:tab w:val="clear" w:pos="426"/>
          <w:tab w:val="clear" w:pos="840"/>
        </w:tabs>
        <w:spacing w:after="72"/>
        <w:ind w:left="426" w:hanging="426"/>
        <w:rPr>
          <w:iCs/>
          <w:color w:val="FF0000"/>
        </w:rPr>
      </w:pPr>
      <w:r w:rsidRPr="00804623">
        <w:rPr>
          <w:rFonts w:hint="eastAsia"/>
          <w:iCs/>
          <w:color w:val="FF0000"/>
        </w:rPr>
        <w:lastRenderedPageBreak/>
        <w:t>試設計一個</w:t>
      </w:r>
      <w:r w:rsidR="00FB2075" w:rsidRPr="00804623">
        <w:rPr>
          <w:rFonts w:hint="eastAsia"/>
          <w:iCs/>
          <w:color w:val="FF0000"/>
        </w:rPr>
        <w:t>C</w:t>
      </w:r>
      <w:r w:rsidRPr="00804623">
        <w:rPr>
          <w:rFonts w:hint="eastAsia"/>
          <w:iCs/>
          <w:color w:val="FF0000"/>
        </w:rPr>
        <w:t>Calculator</w:t>
      </w:r>
      <w:r w:rsidRPr="00804623">
        <w:rPr>
          <w:rFonts w:hint="eastAsia"/>
          <w:iCs/>
          <w:color w:val="FF0000"/>
        </w:rPr>
        <w:t>類別，</w:t>
      </w:r>
      <w:r w:rsidR="00C56A8D" w:rsidRPr="00804623">
        <w:rPr>
          <w:rFonts w:hint="eastAsia"/>
          <w:iCs/>
          <w:color w:val="FF0000"/>
        </w:rPr>
        <w:t>內含</w:t>
      </w:r>
      <w:r w:rsidR="00C56A8D" w:rsidRPr="00804623">
        <w:rPr>
          <w:rFonts w:hint="eastAsia"/>
          <w:iCs/>
          <w:color w:val="FF0000"/>
        </w:rPr>
        <w:t>a</w:t>
      </w:r>
      <w:r w:rsidR="00C56A8D" w:rsidRPr="00804623">
        <w:rPr>
          <w:rFonts w:hint="eastAsia"/>
          <w:iCs/>
          <w:color w:val="FF0000"/>
        </w:rPr>
        <w:t>與</w:t>
      </w:r>
      <w:r w:rsidR="00C56A8D" w:rsidRPr="00804623">
        <w:rPr>
          <w:rFonts w:hint="eastAsia"/>
          <w:iCs/>
          <w:color w:val="FF0000"/>
        </w:rPr>
        <w:t>b</w:t>
      </w:r>
      <w:r w:rsidR="00C56A8D" w:rsidRPr="00804623">
        <w:rPr>
          <w:rFonts w:hint="eastAsia"/>
          <w:iCs/>
          <w:color w:val="FF0000"/>
        </w:rPr>
        <w:t>兩個</w:t>
      </w:r>
      <w:r w:rsidR="00D30D5A" w:rsidRPr="00804623">
        <w:rPr>
          <w:rFonts w:hint="eastAsia"/>
          <w:iCs/>
          <w:color w:val="FF0000"/>
        </w:rPr>
        <w:t>資料成員，</w:t>
      </w:r>
      <w:r w:rsidR="00575DBD" w:rsidRPr="00804623">
        <w:rPr>
          <w:rFonts w:hint="eastAsia"/>
          <w:iCs/>
          <w:color w:val="FF0000"/>
        </w:rPr>
        <w:t>型別</w:t>
      </w:r>
      <w:r w:rsidR="00D30D5A" w:rsidRPr="00804623">
        <w:rPr>
          <w:rFonts w:hint="eastAsia"/>
          <w:iCs/>
          <w:color w:val="FF0000"/>
        </w:rPr>
        <w:t>為</w:t>
      </w:r>
      <w:r w:rsidR="00D30D5A" w:rsidRPr="00804623">
        <w:rPr>
          <w:rFonts w:hint="eastAsia"/>
          <w:iCs/>
          <w:color w:val="FF0000"/>
        </w:rPr>
        <w:t>int</w:t>
      </w:r>
      <w:r w:rsidR="00D30D5A" w:rsidRPr="00804623">
        <w:rPr>
          <w:rFonts w:hint="eastAsia"/>
          <w:iCs/>
          <w:color w:val="FF0000"/>
        </w:rPr>
        <w:t>。請</w:t>
      </w:r>
      <w:r w:rsidRPr="00804623">
        <w:rPr>
          <w:rFonts w:hint="eastAsia"/>
          <w:iCs/>
          <w:color w:val="FF0000"/>
        </w:rPr>
        <w:t>完成下列的各</w:t>
      </w:r>
      <w:r w:rsidR="002D7B69" w:rsidRPr="00804623">
        <w:rPr>
          <w:rFonts w:hint="eastAsia"/>
          <w:iCs/>
          <w:color w:val="FF0000"/>
        </w:rPr>
        <w:t>函數</w:t>
      </w:r>
      <w:r w:rsidRPr="00804623">
        <w:rPr>
          <w:rFonts w:hint="eastAsia"/>
          <w:iCs/>
          <w:color w:val="FF0000"/>
        </w:rPr>
        <w:t>的程式設計：</w:t>
      </w:r>
    </w:p>
    <w:p w14:paraId="4B15A15B" w14:textId="77777777" w:rsidR="00DB0FC1" w:rsidRPr="00804623" w:rsidRDefault="00DB0FC1" w:rsidP="00C80224">
      <w:pPr>
        <w:pStyle w:val="JAVA"/>
        <w:numPr>
          <w:ilvl w:val="0"/>
          <w:numId w:val="17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定義</w:t>
      </w:r>
      <w:r w:rsidR="00C56A8D" w:rsidRPr="00804623">
        <w:rPr>
          <w:rFonts w:hint="eastAsia"/>
          <w:color w:val="FF0000"/>
          <w:sz w:val="20"/>
        </w:rPr>
        <w:t>set_value()</w:t>
      </w:r>
      <w:r w:rsidRPr="00804623">
        <w:rPr>
          <w:rFonts w:hint="eastAsia"/>
          <w:color w:val="FF0000"/>
          <w:sz w:val="20"/>
        </w:rPr>
        <w:t xml:space="preserve"> </w:t>
      </w:r>
      <w:r w:rsidR="002D7B69" w:rsidRPr="00804623">
        <w:rPr>
          <w:rFonts w:hint="eastAsia"/>
          <w:color w:val="FF0000"/>
          <w:sz w:val="20"/>
        </w:rPr>
        <w:t>函數</w:t>
      </w:r>
      <w:r w:rsidR="00C56A8D" w:rsidRPr="00804623">
        <w:rPr>
          <w:rFonts w:hint="eastAsia"/>
          <w:color w:val="FF0000"/>
          <w:sz w:val="20"/>
        </w:rPr>
        <w:t>，用來設定資料成員</w:t>
      </w:r>
      <w:r w:rsidR="00C56A8D" w:rsidRPr="00804623">
        <w:rPr>
          <w:rFonts w:hint="eastAsia"/>
          <w:iCs/>
          <w:color w:val="FF0000"/>
          <w:sz w:val="20"/>
        </w:rPr>
        <w:t>a</w:t>
      </w:r>
      <w:r w:rsidR="00C56A8D" w:rsidRPr="00804623">
        <w:rPr>
          <w:rFonts w:hint="eastAsia"/>
          <w:iCs/>
          <w:color w:val="FF0000"/>
          <w:sz w:val="20"/>
        </w:rPr>
        <w:t>與</w:t>
      </w:r>
      <w:r w:rsidR="00C56A8D" w:rsidRPr="00804623">
        <w:rPr>
          <w:rFonts w:hint="eastAsia"/>
          <w:iCs/>
          <w:color w:val="FF0000"/>
          <w:sz w:val="20"/>
        </w:rPr>
        <w:t>b</w:t>
      </w:r>
      <w:r w:rsidR="00C56A8D" w:rsidRPr="00804623">
        <w:rPr>
          <w:rFonts w:hint="eastAsia"/>
          <w:iCs/>
          <w:color w:val="FF0000"/>
          <w:sz w:val="20"/>
        </w:rPr>
        <w:t>的</w:t>
      </w:r>
      <w:r w:rsidR="00C56A8D" w:rsidRPr="00804623">
        <w:rPr>
          <w:rFonts w:hint="eastAsia"/>
          <w:color w:val="FF0000"/>
          <w:sz w:val="20"/>
        </w:rPr>
        <w:t>值。</w:t>
      </w:r>
    </w:p>
    <w:p w14:paraId="4B15A15C" w14:textId="77777777" w:rsidR="00E36F0F" w:rsidRPr="00804623" w:rsidRDefault="00E36F0F" w:rsidP="00C80224">
      <w:pPr>
        <w:pStyle w:val="JAVA"/>
        <w:numPr>
          <w:ilvl w:val="0"/>
          <w:numId w:val="17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定義</w:t>
      </w:r>
      <w:r w:rsidRPr="00804623">
        <w:rPr>
          <w:rFonts w:hint="eastAsia"/>
          <w:color w:val="FF0000"/>
          <w:sz w:val="20"/>
        </w:rPr>
        <w:t xml:space="preserve">show()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，可用來列印所有資料成員</w:t>
      </w:r>
      <w:r w:rsidR="00274444" w:rsidRPr="00804623">
        <w:rPr>
          <w:rFonts w:hint="eastAsia"/>
          <w:color w:val="FF0000"/>
          <w:sz w:val="20"/>
        </w:rPr>
        <w:t>的值</w:t>
      </w:r>
      <w:r w:rsidRPr="00804623">
        <w:rPr>
          <w:rFonts w:hint="eastAsia"/>
          <w:color w:val="FF0000"/>
          <w:sz w:val="20"/>
        </w:rPr>
        <w:t>。</w:t>
      </w:r>
    </w:p>
    <w:p w14:paraId="4B15A15D" w14:textId="77777777" w:rsidR="002179C6" w:rsidRPr="00804623" w:rsidRDefault="002179C6" w:rsidP="00C80224">
      <w:pPr>
        <w:pStyle w:val="JAVA"/>
        <w:numPr>
          <w:ilvl w:val="0"/>
          <w:numId w:val="17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定義</w:t>
      </w:r>
      <w:r w:rsidRPr="00804623">
        <w:rPr>
          <w:rFonts w:hint="eastAsia"/>
          <w:color w:val="FF0000"/>
          <w:sz w:val="20"/>
        </w:rPr>
        <w:t xml:space="preserve">add()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</w:t>
      </w:r>
      <w:r w:rsidR="006A0D97" w:rsidRPr="00804623">
        <w:rPr>
          <w:rFonts w:hint="eastAsia"/>
          <w:color w:val="FF0000"/>
          <w:sz w:val="20"/>
        </w:rPr>
        <w:t>可</w:t>
      </w:r>
      <w:r w:rsidRPr="00804623">
        <w:rPr>
          <w:rFonts w:hint="eastAsia"/>
          <w:color w:val="FF0000"/>
          <w:sz w:val="20"/>
        </w:rPr>
        <w:t>用來</w:t>
      </w:r>
      <w:r w:rsidR="00767790" w:rsidRPr="00804623">
        <w:rPr>
          <w:rFonts w:hint="eastAsia"/>
          <w:color w:val="FF0000"/>
          <w:sz w:val="20"/>
        </w:rPr>
        <w:t>傳回</w:t>
      </w:r>
      <w:r w:rsidR="00274444" w:rsidRPr="00804623">
        <w:rPr>
          <w:rFonts w:hint="eastAsia"/>
          <w:iCs/>
          <w:color w:val="FF0000"/>
          <w:sz w:val="20"/>
        </w:rPr>
        <w:t>a</w:t>
      </w:r>
      <w:r w:rsidR="00274444" w:rsidRPr="00804623">
        <w:rPr>
          <w:rFonts w:hint="eastAsia"/>
          <w:iCs/>
          <w:color w:val="FF0000"/>
          <w:sz w:val="20"/>
        </w:rPr>
        <w:t>與</w:t>
      </w:r>
      <w:r w:rsidR="00274444" w:rsidRPr="00804623">
        <w:rPr>
          <w:rFonts w:hint="eastAsia"/>
          <w:iCs/>
          <w:color w:val="FF0000"/>
          <w:sz w:val="20"/>
        </w:rPr>
        <w:t>b</w:t>
      </w:r>
      <w:r w:rsidRPr="00804623">
        <w:rPr>
          <w:rFonts w:hint="eastAsia"/>
          <w:color w:val="FF0000"/>
          <w:sz w:val="20"/>
        </w:rPr>
        <w:t>之和。</w:t>
      </w:r>
    </w:p>
    <w:p w14:paraId="4B15A15E" w14:textId="77777777" w:rsidR="002179C6" w:rsidRPr="00804623" w:rsidRDefault="002179C6" w:rsidP="00C80224">
      <w:pPr>
        <w:pStyle w:val="JAVA"/>
        <w:numPr>
          <w:ilvl w:val="0"/>
          <w:numId w:val="17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定義</w:t>
      </w:r>
      <w:r w:rsidRPr="00804623">
        <w:rPr>
          <w:rFonts w:hint="eastAsia"/>
          <w:color w:val="FF0000"/>
          <w:sz w:val="20"/>
        </w:rPr>
        <w:t>sub</w:t>
      </w:r>
      <w:r w:rsidR="00767790" w:rsidRPr="00804623">
        <w:rPr>
          <w:rFonts w:hint="eastAsia"/>
          <w:color w:val="FF0000"/>
          <w:sz w:val="20"/>
        </w:rPr>
        <w:t>()</w:t>
      </w:r>
      <w:r w:rsidRPr="00804623">
        <w:rPr>
          <w:rFonts w:hint="eastAsia"/>
          <w:color w:val="FF0000"/>
          <w:sz w:val="20"/>
        </w:rPr>
        <w:t xml:space="preserve">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</w:t>
      </w:r>
      <w:r w:rsidR="006A0D97" w:rsidRPr="00804623">
        <w:rPr>
          <w:rFonts w:hint="eastAsia"/>
          <w:color w:val="FF0000"/>
          <w:sz w:val="20"/>
        </w:rPr>
        <w:t>可</w:t>
      </w:r>
      <w:r w:rsidRPr="00804623">
        <w:rPr>
          <w:rFonts w:hint="eastAsia"/>
          <w:color w:val="FF0000"/>
          <w:sz w:val="20"/>
        </w:rPr>
        <w:t>用來</w:t>
      </w:r>
      <w:r w:rsidR="00767790" w:rsidRPr="00804623">
        <w:rPr>
          <w:rFonts w:hint="eastAsia"/>
          <w:color w:val="FF0000"/>
          <w:sz w:val="20"/>
        </w:rPr>
        <w:t>傳回</w:t>
      </w:r>
      <w:r w:rsidR="00274444" w:rsidRPr="00804623">
        <w:rPr>
          <w:rFonts w:hint="eastAsia"/>
          <w:iCs/>
          <w:color w:val="FF0000"/>
          <w:sz w:val="20"/>
        </w:rPr>
        <w:t>a</w:t>
      </w:r>
      <w:r w:rsidR="00274444" w:rsidRPr="00804623">
        <w:rPr>
          <w:rFonts w:hint="eastAsia"/>
          <w:iCs/>
          <w:color w:val="FF0000"/>
          <w:sz w:val="20"/>
        </w:rPr>
        <w:t>與</w:t>
      </w:r>
      <w:r w:rsidR="00274444" w:rsidRPr="00804623">
        <w:rPr>
          <w:rFonts w:hint="eastAsia"/>
          <w:iCs/>
          <w:color w:val="FF0000"/>
          <w:sz w:val="20"/>
        </w:rPr>
        <w:t>b</w:t>
      </w:r>
      <w:r w:rsidR="00EE4B90" w:rsidRPr="00804623">
        <w:rPr>
          <w:rFonts w:hint="eastAsia"/>
          <w:color w:val="FF0000"/>
          <w:sz w:val="20"/>
        </w:rPr>
        <w:t>之</w:t>
      </w:r>
      <w:r w:rsidR="00B0249D" w:rsidRPr="00804623">
        <w:rPr>
          <w:rFonts w:hint="eastAsia"/>
          <w:color w:val="FF0000"/>
          <w:sz w:val="20"/>
        </w:rPr>
        <w:t>差</w:t>
      </w:r>
      <w:r w:rsidRPr="00804623">
        <w:rPr>
          <w:rFonts w:hint="eastAsia"/>
          <w:color w:val="FF0000"/>
          <w:sz w:val="20"/>
        </w:rPr>
        <w:t>。</w:t>
      </w:r>
    </w:p>
    <w:p w14:paraId="4B15A15F" w14:textId="77777777" w:rsidR="002179C6" w:rsidRPr="00804623" w:rsidRDefault="002179C6" w:rsidP="00C80224">
      <w:pPr>
        <w:pStyle w:val="JAVA"/>
        <w:numPr>
          <w:ilvl w:val="0"/>
          <w:numId w:val="17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定義</w:t>
      </w:r>
      <w:r w:rsidRPr="00804623">
        <w:rPr>
          <w:rFonts w:hint="eastAsia"/>
          <w:color w:val="FF0000"/>
          <w:sz w:val="20"/>
        </w:rPr>
        <w:t>mul</w:t>
      </w:r>
      <w:r w:rsidR="00767790" w:rsidRPr="00804623">
        <w:rPr>
          <w:rFonts w:hint="eastAsia"/>
          <w:color w:val="FF0000"/>
          <w:sz w:val="20"/>
        </w:rPr>
        <w:t>()</w:t>
      </w:r>
      <w:r w:rsidRPr="00804623">
        <w:rPr>
          <w:rFonts w:hint="eastAsia"/>
          <w:color w:val="FF0000"/>
          <w:sz w:val="20"/>
        </w:rPr>
        <w:t xml:space="preserve">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</w:t>
      </w:r>
      <w:r w:rsidR="006A0D97" w:rsidRPr="00804623">
        <w:rPr>
          <w:rFonts w:hint="eastAsia"/>
          <w:color w:val="FF0000"/>
          <w:sz w:val="20"/>
        </w:rPr>
        <w:t>可</w:t>
      </w:r>
      <w:r w:rsidRPr="00804623">
        <w:rPr>
          <w:rFonts w:hint="eastAsia"/>
          <w:color w:val="FF0000"/>
          <w:sz w:val="20"/>
        </w:rPr>
        <w:t>用來</w:t>
      </w:r>
      <w:r w:rsidR="00767790" w:rsidRPr="00804623">
        <w:rPr>
          <w:rFonts w:hint="eastAsia"/>
          <w:color w:val="FF0000"/>
          <w:sz w:val="20"/>
        </w:rPr>
        <w:t>傳回</w:t>
      </w:r>
      <w:r w:rsidR="00274444" w:rsidRPr="00804623">
        <w:rPr>
          <w:rFonts w:hint="eastAsia"/>
          <w:iCs/>
          <w:color w:val="FF0000"/>
          <w:sz w:val="20"/>
        </w:rPr>
        <w:t>a</w:t>
      </w:r>
      <w:r w:rsidR="00274444" w:rsidRPr="00804623">
        <w:rPr>
          <w:rFonts w:hint="eastAsia"/>
          <w:iCs/>
          <w:color w:val="FF0000"/>
          <w:sz w:val="20"/>
        </w:rPr>
        <w:t>與</w:t>
      </w:r>
      <w:r w:rsidR="00274444" w:rsidRPr="00804623">
        <w:rPr>
          <w:rFonts w:hint="eastAsia"/>
          <w:iCs/>
          <w:color w:val="FF0000"/>
          <w:sz w:val="20"/>
        </w:rPr>
        <w:t>b</w:t>
      </w:r>
      <w:r w:rsidR="00274444" w:rsidRPr="00804623">
        <w:rPr>
          <w:rFonts w:hint="eastAsia"/>
          <w:iCs/>
          <w:color w:val="FF0000"/>
          <w:sz w:val="20"/>
        </w:rPr>
        <w:t>的</w:t>
      </w:r>
      <w:r w:rsidRPr="00804623">
        <w:rPr>
          <w:rFonts w:hint="eastAsia"/>
          <w:color w:val="FF0000"/>
          <w:sz w:val="20"/>
        </w:rPr>
        <w:t>乘積。</w:t>
      </w:r>
    </w:p>
    <w:p w14:paraId="4B15A160" w14:textId="77777777" w:rsidR="002179C6" w:rsidRPr="00804623" w:rsidRDefault="002179C6" w:rsidP="00C80224">
      <w:pPr>
        <w:pStyle w:val="JAVA"/>
        <w:numPr>
          <w:ilvl w:val="0"/>
          <w:numId w:val="17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定義</w:t>
      </w:r>
      <w:r w:rsidR="00EE4B90" w:rsidRPr="00804623">
        <w:rPr>
          <w:rFonts w:hint="eastAsia"/>
          <w:color w:val="FF0000"/>
          <w:sz w:val="20"/>
        </w:rPr>
        <w:t>avg</w:t>
      </w:r>
      <w:r w:rsidR="00767790" w:rsidRPr="00804623">
        <w:rPr>
          <w:rFonts w:hint="eastAsia"/>
          <w:color w:val="FF0000"/>
          <w:sz w:val="20"/>
        </w:rPr>
        <w:t>()</w:t>
      </w:r>
      <w:r w:rsidRPr="00804623">
        <w:rPr>
          <w:rFonts w:hint="eastAsia"/>
          <w:color w:val="FF0000"/>
          <w:sz w:val="20"/>
        </w:rPr>
        <w:t xml:space="preserve">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</w:t>
      </w:r>
      <w:r w:rsidR="006A0D97" w:rsidRPr="00804623">
        <w:rPr>
          <w:rFonts w:hint="eastAsia"/>
          <w:color w:val="FF0000"/>
          <w:sz w:val="20"/>
        </w:rPr>
        <w:t>可</w:t>
      </w:r>
      <w:r w:rsidRPr="00804623">
        <w:rPr>
          <w:rFonts w:hint="eastAsia"/>
          <w:color w:val="FF0000"/>
          <w:sz w:val="20"/>
        </w:rPr>
        <w:t>用來</w:t>
      </w:r>
      <w:r w:rsidR="00767790" w:rsidRPr="00804623">
        <w:rPr>
          <w:rFonts w:hint="eastAsia"/>
          <w:color w:val="FF0000"/>
          <w:sz w:val="20"/>
        </w:rPr>
        <w:t>傳回</w:t>
      </w:r>
      <w:r w:rsidR="00274444" w:rsidRPr="00804623">
        <w:rPr>
          <w:rFonts w:hint="eastAsia"/>
          <w:iCs/>
          <w:color w:val="FF0000"/>
          <w:sz w:val="20"/>
        </w:rPr>
        <w:t>a</w:t>
      </w:r>
      <w:r w:rsidR="00274444" w:rsidRPr="00804623">
        <w:rPr>
          <w:rFonts w:hint="eastAsia"/>
          <w:iCs/>
          <w:color w:val="FF0000"/>
          <w:sz w:val="20"/>
        </w:rPr>
        <w:t>與</w:t>
      </w:r>
      <w:r w:rsidR="00274444" w:rsidRPr="00804623">
        <w:rPr>
          <w:rFonts w:hint="eastAsia"/>
          <w:iCs/>
          <w:color w:val="FF0000"/>
          <w:sz w:val="20"/>
        </w:rPr>
        <w:t>b</w:t>
      </w:r>
      <w:r w:rsidR="00EE4B90" w:rsidRPr="00804623">
        <w:rPr>
          <w:rFonts w:hint="eastAsia"/>
          <w:color w:val="FF0000"/>
          <w:sz w:val="20"/>
        </w:rPr>
        <w:t>之平均值</w:t>
      </w:r>
      <w:r w:rsidR="00767790" w:rsidRPr="00804623">
        <w:rPr>
          <w:rFonts w:hint="eastAsia"/>
          <w:color w:val="FF0000"/>
          <w:sz w:val="20"/>
        </w:rPr>
        <w:t>，傳回值</w:t>
      </w:r>
      <w:r w:rsidR="00274444" w:rsidRPr="00804623">
        <w:rPr>
          <w:rFonts w:hint="eastAsia"/>
          <w:color w:val="FF0000"/>
          <w:sz w:val="20"/>
        </w:rPr>
        <w:t>的</w:t>
      </w:r>
      <w:r w:rsidR="00575DBD" w:rsidRPr="00804623">
        <w:rPr>
          <w:rFonts w:hint="eastAsia"/>
          <w:color w:val="FF0000"/>
          <w:sz w:val="20"/>
        </w:rPr>
        <w:t>型別</w:t>
      </w:r>
      <w:r w:rsidR="00767790" w:rsidRPr="00804623">
        <w:rPr>
          <w:rFonts w:hint="eastAsia"/>
          <w:color w:val="FF0000"/>
          <w:sz w:val="20"/>
        </w:rPr>
        <w:t>為</w:t>
      </w:r>
      <w:r w:rsidR="00767790" w:rsidRPr="00804623">
        <w:rPr>
          <w:rFonts w:hint="eastAsia"/>
          <w:color w:val="FF0000"/>
          <w:sz w:val="20"/>
        </w:rPr>
        <w:t>double</w:t>
      </w:r>
      <w:r w:rsidRPr="00804623">
        <w:rPr>
          <w:rFonts w:hint="eastAsia"/>
          <w:color w:val="FF0000"/>
          <w:sz w:val="20"/>
        </w:rPr>
        <w:t>。</w:t>
      </w:r>
    </w:p>
    <w:p w14:paraId="4B15A161" w14:textId="77777777" w:rsidR="00274444" w:rsidRDefault="00274444" w:rsidP="00C80224">
      <w:pPr>
        <w:pStyle w:val="JAVA"/>
        <w:numPr>
          <w:ilvl w:val="0"/>
          <w:numId w:val="17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color w:val="FF0000"/>
          <w:sz w:val="20"/>
        </w:rPr>
        <w:t>試建立一個</w:t>
      </w:r>
      <w:r w:rsidR="00FB2075" w:rsidRPr="00804623">
        <w:rPr>
          <w:rFonts w:hint="eastAsia"/>
          <w:color w:val="FF0000"/>
          <w:sz w:val="20"/>
        </w:rPr>
        <w:t>C</w:t>
      </w:r>
      <w:r w:rsidRPr="00804623">
        <w:rPr>
          <w:rFonts w:hint="eastAsia"/>
          <w:iCs/>
          <w:color w:val="FF0000"/>
          <w:sz w:val="20"/>
        </w:rPr>
        <w:t>Calculator</w:t>
      </w:r>
      <w:r w:rsidRPr="00804623">
        <w:rPr>
          <w:rFonts w:hint="eastAsia"/>
          <w:iCs/>
          <w:color w:val="FF0000"/>
          <w:sz w:val="20"/>
        </w:rPr>
        <w:t>類別的</w:t>
      </w:r>
      <w:r w:rsidRPr="00804623">
        <w:rPr>
          <w:color w:val="FF0000"/>
          <w:sz w:val="20"/>
        </w:rPr>
        <w:t>物件</w:t>
      </w:r>
      <w:r w:rsidRPr="00804623">
        <w:rPr>
          <w:color w:val="FF0000"/>
          <w:sz w:val="20"/>
        </w:rPr>
        <w:t>obj</w:t>
      </w:r>
      <w:r w:rsidRPr="00804623">
        <w:rPr>
          <w:rFonts w:hint="eastAsia"/>
          <w:color w:val="FF0000"/>
          <w:sz w:val="20"/>
        </w:rPr>
        <w:t>，</w:t>
      </w:r>
      <w:r w:rsidRPr="00804623">
        <w:rPr>
          <w:color w:val="FF0000"/>
          <w:sz w:val="20"/>
        </w:rPr>
        <w:t>並利用</w:t>
      </w:r>
      <w:r w:rsidRPr="00804623">
        <w:rPr>
          <w:rFonts w:hint="eastAsia"/>
          <w:color w:val="FF0000"/>
          <w:sz w:val="20"/>
        </w:rPr>
        <w:t xml:space="preserve">set_value() </w:t>
      </w:r>
      <w:r w:rsidRPr="00804623">
        <w:rPr>
          <w:rFonts w:hint="eastAsia"/>
          <w:color w:val="FF0000"/>
          <w:sz w:val="20"/>
        </w:rPr>
        <w:t>函數</w:t>
      </w:r>
      <w:r w:rsidRPr="00804623">
        <w:rPr>
          <w:color w:val="FF0000"/>
          <w:sz w:val="20"/>
        </w:rPr>
        <w:t>將</w:t>
      </w:r>
      <w:r w:rsidRPr="00804623">
        <w:rPr>
          <w:color w:val="FF0000"/>
          <w:sz w:val="20"/>
        </w:rPr>
        <w:t>a</w:t>
      </w:r>
      <w:r w:rsidRPr="00804623">
        <w:rPr>
          <w:color w:val="FF0000"/>
          <w:sz w:val="20"/>
        </w:rPr>
        <w:t>和</w:t>
      </w:r>
      <w:r w:rsidRPr="00804623">
        <w:rPr>
          <w:color w:val="FF0000"/>
          <w:sz w:val="20"/>
        </w:rPr>
        <w:t>b</w:t>
      </w:r>
      <w:r w:rsidRPr="00804623">
        <w:rPr>
          <w:color w:val="FF0000"/>
          <w:sz w:val="20"/>
        </w:rPr>
        <w:t>的值分別設為</w:t>
      </w:r>
      <w:r w:rsidRPr="00804623">
        <w:rPr>
          <w:rFonts w:hint="eastAsia"/>
          <w:color w:val="FF0000"/>
          <w:sz w:val="20"/>
        </w:rPr>
        <w:t>5</w:t>
      </w:r>
      <w:r w:rsidRPr="00804623">
        <w:rPr>
          <w:rFonts w:hint="eastAsia"/>
          <w:color w:val="FF0000"/>
          <w:sz w:val="20"/>
        </w:rPr>
        <w:t>和</w:t>
      </w:r>
      <w:r w:rsidRPr="00804623">
        <w:rPr>
          <w:rFonts w:hint="eastAsia"/>
          <w:color w:val="FF0000"/>
          <w:sz w:val="20"/>
        </w:rPr>
        <w:t>12</w:t>
      </w:r>
      <w:r w:rsidRPr="00804623">
        <w:rPr>
          <w:rFonts w:hint="eastAsia"/>
          <w:color w:val="FF0000"/>
          <w:sz w:val="20"/>
        </w:rPr>
        <w:t>，然後驗證每個函數是否正確。</w:t>
      </w:r>
    </w:p>
    <w:p w14:paraId="35A9280F" w14:textId="0119B54B" w:rsidR="00923F0C" w:rsidRPr="00804623" w:rsidRDefault="00923F0C" w:rsidP="00923F0C">
      <w:pPr>
        <w:pStyle w:val="JAVA"/>
        <w:numPr>
          <w:ilvl w:val="0"/>
          <w:numId w:val="0"/>
        </w:numPr>
        <w:spacing w:afterLines="30" w:after="72"/>
        <w:ind w:left="567"/>
        <w:rPr>
          <w:rFonts w:hint="eastAsia"/>
          <w:color w:val="FF0000"/>
          <w:sz w:val="20"/>
        </w:rPr>
      </w:pPr>
      <w:r w:rsidRPr="00923F0C">
        <w:rPr>
          <w:color w:val="FF0000"/>
          <w:sz w:val="20"/>
        </w:rPr>
        <w:lastRenderedPageBreak/>
        <w:drawing>
          <wp:inline distT="0" distB="0" distL="0" distR="0" wp14:anchorId="524CA61B" wp14:editId="618D4BEC">
            <wp:extent cx="3408045" cy="7056755"/>
            <wp:effectExtent l="0" t="0" r="1905" b="0"/>
            <wp:docPr id="35559040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90400" name="圖片 1" descr="一張含有 文字, 螢幕擷取畫面, 軟體, 多媒體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162" w14:textId="77777777" w:rsidR="00ED0DF1" w:rsidRPr="004D1F8A" w:rsidRDefault="003929AE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lastRenderedPageBreak/>
        <w:t>8.</w:t>
      </w:r>
      <w:r w:rsidR="00ED0DF1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4  </w:t>
      </w:r>
      <w:r w:rsidR="00AC3887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>函數成員</w:t>
      </w:r>
      <w:r w:rsidR="002179C6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>的多載</w:t>
      </w:r>
      <w:r w:rsidR="002179C6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="00ED0DF1" w:rsidRPr="004D1F8A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4B15A163" w14:textId="77777777" w:rsidR="00CA2FCF" w:rsidRPr="00125A8B" w:rsidRDefault="00CA2FCF" w:rsidP="00125A8B">
      <w:pPr>
        <w:pStyle w:val="J"/>
        <w:tabs>
          <w:tab w:val="clear" w:pos="426"/>
          <w:tab w:val="clear" w:pos="840"/>
        </w:tabs>
        <w:spacing w:after="72"/>
        <w:ind w:left="426" w:hanging="426"/>
        <w:rPr>
          <w:iCs/>
        </w:rPr>
      </w:pPr>
      <w:r w:rsidRPr="00125A8B">
        <w:rPr>
          <w:rFonts w:hint="eastAsia"/>
          <w:iCs/>
        </w:rPr>
        <w:t>在定義</w:t>
      </w:r>
      <w:r w:rsidRPr="00125A8B">
        <w:rPr>
          <w:rFonts w:hint="eastAsia"/>
          <w:iCs/>
        </w:rPr>
        <w:t xml:space="preserve">setCircle() </w:t>
      </w:r>
      <w:r w:rsidR="002D7B69" w:rsidRPr="00125A8B">
        <w:rPr>
          <w:rFonts w:hint="eastAsia"/>
          <w:iCs/>
        </w:rPr>
        <w:t>函數</w:t>
      </w:r>
      <w:r w:rsidRPr="00125A8B">
        <w:rPr>
          <w:rFonts w:hint="eastAsia"/>
          <w:iCs/>
        </w:rPr>
        <w:t>的多載時，下列兩行</w:t>
      </w:r>
      <w:r w:rsidRPr="00125A8B">
        <w:rPr>
          <w:rFonts w:hint="eastAsia"/>
          <w:iCs/>
        </w:rPr>
        <w:t>setCircle()</w:t>
      </w:r>
      <w:r w:rsidR="00274444">
        <w:rPr>
          <w:iCs/>
        </w:rPr>
        <w:t xml:space="preserve"> </w:t>
      </w:r>
      <w:r w:rsidRPr="00125A8B">
        <w:rPr>
          <w:rFonts w:hint="eastAsia"/>
          <w:iCs/>
        </w:rPr>
        <w:t>的多載是否正確？為什麼？</w:t>
      </w:r>
    </w:p>
    <w:p w14:paraId="4B15A164" w14:textId="77777777" w:rsidR="00CA2FCF" w:rsidRPr="00E012F8" w:rsidRDefault="00CA2FCF" w:rsidP="00E012F8">
      <w:pPr>
        <w:pStyle w:val="J6"/>
        <w:ind w:leftChars="295" w:left="708"/>
      </w:pPr>
      <w:r w:rsidRPr="00E012F8">
        <w:rPr>
          <w:rFonts w:hint="eastAsia"/>
        </w:rPr>
        <w:t>void setCircle(double radius)</w:t>
      </w:r>
      <w:r w:rsidR="00274444">
        <w:rPr>
          <w:rFonts w:hint="eastAsia"/>
        </w:rPr>
        <w:t>{...}</w:t>
      </w:r>
    </w:p>
    <w:p w14:paraId="4B15A165" w14:textId="77777777" w:rsidR="00CA2FCF" w:rsidRPr="00E012F8" w:rsidRDefault="00274444" w:rsidP="00274444">
      <w:pPr>
        <w:pStyle w:val="J6"/>
        <w:spacing w:afterLines="50" w:after="120"/>
        <w:ind w:leftChars="295" w:left="708"/>
      </w:pPr>
      <w:r>
        <w:rPr>
          <w:rFonts w:hint="eastAsia"/>
        </w:rPr>
        <w:t>int setCircle(double radius){...</w:t>
      </w:r>
      <w:r>
        <w:t>}</w:t>
      </w:r>
    </w:p>
    <w:p w14:paraId="4B15A166" w14:textId="77777777" w:rsidR="00896F89" w:rsidRPr="00125A8B" w:rsidRDefault="00896F89" w:rsidP="00125A8B">
      <w:pPr>
        <w:pStyle w:val="J"/>
        <w:tabs>
          <w:tab w:val="clear" w:pos="426"/>
          <w:tab w:val="clear" w:pos="840"/>
        </w:tabs>
        <w:spacing w:after="72"/>
        <w:ind w:left="426" w:hanging="426"/>
        <w:rPr>
          <w:iCs/>
        </w:rPr>
      </w:pPr>
      <w:r w:rsidRPr="00125A8B">
        <w:rPr>
          <w:rFonts w:hint="eastAsia"/>
          <w:iCs/>
        </w:rPr>
        <w:t>試問在下列哪一個可以呼叫</w:t>
      </w:r>
      <w:r w:rsidRPr="00125A8B">
        <w:rPr>
          <w:rFonts w:hint="eastAsia"/>
          <w:iCs/>
        </w:rPr>
        <w:t xml:space="preserve">void set(int r) </w:t>
      </w:r>
      <w:r w:rsidRPr="00125A8B">
        <w:rPr>
          <w:rFonts w:hint="eastAsia"/>
          <w:iCs/>
        </w:rPr>
        <w:t>這個</w:t>
      </w:r>
      <w:r w:rsidR="002D7B69" w:rsidRPr="00125A8B">
        <w:rPr>
          <w:rFonts w:hint="eastAsia"/>
          <w:iCs/>
        </w:rPr>
        <w:t>函數</w:t>
      </w:r>
      <w:r w:rsidRPr="00125A8B">
        <w:rPr>
          <w:rFonts w:hint="eastAsia"/>
          <w:iCs/>
        </w:rPr>
        <w:t>？</w:t>
      </w:r>
    </w:p>
    <w:p w14:paraId="4B15A167" w14:textId="77777777" w:rsidR="00896F89" w:rsidRPr="00E012F8" w:rsidRDefault="00896F89" w:rsidP="00C80224">
      <w:pPr>
        <w:pStyle w:val="JAVA"/>
        <w:numPr>
          <w:ilvl w:val="0"/>
          <w:numId w:val="6"/>
        </w:numPr>
        <w:tabs>
          <w:tab w:val="clear" w:pos="1324"/>
        </w:tabs>
        <w:spacing w:beforeLines="30" w:before="72" w:afterLines="30" w:after="72" w:line="240" w:lineRule="atLeast"/>
        <w:ind w:left="907" w:hanging="340"/>
        <w:rPr>
          <w:rFonts w:ascii="Consolas" w:hAnsi="Consolas" w:cs="Courier New"/>
          <w:sz w:val="19"/>
          <w:szCs w:val="19"/>
        </w:rPr>
      </w:pPr>
      <w:r w:rsidRPr="00E012F8">
        <w:rPr>
          <w:rFonts w:ascii="Consolas" w:hAnsi="Consolas" w:cs="Courier New"/>
          <w:sz w:val="19"/>
          <w:szCs w:val="19"/>
        </w:rPr>
        <w:t>set("hello");</w:t>
      </w:r>
    </w:p>
    <w:p w14:paraId="4B15A168" w14:textId="77777777" w:rsidR="00896F89" w:rsidRPr="00E012F8" w:rsidRDefault="00896F89" w:rsidP="00C80224">
      <w:pPr>
        <w:pStyle w:val="JAVA"/>
        <w:numPr>
          <w:ilvl w:val="0"/>
          <w:numId w:val="6"/>
        </w:numPr>
        <w:spacing w:afterLines="30" w:after="72" w:line="240" w:lineRule="atLeast"/>
        <w:ind w:left="907" w:hanging="340"/>
        <w:rPr>
          <w:rFonts w:ascii="Courier New" w:hAnsi="Courier New" w:cs="Courier New"/>
          <w:sz w:val="20"/>
        </w:rPr>
      </w:pPr>
      <w:r w:rsidRPr="00E012F8">
        <w:rPr>
          <w:rFonts w:ascii="Consolas" w:hAnsi="Consolas" w:cs="Courier New"/>
          <w:sz w:val="19"/>
          <w:szCs w:val="19"/>
        </w:rPr>
        <w:t>set(50);</w:t>
      </w:r>
    </w:p>
    <w:p w14:paraId="4B15A169" w14:textId="77777777" w:rsidR="00896F89" w:rsidRPr="00E012F8" w:rsidRDefault="00896F89" w:rsidP="00C80224">
      <w:pPr>
        <w:pStyle w:val="JAVA"/>
        <w:numPr>
          <w:ilvl w:val="0"/>
          <w:numId w:val="6"/>
        </w:numPr>
        <w:spacing w:afterLines="30" w:after="72" w:line="240" w:lineRule="atLeast"/>
        <w:ind w:left="907" w:hanging="340"/>
        <w:rPr>
          <w:rFonts w:ascii="Courier New" w:hAnsi="Courier New" w:cs="Courier New"/>
          <w:sz w:val="20"/>
        </w:rPr>
      </w:pPr>
      <w:r w:rsidRPr="00E012F8">
        <w:rPr>
          <w:rFonts w:ascii="Consolas" w:hAnsi="Consolas" w:cs="Courier New"/>
          <w:sz w:val="19"/>
          <w:szCs w:val="19"/>
        </w:rPr>
        <w:t>set(10,25);</w:t>
      </w:r>
    </w:p>
    <w:p w14:paraId="4B15A16A" w14:textId="77777777" w:rsidR="00896F89" w:rsidRPr="00E012F8" w:rsidRDefault="00896F89" w:rsidP="00C80224">
      <w:pPr>
        <w:pStyle w:val="JAVA"/>
        <w:numPr>
          <w:ilvl w:val="0"/>
          <w:numId w:val="6"/>
        </w:numPr>
        <w:spacing w:afterLines="30" w:after="72" w:line="240" w:lineRule="atLeast"/>
        <w:ind w:left="907" w:hanging="340"/>
        <w:rPr>
          <w:rFonts w:ascii="Consolas" w:hAnsi="Consolas" w:cs="Courier New"/>
          <w:sz w:val="19"/>
          <w:szCs w:val="19"/>
        </w:rPr>
      </w:pPr>
      <w:r w:rsidRPr="00E012F8">
        <w:rPr>
          <w:rFonts w:ascii="Consolas" w:hAnsi="Consolas" w:cs="Courier New"/>
          <w:sz w:val="19"/>
          <w:szCs w:val="19"/>
        </w:rPr>
        <w:t>set(3.14);</w:t>
      </w:r>
    </w:p>
    <w:p w14:paraId="4B15A16B" w14:textId="77777777" w:rsidR="00E96D3A" w:rsidRPr="00804623" w:rsidRDefault="00E96D3A" w:rsidP="00125A8B">
      <w:pPr>
        <w:pStyle w:val="J"/>
        <w:tabs>
          <w:tab w:val="clear" w:pos="426"/>
          <w:tab w:val="clear" w:pos="840"/>
        </w:tabs>
        <w:spacing w:after="72"/>
        <w:ind w:left="426" w:hanging="426"/>
        <w:rPr>
          <w:iCs/>
          <w:color w:val="FF0000"/>
        </w:rPr>
      </w:pPr>
      <w:r w:rsidRPr="00804623">
        <w:rPr>
          <w:rFonts w:hint="eastAsia"/>
          <w:iCs/>
          <w:color w:val="FF0000"/>
        </w:rPr>
        <w:t>假設我們要設計一個</w:t>
      </w:r>
      <w:r w:rsidRPr="00804623">
        <w:rPr>
          <w:rFonts w:hint="eastAsia"/>
          <w:iCs/>
          <w:color w:val="FF0000"/>
        </w:rPr>
        <w:t>CWin</w:t>
      </w:r>
      <w:r w:rsidRPr="00804623">
        <w:rPr>
          <w:rFonts w:hint="eastAsia"/>
          <w:iCs/>
          <w:color w:val="FF0000"/>
        </w:rPr>
        <w:t>類別，用來表示一個視窗（</w:t>
      </w:r>
      <w:r w:rsidRPr="00804623">
        <w:rPr>
          <w:rFonts w:hint="eastAsia"/>
          <w:iCs/>
          <w:color w:val="FF0000"/>
        </w:rPr>
        <w:t>window</w:t>
      </w:r>
      <w:r w:rsidRPr="00804623">
        <w:rPr>
          <w:rFonts w:hint="eastAsia"/>
          <w:iCs/>
          <w:color w:val="FF0000"/>
        </w:rPr>
        <w:t>）的基本外觀。此類別內含寬（</w:t>
      </w:r>
      <w:r w:rsidRPr="00804623">
        <w:rPr>
          <w:rFonts w:hint="eastAsia"/>
          <w:iCs/>
          <w:color w:val="FF0000"/>
        </w:rPr>
        <w:t>width</w:t>
      </w:r>
      <w:r w:rsidRPr="00804623">
        <w:rPr>
          <w:rFonts w:hint="eastAsia"/>
          <w:iCs/>
          <w:color w:val="FF0000"/>
        </w:rPr>
        <w:t>）、高（</w:t>
      </w:r>
      <w:r w:rsidRPr="00804623">
        <w:rPr>
          <w:rFonts w:hint="eastAsia"/>
          <w:iCs/>
          <w:color w:val="FF0000"/>
        </w:rPr>
        <w:t>height</w:t>
      </w:r>
      <w:r w:rsidRPr="00804623">
        <w:rPr>
          <w:rFonts w:hint="eastAsia"/>
          <w:iCs/>
          <w:color w:val="FF0000"/>
        </w:rPr>
        <w:t>）與名稱（</w:t>
      </w:r>
      <w:r w:rsidRPr="00804623">
        <w:rPr>
          <w:rFonts w:hint="eastAsia"/>
          <w:iCs/>
          <w:color w:val="FF0000"/>
        </w:rPr>
        <w:t>name</w:t>
      </w:r>
      <w:r w:rsidRPr="00804623">
        <w:rPr>
          <w:rFonts w:hint="eastAsia"/>
          <w:iCs/>
          <w:color w:val="FF0000"/>
        </w:rPr>
        <w:t>）三個資料成員，部份程式碼撰寫如下：</w:t>
      </w:r>
    </w:p>
    <w:tbl>
      <w:tblPr>
        <w:tblStyle w:val="10"/>
        <w:tblW w:w="7034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6608"/>
      </w:tblGrid>
      <w:tr w:rsidR="00804623" w:rsidRPr="00804623" w14:paraId="4B15A1A4" w14:textId="77777777" w:rsidTr="00410B2A">
        <w:tc>
          <w:tcPr>
            <w:tcW w:w="426" w:type="dxa"/>
            <w:tcBorders>
              <w:top w:val="nil"/>
            </w:tcBorders>
          </w:tcPr>
          <w:p w14:paraId="4B15A16C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4B15A16D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4B15A16E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4B15A16F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4B15A170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  <w:p w14:paraId="4B15A171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06</w:t>
            </w:r>
          </w:p>
          <w:p w14:paraId="4B15A172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07</w:t>
            </w:r>
          </w:p>
          <w:p w14:paraId="4B15A173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08</w:t>
            </w:r>
          </w:p>
          <w:p w14:paraId="4B15A174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09</w:t>
            </w:r>
          </w:p>
          <w:p w14:paraId="4B15A175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10</w:t>
            </w:r>
          </w:p>
          <w:p w14:paraId="4B15A176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11</w:t>
            </w:r>
          </w:p>
          <w:p w14:paraId="4B15A177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12</w:t>
            </w:r>
          </w:p>
          <w:p w14:paraId="4B15A178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13</w:t>
            </w:r>
          </w:p>
          <w:p w14:paraId="4B15A179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14</w:t>
            </w:r>
          </w:p>
          <w:p w14:paraId="4B15A17A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15</w:t>
            </w:r>
          </w:p>
          <w:p w14:paraId="4B15A17B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16</w:t>
            </w:r>
          </w:p>
          <w:p w14:paraId="4B15A17C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17</w:t>
            </w:r>
          </w:p>
          <w:p w14:paraId="4B15A17D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18</w:t>
            </w:r>
          </w:p>
          <w:p w14:paraId="4B15A17E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19</w:t>
            </w:r>
          </w:p>
          <w:p w14:paraId="4B15A17F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20</w:t>
            </w:r>
          </w:p>
          <w:p w14:paraId="4B15A180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21</w:t>
            </w:r>
          </w:p>
          <w:p w14:paraId="4B15A181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22</w:t>
            </w:r>
          </w:p>
          <w:p w14:paraId="4B15A182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23</w:t>
            </w:r>
          </w:p>
          <w:p w14:paraId="4B15A183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lastRenderedPageBreak/>
              <w:t>24</w:t>
            </w:r>
          </w:p>
          <w:p w14:paraId="4B15A184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25</w:t>
            </w:r>
          </w:p>
          <w:p w14:paraId="4B15A185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26</w:t>
            </w:r>
          </w:p>
          <w:p w14:paraId="4B15A186" w14:textId="77777777" w:rsidR="00B4296C" w:rsidRPr="00804623" w:rsidRDefault="00B4296C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27</w:t>
            </w:r>
          </w:p>
          <w:p w14:paraId="4B15A187" w14:textId="77777777" w:rsidR="00B4296C" w:rsidRPr="00804623" w:rsidRDefault="002976C0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28</w:t>
            </w:r>
          </w:p>
        </w:tc>
        <w:tc>
          <w:tcPr>
            <w:tcW w:w="6608" w:type="dxa"/>
            <w:tcBorders>
              <w:top w:val="nil"/>
            </w:tcBorders>
          </w:tcPr>
          <w:p w14:paraId="4B15A188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lastRenderedPageBreak/>
              <w:t>class CWin{</w:t>
            </w:r>
          </w:p>
          <w:p w14:paraId="4B15A189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int width;</w:t>
            </w:r>
          </w:p>
          <w:p w14:paraId="4B15A18A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int height;</w:t>
            </w:r>
          </w:p>
          <w:p w14:paraId="4B15A18B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String name;</w:t>
            </w:r>
          </w:p>
          <w:p w14:paraId="4B15A18C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</w:t>
            </w:r>
          </w:p>
          <w:p w14:paraId="4B15A18D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void setW(int w)</w:t>
            </w:r>
            <w:r w:rsidRPr="00804623">
              <w:rPr>
                <w:color w:val="FF0000"/>
              </w:rPr>
              <w:t>{</w:t>
            </w:r>
            <w:r w:rsidRPr="00804623">
              <w:rPr>
                <w:rFonts w:hint="eastAsia"/>
                <w:color w:val="FF0000"/>
              </w:rPr>
              <w:t xml:space="preserve">  // </w:t>
            </w:r>
            <w:r w:rsidRPr="00804623">
              <w:rPr>
                <w:rFonts w:hint="eastAsia"/>
                <w:color w:val="FF0000"/>
              </w:rPr>
              <w:t>設定寬度的函數</w:t>
            </w:r>
            <w:r w:rsidRPr="00804623">
              <w:rPr>
                <w:color w:val="FF0000"/>
              </w:rPr>
              <w:t xml:space="preserve">      </w:t>
            </w:r>
          </w:p>
          <w:p w14:paraId="4B15A18E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     // </w:t>
            </w:r>
            <w:r w:rsidRPr="00804623">
              <w:rPr>
                <w:rFonts w:hint="eastAsia"/>
                <w:color w:val="FF0000"/>
              </w:rPr>
              <w:t>請在此處填上程式碼</w:t>
            </w:r>
          </w:p>
          <w:p w14:paraId="4B15A18F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}</w:t>
            </w:r>
          </w:p>
          <w:p w14:paraId="4B15A190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void setH(int h)</w:t>
            </w:r>
            <w:r w:rsidRPr="00804623">
              <w:rPr>
                <w:color w:val="FF0000"/>
              </w:rPr>
              <w:t>{</w:t>
            </w:r>
            <w:r w:rsidRPr="00804623">
              <w:rPr>
                <w:rFonts w:hint="eastAsia"/>
                <w:color w:val="FF0000"/>
              </w:rPr>
              <w:t xml:space="preserve">  // </w:t>
            </w:r>
            <w:r w:rsidRPr="00804623">
              <w:rPr>
                <w:rFonts w:hint="eastAsia"/>
                <w:color w:val="FF0000"/>
              </w:rPr>
              <w:t>設定高度的函數</w:t>
            </w:r>
            <w:r w:rsidRPr="00804623">
              <w:rPr>
                <w:color w:val="FF0000"/>
              </w:rPr>
              <w:t xml:space="preserve">       </w:t>
            </w:r>
          </w:p>
          <w:p w14:paraId="4B15A191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     // </w:t>
            </w:r>
            <w:r w:rsidRPr="00804623">
              <w:rPr>
                <w:rFonts w:hint="eastAsia"/>
                <w:color w:val="FF0000"/>
              </w:rPr>
              <w:t>請在此處填上程式碼</w:t>
            </w:r>
          </w:p>
          <w:p w14:paraId="4B15A192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}</w:t>
            </w:r>
          </w:p>
          <w:p w14:paraId="4B15A193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void setName(String s)</w:t>
            </w:r>
            <w:r w:rsidRPr="00804623">
              <w:rPr>
                <w:color w:val="FF0000"/>
              </w:rPr>
              <w:t>{</w:t>
            </w:r>
            <w:r w:rsidRPr="00804623">
              <w:rPr>
                <w:rFonts w:hint="eastAsia"/>
                <w:color w:val="FF0000"/>
              </w:rPr>
              <w:t xml:space="preserve">  // </w:t>
            </w:r>
            <w:r w:rsidRPr="00804623">
              <w:rPr>
                <w:rFonts w:hint="eastAsia"/>
                <w:color w:val="FF0000"/>
              </w:rPr>
              <w:t>設定視窗名稱的函數</w:t>
            </w:r>
            <w:r w:rsidRPr="00804623">
              <w:rPr>
                <w:color w:val="FF0000"/>
              </w:rPr>
              <w:t xml:space="preserve">   </w:t>
            </w:r>
          </w:p>
          <w:p w14:paraId="4B15A194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   name=s;</w:t>
            </w:r>
          </w:p>
          <w:p w14:paraId="4B15A195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}</w:t>
            </w:r>
          </w:p>
          <w:p w14:paraId="4B15A196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public void show(){</w:t>
            </w:r>
          </w:p>
          <w:p w14:paraId="4B15A197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</w:t>
            </w:r>
            <w:r w:rsidRPr="00804623">
              <w:rPr>
                <w:color w:val="FF0000"/>
              </w:rPr>
              <w:tab/>
            </w:r>
            <w:r w:rsidRPr="00804623">
              <w:rPr>
                <w:rFonts w:hint="eastAsia"/>
                <w:color w:val="FF0000"/>
              </w:rPr>
              <w:t xml:space="preserve">  </w:t>
            </w:r>
            <w:r w:rsidRPr="00804623">
              <w:rPr>
                <w:color w:val="FF0000"/>
              </w:rPr>
              <w:t>System.out.println("Name="+name);</w:t>
            </w:r>
          </w:p>
          <w:p w14:paraId="4B15A198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   System.out.println("W="+width+", H="+height);</w:t>
            </w:r>
          </w:p>
          <w:p w14:paraId="4B15A199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}    </w:t>
            </w:r>
          </w:p>
          <w:p w14:paraId="4B15A19A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>}</w:t>
            </w:r>
          </w:p>
          <w:p w14:paraId="4B15A19B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public class </w:t>
            </w:r>
            <w:r w:rsidR="00D27F91" w:rsidRPr="00804623">
              <w:rPr>
                <w:color w:val="FF0000"/>
              </w:rPr>
              <w:t>EX8_11</w:t>
            </w:r>
            <w:r w:rsidRPr="00804623">
              <w:rPr>
                <w:color w:val="FF0000"/>
              </w:rPr>
              <w:t>{</w:t>
            </w:r>
          </w:p>
          <w:p w14:paraId="4B15A19C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public static void main(String</w:t>
            </w:r>
            <w:r w:rsidR="002976C0" w:rsidRPr="00804623">
              <w:rPr>
                <w:color w:val="FF0000"/>
              </w:rPr>
              <w:t>[]</w:t>
            </w:r>
            <w:r w:rsidRPr="00804623">
              <w:rPr>
                <w:color w:val="FF0000"/>
              </w:rPr>
              <w:t xml:space="preserve"> args){</w:t>
            </w:r>
          </w:p>
          <w:p w14:paraId="4B15A19D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  CWin cw=new CWin();</w:t>
            </w:r>
          </w:p>
          <w:p w14:paraId="4B15A19E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  cw.setName("My Windows");</w:t>
            </w:r>
          </w:p>
          <w:p w14:paraId="4B15A19F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lastRenderedPageBreak/>
              <w:t xml:space="preserve">      cw.setW(5);</w:t>
            </w:r>
          </w:p>
          <w:p w14:paraId="4B15A1A0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  cw.setH(3);</w:t>
            </w:r>
          </w:p>
          <w:p w14:paraId="4B15A1A1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   cw.show();</w:t>
            </w:r>
          </w:p>
          <w:p w14:paraId="4B15A1A2" w14:textId="77777777" w:rsidR="00E012F8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 xml:space="preserve">   }</w:t>
            </w:r>
          </w:p>
          <w:p w14:paraId="4B15A1A3" w14:textId="77777777" w:rsidR="00AE2BD9" w:rsidRPr="00804623" w:rsidRDefault="00E012F8" w:rsidP="00E012F8">
            <w:pPr>
              <w:pStyle w:val="J6"/>
              <w:rPr>
                <w:color w:val="FF0000"/>
              </w:rPr>
            </w:pPr>
            <w:r w:rsidRPr="00804623">
              <w:rPr>
                <w:color w:val="FF0000"/>
              </w:rPr>
              <w:t>}</w:t>
            </w:r>
          </w:p>
        </w:tc>
      </w:tr>
    </w:tbl>
    <w:p w14:paraId="4B15A1A5" w14:textId="77777777" w:rsidR="00E96D3A" w:rsidRPr="00804623" w:rsidRDefault="00E96D3A" w:rsidP="00410B2A">
      <w:pPr>
        <w:pStyle w:val="JAVA"/>
        <w:numPr>
          <w:ilvl w:val="0"/>
          <w:numId w:val="19"/>
        </w:numPr>
        <w:tabs>
          <w:tab w:val="clear" w:pos="1324"/>
        </w:tabs>
        <w:spacing w:beforeLines="30" w:before="72"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lastRenderedPageBreak/>
        <w:t>於上面的程式碼中，</w:t>
      </w:r>
      <w:r w:rsidRPr="00804623">
        <w:rPr>
          <w:rFonts w:hint="eastAsia"/>
          <w:color w:val="FF0000"/>
          <w:sz w:val="20"/>
        </w:rPr>
        <w:t xml:space="preserve">setW() </w:t>
      </w:r>
      <w:r w:rsidRPr="00804623">
        <w:rPr>
          <w:rFonts w:hint="eastAsia"/>
          <w:color w:val="FF0000"/>
          <w:sz w:val="20"/>
        </w:rPr>
        <w:t>與</w:t>
      </w:r>
      <w:r w:rsidRPr="00804623">
        <w:rPr>
          <w:rFonts w:hint="eastAsia"/>
          <w:color w:val="FF0000"/>
          <w:sz w:val="20"/>
        </w:rPr>
        <w:t xml:space="preserve">setH() </w:t>
      </w:r>
      <w:r w:rsidRPr="00804623">
        <w:rPr>
          <w:rFonts w:hint="eastAsia"/>
          <w:color w:val="FF0000"/>
          <w:sz w:val="20"/>
        </w:rPr>
        <w:t>兩個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並沒有填上程式碼。試將它們完成，使得它們可以分別用來設定</w:t>
      </w:r>
      <w:r w:rsidRPr="00804623">
        <w:rPr>
          <w:rFonts w:hint="eastAsia"/>
          <w:color w:val="FF0000"/>
          <w:sz w:val="20"/>
        </w:rPr>
        <w:t>CWin</w:t>
      </w:r>
      <w:r w:rsidRPr="00804623">
        <w:rPr>
          <w:rFonts w:hint="eastAsia"/>
          <w:color w:val="FF0000"/>
          <w:sz w:val="20"/>
        </w:rPr>
        <w:t>物件的</w:t>
      </w:r>
      <w:r w:rsidRPr="00804623">
        <w:rPr>
          <w:rFonts w:hint="eastAsia"/>
          <w:color w:val="FF0000"/>
          <w:sz w:val="20"/>
        </w:rPr>
        <w:t>width</w:t>
      </w:r>
      <w:r w:rsidRPr="00804623">
        <w:rPr>
          <w:rFonts w:hint="eastAsia"/>
          <w:color w:val="FF0000"/>
          <w:sz w:val="20"/>
        </w:rPr>
        <w:t>與</w:t>
      </w:r>
      <w:r w:rsidRPr="00804623">
        <w:rPr>
          <w:rFonts w:hint="eastAsia"/>
          <w:color w:val="FF0000"/>
          <w:sz w:val="20"/>
        </w:rPr>
        <w:t>height</w:t>
      </w:r>
      <w:r w:rsidRPr="00804623">
        <w:rPr>
          <w:rFonts w:hint="eastAsia"/>
          <w:color w:val="FF0000"/>
          <w:sz w:val="20"/>
        </w:rPr>
        <w:t>成員的值。</w:t>
      </w:r>
    </w:p>
    <w:p w14:paraId="4B15A1A6" w14:textId="77777777" w:rsidR="00E96D3A" w:rsidRPr="00804623" w:rsidRDefault="00E96D3A" w:rsidP="002976C0">
      <w:pPr>
        <w:pStyle w:val="JAVA"/>
        <w:numPr>
          <w:ilvl w:val="0"/>
          <w:numId w:val="19"/>
        </w:numPr>
        <w:tabs>
          <w:tab w:val="clear" w:pos="1324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試加入</w:t>
      </w:r>
      <w:r w:rsidRPr="00804623">
        <w:rPr>
          <w:rFonts w:hint="eastAsia"/>
          <w:color w:val="FF0000"/>
          <w:sz w:val="20"/>
        </w:rPr>
        <w:t xml:space="preserve">setWindows(int w, int h)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，使得它可以同時設定</w:t>
      </w:r>
      <w:r w:rsidRPr="00804623">
        <w:rPr>
          <w:rFonts w:hint="eastAsia"/>
          <w:color w:val="FF0000"/>
          <w:sz w:val="20"/>
        </w:rPr>
        <w:t>CWin</w:t>
      </w:r>
      <w:r w:rsidRPr="00804623">
        <w:rPr>
          <w:rFonts w:hint="eastAsia"/>
          <w:color w:val="FF0000"/>
          <w:sz w:val="20"/>
        </w:rPr>
        <w:t>物件的</w:t>
      </w:r>
      <w:r w:rsidRPr="00804623">
        <w:rPr>
          <w:rFonts w:hint="eastAsia"/>
          <w:color w:val="FF0000"/>
          <w:sz w:val="20"/>
        </w:rPr>
        <w:t>width</w:t>
      </w:r>
      <w:r w:rsidRPr="00804623">
        <w:rPr>
          <w:rFonts w:hint="eastAsia"/>
          <w:color w:val="FF0000"/>
          <w:sz w:val="20"/>
        </w:rPr>
        <w:t>與</w:t>
      </w:r>
      <w:r w:rsidRPr="00804623">
        <w:rPr>
          <w:rFonts w:hint="eastAsia"/>
          <w:color w:val="FF0000"/>
          <w:sz w:val="20"/>
        </w:rPr>
        <w:t>height</w:t>
      </w:r>
      <w:r w:rsidRPr="00804623">
        <w:rPr>
          <w:rFonts w:hint="eastAsia"/>
          <w:color w:val="FF0000"/>
          <w:sz w:val="20"/>
        </w:rPr>
        <w:t>。</w:t>
      </w:r>
    </w:p>
    <w:p w14:paraId="4B15A1A7" w14:textId="77777777" w:rsidR="00E96D3A" w:rsidRDefault="00E96D3A" w:rsidP="002976C0">
      <w:pPr>
        <w:pStyle w:val="JAVA"/>
        <w:numPr>
          <w:ilvl w:val="0"/>
          <w:numId w:val="19"/>
        </w:numPr>
        <w:tabs>
          <w:tab w:val="clear" w:pos="1324"/>
        </w:tabs>
        <w:spacing w:afterLines="30" w:after="72"/>
        <w:ind w:left="907" w:hanging="340"/>
        <w:rPr>
          <w:iCs/>
          <w:color w:val="FF0000"/>
        </w:rPr>
      </w:pPr>
      <w:r w:rsidRPr="00804623">
        <w:rPr>
          <w:rFonts w:hint="eastAsia"/>
          <w:color w:val="FF0000"/>
          <w:sz w:val="20"/>
        </w:rPr>
        <w:t>接續上題，請多載</w:t>
      </w:r>
      <w:r w:rsidRPr="00804623">
        <w:rPr>
          <w:rFonts w:hint="eastAsia"/>
          <w:color w:val="FF0000"/>
          <w:sz w:val="20"/>
        </w:rPr>
        <w:t xml:space="preserve">setWindows()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，使得它可以同時設定</w:t>
      </w:r>
      <w:r w:rsidRPr="00804623">
        <w:rPr>
          <w:rFonts w:hint="eastAsia"/>
          <w:color w:val="FF0000"/>
          <w:sz w:val="20"/>
        </w:rPr>
        <w:t>CWin</w:t>
      </w:r>
      <w:r w:rsidRPr="00804623">
        <w:rPr>
          <w:rFonts w:hint="eastAsia"/>
          <w:color w:val="FF0000"/>
          <w:sz w:val="20"/>
        </w:rPr>
        <w:t>物件的</w:t>
      </w:r>
      <w:r w:rsidRPr="00804623">
        <w:rPr>
          <w:rFonts w:hint="eastAsia"/>
          <w:color w:val="FF0000"/>
          <w:sz w:val="20"/>
        </w:rPr>
        <w:t>width</w:t>
      </w:r>
      <w:r w:rsidRPr="00804623">
        <w:rPr>
          <w:rFonts w:hint="eastAsia"/>
          <w:color w:val="FF0000"/>
          <w:sz w:val="20"/>
        </w:rPr>
        <w:t>、</w:t>
      </w:r>
      <w:r w:rsidRPr="00804623">
        <w:rPr>
          <w:rFonts w:hint="eastAsia"/>
          <w:color w:val="FF0000"/>
          <w:sz w:val="20"/>
        </w:rPr>
        <w:t>height</w:t>
      </w:r>
      <w:r w:rsidRPr="00804623">
        <w:rPr>
          <w:rFonts w:hint="eastAsia"/>
          <w:color w:val="FF0000"/>
          <w:sz w:val="20"/>
        </w:rPr>
        <w:t>與</w:t>
      </w:r>
      <w:r w:rsidRPr="00804623">
        <w:rPr>
          <w:rFonts w:hint="eastAsia"/>
          <w:color w:val="FF0000"/>
          <w:sz w:val="20"/>
        </w:rPr>
        <w:t>name</w:t>
      </w:r>
      <w:r w:rsidRPr="00804623">
        <w:rPr>
          <w:rFonts w:hint="eastAsia"/>
          <w:iCs/>
          <w:color w:val="FF0000"/>
        </w:rPr>
        <w:t>三個資料成員。</w:t>
      </w:r>
    </w:p>
    <w:p w14:paraId="0669E649" w14:textId="1B9C54C5" w:rsidR="00923F0C" w:rsidRPr="00804623" w:rsidRDefault="00923F0C" w:rsidP="00923F0C">
      <w:pPr>
        <w:pStyle w:val="JAVA"/>
        <w:numPr>
          <w:ilvl w:val="0"/>
          <w:numId w:val="0"/>
        </w:numPr>
        <w:spacing w:afterLines="30" w:after="72"/>
        <w:ind w:left="567"/>
        <w:rPr>
          <w:rFonts w:hint="eastAsia"/>
          <w:iCs/>
          <w:color w:val="FF0000"/>
        </w:rPr>
      </w:pPr>
      <w:r w:rsidRPr="00923F0C">
        <w:rPr>
          <w:iCs/>
          <w:color w:val="FF0000"/>
        </w:rPr>
        <w:lastRenderedPageBreak/>
        <w:drawing>
          <wp:inline distT="0" distB="0" distL="0" distR="0" wp14:anchorId="576CCD27" wp14:editId="040724DE">
            <wp:extent cx="3615690" cy="7056755"/>
            <wp:effectExtent l="0" t="0" r="3810" b="0"/>
            <wp:docPr id="63720900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09001" name="圖片 1" descr="一張含有 文字, 螢幕擷取畫面, 軟體, 多媒體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1A8" w14:textId="77777777" w:rsidR="00E96D3A" w:rsidRPr="00804623" w:rsidRDefault="00E96D3A" w:rsidP="00125A8B">
      <w:pPr>
        <w:pStyle w:val="J"/>
        <w:tabs>
          <w:tab w:val="clear" w:pos="426"/>
          <w:tab w:val="clear" w:pos="840"/>
        </w:tabs>
        <w:spacing w:after="72"/>
        <w:ind w:left="426" w:hanging="426"/>
        <w:rPr>
          <w:iCs/>
          <w:color w:val="FF0000"/>
        </w:rPr>
      </w:pPr>
      <w:r w:rsidRPr="00804623">
        <w:rPr>
          <w:rFonts w:hint="eastAsia"/>
          <w:iCs/>
          <w:color w:val="FF0000"/>
        </w:rPr>
        <w:lastRenderedPageBreak/>
        <w:t>設有一</w:t>
      </w:r>
      <w:r w:rsidR="00D27F91" w:rsidRPr="00804623">
        <w:rPr>
          <w:rFonts w:hint="eastAsia"/>
          <w:iCs/>
          <w:color w:val="FF0000"/>
        </w:rPr>
        <w:t>C</w:t>
      </w:r>
      <w:r w:rsidR="00A3761C" w:rsidRPr="00804623">
        <w:rPr>
          <w:rFonts w:hint="eastAsia"/>
          <w:iCs/>
          <w:color w:val="FF0000"/>
        </w:rPr>
        <w:t>Circle</w:t>
      </w:r>
      <w:r w:rsidRPr="00804623">
        <w:rPr>
          <w:rFonts w:hint="eastAsia"/>
          <w:iCs/>
          <w:color w:val="FF0000"/>
        </w:rPr>
        <w:t>類別，可用來表示一個圓形。此類別內含三個多載的</w:t>
      </w:r>
      <w:r w:rsidR="00AC3887" w:rsidRPr="00804623">
        <w:rPr>
          <w:rFonts w:hint="eastAsia"/>
          <w:iCs/>
          <w:color w:val="FF0000"/>
        </w:rPr>
        <w:t>函數成員</w:t>
      </w:r>
      <w:r w:rsidR="00EF454C" w:rsidRPr="00804623">
        <w:rPr>
          <w:rFonts w:hint="eastAsia"/>
          <w:iCs/>
          <w:color w:val="FF0000"/>
        </w:rPr>
        <w:t>，可接收不同型別的引數（半徑），然後</w:t>
      </w:r>
      <w:r w:rsidRPr="00804623">
        <w:rPr>
          <w:rFonts w:hint="eastAsia"/>
          <w:iCs/>
          <w:color w:val="FF0000"/>
        </w:rPr>
        <w:t>計算</w:t>
      </w:r>
      <w:r w:rsidR="00EF454C" w:rsidRPr="00804623">
        <w:rPr>
          <w:rFonts w:hint="eastAsia"/>
          <w:iCs/>
          <w:color w:val="FF0000"/>
        </w:rPr>
        <w:t>其</w:t>
      </w:r>
      <w:r w:rsidRPr="00804623">
        <w:rPr>
          <w:rFonts w:hint="eastAsia"/>
          <w:iCs/>
          <w:color w:val="FF0000"/>
        </w:rPr>
        <w:t>圓面積。試在程式碼裡完成下列各敘述：</w:t>
      </w:r>
    </w:p>
    <w:p w14:paraId="4B15A1A9" w14:textId="77777777" w:rsidR="00E96D3A" w:rsidRPr="00804623" w:rsidRDefault="00E96D3A" w:rsidP="00C80224">
      <w:pPr>
        <w:pStyle w:val="JAVA"/>
        <w:numPr>
          <w:ilvl w:val="0"/>
          <w:numId w:val="7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試加入</w:t>
      </w:r>
      <w:r w:rsidR="00EF454C" w:rsidRPr="00804623">
        <w:rPr>
          <w:rFonts w:hint="eastAsia"/>
          <w:color w:val="FF0000"/>
          <w:sz w:val="20"/>
        </w:rPr>
        <w:t>計算圓面積的</w:t>
      </w:r>
      <w:r w:rsidRPr="00804623">
        <w:rPr>
          <w:rFonts w:hint="eastAsia"/>
          <w:color w:val="FF0000"/>
          <w:sz w:val="20"/>
        </w:rPr>
        <w:t xml:space="preserve">area(double r)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，其傳回值</w:t>
      </w:r>
      <w:r w:rsidR="00EF454C" w:rsidRPr="00804623">
        <w:rPr>
          <w:rFonts w:hint="eastAsia"/>
          <w:color w:val="FF0000"/>
          <w:sz w:val="20"/>
        </w:rPr>
        <w:t>的</w:t>
      </w:r>
      <w:r w:rsidR="00575DBD" w:rsidRPr="00804623">
        <w:rPr>
          <w:rFonts w:hint="eastAsia"/>
          <w:color w:val="FF0000"/>
          <w:sz w:val="20"/>
        </w:rPr>
        <w:t>型別</w:t>
      </w:r>
      <w:r w:rsidRPr="00804623">
        <w:rPr>
          <w:rFonts w:hint="eastAsia"/>
          <w:color w:val="FF0000"/>
          <w:sz w:val="20"/>
        </w:rPr>
        <w:t>為</w:t>
      </w:r>
      <w:r w:rsidRPr="00804623">
        <w:rPr>
          <w:rFonts w:hint="eastAsia"/>
          <w:color w:val="FF0000"/>
          <w:sz w:val="20"/>
        </w:rPr>
        <w:t>double</w:t>
      </w:r>
      <w:r w:rsidRPr="00804623">
        <w:rPr>
          <w:rFonts w:hint="eastAsia"/>
          <w:color w:val="FF0000"/>
          <w:sz w:val="20"/>
        </w:rPr>
        <w:t>。</w:t>
      </w:r>
    </w:p>
    <w:p w14:paraId="4B15A1AA" w14:textId="77777777" w:rsidR="00E96D3A" w:rsidRPr="00804623" w:rsidRDefault="00E96D3A" w:rsidP="00C80224">
      <w:pPr>
        <w:pStyle w:val="JAVA"/>
        <w:numPr>
          <w:ilvl w:val="0"/>
          <w:numId w:val="7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請多載</w:t>
      </w:r>
      <w:r w:rsidRPr="00804623">
        <w:rPr>
          <w:rFonts w:hint="eastAsia"/>
          <w:color w:val="FF0000"/>
          <w:sz w:val="20"/>
        </w:rPr>
        <w:t xml:space="preserve">area(float r)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，其傳回值</w:t>
      </w:r>
      <w:r w:rsidR="00EF454C" w:rsidRPr="00804623">
        <w:rPr>
          <w:rFonts w:hint="eastAsia"/>
          <w:color w:val="FF0000"/>
          <w:sz w:val="20"/>
        </w:rPr>
        <w:t>的</w:t>
      </w:r>
      <w:r w:rsidR="00575DBD" w:rsidRPr="00804623">
        <w:rPr>
          <w:rFonts w:hint="eastAsia"/>
          <w:color w:val="FF0000"/>
          <w:sz w:val="20"/>
        </w:rPr>
        <w:t>型別</w:t>
      </w:r>
      <w:r w:rsidRPr="00804623">
        <w:rPr>
          <w:rFonts w:hint="eastAsia"/>
          <w:color w:val="FF0000"/>
          <w:sz w:val="20"/>
        </w:rPr>
        <w:t>為</w:t>
      </w:r>
      <w:r w:rsidRPr="00804623">
        <w:rPr>
          <w:rFonts w:hint="eastAsia"/>
          <w:color w:val="FF0000"/>
          <w:sz w:val="20"/>
        </w:rPr>
        <w:t>float</w:t>
      </w:r>
      <w:r w:rsidRPr="00804623">
        <w:rPr>
          <w:rFonts w:hint="eastAsia"/>
          <w:color w:val="FF0000"/>
          <w:sz w:val="20"/>
        </w:rPr>
        <w:t>。</w:t>
      </w:r>
    </w:p>
    <w:p w14:paraId="4B15A1AB" w14:textId="77777777" w:rsidR="00E96D3A" w:rsidRPr="00804623" w:rsidRDefault="00E96D3A" w:rsidP="00C80224">
      <w:pPr>
        <w:pStyle w:val="JAVA"/>
        <w:numPr>
          <w:ilvl w:val="0"/>
          <w:numId w:val="7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請多載</w:t>
      </w:r>
      <w:r w:rsidRPr="00804623">
        <w:rPr>
          <w:rFonts w:hint="eastAsia"/>
          <w:color w:val="FF0000"/>
          <w:sz w:val="20"/>
        </w:rPr>
        <w:t xml:space="preserve">area(int r)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，其傳回值</w:t>
      </w:r>
      <w:r w:rsidR="00EF454C" w:rsidRPr="00804623">
        <w:rPr>
          <w:rFonts w:hint="eastAsia"/>
          <w:color w:val="FF0000"/>
          <w:sz w:val="20"/>
        </w:rPr>
        <w:t>的</w:t>
      </w:r>
      <w:r w:rsidR="00EF454C" w:rsidRPr="00804623">
        <w:rPr>
          <w:rFonts w:hint="eastAsia"/>
          <w:color w:val="FF0000"/>
          <w:sz w:val="20"/>
        </w:rPr>
        <w:t xml:space="preserve"> </w:t>
      </w:r>
      <w:r w:rsidR="00575DBD" w:rsidRPr="00804623">
        <w:rPr>
          <w:rFonts w:hint="eastAsia"/>
          <w:color w:val="FF0000"/>
          <w:sz w:val="20"/>
        </w:rPr>
        <w:t>型別</w:t>
      </w:r>
      <w:r w:rsidRPr="00804623">
        <w:rPr>
          <w:rFonts w:hint="eastAsia"/>
          <w:color w:val="FF0000"/>
          <w:sz w:val="20"/>
        </w:rPr>
        <w:t>為</w:t>
      </w:r>
      <w:r w:rsidRPr="00804623">
        <w:rPr>
          <w:rFonts w:hint="eastAsia"/>
          <w:color w:val="FF0000"/>
          <w:sz w:val="20"/>
        </w:rPr>
        <w:t>double</w:t>
      </w:r>
      <w:r w:rsidRPr="00804623">
        <w:rPr>
          <w:rFonts w:hint="eastAsia"/>
          <w:color w:val="FF0000"/>
          <w:sz w:val="20"/>
        </w:rPr>
        <w:t>。</w:t>
      </w:r>
    </w:p>
    <w:p w14:paraId="4B15A1AC" w14:textId="77777777" w:rsidR="00DC7691" w:rsidRDefault="00DC7691" w:rsidP="00C80224">
      <w:pPr>
        <w:pStyle w:val="JAVA"/>
        <w:numPr>
          <w:ilvl w:val="0"/>
          <w:numId w:val="7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請於</w:t>
      </w:r>
      <w:r w:rsidRPr="00804623">
        <w:rPr>
          <w:rFonts w:hint="eastAsia"/>
          <w:color w:val="FF0000"/>
          <w:sz w:val="20"/>
        </w:rPr>
        <w:t>main()</w:t>
      </w:r>
      <w:r w:rsidR="00EF454C" w:rsidRPr="00804623">
        <w:rPr>
          <w:color w:val="FF0000"/>
          <w:sz w:val="20"/>
        </w:rPr>
        <w:t xml:space="preserve"> </w:t>
      </w:r>
      <w:r w:rsidRPr="00804623">
        <w:rPr>
          <w:rFonts w:hint="eastAsia"/>
          <w:color w:val="FF0000"/>
          <w:sz w:val="20"/>
        </w:rPr>
        <w:t>中分別呼叫</w:t>
      </w:r>
      <w:r w:rsidRPr="00804623">
        <w:rPr>
          <w:color w:val="FF0000"/>
          <w:sz w:val="20"/>
        </w:rPr>
        <w:t>area(2)</w:t>
      </w:r>
      <w:r w:rsidRPr="00804623">
        <w:rPr>
          <w:rFonts w:hint="eastAsia"/>
          <w:color w:val="FF0000"/>
          <w:sz w:val="20"/>
        </w:rPr>
        <w:t>、</w:t>
      </w:r>
      <w:r w:rsidRPr="00804623">
        <w:rPr>
          <w:color w:val="FF0000"/>
          <w:sz w:val="20"/>
        </w:rPr>
        <w:t>area(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2"/>
          <w:attr w:name="UnitName" w:val="F"/>
        </w:smartTagPr>
        <w:r w:rsidRPr="00804623">
          <w:rPr>
            <w:color w:val="FF0000"/>
            <w:sz w:val="20"/>
          </w:rPr>
          <w:t>2.2f</w:t>
        </w:r>
      </w:smartTag>
      <w:r w:rsidRPr="00804623">
        <w:rPr>
          <w:color w:val="FF0000"/>
          <w:sz w:val="20"/>
        </w:rPr>
        <w:t>)</w:t>
      </w:r>
      <w:r w:rsidR="00EF454C" w:rsidRPr="00804623">
        <w:rPr>
          <w:color w:val="FF0000"/>
          <w:sz w:val="20"/>
        </w:rPr>
        <w:t xml:space="preserve"> </w:t>
      </w:r>
      <w:r w:rsidRPr="00804623">
        <w:rPr>
          <w:rFonts w:hint="eastAsia"/>
          <w:color w:val="FF0000"/>
          <w:sz w:val="20"/>
        </w:rPr>
        <w:t>與</w:t>
      </w:r>
      <w:r w:rsidRPr="00804623">
        <w:rPr>
          <w:color w:val="FF0000"/>
          <w:sz w:val="20"/>
        </w:rPr>
        <w:t>area(2.2)</w:t>
      </w:r>
      <w:r w:rsidRPr="00804623">
        <w:rPr>
          <w:rFonts w:hint="eastAsia"/>
          <w:color w:val="FF0000"/>
          <w:sz w:val="20"/>
        </w:rPr>
        <w:t>，並印出傳回值。</w:t>
      </w:r>
    </w:p>
    <w:p w14:paraId="63A5AF96" w14:textId="31530038" w:rsidR="00923F0C" w:rsidRPr="00804623" w:rsidRDefault="00923F0C" w:rsidP="00923F0C">
      <w:pPr>
        <w:pStyle w:val="JAVA"/>
        <w:numPr>
          <w:ilvl w:val="0"/>
          <w:numId w:val="0"/>
        </w:numPr>
        <w:spacing w:afterLines="30" w:after="72"/>
        <w:ind w:left="567"/>
        <w:rPr>
          <w:rFonts w:hint="eastAsia"/>
          <w:color w:val="FF0000"/>
          <w:sz w:val="20"/>
        </w:rPr>
      </w:pPr>
      <w:r w:rsidRPr="00923F0C">
        <w:rPr>
          <w:color w:val="FF0000"/>
          <w:sz w:val="20"/>
        </w:rPr>
        <w:lastRenderedPageBreak/>
        <w:drawing>
          <wp:inline distT="0" distB="0" distL="0" distR="0" wp14:anchorId="583C3EC8" wp14:editId="1A4161B7">
            <wp:extent cx="4258269" cy="6125430"/>
            <wp:effectExtent l="0" t="0" r="9525" b="8890"/>
            <wp:docPr id="469133872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33872" name="圖片 1" descr="一張含有 文字, 螢幕擷取畫面, 軟體, 多媒體軟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1AD" w14:textId="77777777" w:rsidR="00ED0DF1" w:rsidRPr="00356E24" w:rsidRDefault="003929AE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356E24">
        <w:rPr>
          <w:rFonts w:hint="eastAsia"/>
          <w:b/>
          <w:color w:val="FFFFFF"/>
          <w:sz w:val="21"/>
          <w:szCs w:val="21"/>
          <w:shd w:val="clear" w:color="auto" w:fill="800080"/>
        </w:rPr>
        <w:t>8.</w:t>
      </w:r>
      <w:r w:rsidR="00ED0DF1" w:rsidRPr="00356E24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5 </w:t>
      </w:r>
      <w:r w:rsidR="00ED0DF1" w:rsidRPr="00356E24">
        <w:rPr>
          <w:rFonts w:hint="eastAsia"/>
          <w:b/>
          <w:color w:val="FFFFFF"/>
          <w:sz w:val="21"/>
          <w:szCs w:val="21"/>
          <w:shd w:val="clear" w:color="auto" w:fill="800080"/>
        </w:rPr>
        <w:t>公有成員與私有成員</w:t>
      </w:r>
      <w:r w:rsidR="00ED0DF1" w:rsidRPr="00356E24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="002179C6" w:rsidRPr="00356E24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</w:p>
    <w:p w14:paraId="4B15A1AE" w14:textId="77777777" w:rsidR="0019664C" w:rsidRPr="00125A8B" w:rsidRDefault="0019664C" w:rsidP="00125A8B">
      <w:pPr>
        <w:pStyle w:val="J"/>
        <w:tabs>
          <w:tab w:val="clear" w:pos="426"/>
          <w:tab w:val="clear" w:pos="840"/>
        </w:tabs>
        <w:spacing w:after="72"/>
        <w:ind w:left="426" w:hanging="426"/>
        <w:rPr>
          <w:iCs/>
        </w:rPr>
      </w:pPr>
      <w:r w:rsidRPr="00125A8B">
        <w:rPr>
          <w:rFonts w:hint="eastAsia"/>
          <w:iCs/>
        </w:rPr>
        <w:t>於</w:t>
      </w:r>
      <w:r w:rsidRPr="00125A8B">
        <w:rPr>
          <w:rFonts w:hint="cs"/>
          <w:iCs/>
        </w:rPr>
        <w:t> </w:t>
      </w:r>
      <w:r w:rsidR="003F0FD4" w:rsidRPr="00125A8B">
        <w:rPr>
          <w:rFonts w:hint="eastAsia"/>
          <w:iCs/>
        </w:rPr>
        <w:t>Ch8_</w:t>
      </w:r>
      <w:r w:rsidRPr="00125A8B">
        <w:rPr>
          <w:rFonts w:hint="eastAsia"/>
          <w:iCs/>
        </w:rPr>
        <w:t>6</w:t>
      </w:r>
      <w:r w:rsidRPr="00125A8B">
        <w:rPr>
          <w:rFonts w:hint="eastAsia"/>
          <w:iCs/>
        </w:rPr>
        <w:t>中，如果把</w:t>
      </w:r>
      <w:r w:rsidRPr="00125A8B">
        <w:rPr>
          <w:rFonts w:hint="eastAsia"/>
          <w:iCs/>
        </w:rPr>
        <w:t>pi</w:t>
      </w:r>
      <w:r w:rsidRPr="00125A8B">
        <w:rPr>
          <w:rFonts w:hint="eastAsia"/>
          <w:iCs/>
        </w:rPr>
        <w:t>與</w:t>
      </w:r>
      <w:r w:rsidRPr="00125A8B">
        <w:rPr>
          <w:rFonts w:hint="eastAsia"/>
          <w:iCs/>
        </w:rPr>
        <w:t>radius</w:t>
      </w:r>
      <w:r w:rsidRPr="00125A8B">
        <w:rPr>
          <w:rFonts w:hint="eastAsia"/>
          <w:iCs/>
        </w:rPr>
        <w:t>資料成員的屬性設為</w:t>
      </w:r>
      <w:r w:rsidRPr="00125A8B">
        <w:rPr>
          <w:rFonts w:hint="eastAsia"/>
          <w:iCs/>
        </w:rPr>
        <w:t>private</w:t>
      </w:r>
      <w:r w:rsidRPr="00125A8B">
        <w:rPr>
          <w:rFonts w:hint="eastAsia"/>
          <w:iCs/>
        </w:rPr>
        <w:t>，則編譯時是否會得到錯誤訊息？如果會，試指出其錯誤之所在。</w:t>
      </w:r>
    </w:p>
    <w:p w14:paraId="4B15A1AF" w14:textId="77777777" w:rsidR="0019664C" w:rsidRPr="00125A8B" w:rsidRDefault="0019664C" w:rsidP="00125A8B">
      <w:pPr>
        <w:pStyle w:val="J"/>
        <w:tabs>
          <w:tab w:val="clear" w:pos="426"/>
          <w:tab w:val="clear" w:pos="840"/>
        </w:tabs>
        <w:spacing w:after="72"/>
        <w:ind w:left="426" w:hanging="426"/>
        <w:rPr>
          <w:iCs/>
        </w:rPr>
      </w:pPr>
      <w:r w:rsidRPr="00125A8B">
        <w:rPr>
          <w:rFonts w:hint="eastAsia"/>
          <w:iCs/>
        </w:rPr>
        <w:lastRenderedPageBreak/>
        <w:t>在</w:t>
      </w:r>
      <w:r w:rsidRPr="00125A8B">
        <w:rPr>
          <w:rFonts w:hint="cs"/>
          <w:iCs/>
        </w:rPr>
        <w:t> </w:t>
      </w:r>
      <w:r w:rsidR="003F0FD4" w:rsidRPr="00125A8B">
        <w:rPr>
          <w:rFonts w:hint="eastAsia"/>
          <w:iCs/>
        </w:rPr>
        <w:t>Ch8_</w:t>
      </w:r>
      <w:r w:rsidRPr="00125A8B">
        <w:rPr>
          <w:rFonts w:hint="eastAsia"/>
          <w:iCs/>
        </w:rPr>
        <w:t>14</w:t>
      </w:r>
      <w:r w:rsidRPr="00125A8B">
        <w:rPr>
          <w:rFonts w:hint="eastAsia"/>
          <w:iCs/>
        </w:rPr>
        <w:t>中，在</w:t>
      </w:r>
      <w:r w:rsidRPr="00125A8B">
        <w:rPr>
          <w:rFonts w:hint="eastAsia"/>
          <w:iCs/>
        </w:rPr>
        <w:t xml:space="preserve">main() </w:t>
      </w:r>
      <w:r w:rsidR="002D7B69" w:rsidRPr="00125A8B">
        <w:rPr>
          <w:rFonts w:hint="eastAsia"/>
          <w:iCs/>
        </w:rPr>
        <w:t>函數</w:t>
      </w:r>
      <w:r w:rsidRPr="00125A8B">
        <w:rPr>
          <w:rFonts w:hint="eastAsia"/>
          <w:iCs/>
        </w:rPr>
        <w:t>裡是否可以利用</w:t>
      </w:r>
      <w:r w:rsidR="006D46E8">
        <w:rPr>
          <w:rFonts w:hint="eastAsia"/>
          <w:iCs/>
        </w:rPr>
        <w:t>c1</w:t>
      </w:r>
      <w:r w:rsidRPr="00125A8B">
        <w:rPr>
          <w:rFonts w:hint="eastAsia"/>
          <w:iCs/>
        </w:rPr>
        <w:t>物件來呼叫</w:t>
      </w:r>
      <w:r w:rsidRPr="00125A8B">
        <w:rPr>
          <w:rFonts w:hint="eastAsia"/>
          <w:iCs/>
        </w:rPr>
        <w:t xml:space="preserve">area() </w:t>
      </w:r>
      <w:r w:rsidR="002D7B69" w:rsidRPr="00125A8B">
        <w:rPr>
          <w:rFonts w:hint="eastAsia"/>
          <w:iCs/>
        </w:rPr>
        <w:t>函數</w:t>
      </w:r>
      <w:r w:rsidRPr="00125A8B">
        <w:rPr>
          <w:rFonts w:hint="eastAsia"/>
          <w:iCs/>
        </w:rPr>
        <w:t>？為什麼？</w:t>
      </w:r>
    </w:p>
    <w:p w14:paraId="4B15A1B0" w14:textId="77777777" w:rsidR="0019664C" w:rsidRPr="00804623" w:rsidRDefault="0019664C" w:rsidP="00125A8B">
      <w:pPr>
        <w:pStyle w:val="J"/>
        <w:tabs>
          <w:tab w:val="clear" w:pos="426"/>
          <w:tab w:val="clear" w:pos="840"/>
        </w:tabs>
        <w:spacing w:after="72"/>
        <w:ind w:left="426" w:hanging="426"/>
        <w:rPr>
          <w:iCs/>
          <w:color w:val="FF0000"/>
        </w:rPr>
      </w:pPr>
      <w:r w:rsidRPr="00804623">
        <w:rPr>
          <w:rFonts w:hint="eastAsia"/>
          <w:iCs/>
          <w:color w:val="FF0000"/>
        </w:rPr>
        <w:t>設有一</w:t>
      </w:r>
      <w:r w:rsidRPr="00804623">
        <w:rPr>
          <w:rFonts w:hint="eastAsia"/>
          <w:iCs/>
          <w:color w:val="FF0000"/>
        </w:rPr>
        <w:t>CSphere</w:t>
      </w:r>
      <w:r w:rsidRPr="00804623">
        <w:rPr>
          <w:rFonts w:hint="eastAsia"/>
          <w:iCs/>
          <w:color w:val="FF0000"/>
        </w:rPr>
        <w:t>類別，可用來表示一個圓球。此類別內含</w:t>
      </w:r>
      <w:r w:rsidRPr="00804623">
        <w:rPr>
          <w:rFonts w:hint="eastAsia"/>
          <w:iCs/>
          <w:color w:val="FF0000"/>
        </w:rPr>
        <w:t>x, y, z</w:t>
      </w:r>
      <w:r w:rsidR="0063426C" w:rsidRPr="00804623">
        <w:rPr>
          <w:rFonts w:hint="eastAsia"/>
          <w:iCs/>
          <w:color w:val="FF0000"/>
        </w:rPr>
        <w:t>三個資料成員，用來代表圓心的位置，此</w:t>
      </w:r>
      <w:r w:rsidRPr="00804623">
        <w:rPr>
          <w:rFonts w:hint="eastAsia"/>
          <w:iCs/>
          <w:color w:val="FF0000"/>
        </w:rPr>
        <w:t>外有一</w:t>
      </w:r>
      <w:r w:rsidRPr="00804623">
        <w:rPr>
          <w:rFonts w:hint="eastAsia"/>
          <w:iCs/>
          <w:color w:val="FF0000"/>
        </w:rPr>
        <w:t>radius</w:t>
      </w:r>
      <w:r w:rsidRPr="00804623">
        <w:rPr>
          <w:rFonts w:hint="eastAsia"/>
          <w:iCs/>
          <w:color w:val="FF0000"/>
        </w:rPr>
        <w:t>資料成員，代表圓球的半徑。其部份程式碼的撰寫如下：</w:t>
      </w:r>
    </w:p>
    <w:tbl>
      <w:tblPr>
        <w:tblStyle w:val="10"/>
        <w:tblW w:w="6957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06"/>
        <w:gridCol w:w="6551"/>
      </w:tblGrid>
      <w:tr w:rsidR="00804623" w:rsidRPr="00804623" w14:paraId="4B15A1BD" w14:textId="77777777" w:rsidTr="00410B2A">
        <w:tc>
          <w:tcPr>
            <w:tcW w:w="406" w:type="dxa"/>
            <w:tcBorders>
              <w:top w:val="nil"/>
            </w:tcBorders>
          </w:tcPr>
          <w:p w14:paraId="4B15A1B1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4B15A1B2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4B15A1B3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4B15A1B4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4B15A1B5" w14:textId="77777777" w:rsidR="00AE2BD9" w:rsidRPr="00804623" w:rsidRDefault="00AE2BD9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  <w:p w14:paraId="4B15A1B6" w14:textId="77777777" w:rsidR="00AE2BD9" w:rsidRPr="00804623" w:rsidRDefault="009A7614" w:rsidP="00252015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06</w:t>
            </w:r>
          </w:p>
        </w:tc>
        <w:tc>
          <w:tcPr>
            <w:tcW w:w="6551" w:type="dxa"/>
            <w:tcBorders>
              <w:top w:val="nil"/>
            </w:tcBorders>
          </w:tcPr>
          <w:p w14:paraId="4B15A1B7" w14:textId="77777777" w:rsidR="00374C34" w:rsidRPr="00804623" w:rsidRDefault="00374C34" w:rsidP="00374C34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>class CSphere{</w:t>
            </w:r>
          </w:p>
          <w:p w14:paraId="4B15A1B8" w14:textId="77777777" w:rsidR="00374C34" w:rsidRPr="00804623" w:rsidRDefault="00374C34" w:rsidP="00374C34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private int x;    </w:t>
            </w:r>
            <w:r w:rsidRPr="00804623">
              <w:rPr>
                <w:rFonts w:hint="eastAsia"/>
                <w:color w:val="FF0000"/>
              </w:rPr>
              <w:tab/>
              <w:t xml:space="preserve">// </w:t>
            </w:r>
            <w:r w:rsidRPr="00804623">
              <w:rPr>
                <w:rFonts w:hint="eastAsia"/>
                <w:color w:val="FF0000"/>
              </w:rPr>
              <w:t>圓心的</w:t>
            </w:r>
            <w:r w:rsidRPr="00804623">
              <w:rPr>
                <w:rFonts w:hint="eastAsia"/>
                <w:color w:val="FF0000"/>
              </w:rPr>
              <w:t>x</w:t>
            </w:r>
            <w:r w:rsidRPr="00804623">
              <w:rPr>
                <w:rFonts w:hint="eastAsia"/>
                <w:color w:val="FF0000"/>
              </w:rPr>
              <w:t>座標</w:t>
            </w:r>
          </w:p>
          <w:p w14:paraId="4B15A1B9" w14:textId="77777777" w:rsidR="00374C34" w:rsidRPr="00804623" w:rsidRDefault="00374C34" w:rsidP="00374C34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private int y;    </w:t>
            </w:r>
            <w:r w:rsidRPr="00804623">
              <w:rPr>
                <w:rFonts w:hint="eastAsia"/>
                <w:color w:val="FF0000"/>
              </w:rPr>
              <w:tab/>
              <w:t xml:space="preserve">// </w:t>
            </w:r>
            <w:r w:rsidRPr="00804623">
              <w:rPr>
                <w:rFonts w:hint="eastAsia"/>
                <w:color w:val="FF0000"/>
              </w:rPr>
              <w:t>圓心的</w:t>
            </w:r>
            <w:r w:rsidRPr="00804623">
              <w:rPr>
                <w:rFonts w:hint="eastAsia"/>
                <w:color w:val="FF0000"/>
              </w:rPr>
              <w:t>y</w:t>
            </w:r>
            <w:r w:rsidRPr="00804623">
              <w:rPr>
                <w:rFonts w:hint="eastAsia"/>
                <w:color w:val="FF0000"/>
              </w:rPr>
              <w:t>座標</w:t>
            </w:r>
          </w:p>
          <w:p w14:paraId="4B15A1BA" w14:textId="77777777" w:rsidR="00374C34" w:rsidRPr="00804623" w:rsidRDefault="00374C34" w:rsidP="00374C34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private int z;    </w:t>
            </w:r>
            <w:r w:rsidRPr="00804623">
              <w:rPr>
                <w:rFonts w:hint="eastAsia"/>
                <w:color w:val="FF0000"/>
              </w:rPr>
              <w:tab/>
              <w:t xml:space="preserve">// </w:t>
            </w:r>
            <w:r w:rsidRPr="00804623">
              <w:rPr>
                <w:rFonts w:hint="eastAsia"/>
                <w:color w:val="FF0000"/>
              </w:rPr>
              <w:t>圓心的</w:t>
            </w:r>
            <w:r w:rsidRPr="00804623">
              <w:rPr>
                <w:rFonts w:hint="eastAsia"/>
                <w:color w:val="FF0000"/>
              </w:rPr>
              <w:t>z</w:t>
            </w:r>
            <w:r w:rsidRPr="00804623">
              <w:rPr>
                <w:rFonts w:hint="eastAsia"/>
                <w:color w:val="FF0000"/>
              </w:rPr>
              <w:t>座標</w:t>
            </w:r>
          </w:p>
          <w:p w14:paraId="4B15A1BB" w14:textId="77777777" w:rsidR="00374C34" w:rsidRPr="00804623" w:rsidRDefault="00374C34" w:rsidP="00374C34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private int </w:t>
            </w:r>
            <w:r w:rsidR="001E65B2" w:rsidRPr="00804623">
              <w:rPr>
                <w:rFonts w:hint="eastAsia"/>
                <w:color w:val="FF0000"/>
              </w:rPr>
              <w:t>r</w:t>
            </w:r>
            <w:r w:rsidRPr="00804623">
              <w:rPr>
                <w:rFonts w:hint="eastAsia"/>
                <w:color w:val="FF0000"/>
              </w:rPr>
              <w:t xml:space="preserve">; </w:t>
            </w:r>
            <w:r w:rsidRPr="00804623">
              <w:rPr>
                <w:rFonts w:hint="eastAsia"/>
                <w:color w:val="FF0000"/>
              </w:rPr>
              <w:tab/>
            </w:r>
            <w:r w:rsidR="001E65B2" w:rsidRPr="00804623">
              <w:rPr>
                <w:color w:val="FF0000"/>
              </w:rPr>
              <w:tab/>
            </w:r>
            <w:r w:rsidRPr="00804623">
              <w:rPr>
                <w:rFonts w:hint="eastAsia"/>
                <w:color w:val="FF0000"/>
              </w:rPr>
              <w:t xml:space="preserve">// </w:t>
            </w:r>
            <w:r w:rsidRPr="00804623">
              <w:rPr>
                <w:rFonts w:hint="eastAsia"/>
                <w:color w:val="FF0000"/>
              </w:rPr>
              <w:t>圓球的半徑</w:t>
            </w:r>
            <w:r w:rsidR="001E65B2" w:rsidRPr="00804623">
              <w:rPr>
                <w:rFonts w:hint="eastAsia"/>
                <w:color w:val="FF0000"/>
              </w:rPr>
              <w:t>r</w:t>
            </w:r>
          </w:p>
          <w:p w14:paraId="4B15A1BC" w14:textId="77777777" w:rsidR="00AE2BD9" w:rsidRPr="00804623" w:rsidRDefault="00374C34" w:rsidP="00374C34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>}</w:t>
            </w:r>
          </w:p>
        </w:tc>
      </w:tr>
    </w:tbl>
    <w:p w14:paraId="4B15A1BE" w14:textId="77777777" w:rsidR="00CB5354" w:rsidRPr="00804623" w:rsidRDefault="00CB5354" w:rsidP="00C80224">
      <w:pPr>
        <w:pStyle w:val="JAVA"/>
        <w:numPr>
          <w:ilvl w:val="0"/>
          <w:numId w:val="16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Pr="00804623">
        <w:rPr>
          <w:rFonts w:hint="eastAsia"/>
          <w:color w:val="FF0000"/>
          <w:sz w:val="20"/>
        </w:rPr>
        <w:t>CSphere</w:t>
      </w:r>
      <w:r w:rsidRPr="00804623">
        <w:rPr>
          <w:rFonts w:hint="eastAsia"/>
          <w:color w:val="FF0000"/>
          <w:sz w:val="20"/>
        </w:rPr>
        <w:t>類別裡加入</w:t>
      </w:r>
      <w:r w:rsidRPr="00804623">
        <w:rPr>
          <w:rFonts w:hint="eastAsia"/>
          <w:color w:val="FF0000"/>
          <w:sz w:val="20"/>
        </w:rPr>
        <w:t xml:space="preserve">setLocation()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，用來設定圓球之圓心的位置。</w:t>
      </w:r>
    </w:p>
    <w:p w14:paraId="4B15A1BF" w14:textId="77777777" w:rsidR="0019664C" w:rsidRPr="00804623" w:rsidRDefault="0019664C" w:rsidP="00C80224">
      <w:pPr>
        <w:pStyle w:val="JAVA"/>
        <w:numPr>
          <w:ilvl w:val="0"/>
          <w:numId w:val="16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在</w:t>
      </w:r>
      <w:r w:rsidRPr="00804623">
        <w:rPr>
          <w:rFonts w:hint="eastAsia"/>
          <w:color w:val="FF0000"/>
          <w:sz w:val="20"/>
        </w:rPr>
        <w:t>CSphere</w:t>
      </w:r>
      <w:r w:rsidRPr="00804623">
        <w:rPr>
          <w:rFonts w:hint="eastAsia"/>
          <w:color w:val="FF0000"/>
          <w:sz w:val="20"/>
        </w:rPr>
        <w:t>類別裡加入</w:t>
      </w:r>
      <w:r w:rsidRPr="00804623">
        <w:rPr>
          <w:rFonts w:hint="eastAsia"/>
          <w:color w:val="FF0000"/>
          <w:sz w:val="20"/>
        </w:rPr>
        <w:t xml:space="preserve">setRadius()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，用來設定圓球之半徑。</w:t>
      </w:r>
    </w:p>
    <w:p w14:paraId="4B15A1C0" w14:textId="77777777" w:rsidR="0019664C" w:rsidRPr="00804623" w:rsidRDefault="0019664C" w:rsidP="00C80224">
      <w:pPr>
        <w:pStyle w:val="JAVA"/>
        <w:numPr>
          <w:ilvl w:val="0"/>
          <w:numId w:val="16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在</w:t>
      </w:r>
      <w:r w:rsidRPr="00804623">
        <w:rPr>
          <w:rFonts w:hint="eastAsia"/>
          <w:color w:val="FF0000"/>
          <w:sz w:val="20"/>
        </w:rPr>
        <w:t>CSphere</w:t>
      </w:r>
      <w:r w:rsidRPr="00804623">
        <w:rPr>
          <w:rFonts w:hint="eastAsia"/>
          <w:color w:val="FF0000"/>
          <w:sz w:val="20"/>
        </w:rPr>
        <w:t>類別裡加入</w:t>
      </w:r>
      <w:r w:rsidRPr="00804623">
        <w:rPr>
          <w:rFonts w:hint="eastAsia"/>
          <w:color w:val="FF0000"/>
          <w:sz w:val="20"/>
        </w:rPr>
        <w:t xml:space="preserve">surfaceArea()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，用來傳回</w:t>
      </w:r>
      <w:r w:rsidRPr="00804623">
        <w:rPr>
          <w:rFonts w:hint="eastAsia"/>
          <w:color w:val="FF0000"/>
          <w:sz w:val="20"/>
        </w:rPr>
        <w:t>CSphere</w:t>
      </w:r>
      <w:r w:rsidRPr="00804623">
        <w:rPr>
          <w:rFonts w:hint="eastAsia"/>
          <w:color w:val="FF0000"/>
          <w:sz w:val="20"/>
        </w:rPr>
        <w:t>物件的表面積。</w:t>
      </w:r>
    </w:p>
    <w:p w14:paraId="4B15A1C1" w14:textId="77777777" w:rsidR="0019664C" w:rsidRPr="00804623" w:rsidRDefault="0019664C" w:rsidP="00C80224">
      <w:pPr>
        <w:pStyle w:val="JAVA"/>
        <w:numPr>
          <w:ilvl w:val="0"/>
          <w:numId w:val="16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在</w:t>
      </w:r>
      <w:r w:rsidRPr="00804623">
        <w:rPr>
          <w:rFonts w:hint="eastAsia"/>
          <w:color w:val="FF0000"/>
          <w:sz w:val="20"/>
        </w:rPr>
        <w:t>CSphere</w:t>
      </w:r>
      <w:r w:rsidRPr="00804623">
        <w:rPr>
          <w:rFonts w:hint="eastAsia"/>
          <w:color w:val="FF0000"/>
          <w:sz w:val="20"/>
        </w:rPr>
        <w:t>類別裡加入</w:t>
      </w:r>
      <w:r w:rsidRPr="00804623">
        <w:rPr>
          <w:rFonts w:hint="eastAsia"/>
          <w:color w:val="FF0000"/>
          <w:sz w:val="20"/>
        </w:rPr>
        <w:t xml:space="preserve">volume()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，用來傳回</w:t>
      </w:r>
      <w:r w:rsidRPr="00804623">
        <w:rPr>
          <w:rFonts w:hint="eastAsia"/>
          <w:color w:val="FF0000"/>
          <w:sz w:val="20"/>
        </w:rPr>
        <w:t>CSphere</w:t>
      </w:r>
      <w:r w:rsidRPr="00804623">
        <w:rPr>
          <w:rFonts w:hint="eastAsia"/>
          <w:color w:val="FF0000"/>
          <w:sz w:val="20"/>
        </w:rPr>
        <w:t>物件的體積。</w:t>
      </w:r>
    </w:p>
    <w:p w14:paraId="4B15A1C2" w14:textId="77777777" w:rsidR="0019664C" w:rsidRPr="00804623" w:rsidRDefault="0019664C" w:rsidP="00C80224">
      <w:pPr>
        <w:pStyle w:val="JAVA"/>
        <w:numPr>
          <w:ilvl w:val="0"/>
          <w:numId w:val="16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在</w:t>
      </w:r>
      <w:r w:rsidRPr="00804623">
        <w:rPr>
          <w:rFonts w:hint="eastAsia"/>
          <w:color w:val="FF0000"/>
          <w:sz w:val="20"/>
        </w:rPr>
        <w:t>CSphere</w:t>
      </w:r>
      <w:r w:rsidRPr="00804623">
        <w:rPr>
          <w:rFonts w:hint="eastAsia"/>
          <w:color w:val="FF0000"/>
          <w:sz w:val="20"/>
        </w:rPr>
        <w:t>類別裡加入</w:t>
      </w:r>
      <w:r w:rsidRPr="00804623">
        <w:rPr>
          <w:rFonts w:hint="eastAsia"/>
          <w:color w:val="FF0000"/>
          <w:sz w:val="20"/>
        </w:rPr>
        <w:t xml:space="preserve">showCenter() </w:t>
      </w:r>
      <w:r w:rsidR="002D7B69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，用來顯示</w:t>
      </w:r>
      <w:r w:rsidRPr="00804623">
        <w:rPr>
          <w:rFonts w:hint="eastAsia"/>
          <w:color w:val="FF0000"/>
          <w:sz w:val="20"/>
        </w:rPr>
        <w:t>CSphere</w:t>
      </w:r>
      <w:r w:rsidRPr="00804623">
        <w:rPr>
          <w:rFonts w:hint="eastAsia"/>
          <w:color w:val="FF0000"/>
          <w:sz w:val="20"/>
        </w:rPr>
        <w:t>物件之圓心座標。</w:t>
      </w:r>
    </w:p>
    <w:p w14:paraId="4B15A1C3" w14:textId="3135D76E" w:rsidR="001E65B2" w:rsidRDefault="001E65B2" w:rsidP="00923F0C">
      <w:pPr>
        <w:pStyle w:val="JAVA"/>
        <w:numPr>
          <w:ilvl w:val="0"/>
          <w:numId w:val="16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試建立一個</w:t>
      </w:r>
      <w:r w:rsidRPr="00804623">
        <w:rPr>
          <w:rFonts w:hint="eastAsia"/>
          <w:color w:val="FF0000"/>
          <w:sz w:val="20"/>
        </w:rPr>
        <w:t>CSphere</w:t>
      </w:r>
      <w:r w:rsidRPr="00804623">
        <w:rPr>
          <w:rFonts w:hint="eastAsia"/>
          <w:color w:val="FF0000"/>
          <w:sz w:val="20"/>
        </w:rPr>
        <w:t>的物件</w:t>
      </w:r>
      <w:r w:rsidRPr="00804623">
        <w:rPr>
          <w:rFonts w:hint="eastAsia"/>
          <w:color w:val="FF0000"/>
          <w:sz w:val="20"/>
        </w:rPr>
        <w:t>obj</w:t>
      </w:r>
      <w:r w:rsidRPr="00804623">
        <w:rPr>
          <w:rFonts w:hint="eastAsia"/>
          <w:color w:val="FF0000"/>
          <w:sz w:val="20"/>
        </w:rPr>
        <w:t>，請將</w:t>
      </w:r>
      <w:r w:rsidRPr="00804623">
        <w:rPr>
          <w:rFonts w:hint="eastAsia"/>
          <w:color w:val="FF0000"/>
          <w:sz w:val="20"/>
        </w:rPr>
        <w:t>obj</w:t>
      </w:r>
      <w:r w:rsidRPr="00804623">
        <w:rPr>
          <w:rFonts w:hint="eastAsia"/>
          <w:color w:val="FF0000"/>
          <w:sz w:val="20"/>
        </w:rPr>
        <w:t>圓心的位置設定為</w:t>
      </w:r>
      <w:r w:rsidRPr="00804623">
        <w:rPr>
          <w:rFonts w:hint="eastAsia"/>
          <w:color w:val="FF0000"/>
          <w:sz w:val="20"/>
        </w:rPr>
        <w:t xml:space="preserve"> (</w:t>
      </w:r>
      <w:r w:rsidRPr="00804623">
        <w:rPr>
          <w:color w:val="FF0000"/>
          <w:sz w:val="20"/>
        </w:rPr>
        <w:t>3,4,5</w:t>
      </w:r>
      <w:r w:rsidRPr="00804623">
        <w:rPr>
          <w:rFonts w:hint="eastAsia"/>
          <w:color w:val="FF0000"/>
          <w:sz w:val="20"/>
        </w:rPr>
        <w:t>)</w:t>
      </w:r>
      <w:r w:rsidRPr="00804623">
        <w:rPr>
          <w:rFonts w:hint="eastAsia"/>
          <w:color w:val="FF0000"/>
          <w:sz w:val="20"/>
        </w:rPr>
        <w:t>，半徑為</w:t>
      </w:r>
      <w:r w:rsidRPr="00804623">
        <w:rPr>
          <w:rFonts w:hint="eastAsia"/>
          <w:color w:val="FF0000"/>
          <w:sz w:val="20"/>
        </w:rPr>
        <w:t>1</w:t>
      </w:r>
      <w:r w:rsidRPr="00804623">
        <w:rPr>
          <w:rFonts w:hint="eastAsia"/>
          <w:color w:val="FF0000"/>
          <w:sz w:val="20"/>
        </w:rPr>
        <w:t>。並測試您撰寫的每一個函數是否正確</w:t>
      </w:r>
      <w:r w:rsidRPr="00923F0C">
        <w:rPr>
          <w:rFonts w:hint="eastAsia"/>
          <w:color w:val="FF0000"/>
          <w:sz w:val="20"/>
        </w:rPr>
        <w:t>。</w:t>
      </w:r>
    </w:p>
    <w:p w14:paraId="71FB96E3" w14:textId="1C01AACD" w:rsidR="00923F0C" w:rsidRPr="00923F0C" w:rsidRDefault="00923F0C" w:rsidP="00923F0C">
      <w:pPr>
        <w:pStyle w:val="JAVA"/>
        <w:numPr>
          <w:ilvl w:val="0"/>
          <w:numId w:val="0"/>
        </w:numPr>
        <w:spacing w:afterLines="30" w:after="72"/>
        <w:ind w:left="907"/>
        <w:rPr>
          <w:color w:val="FF0000"/>
          <w:sz w:val="20"/>
        </w:rPr>
      </w:pPr>
      <w:r w:rsidRPr="00923F0C">
        <w:rPr>
          <w:color w:val="FF0000"/>
          <w:sz w:val="20"/>
        </w:rPr>
        <w:lastRenderedPageBreak/>
        <w:drawing>
          <wp:inline distT="0" distB="0" distL="0" distR="0" wp14:anchorId="07023AC4" wp14:editId="7B951ED5">
            <wp:extent cx="4310380" cy="7056755"/>
            <wp:effectExtent l="0" t="0" r="0" b="0"/>
            <wp:docPr id="1314371655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71655" name="圖片 1" descr="一張含有 文字, 螢幕擷取畫面, 軟體, 多媒體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1C4" w14:textId="77777777" w:rsidR="00843EA0" w:rsidRPr="00804623" w:rsidRDefault="00843EA0" w:rsidP="00843EA0">
      <w:pPr>
        <w:pStyle w:val="J"/>
        <w:tabs>
          <w:tab w:val="clear" w:pos="426"/>
          <w:tab w:val="clear" w:pos="840"/>
        </w:tabs>
        <w:spacing w:after="72"/>
        <w:ind w:left="426" w:hanging="426"/>
        <w:rPr>
          <w:color w:val="FF0000"/>
        </w:rPr>
      </w:pPr>
      <w:r w:rsidRPr="00804623">
        <w:rPr>
          <w:rFonts w:hint="eastAsia"/>
          <w:color w:val="FF0000"/>
        </w:rPr>
        <w:lastRenderedPageBreak/>
        <w:t>設有一</w:t>
      </w:r>
      <w:r w:rsidR="00B77CE9" w:rsidRPr="00804623">
        <w:rPr>
          <w:rFonts w:hint="eastAsia"/>
          <w:color w:val="FF0000"/>
        </w:rPr>
        <w:t>C</w:t>
      </w:r>
      <w:r w:rsidRPr="00804623">
        <w:rPr>
          <w:rFonts w:hint="eastAsia"/>
          <w:color w:val="FF0000"/>
        </w:rPr>
        <w:t>Data</w:t>
      </w:r>
      <w:r w:rsidRPr="00804623">
        <w:rPr>
          <w:rFonts w:hint="eastAsia"/>
          <w:color w:val="FF0000"/>
        </w:rPr>
        <w:t>類別，</w:t>
      </w:r>
      <w:r w:rsidR="000862D8" w:rsidRPr="00804623">
        <w:rPr>
          <w:rFonts w:hint="eastAsia"/>
          <w:color w:val="FF0000"/>
        </w:rPr>
        <w:t>可以</w:t>
      </w:r>
      <w:r w:rsidRPr="00804623">
        <w:rPr>
          <w:rFonts w:hint="eastAsia"/>
          <w:color w:val="FF0000"/>
        </w:rPr>
        <w:t>用來記錄好友的姓名、電子郵件信箱及生日</w:t>
      </w:r>
      <w:r w:rsidR="009632B7" w:rsidRPr="00804623">
        <w:rPr>
          <w:rFonts w:hint="eastAsia"/>
          <w:color w:val="FF0000"/>
        </w:rPr>
        <w:t>，其定義</w:t>
      </w:r>
      <w:r w:rsidRPr="00804623">
        <w:rPr>
          <w:rFonts w:hint="eastAsia"/>
          <w:color w:val="FF0000"/>
        </w:rPr>
        <w:t>如下：</w:t>
      </w:r>
    </w:p>
    <w:tbl>
      <w:tblPr>
        <w:tblStyle w:val="10"/>
        <w:tblW w:w="6957" w:type="dxa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349"/>
        <w:gridCol w:w="6608"/>
      </w:tblGrid>
      <w:tr w:rsidR="00804623" w:rsidRPr="00804623" w14:paraId="4B15A1D3" w14:textId="77777777" w:rsidTr="00982F24">
        <w:tc>
          <w:tcPr>
            <w:tcW w:w="349" w:type="dxa"/>
            <w:tcBorders>
              <w:top w:val="nil"/>
            </w:tcBorders>
          </w:tcPr>
          <w:p w14:paraId="4B15A1C5" w14:textId="77777777" w:rsidR="000862D8" w:rsidRPr="00804623" w:rsidRDefault="000862D8" w:rsidP="009632B7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 w:hint="eastAsia"/>
                <w:i/>
                <w:color w:val="FF0000"/>
                <w:sz w:val="19"/>
                <w:szCs w:val="19"/>
              </w:rPr>
              <w:t>01</w:t>
            </w:r>
          </w:p>
          <w:p w14:paraId="4B15A1C6" w14:textId="77777777" w:rsidR="000862D8" w:rsidRPr="00804623" w:rsidRDefault="000862D8" w:rsidP="009632B7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02</w:t>
            </w:r>
          </w:p>
          <w:p w14:paraId="4B15A1C7" w14:textId="77777777" w:rsidR="000862D8" w:rsidRPr="00804623" w:rsidRDefault="000862D8" w:rsidP="009632B7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03</w:t>
            </w:r>
          </w:p>
          <w:p w14:paraId="4B15A1C8" w14:textId="77777777" w:rsidR="000862D8" w:rsidRPr="00804623" w:rsidRDefault="000862D8" w:rsidP="009632B7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04</w:t>
            </w:r>
          </w:p>
          <w:p w14:paraId="4B15A1C9" w14:textId="77777777" w:rsidR="000862D8" w:rsidRPr="00804623" w:rsidRDefault="000862D8" w:rsidP="009632B7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05</w:t>
            </w:r>
          </w:p>
          <w:p w14:paraId="4B15A1CA" w14:textId="77777777" w:rsidR="000862D8" w:rsidRPr="00804623" w:rsidRDefault="000862D8" w:rsidP="009632B7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06</w:t>
            </w:r>
          </w:p>
          <w:p w14:paraId="4B15A1CB" w14:textId="77777777" w:rsidR="000862D8" w:rsidRPr="00804623" w:rsidRDefault="000862D8" w:rsidP="009632B7">
            <w:pPr>
              <w:widowControl/>
              <w:spacing w:line="280" w:lineRule="exact"/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</w:pPr>
            <w:r w:rsidRPr="00804623">
              <w:rPr>
                <w:rFonts w:ascii="Consolas" w:eastAsia="華康中明體" w:hAnsi="Consolas" w:cs="Courier New"/>
                <w:i/>
                <w:color w:val="FF0000"/>
                <w:sz w:val="19"/>
                <w:szCs w:val="19"/>
              </w:rPr>
              <w:t>07</w:t>
            </w:r>
          </w:p>
        </w:tc>
        <w:tc>
          <w:tcPr>
            <w:tcW w:w="6608" w:type="dxa"/>
            <w:tcBorders>
              <w:top w:val="nil"/>
            </w:tcBorders>
          </w:tcPr>
          <w:p w14:paraId="4B15A1CC" w14:textId="77777777" w:rsidR="000862D8" w:rsidRPr="00804623" w:rsidRDefault="000862D8" w:rsidP="000862D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class </w:t>
            </w:r>
            <w:r w:rsidR="00B77CE9" w:rsidRPr="00804623">
              <w:rPr>
                <w:color w:val="FF0000"/>
              </w:rPr>
              <w:t>C</w:t>
            </w:r>
            <w:r w:rsidRPr="00804623">
              <w:rPr>
                <w:rFonts w:hint="eastAsia"/>
                <w:color w:val="FF0000"/>
              </w:rPr>
              <w:t>Data{</w:t>
            </w:r>
          </w:p>
          <w:p w14:paraId="4B15A1CD" w14:textId="77777777" w:rsidR="000862D8" w:rsidRPr="00804623" w:rsidRDefault="000862D8" w:rsidP="000862D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 private String name;</w:t>
            </w:r>
            <w:r w:rsidRPr="00804623">
              <w:rPr>
                <w:color w:val="FF0000"/>
              </w:rPr>
              <w:tab/>
            </w:r>
            <w:r w:rsidRPr="00804623">
              <w:rPr>
                <w:rFonts w:hint="eastAsia"/>
                <w:color w:val="FF0000"/>
              </w:rPr>
              <w:t xml:space="preserve">// </w:t>
            </w:r>
            <w:r w:rsidRPr="00804623">
              <w:rPr>
                <w:rFonts w:hint="eastAsia"/>
                <w:color w:val="FF0000"/>
              </w:rPr>
              <w:t>姓名</w:t>
            </w:r>
          </w:p>
          <w:p w14:paraId="4B15A1CE" w14:textId="77777777" w:rsidR="000862D8" w:rsidRPr="00804623" w:rsidRDefault="000862D8" w:rsidP="000862D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 private String email;</w:t>
            </w:r>
            <w:r w:rsidRPr="00804623">
              <w:rPr>
                <w:color w:val="FF0000"/>
              </w:rPr>
              <w:tab/>
            </w:r>
            <w:r w:rsidRPr="00804623">
              <w:rPr>
                <w:rFonts w:hint="eastAsia"/>
                <w:color w:val="FF0000"/>
              </w:rPr>
              <w:t xml:space="preserve">// </w:t>
            </w:r>
            <w:r w:rsidRPr="00804623">
              <w:rPr>
                <w:rFonts w:hint="eastAsia"/>
                <w:color w:val="FF0000"/>
              </w:rPr>
              <w:t>電子郵件信箱</w:t>
            </w:r>
          </w:p>
          <w:p w14:paraId="4B15A1CF" w14:textId="77777777" w:rsidR="000862D8" w:rsidRPr="00804623" w:rsidRDefault="000862D8" w:rsidP="000862D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 private int mm;    </w:t>
            </w:r>
            <w:r w:rsidRPr="00804623">
              <w:rPr>
                <w:color w:val="FF0000"/>
              </w:rPr>
              <w:tab/>
            </w:r>
            <w:r w:rsidRPr="00804623">
              <w:rPr>
                <w:color w:val="FF0000"/>
              </w:rPr>
              <w:tab/>
            </w:r>
            <w:r w:rsidRPr="00804623">
              <w:rPr>
                <w:rFonts w:hint="eastAsia"/>
                <w:color w:val="FF0000"/>
              </w:rPr>
              <w:t xml:space="preserve">// </w:t>
            </w:r>
            <w:r w:rsidRPr="00804623">
              <w:rPr>
                <w:rFonts w:hint="eastAsia"/>
                <w:color w:val="FF0000"/>
              </w:rPr>
              <w:t>生日的月</w:t>
            </w:r>
          </w:p>
          <w:p w14:paraId="4B15A1D0" w14:textId="77777777" w:rsidR="000862D8" w:rsidRPr="00804623" w:rsidRDefault="000862D8" w:rsidP="000862D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 private int dd; </w:t>
            </w:r>
            <w:r w:rsidRPr="00804623">
              <w:rPr>
                <w:rFonts w:hint="eastAsia"/>
                <w:color w:val="FF0000"/>
              </w:rPr>
              <w:tab/>
            </w:r>
            <w:r w:rsidRPr="00804623">
              <w:rPr>
                <w:color w:val="FF0000"/>
              </w:rPr>
              <w:tab/>
            </w:r>
            <w:r w:rsidRPr="00804623">
              <w:rPr>
                <w:rFonts w:hint="eastAsia"/>
                <w:color w:val="FF0000"/>
              </w:rPr>
              <w:t xml:space="preserve">// </w:t>
            </w:r>
            <w:r w:rsidRPr="00804623">
              <w:rPr>
                <w:rFonts w:hint="eastAsia"/>
                <w:color w:val="FF0000"/>
              </w:rPr>
              <w:t>生日的日</w:t>
            </w:r>
          </w:p>
          <w:p w14:paraId="4B15A1D1" w14:textId="77777777" w:rsidR="000862D8" w:rsidRPr="00804623" w:rsidRDefault="000862D8" w:rsidP="000862D8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 xml:space="preserve">    private int yy; </w:t>
            </w:r>
            <w:r w:rsidRPr="00804623">
              <w:rPr>
                <w:rFonts w:hint="eastAsia"/>
                <w:color w:val="FF0000"/>
              </w:rPr>
              <w:tab/>
            </w:r>
            <w:r w:rsidRPr="00804623">
              <w:rPr>
                <w:rFonts w:hint="eastAsia"/>
                <w:color w:val="FF0000"/>
              </w:rPr>
              <w:tab/>
              <w:t xml:space="preserve">// </w:t>
            </w:r>
            <w:r w:rsidRPr="00804623">
              <w:rPr>
                <w:rFonts w:hint="eastAsia"/>
                <w:color w:val="FF0000"/>
              </w:rPr>
              <w:t>生日的年</w:t>
            </w:r>
          </w:p>
          <w:p w14:paraId="4B15A1D2" w14:textId="77777777" w:rsidR="000862D8" w:rsidRPr="00804623" w:rsidRDefault="000862D8" w:rsidP="009632B7">
            <w:pPr>
              <w:pStyle w:val="J6"/>
              <w:rPr>
                <w:color w:val="FF0000"/>
              </w:rPr>
            </w:pPr>
            <w:r w:rsidRPr="00804623">
              <w:rPr>
                <w:rFonts w:hint="eastAsia"/>
                <w:color w:val="FF0000"/>
              </w:rPr>
              <w:t>}</w:t>
            </w:r>
          </w:p>
        </w:tc>
      </w:tr>
    </w:tbl>
    <w:p w14:paraId="4B15A1D4" w14:textId="77777777" w:rsidR="00843EA0" w:rsidRPr="00804623" w:rsidRDefault="00843EA0" w:rsidP="000862D8">
      <w:pPr>
        <w:pStyle w:val="JAVA"/>
        <w:numPr>
          <w:ilvl w:val="0"/>
          <w:numId w:val="24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="00B77CE9" w:rsidRPr="00804623">
        <w:rPr>
          <w:rFonts w:hint="eastAsia"/>
          <w:color w:val="FF0000"/>
          <w:sz w:val="20"/>
        </w:rPr>
        <w:t>C</w:t>
      </w:r>
      <w:r w:rsidRPr="00804623">
        <w:rPr>
          <w:rFonts w:hint="eastAsia"/>
          <w:color w:val="FF0000"/>
          <w:sz w:val="20"/>
        </w:rPr>
        <w:t>Data</w:t>
      </w:r>
      <w:r w:rsidRPr="00804623">
        <w:rPr>
          <w:rFonts w:hint="eastAsia"/>
          <w:color w:val="FF0000"/>
          <w:sz w:val="20"/>
        </w:rPr>
        <w:t>類別裡加入</w:t>
      </w:r>
      <w:r w:rsidRPr="00804623">
        <w:rPr>
          <w:rFonts w:hint="eastAsia"/>
          <w:color w:val="FF0000"/>
          <w:sz w:val="20"/>
        </w:rPr>
        <w:t xml:space="preserve">setName() </w:t>
      </w:r>
      <w:r w:rsidR="000862D8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</w:t>
      </w:r>
      <w:r w:rsidR="009632B7" w:rsidRPr="00804623">
        <w:rPr>
          <w:rFonts w:hint="eastAsia"/>
          <w:color w:val="FF0000"/>
          <w:sz w:val="20"/>
        </w:rPr>
        <w:t>可</w:t>
      </w:r>
      <w:r w:rsidRPr="00804623">
        <w:rPr>
          <w:rFonts w:hint="eastAsia"/>
          <w:color w:val="FF0000"/>
          <w:sz w:val="20"/>
        </w:rPr>
        <w:t>用來設定好友的姓名</w:t>
      </w:r>
      <w:r w:rsidR="009632B7" w:rsidRPr="00804623">
        <w:rPr>
          <w:rFonts w:hint="eastAsia"/>
          <w:color w:val="FF0000"/>
          <w:sz w:val="20"/>
        </w:rPr>
        <w:t>（為一字串）</w:t>
      </w:r>
      <w:r w:rsidRPr="00804623">
        <w:rPr>
          <w:rFonts w:hint="eastAsia"/>
          <w:color w:val="FF0000"/>
          <w:sz w:val="20"/>
        </w:rPr>
        <w:t>。</w:t>
      </w:r>
    </w:p>
    <w:p w14:paraId="4B15A1D5" w14:textId="77777777" w:rsidR="00843EA0" w:rsidRPr="00804623" w:rsidRDefault="00843EA0" w:rsidP="000862D8">
      <w:pPr>
        <w:pStyle w:val="JAVA"/>
        <w:numPr>
          <w:ilvl w:val="0"/>
          <w:numId w:val="24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="00B77CE9" w:rsidRPr="00804623">
        <w:rPr>
          <w:rFonts w:hint="eastAsia"/>
          <w:color w:val="FF0000"/>
          <w:sz w:val="20"/>
        </w:rPr>
        <w:t>C</w:t>
      </w:r>
      <w:r w:rsidRPr="00804623">
        <w:rPr>
          <w:rFonts w:hint="eastAsia"/>
          <w:color w:val="FF0000"/>
          <w:sz w:val="20"/>
        </w:rPr>
        <w:t>Data</w:t>
      </w:r>
      <w:r w:rsidRPr="00804623">
        <w:rPr>
          <w:rFonts w:hint="eastAsia"/>
          <w:color w:val="FF0000"/>
          <w:sz w:val="20"/>
        </w:rPr>
        <w:t>類別裡加入</w:t>
      </w:r>
      <w:r w:rsidRPr="00804623">
        <w:rPr>
          <w:rFonts w:hint="eastAsia"/>
          <w:color w:val="FF0000"/>
          <w:sz w:val="20"/>
        </w:rPr>
        <w:t xml:space="preserve">setEmail() </w:t>
      </w:r>
      <w:r w:rsidR="000862D8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</w:t>
      </w:r>
      <w:r w:rsidR="009632B7" w:rsidRPr="00804623">
        <w:rPr>
          <w:rFonts w:hint="eastAsia"/>
          <w:color w:val="FF0000"/>
          <w:sz w:val="20"/>
        </w:rPr>
        <w:t>可</w:t>
      </w:r>
      <w:r w:rsidRPr="00804623">
        <w:rPr>
          <w:rFonts w:hint="eastAsia"/>
          <w:color w:val="FF0000"/>
          <w:sz w:val="20"/>
        </w:rPr>
        <w:t>用來設定電子郵件信箱</w:t>
      </w:r>
      <w:r w:rsidR="009632B7" w:rsidRPr="00804623">
        <w:rPr>
          <w:rFonts w:hint="eastAsia"/>
          <w:color w:val="FF0000"/>
          <w:sz w:val="20"/>
        </w:rPr>
        <w:t>（為一字串）</w:t>
      </w:r>
      <w:r w:rsidRPr="00804623">
        <w:rPr>
          <w:rFonts w:hint="eastAsia"/>
          <w:color w:val="FF0000"/>
          <w:sz w:val="20"/>
        </w:rPr>
        <w:t>。</w:t>
      </w:r>
    </w:p>
    <w:p w14:paraId="4B15A1D6" w14:textId="77777777" w:rsidR="00843EA0" w:rsidRPr="00804623" w:rsidRDefault="00843EA0" w:rsidP="000862D8">
      <w:pPr>
        <w:pStyle w:val="JAVA"/>
        <w:numPr>
          <w:ilvl w:val="0"/>
          <w:numId w:val="24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="00B77CE9" w:rsidRPr="00804623">
        <w:rPr>
          <w:rFonts w:hint="eastAsia"/>
          <w:color w:val="FF0000"/>
          <w:sz w:val="20"/>
        </w:rPr>
        <w:t>C</w:t>
      </w:r>
      <w:r w:rsidRPr="00804623">
        <w:rPr>
          <w:rFonts w:hint="eastAsia"/>
          <w:color w:val="FF0000"/>
          <w:sz w:val="20"/>
        </w:rPr>
        <w:t>Data</w:t>
      </w:r>
      <w:r w:rsidRPr="00804623">
        <w:rPr>
          <w:rFonts w:hint="eastAsia"/>
          <w:color w:val="FF0000"/>
          <w:sz w:val="20"/>
        </w:rPr>
        <w:t>類別裡加入</w:t>
      </w:r>
      <w:r w:rsidRPr="00804623">
        <w:rPr>
          <w:rFonts w:hint="eastAsia"/>
          <w:color w:val="FF0000"/>
          <w:sz w:val="20"/>
        </w:rPr>
        <w:t>setBirthday(int m,</w:t>
      </w:r>
      <w:r w:rsidR="009632B7" w:rsidRPr="00804623">
        <w:rPr>
          <w:color w:val="FF0000"/>
          <w:sz w:val="20"/>
        </w:rPr>
        <w:t xml:space="preserve"> </w:t>
      </w:r>
      <w:r w:rsidRPr="00804623">
        <w:rPr>
          <w:rFonts w:hint="eastAsia"/>
          <w:color w:val="FF0000"/>
          <w:sz w:val="20"/>
        </w:rPr>
        <w:t>int d,</w:t>
      </w:r>
      <w:r w:rsidR="009632B7" w:rsidRPr="00804623">
        <w:rPr>
          <w:color w:val="FF0000"/>
          <w:sz w:val="20"/>
        </w:rPr>
        <w:t xml:space="preserve"> </w:t>
      </w:r>
      <w:r w:rsidRPr="00804623">
        <w:rPr>
          <w:rFonts w:hint="eastAsia"/>
          <w:color w:val="FF0000"/>
          <w:sz w:val="20"/>
        </w:rPr>
        <w:t xml:space="preserve">int y) </w:t>
      </w:r>
      <w:r w:rsidR="000862D8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，用來設定生日的年</w:t>
      </w:r>
      <w:r w:rsidR="000862D8" w:rsidRPr="00804623">
        <w:rPr>
          <w:rFonts w:hint="eastAsia"/>
          <w:color w:val="FF0000"/>
          <w:sz w:val="20"/>
        </w:rPr>
        <w:t>份</w:t>
      </w:r>
      <w:r w:rsidRPr="00804623">
        <w:rPr>
          <w:rFonts w:hint="eastAsia"/>
          <w:color w:val="FF0000"/>
          <w:sz w:val="20"/>
        </w:rPr>
        <w:t>、月</w:t>
      </w:r>
      <w:r w:rsidR="000862D8" w:rsidRPr="00804623">
        <w:rPr>
          <w:rFonts w:hint="eastAsia"/>
          <w:color w:val="FF0000"/>
          <w:sz w:val="20"/>
        </w:rPr>
        <w:t>份與</w:t>
      </w:r>
      <w:r w:rsidRPr="00804623">
        <w:rPr>
          <w:rFonts w:hint="eastAsia"/>
          <w:color w:val="FF0000"/>
          <w:sz w:val="20"/>
        </w:rPr>
        <w:t>日</w:t>
      </w:r>
      <w:r w:rsidR="000862D8" w:rsidRPr="00804623">
        <w:rPr>
          <w:rFonts w:hint="eastAsia"/>
          <w:color w:val="FF0000"/>
          <w:sz w:val="20"/>
        </w:rPr>
        <w:t>期</w:t>
      </w:r>
      <w:r w:rsidRPr="00804623">
        <w:rPr>
          <w:rFonts w:hint="eastAsia"/>
          <w:color w:val="FF0000"/>
          <w:sz w:val="20"/>
        </w:rPr>
        <w:t>。</w:t>
      </w:r>
    </w:p>
    <w:p w14:paraId="4B15A1D7" w14:textId="77777777" w:rsidR="00843EA0" w:rsidRPr="00804623" w:rsidRDefault="00843EA0" w:rsidP="000862D8">
      <w:pPr>
        <w:pStyle w:val="JAVA"/>
        <w:numPr>
          <w:ilvl w:val="0"/>
          <w:numId w:val="24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="00B77CE9" w:rsidRPr="00804623">
        <w:rPr>
          <w:rFonts w:hint="eastAsia"/>
          <w:color w:val="FF0000"/>
          <w:sz w:val="20"/>
        </w:rPr>
        <w:t>C</w:t>
      </w:r>
      <w:r w:rsidRPr="00804623">
        <w:rPr>
          <w:rFonts w:hint="eastAsia"/>
          <w:color w:val="FF0000"/>
          <w:sz w:val="20"/>
        </w:rPr>
        <w:t>Data</w:t>
      </w:r>
      <w:r w:rsidRPr="00804623">
        <w:rPr>
          <w:rFonts w:hint="eastAsia"/>
          <w:color w:val="FF0000"/>
          <w:sz w:val="20"/>
        </w:rPr>
        <w:t>類別裡加入</w:t>
      </w:r>
      <w:r w:rsidRPr="00804623">
        <w:rPr>
          <w:rFonts w:hint="eastAsia"/>
          <w:color w:val="FF0000"/>
          <w:sz w:val="20"/>
        </w:rPr>
        <w:t>private b</w:t>
      </w:r>
      <w:r w:rsidRPr="00804623">
        <w:rPr>
          <w:color w:val="FF0000"/>
          <w:sz w:val="20"/>
        </w:rPr>
        <w:t>oolean</w:t>
      </w:r>
      <w:r w:rsidRPr="00804623">
        <w:rPr>
          <w:rFonts w:hint="eastAsia"/>
          <w:color w:val="FF0000"/>
          <w:sz w:val="20"/>
        </w:rPr>
        <w:t xml:space="preserve"> </w:t>
      </w:r>
      <w:r w:rsidRPr="00804623">
        <w:rPr>
          <w:color w:val="FF0000"/>
          <w:sz w:val="20"/>
        </w:rPr>
        <w:t>checkDate</w:t>
      </w:r>
      <w:r w:rsidRPr="00804623">
        <w:rPr>
          <w:rFonts w:hint="eastAsia"/>
          <w:color w:val="FF0000"/>
          <w:sz w:val="20"/>
        </w:rPr>
        <w:t>(int m,</w:t>
      </w:r>
      <w:r w:rsidR="009632B7" w:rsidRPr="00804623">
        <w:rPr>
          <w:color w:val="FF0000"/>
          <w:sz w:val="20"/>
        </w:rPr>
        <w:t xml:space="preserve"> </w:t>
      </w:r>
      <w:r w:rsidRPr="00804623">
        <w:rPr>
          <w:rFonts w:hint="eastAsia"/>
          <w:color w:val="FF0000"/>
          <w:sz w:val="20"/>
        </w:rPr>
        <w:t>int d,</w:t>
      </w:r>
      <w:r w:rsidR="009632B7" w:rsidRPr="00804623">
        <w:rPr>
          <w:color w:val="FF0000"/>
          <w:sz w:val="20"/>
        </w:rPr>
        <w:t xml:space="preserve"> </w:t>
      </w:r>
      <w:r w:rsidRPr="00804623">
        <w:rPr>
          <w:rFonts w:hint="eastAsia"/>
          <w:color w:val="FF0000"/>
          <w:sz w:val="20"/>
        </w:rPr>
        <w:t xml:space="preserve">int y) </w:t>
      </w:r>
      <w:r w:rsidR="000862D8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，用來判定生日的年、月、日是否在合法的範圍，其中</w:t>
      </w:r>
      <w:r w:rsidRPr="00804623">
        <w:rPr>
          <w:rFonts w:hint="eastAsia"/>
          <w:color w:val="FF0000"/>
          <w:sz w:val="20"/>
        </w:rPr>
        <w:t>y</w:t>
      </w:r>
      <w:r w:rsidRPr="00804623">
        <w:rPr>
          <w:rFonts w:hint="eastAsia"/>
          <w:color w:val="FF0000"/>
          <w:sz w:val="20"/>
        </w:rPr>
        <w:t>的值要在西元</w:t>
      </w:r>
      <w:r w:rsidRPr="00804623">
        <w:rPr>
          <w:rFonts w:hint="eastAsia"/>
          <w:color w:val="FF0000"/>
          <w:sz w:val="20"/>
        </w:rPr>
        <w:t>1900~20</w:t>
      </w:r>
      <w:r w:rsidR="009632B7" w:rsidRPr="00804623">
        <w:rPr>
          <w:color w:val="FF0000"/>
          <w:sz w:val="20"/>
        </w:rPr>
        <w:t>99</w:t>
      </w:r>
      <w:r w:rsidRPr="00804623">
        <w:rPr>
          <w:rFonts w:hint="eastAsia"/>
          <w:color w:val="FF0000"/>
          <w:sz w:val="20"/>
        </w:rPr>
        <w:t>之間。為簡化程式，在此僅考慮</w:t>
      </w:r>
      <w:r w:rsidRPr="00804623">
        <w:rPr>
          <w:rFonts w:hint="eastAsia"/>
          <w:color w:val="FF0000"/>
          <w:sz w:val="20"/>
        </w:rPr>
        <w:t>2</w:t>
      </w:r>
      <w:r w:rsidRPr="00804623">
        <w:rPr>
          <w:rFonts w:hint="eastAsia"/>
          <w:color w:val="FF0000"/>
          <w:sz w:val="20"/>
        </w:rPr>
        <w:t>月有</w:t>
      </w:r>
      <w:r w:rsidRPr="00804623">
        <w:rPr>
          <w:rFonts w:hint="eastAsia"/>
          <w:color w:val="FF0000"/>
          <w:sz w:val="20"/>
        </w:rPr>
        <w:t>28</w:t>
      </w:r>
      <w:r w:rsidRPr="00804623">
        <w:rPr>
          <w:rFonts w:hint="eastAsia"/>
          <w:color w:val="FF0000"/>
          <w:sz w:val="20"/>
        </w:rPr>
        <w:t>天，不考慮閏年的問題。</w:t>
      </w:r>
    </w:p>
    <w:p w14:paraId="4B15A1D8" w14:textId="77777777" w:rsidR="00843EA0" w:rsidRPr="00804623" w:rsidRDefault="00843EA0" w:rsidP="000862D8">
      <w:pPr>
        <w:pStyle w:val="JAVA"/>
        <w:numPr>
          <w:ilvl w:val="0"/>
          <w:numId w:val="24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="00B77CE9" w:rsidRPr="00804623">
        <w:rPr>
          <w:rFonts w:hint="eastAsia"/>
          <w:color w:val="FF0000"/>
          <w:sz w:val="20"/>
        </w:rPr>
        <w:t>C</w:t>
      </w:r>
      <w:r w:rsidRPr="00804623">
        <w:rPr>
          <w:rFonts w:hint="eastAsia"/>
          <w:color w:val="FF0000"/>
          <w:sz w:val="20"/>
        </w:rPr>
        <w:t>Data</w:t>
      </w:r>
      <w:r w:rsidRPr="00804623">
        <w:rPr>
          <w:rFonts w:hint="eastAsia"/>
          <w:color w:val="FF0000"/>
          <w:sz w:val="20"/>
        </w:rPr>
        <w:t>類別裡加入</w:t>
      </w:r>
      <w:r w:rsidRPr="00804623">
        <w:rPr>
          <w:rFonts w:hint="eastAsia"/>
          <w:color w:val="FF0000"/>
          <w:sz w:val="20"/>
        </w:rPr>
        <w:t xml:space="preserve">setAll() </w:t>
      </w:r>
      <w:r w:rsidR="000862D8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，使得在</w:t>
      </w:r>
      <w:r w:rsidRPr="00804623">
        <w:rPr>
          <w:rFonts w:hint="eastAsia"/>
          <w:color w:val="FF0000"/>
          <w:sz w:val="20"/>
        </w:rPr>
        <w:t xml:space="preserve">main() </w:t>
      </w:r>
      <w:r w:rsidRPr="00804623">
        <w:rPr>
          <w:rFonts w:hint="eastAsia"/>
          <w:color w:val="FF0000"/>
          <w:sz w:val="20"/>
        </w:rPr>
        <w:t>裡可以設定所有</w:t>
      </w:r>
      <w:r w:rsidR="00463628" w:rsidRPr="00804623">
        <w:rPr>
          <w:rFonts w:hint="eastAsia"/>
          <w:color w:val="FF0000"/>
          <w:sz w:val="20"/>
        </w:rPr>
        <w:t>的</w:t>
      </w:r>
      <w:r w:rsidRPr="00804623">
        <w:rPr>
          <w:rFonts w:hint="eastAsia"/>
          <w:color w:val="FF0000"/>
          <w:sz w:val="20"/>
        </w:rPr>
        <w:t>資料成員。</w:t>
      </w:r>
    </w:p>
    <w:p w14:paraId="4B15A1D9" w14:textId="77777777" w:rsidR="00843EA0" w:rsidRPr="00804623" w:rsidRDefault="00843EA0" w:rsidP="000862D8">
      <w:pPr>
        <w:pStyle w:val="JAVA"/>
        <w:numPr>
          <w:ilvl w:val="0"/>
          <w:numId w:val="24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="00B77CE9" w:rsidRPr="00804623">
        <w:rPr>
          <w:rFonts w:hint="eastAsia"/>
          <w:color w:val="FF0000"/>
          <w:sz w:val="20"/>
        </w:rPr>
        <w:t>C</w:t>
      </w:r>
      <w:r w:rsidRPr="00804623">
        <w:rPr>
          <w:rFonts w:hint="eastAsia"/>
          <w:color w:val="FF0000"/>
          <w:sz w:val="20"/>
        </w:rPr>
        <w:t>Data</w:t>
      </w:r>
      <w:r w:rsidRPr="00804623">
        <w:rPr>
          <w:rFonts w:hint="eastAsia"/>
          <w:color w:val="FF0000"/>
          <w:sz w:val="20"/>
        </w:rPr>
        <w:t>類別裡加入</w:t>
      </w:r>
      <w:r w:rsidRPr="00804623">
        <w:rPr>
          <w:rFonts w:hint="eastAsia"/>
          <w:color w:val="FF0000"/>
          <w:sz w:val="20"/>
        </w:rPr>
        <w:t xml:space="preserve">showData() </w:t>
      </w:r>
      <w:r w:rsidR="00463628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，用來</w:t>
      </w:r>
      <w:r w:rsidR="009632B7" w:rsidRPr="00804623">
        <w:rPr>
          <w:rFonts w:hint="eastAsia"/>
          <w:color w:val="FF0000"/>
          <w:sz w:val="20"/>
        </w:rPr>
        <w:t>印出</w:t>
      </w:r>
      <w:r w:rsidRPr="00804623">
        <w:rPr>
          <w:rFonts w:hint="eastAsia"/>
          <w:color w:val="FF0000"/>
          <w:sz w:val="20"/>
        </w:rPr>
        <w:t>好友的所有資料。生日的輸出格式</w:t>
      </w:r>
      <w:r w:rsidR="009632B7" w:rsidRPr="00804623">
        <w:rPr>
          <w:rFonts w:hint="eastAsia"/>
          <w:color w:val="FF0000"/>
          <w:sz w:val="20"/>
        </w:rPr>
        <w:t>為</w:t>
      </w:r>
      <w:r w:rsidRPr="00804623">
        <w:rPr>
          <w:rFonts w:hint="eastAsia"/>
          <w:color w:val="FF0000"/>
          <w:sz w:val="20"/>
        </w:rPr>
        <w:t>mm/dd/yy</w:t>
      </w:r>
      <w:r w:rsidR="009632B7" w:rsidRPr="00804623">
        <w:rPr>
          <w:rFonts w:hint="eastAsia"/>
          <w:color w:val="FF0000"/>
          <w:sz w:val="20"/>
        </w:rPr>
        <w:t>yy</w:t>
      </w:r>
      <w:r w:rsidR="009632B7" w:rsidRPr="00804623">
        <w:rPr>
          <w:rFonts w:hint="eastAsia"/>
          <w:color w:val="FF0000"/>
          <w:sz w:val="20"/>
        </w:rPr>
        <w:t>，例如</w:t>
      </w:r>
      <w:r w:rsidR="009632B7" w:rsidRPr="00804623">
        <w:rPr>
          <w:rFonts w:hint="eastAsia"/>
          <w:color w:val="FF0000"/>
          <w:sz w:val="20"/>
        </w:rPr>
        <w:t>200</w:t>
      </w:r>
      <w:r w:rsidR="009632B7" w:rsidRPr="00804623">
        <w:rPr>
          <w:color w:val="FF0000"/>
          <w:sz w:val="20"/>
        </w:rPr>
        <w:t>6</w:t>
      </w:r>
      <w:r w:rsidR="009632B7" w:rsidRPr="00804623">
        <w:rPr>
          <w:rFonts w:hint="eastAsia"/>
          <w:color w:val="FF0000"/>
          <w:sz w:val="20"/>
        </w:rPr>
        <w:t>年</w:t>
      </w:r>
      <w:r w:rsidR="009632B7" w:rsidRPr="00804623">
        <w:rPr>
          <w:rFonts w:hint="eastAsia"/>
          <w:color w:val="FF0000"/>
          <w:sz w:val="20"/>
        </w:rPr>
        <w:t>6</w:t>
      </w:r>
      <w:r w:rsidR="009632B7" w:rsidRPr="00804623">
        <w:rPr>
          <w:rFonts w:hint="eastAsia"/>
          <w:color w:val="FF0000"/>
          <w:sz w:val="20"/>
        </w:rPr>
        <w:t>月</w:t>
      </w:r>
      <w:r w:rsidR="009632B7" w:rsidRPr="00804623">
        <w:rPr>
          <w:rFonts w:hint="eastAsia"/>
          <w:color w:val="FF0000"/>
          <w:sz w:val="20"/>
        </w:rPr>
        <w:t>18</w:t>
      </w:r>
      <w:r w:rsidR="009632B7" w:rsidRPr="00804623">
        <w:rPr>
          <w:rFonts w:hint="eastAsia"/>
          <w:color w:val="FF0000"/>
          <w:sz w:val="20"/>
        </w:rPr>
        <w:t>出生，則印出</w:t>
      </w:r>
      <w:r w:rsidR="009632B7" w:rsidRPr="00804623">
        <w:rPr>
          <w:rFonts w:hint="eastAsia"/>
          <w:color w:val="FF0000"/>
          <w:sz w:val="20"/>
        </w:rPr>
        <w:t>06/18/200</w:t>
      </w:r>
      <w:r w:rsidR="009632B7" w:rsidRPr="00804623">
        <w:rPr>
          <w:color w:val="FF0000"/>
          <w:sz w:val="20"/>
        </w:rPr>
        <w:t>6</w:t>
      </w:r>
      <w:r w:rsidRPr="00804623">
        <w:rPr>
          <w:rFonts w:hint="eastAsia"/>
          <w:color w:val="FF0000"/>
          <w:sz w:val="20"/>
        </w:rPr>
        <w:t>。</w:t>
      </w:r>
    </w:p>
    <w:p w14:paraId="4B15A1DA" w14:textId="77777777" w:rsidR="0078641E" w:rsidRPr="00804623" w:rsidRDefault="0078641E" w:rsidP="0078641E">
      <w:pPr>
        <w:pStyle w:val="JAVA"/>
        <w:numPr>
          <w:ilvl w:val="0"/>
          <w:numId w:val="24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試在</w:t>
      </w:r>
      <w:r w:rsidRPr="00804623">
        <w:rPr>
          <w:rFonts w:hint="eastAsia"/>
          <w:color w:val="FF0000"/>
          <w:sz w:val="20"/>
        </w:rPr>
        <w:t>setBirthday</w:t>
      </w:r>
      <w:r w:rsidRPr="00804623">
        <w:rPr>
          <w:color w:val="FF0000"/>
          <w:sz w:val="20"/>
        </w:rPr>
        <w:t xml:space="preserve">() </w:t>
      </w:r>
      <w:r w:rsidRPr="00804623">
        <w:rPr>
          <w:rFonts w:hint="eastAsia"/>
          <w:color w:val="FF0000"/>
          <w:sz w:val="20"/>
        </w:rPr>
        <w:t>函數中加入</w:t>
      </w:r>
      <w:r w:rsidRPr="00804623">
        <w:rPr>
          <w:color w:val="FF0000"/>
          <w:sz w:val="20"/>
        </w:rPr>
        <w:t xml:space="preserve">checkDate() </w:t>
      </w:r>
      <w:r w:rsidRPr="00804623">
        <w:rPr>
          <w:rFonts w:hint="eastAsia"/>
          <w:color w:val="FF0000"/>
          <w:sz w:val="20"/>
        </w:rPr>
        <w:t>函數，使得若是日期格式設定錯誤時，</w:t>
      </w:r>
      <w:r w:rsidR="009E33DC" w:rsidRPr="00804623">
        <w:rPr>
          <w:rFonts w:hint="eastAsia"/>
          <w:color w:val="FF0000"/>
          <w:sz w:val="20"/>
        </w:rPr>
        <w:t xml:space="preserve">showData() </w:t>
      </w:r>
      <w:r w:rsidR="009E33DC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不會將生日印出，而是印出</w:t>
      </w:r>
      <w:r w:rsidRPr="00804623">
        <w:rPr>
          <w:rFonts w:hint="eastAsia"/>
          <w:color w:val="FF0000"/>
          <w:sz w:val="20"/>
        </w:rPr>
        <w:t xml:space="preserve"> </w:t>
      </w:r>
      <w:r w:rsidRPr="00804623">
        <w:rPr>
          <w:color w:val="FF0000"/>
        </w:rPr>
        <w:t>"</w:t>
      </w:r>
      <w:r w:rsidRPr="00804623">
        <w:rPr>
          <w:rFonts w:hint="eastAsia"/>
          <w:color w:val="FF0000"/>
          <w:sz w:val="20"/>
        </w:rPr>
        <w:t>日期格式設定錯誤</w:t>
      </w:r>
      <w:r w:rsidRPr="00804623">
        <w:rPr>
          <w:rFonts w:hint="eastAsia"/>
          <w:color w:val="FF0000"/>
          <w:sz w:val="20"/>
        </w:rPr>
        <w:t>!</w:t>
      </w:r>
      <w:r w:rsidRPr="00804623">
        <w:rPr>
          <w:color w:val="FF0000"/>
        </w:rPr>
        <w:t xml:space="preserve"> "</w:t>
      </w:r>
      <w:r w:rsidRPr="00804623">
        <w:rPr>
          <w:color w:val="FF0000"/>
        </w:rPr>
        <w:t>，</w:t>
      </w:r>
      <w:r w:rsidRPr="00804623">
        <w:rPr>
          <w:rFonts w:hint="eastAsia"/>
          <w:color w:val="FF0000"/>
        </w:rPr>
        <w:t>執行結果如下</w:t>
      </w:r>
      <w:r w:rsidRPr="00804623">
        <w:rPr>
          <w:rFonts w:hint="eastAsia"/>
          <w:color w:val="FF0000"/>
          <w:sz w:val="20"/>
        </w:rPr>
        <w:t>：</w:t>
      </w:r>
    </w:p>
    <w:p w14:paraId="4B15A1DB" w14:textId="77777777" w:rsidR="0078641E" w:rsidRPr="00804623" w:rsidRDefault="0078641E" w:rsidP="0078641E">
      <w:pPr>
        <w:pStyle w:val="J6"/>
        <w:ind w:left="1202"/>
        <w:rPr>
          <w:color w:val="FF0000"/>
        </w:rPr>
      </w:pPr>
      <w:r w:rsidRPr="00804623">
        <w:rPr>
          <w:color w:val="FF0000"/>
        </w:rPr>
        <w:t>Name: Tom</w:t>
      </w:r>
    </w:p>
    <w:p w14:paraId="4B15A1DC" w14:textId="77777777" w:rsidR="0078641E" w:rsidRPr="00804623" w:rsidRDefault="0078641E" w:rsidP="0078641E">
      <w:pPr>
        <w:pStyle w:val="J6"/>
        <w:ind w:left="1202"/>
        <w:rPr>
          <w:color w:val="FF0000"/>
          <w:sz w:val="20"/>
        </w:rPr>
      </w:pPr>
      <w:r w:rsidRPr="00804623">
        <w:rPr>
          <w:color w:val="FF0000"/>
        </w:rPr>
        <w:t>Email: abc@gmail.com</w:t>
      </w:r>
    </w:p>
    <w:p w14:paraId="4B15A1DD" w14:textId="77777777" w:rsidR="0078641E" w:rsidRPr="00804623" w:rsidRDefault="0078641E" w:rsidP="0078641E">
      <w:pPr>
        <w:pStyle w:val="J6"/>
        <w:ind w:left="1202"/>
        <w:rPr>
          <w:color w:val="FF0000"/>
        </w:rPr>
      </w:pPr>
      <w:r w:rsidRPr="00804623">
        <w:rPr>
          <w:rFonts w:hint="eastAsia"/>
          <w:color w:val="FF0000"/>
        </w:rPr>
        <w:t>日期格式設定錯誤</w:t>
      </w:r>
      <w:r w:rsidRPr="00804623">
        <w:rPr>
          <w:rFonts w:hint="eastAsia"/>
          <w:color w:val="FF0000"/>
        </w:rPr>
        <w:t>!</w:t>
      </w:r>
    </w:p>
    <w:p w14:paraId="4B15A1DE" w14:textId="77777777" w:rsidR="00843EA0" w:rsidRPr="00804623" w:rsidRDefault="00843EA0" w:rsidP="000862D8">
      <w:pPr>
        <w:pStyle w:val="JAVA"/>
        <w:numPr>
          <w:ilvl w:val="0"/>
          <w:numId w:val="24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t>請建立</w:t>
      </w:r>
      <w:r w:rsidR="00B77CE9" w:rsidRPr="00804623">
        <w:rPr>
          <w:rFonts w:hint="eastAsia"/>
          <w:color w:val="FF0000"/>
          <w:sz w:val="20"/>
        </w:rPr>
        <w:t>C</w:t>
      </w:r>
      <w:r w:rsidRPr="00804623">
        <w:rPr>
          <w:rFonts w:hint="eastAsia"/>
          <w:color w:val="FF0000"/>
          <w:sz w:val="20"/>
        </w:rPr>
        <w:t>Data</w:t>
      </w:r>
      <w:r w:rsidRPr="00804623">
        <w:rPr>
          <w:rFonts w:hint="eastAsia"/>
          <w:color w:val="FF0000"/>
          <w:sz w:val="20"/>
        </w:rPr>
        <w:t>類別的物件</w:t>
      </w:r>
      <w:r w:rsidR="003D2585" w:rsidRPr="00804623">
        <w:rPr>
          <w:rFonts w:hint="eastAsia"/>
          <w:color w:val="FF0000"/>
          <w:sz w:val="20"/>
        </w:rPr>
        <w:t>tom</w:t>
      </w:r>
      <w:r w:rsidRPr="00804623">
        <w:rPr>
          <w:rFonts w:hint="eastAsia"/>
          <w:color w:val="FF0000"/>
          <w:sz w:val="20"/>
        </w:rPr>
        <w:t>，利用</w:t>
      </w:r>
      <w:r w:rsidR="003D2585" w:rsidRPr="00804623">
        <w:rPr>
          <w:rFonts w:hint="eastAsia"/>
          <w:color w:val="FF0000"/>
          <w:sz w:val="20"/>
        </w:rPr>
        <w:t xml:space="preserve"> </w:t>
      </w:r>
      <w:r w:rsidRPr="00804623">
        <w:rPr>
          <w:rFonts w:hint="eastAsia"/>
          <w:color w:val="FF0000"/>
          <w:sz w:val="20"/>
        </w:rPr>
        <w:t>(a)~(c)</w:t>
      </w:r>
      <w:r w:rsidR="003D2585" w:rsidRPr="00804623">
        <w:rPr>
          <w:color w:val="FF0000"/>
          <w:sz w:val="20"/>
        </w:rPr>
        <w:t xml:space="preserve"> </w:t>
      </w:r>
      <w:r w:rsidR="00864122" w:rsidRPr="00804623">
        <w:rPr>
          <w:color w:val="FF0000"/>
          <w:sz w:val="20"/>
        </w:rPr>
        <w:t>定義</w:t>
      </w:r>
      <w:r w:rsidRPr="00804623">
        <w:rPr>
          <w:rFonts w:hint="eastAsia"/>
          <w:color w:val="FF0000"/>
          <w:sz w:val="20"/>
        </w:rPr>
        <w:t>的</w:t>
      </w:r>
      <w:r w:rsidR="00463628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為</w:t>
      </w:r>
      <w:r w:rsidR="003D2585" w:rsidRPr="00804623">
        <w:rPr>
          <w:rFonts w:hint="eastAsia"/>
          <w:color w:val="FF0000"/>
          <w:sz w:val="20"/>
        </w:rPr>
        <w:t>tom</w:t>
      </w:r>
      <w:r w:rsidR="009632B7" w:rsidRPr="00804623">
        <w:rPr>
          <w:color w:val="FF0000"/>
          <w:sz w:val="20"/>
        </w:rPr>
        <w:t>的資料成員設值</w:t>
      </w:r>
      <w:r w:rsidRPr="00804623">
        <w:rPr>
          <w:rFonts w:hint="eastAsia"/>
          <w:color w:val="FF0000"/>
          <w:sz w:val="20"/>
        </w:rPr>
        <w:t>，再</w:t>
      </w:r>
      <w:r w:rsidR="009632B7" w:rsidRPr="00804623">
        <w:rPr>
          <w:rFonts w:hint="eastAsia"/>
          <w:color w:val="FF0000"/>
          <w:sz w:val="20"/>
        </w:rPr>
        <w:t>利用</w:t>
      </w:r>
      <w:r w:rsidR="009632B7" w:rsidRPr="00804623">
        <w:rPr>
          <w:rFonts w:hint="eastAsia"/>
          <w:color w:val="FF0000"/>
          <w:sz w:val="20"/>
        </w:rPr>
        <w:t xml:space="preserve">showData() </w:t>
      </w:r>
      <w:r w:rsidRPr="00804623">
        <w:rPr>
          <w:rFonts w:hint="eastAsia"/>
          <w:color w:val="FF0000"/>
          <w:sz w:val="20"/>
        </w:rPr>
        <w:t>印出</w:t>
      </w:r>
      <w:r w:rsidR="009632B7" w:rsidRPr="00804623">
        <w:rPr>
          <w:rFonts w:hint="eastAsia"/>
          <w:color w:val="FF0000"/>
          <w:sz w:val="20"/>
        </w:rPr>
        <w:t>它們</w:t>
      </w:r>
      <w:r w:rsidRPr="00804623">
        <w:rPr>
          <w:rFonts w:hint="eastAsia"/>
          <w:color w:val="FF0000"/>
          <w:sz w:val="20"/>
        </w:rPr>
        <w:t>。</w:t>
      </w:r>
      <w:r w:rsidR="0078641E" w:rsidRPr="00804623">
        <w:rPr>
          <w:rFonts w:hint="eastAsia"/>
          <w:color w:val="FF0000"/>
          <w:sz w:val="20"/>
        </w:rPr>
        <w:t>執行結果如下：</w:t>
      </w:r>
    </w:p>
    <w:p w14:paraId="4B15A1DF" w14:textId="77777777" w:rsidR="0078641E" w:rsidRPr="00804623" w:rsidRDefault="0078641E" w:rsidP="0078641E">
      <w:pPr>
        <w:pStyle w:val="J6"/>
        <w:ind w:left="964"/>
        <w:rPr>
          <w:color w:val="FF0000"/>
        </w:rPr>
      </w:pPr>
      <w:r w:rsidRPr="00804623">
        <w:rPr>
          <w:color w:val="FF0000"/>
        </w:rPr>
        <w:t xml:space="preserve">　</w:t>
      </w:r>
      <w:r w:rsidRPr="00804623">
        <w:rPr>
          <w:color w:val="FF0000"/>
        </w:rPr>
        <w:t>Name: Tom</w:t>
      </w:r>
    </w:p>
    <w:p w14:paraId="4B15A1E0" w14:textId="77777777" w:rsidR="0078641E" w:rsidRPr="00804623" w:rsidRDefault="0078641E" w:rsidP="0078641E">
      <w:pPr>
        <w:pStyle w:val="J6"/>
        <w:ind w:left="482" w:firstLine="482"/>
        <w:rPr>
          <w:color w:val="FF0000"/>
        </w:rPr>
      </w:pPr>
      <w:r w:rsidRPr="00804623">
        <w:rPr>
          <w:color w:val="FF0000"/>
        </w:rPr>
        <w:t xml:space="preserve">　</w:t>
      </w:r>
      <w:r w:rsidRPr="00804623">
        <w:rPr>
          <w:color w:val="FF0000"/>
        </w:rPr>
        <w:t>Email: abc@gmail.com</w:t>
      </w:r>
    </w:p>
    <w:p w14:paraId="4B15A1E1" w14:textId="77777777" w:rsidR="0078641E" w:rsidRPr="00804623" w:rsidRDefault="0078641E" w:rsidP="0078641E">
      <w:pPr>
        <w:pStyle w:val="J6"/>
        <w:ind w:left="482" w:firstLine="482"/>
        <w:rPr>
          <w:color w:val="FF0000"/>
        </w:rPr>
      </w:pPr>
      <w:r w:rsidRPr="00804623">
        <w:rPr>
          <w:color w:val="FF0000"/>
        </w:rPr>
        <w:t xml:space="preserve">　</w:t>
      </w:r>
      <w:r w:rsidRPr="00804623">
        <w:rPr>
          <w:color w:val="FF0000"/>
        </w:rPr>
        <w:t>Birthday: 06/18/2006</w:t>
      </w:r>
    </w:p>
    <w:p w14:paraId="4B15A1E2" w14:textId="77777777" w:rsidR="00ED0DF1" w:rsidRDefault="00843EA0" w:rsidP="000862D8">
      <w:pPr>
        <w:pStyle w:val="JAVA"/>
        <w:numPr>
          <w:ilvl w:val="0"/>
          <w:numId w:val="24"/>
        </w:numPr>
        <w:tabs>
          <w:tab w:val="clear" w:pos="1202"/>
        </w:tabs>
        <w:spacing w:afterLines="30" w:after="72"/>
        <w:ind w:left="907" w:hanging="340"/>
        <w:rPr>
          <w:color w:val="FF0000"/>
          <w:sz w:val="20"/>
        </w:rPr>
      </w:pPr>
      <w:r w:rsidRPr="00804623">
        <w:rPr>
          <w:rFonts w:hint="eastAsia"/>
          <w:color w:val="FF0000"/>
          <w:sz w:val="20"/>
        </w:rPr>
        <w:lastRenderedPageBreak/>
        <w:t>請建立</w:t>
      </w:r>
      <w:r w:rsidR="00B77CE9" w:rsidRPr="00804623">
        <w:rPr>
          <w:rFonts w:hint="eastAsia"/>
          <w:color w:val="FF0000"/>
          <w:sz w:val="20"/>
        </w:rPr>
        <w:t>C</w:t>
      </w:r>
      <w:r w:rsidRPr="00804623">
        <w:rPr>
          <w:rFonts w:hint="eastAsia"/>
          <w:color w:val="FF0000"/>
          <w:sz w:val="20"/>
        </w:rPr>
        <w:t>Data</w:t>
      </w:r>
      <w:r w:rsidRPr="00804623">
        <w:rPr>
          <w:rFonts w:hint="eastAsia"/>
          <w:color w:val="FF0000"/>
          <w:sz w:val="20"/>
        </w:rPr>
        <w:t>類別的物件</w:t>
      </w:r>
      <w:r w:rsidR="003D2585" w:rsidRPr="00804623">
        <w:rPr>
          <w:rFonts w:hint="eastAsia"/>
          <w:color w:val="FF0000"/>
          <w:sz w:val="20"/>
        </w:rPr>
        <w:t>mary</w:t>
      </w:r>
      <w:r w:rsidRPr="00804623">
        <w:rPr>
          <w:rFonts w:hint="eastAsia"/>
          <w:color w:val="FF0000"/>
          <w:sz w:val="20"/>
        </w:rPr>
        <w:t>，利用</w:t>
      </w:r>
      <w:r w:rsidR="003D2585" w:rsidRPr="00804623">
        <w:rPr>
          <w:rFonts w:hint="eastAsia"/>
          <w:color w:val="FF0000"/>
          <w:sz w:val="20"/>
        </w:rPr>
        <w:t xml:space="preserve"> </w:t>
      </w:r>
      <w:r w:rsidRPr="00804623">
        <w:rPr>
          <w:rFonts w:hint="eastAsia"/>
          <w:color w:val="FF0000"/>
          <w:sz w:val="20"/>
        </w:rPr>
        <w:t>(e)</w:t>
      </w:r>
      <w:r w:rsidR="003D2585" w:rsidRPr="00804623">
        <w:rPr>
          <w:color w:val="FF0000"/>
          <w:sz w:val="20"/>
        </w:rPr>
        <w:t xml:space="preserve"> </w:t>
      </w:r>
      <w:r w:rsidR="00864122" w:rsidRPr="00804623">
        <w:rPr>
          <w:color w:val="FF0000"/>
          <w:sz w:val="20"/>
        </w:rPr>
        <w:t>定義</w:t>
      </w:r>
      <w:r w:rsidRPr="00804623">
        <w:rPr>
          <w:rFonts w:hint="eastAsia"/>
          <w:color w:val="FF0000"/>
          <w:sz w:val="20"/>
        </w:rPr>
        <w:t>的</w:t>
      </w:r>
      <w:r w:rsidR="00463628" w:rsidRPr="00804623">
        <w:rPr>
          <w:rFonts w:hint="eastAsia"/>
          <w:color w:val="FF0000"/>
          <w:sz w:val="20"/>
        </w:rPr>
        <w:t>函數</w:t>
      </w:r>
      <w:r w:rsidRPr="00804623">
        <w:rPr>
          <w:rFonts w:hint="eastAsia"/>
          <w:color w:val="FF0000"/>
          <w:sz w:val="20"/>
        </w:rPr>
        <w:t>為</w:t>
      </w:r>
      <w:r w:rsidR="003D2585" w:rsidRPr="00804623">
        <w:rPr>
          <w:rFonts w:hint="eastAsia"/>
          <w:color w:val="FF0000"/>
          <w:sz w:val="20"/>
        </w:rPr>
        <w:t>mary</w:t>
      </w:r>
      <w:r w:rsidR="009632B7" w:rsidRPr="00804623">
        <w:rPr>
          <w:color w:val="FF0000"/>
          <w:sz w:val="20"/>
        </w:rPr>
        <w:t>的資料成員設值</w:t>
      </w:r>
      <w:r w:rsidR="009632B7" w:rsidRPr="00804623">
        <w:rPr>
          <w:rFonts w:hint="eastAsia"/>
          <w:color w:val="FF0000"/>
          <w:sz w:val="20"/>
        </w:rPr>
        <w:t>，再利用</w:t>
      </w:r>
      <w:r w:rsidR="009632B7" w:rsidRPr="00804623">
        <w:rPr>
          <w:rFonts w:hint="eastAsia"/>
          <w:color w:val="FF0000"/>
          <w:sz w:val="20"/>
        </w:rPr>
        <w:t xml:space="preserve">showData() </w:t>
      </w:r>
      <w:r w:rsidR="009632B7" w:rsidRPr="00804623">
        <w:rPr>
          <w:rFonts w:hint="eastAsia"/>
          <w:color w:val="FF0000"/>
          <w:sz w:val="20"/>
        </w:rPr>
        <w:t>印出它們。</w:t>
      </w:r>
    </w:p>
    <w:p w14:paraId="12E47AB1" w14:textId="7C05FBDE" w:rsidR="00923F0C" w:rsidRPr="00804623" w:rsidRDefault="00923F0C" w:rsidP="00923F0C">
      <w:pPr>
        <w:pStyle w:val="JAVA"/>
        <w:numPr>
          <w:ilvl w:val="0"/>
          <w:numId w:val="0"/>
        </w:numPr>
        <w:spacing w:afterLines="30" w:after="72"/>
        <w:ind w:left="567"/>
        <w:rPr>
          <w:rFonts w:hint="eastAsia"/>
          <w:color w:val="FF0000"/>
          <w:sz w:val="20"/>
        </w:rPr>
      </w:pPr>
      <w:r w:rsidRPr="00923F0C">
        <w:rPr>
          <w:color w:val="FF0000"/>
          <w:sz w:val="20"/>
        </w:rPr>
        <w:lastRenderedPageBreak/>
        <w:drawing>
          <wp:inline distT="0" distB="0" distL="0" distR="0" wp14:anchorId="0C9C65D8" wp14:editId="5F6E47AC">
            <wp:extent cx="4824730" cy="6986905"/>
            <wp:effectExtent l="0" t="0" r="0" b="4445"/>
            <wp:docPr id="1449844990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44990" name="圖片 1" descr="一張含有 文字, 螢幕擷取畫面, 陳列, 軟體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6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1E3" w14:textId="53DDE797" w:rsidR="00EC25D9" w:rsidRDefault="00923F0C" w:rsidP="00EC25D9">
      <w:pPr>
        <w:pStyle w:val="JAVA"/>
        <w:numPr>
          <w:ilvl w:val="0"/>
          <w:numId w:val="0"/>
        </w:numPr>
        <w:spacing w:afterLines="30" w:after="72"/>
        <w:ind w:left="737" w:hanging="380"/>
        <w:rPr>
          <w:sz w:val="20"/>
        </w:rPr>
      </w:pPr>
      <w:r w:rsidRPr="00923F0C">
        <w:rPr>
          <w:sz w:val="20"/>
        </w:rPr>
        <w:lastRenderedPageBreak/>
        <w:drawing>
          <wp:inline distT="0" distB="0" distL="0" distR="0" wp14:anchorId="030A73C9" wp14:editId="6B8C94AF">
            <wp:extent cx="4824730" cy="6101715"/>
            <wp:effectExtent l="0" t="0" r="0" b="0"/>
            <wp:docPr id="105207062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70629" name="圖片 1" descr="一張含有 文字, 螢幕擷取畫面, 軟體, 多媒體軟體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A1E4" w14:textId="77777777" w:rsidR="00EC25D9" w:rsidRDefault="00EC25D9" w:rsidP="00EC25D9">
      <w:pPr>
        <w:pStyle w:val="JAVA"/>
        <w:numPr>
          <w:ilvl w:val="0"/>
          <w:numId w:val="0"/>
        </w:numPr>
        <w:spacing w:afterLines="30" w:after="72"/>
        <w:ind w:left="737" w:hanging="380"/>
        <w:rPr>
          <w:sz w:val="20"/>
        </w:rPr>
      </w:pPr>
    </w:p>
    <w:sectPr w:rsidR="00EC25D9" w:rsidSect="000233EE">
      <w:headerReference w:type="even" r:id="rId21"/>
      <w:headerReference w:type="default" r:id="rId22"/>
      <w:footerReference w:type="even" r:id="rId23"/>
      <w:footerReference w:type="default" r:id="rId24"/>
      <w:pgSz w:w="9639" w:h="13041" w:code="274"/>
      <w:pgMar w:top="1021" w:right="907" w:bottom="907" w:left="1134" w:header="680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C1F6" w14:textId="77777777" w:rsidR="000233EE" w:rsidRDefault="000233EE">
      <w:r>
        <w:separator/>
      </w:r>
    </w:p>
  </w:endnote>
  <w:endnote w:type="continuationSeparator" w:id="0">
    <w:p w14:paraId="26FFCA08" w14:textId="77777777" w:rsidR="000233EE" w:rsidRDefault="0002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超研澤特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細圓體">
    <w:altName w:val="微軟正黑體 Light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細圓體(P)">
    <w:altName w:val="微軟正黑體 Light"/>
    <w:charset w:val="88"/>
    <w:family w:val="swiss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1EB" w14:textId="77777777" w:rsidR="00410B2A" w:rsidRDefault="00410B2A">
    <w:pPr>
      <w:pStyle w:val="a3"/>
    </w:pPr>
    <w:r>
      <w:t>8</w:t>
    </w:r>
    <w:r>
      <w:rPr>
        <w:rFonts w:hint="eastAsia"/>
      </w:rPr>
      <w:t>-</w:t>
    </w:r>
    <w:sdt>
      <w:sdtPr>
        <w:id w:val="-34686540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D5D05" w:rsidRPr="00ED5D05">
          <w:rPr>
            <w:noProof/>
            <w:lang w:val="zh-TW"/>
          </w:rPr>
          <w:t>6</w:t>
        </w:r>
        <w:r>
          <w:fldChar w:fldCharType="end"/>
        </w:r>
      </w:sdtContent>
    </w:sdt>
  </w:p>
  <w:p w14:paraId="4B15A1EC" w14:textId="77777777" w:rsidR="00410B2A" w:rsidRDefault="00410B2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618446"/>
      <w:docPartObj>
        <w:docPartGallery w:val="Page Numbers (Bottom of Page)"/>
        <w:docPartUnique/>
      </w:docPartObj>
    </w:sdtPr>
    <w:sdtContent>
      <w:p w14:paraId="4B15A1ED" w14:textId="77777777" w:rsidR="00410B2A" w:rsidRDefault="00410B2A">
        <w:pPr>
          <w:pStyle w:val="a3"/>
          <w:jc w:val="right"/>
        </w:pPr>
        <w:r>
          <w:t>8</w:t>
        </w: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D5D05" w:rsidRPr="00ED5D05">
          <w:rPr>
            <w:noProof/>
            <w:lang w:val="zh-TW"/>
          </w:rPr>
          <w:t>7</w:t>
        </w:r>
        <w:r>
          <w:fldChar w:fldCharType="end"/>
        </w:r>
      </w:p>
    </w:sdtContent>
  </w:sdt>
  <w:p w14:paraId="4B15A1EE" w14:textId="77777777" w:rsidR="00410B2A" w:rsidRDefault="00410B2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6CDDA" w14:textId="77777777" w:rsidR="000233EE" w:rsidRDefault="000233EE">
      <w:r>
        <w:separator/>
      </w:r>
    </w:p>
  </w:footnote>
  <w:footnote w:type="continuationSeparator" w:id="0">
    <w:p w14:paraId="2144C2E7" w14:textId="77777777" w:rsidR="000233EE" w:rsidRDefault="00023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1E9" w14:textId="77777777" w:rsidR="00410B2A" w:rsidRDefault="00410B2A">
    <w:pPr>
      <w:pStyle w:val="a5"/>
    </w:pPr>
    <w:r w:rsidRPr="001551CA">
      <w:rPr>
        <w:noProof/>
        <w:sz w:val="24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15A1EF" wp14:editId="4B15A1F0">
              <wp:simplePos x="0" y="0"/>
              <wp:positionH relativeFrom="page">
                <wp:posOffset>180340</wp:posOffset>
              </wp:positionH>
              <wp:positionV relativeFrom="paragraph">
                <wp:posOffset>215900</wp:posOffset>
              </wp:positionV>
              <wp:extent cx="180000" cy="2797200"/>
              <wp:effectExtent l="0" t="0" r="10795" b="3175"/>
              <wp:wrapNone/>
              <wp:docPr id="51" name="文字方塊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" cy="279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B15A1F3" w14:textId="23D0F655" w:rsidR="00410B2A" w:rsidRPr="007B31FB" w:rsidRDefault="00410B2A" w:rsidP="00D81CED">
                          <w:pPr>
                            <w:ind w:firstLineChars="500" w:firstLine="900"/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</w:pPr>
                          <w:r w:rsidRPr="00D06D98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sym w:font="Wingdings" w:char="F076"/>
                          </w:r>
                          <w:r w:rsidRPr="00D06D98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B31FB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B31FB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 xml:space="preserve"> STYLEREF  J</w:instrText>
                          </w:r>
                          <w:r w:rsidRPr="007B31FB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>節</w:instrText>
                          </w:r>
                          <w:r w:rsidRPr="007B31FB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 xml:space="preserve">  \* MERGEFORMAT </w:instrText>
                          </w:r>
                          <w:r w:rsidRPr="007B31FB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3F0C">
                            <w:rPr>
                              <w:rFonts w:eastAsia="華康細圓體" w:hint="eastAsia"/>
                              <w:noProof/>
                              <w:spacing w:val="6"/>
                              <w:sz w:val="18"/>
                              <w:szCs w:val="18"/>
                            </w:rPr>
                            <w:t>第八章</w:t>
                          </w:r>
                          <w:r w:rsidR="00923F0C">
                            <w:rPr>
                              <w:rFonts w:eastAsia="華康細圓體" w:hint="eastAsia"/>
                              <w:noProof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 w:rsidR="00923F0C">
                            <w:rPr>
                              <w:rFonts w:eastAsia="華康細圓體" w:hint="eastAsia"/>
                              <w:noProof/>
                              <w:spacing w:val="6"/>
                              <w:sz w:val="18"/>
                              <w:szCs w:val="18"/>
                            </w:rPr>
                            <w:t>習題</w:t>
                          </w:r>
                          <w:r w:rsidRPr="007B31FB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5A1EF" id="_x0000_t202" coordsize="21600,21600" o:spt="202" path="m,l,21600r21600,l21600,xe">
              <v:stroke joinstyle="miter"/>
              <v:path gradientshapeok="t" o:connecttype="rect"/>
            </v:shapetype>
            <v:shape id="文字方塊 51" o:spid="_x0000_s1026" type="#_x0000_t202" style="position:absolute;margin-left:14.2pt;margin-top:17pt;width:14.15pt;height:2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" filled="f" stroked="f" strokeweight=".5pt">
              <v:textbox style="layout-flow:vertical-ideographic" inset="0,0,0,0">
                <w:txbxContent>
                  <w:p w14:paraId="4B15A1F3" w14:textId="23D0F655" w:rsidR="00410B2A" w:rsidRPr="007B31FB" w:rsidRDefault="00410B2A" w:rsidP="00D81CED">
                    <w:pPr>
                      <w:ind w:firstLineChars="500" w:firstLine="900"/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</w:pPr>
                    <w:r w:rsidRPr="00D06D98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sym w:font="Wingdings" w:char="F076"/>
                    </w:r>
                    <w:r w:rsidRPr="00D06D98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t xml:space="preserve">  </w:t>
                    </w:r>
                    <w:r w:rsidRPr="007B31FB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begin"/>
                    </w:r>
                    <w:r w:rsidRPr="007B31FB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 xml:space="preserve"> STYLEREF  J</w:instrText>
                    </w:r>
                    <w:r w:rsidRPr="007B31FB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>節</w:instrText>
                    </w:r>
                    <w:r w:rsidRPr="007B31FB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 xml:space="preserve">  \* MERGEFORMAT </w:instrText>
                    </w:r>
                    <w:r w:rsidRPr="007B31FB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separate"/>
                    </w:r>
                    <w:r w:rsidR="00923F0C">
                      <w:rPr>
                        <w:rFonts w:eastAsia="華康細圓體" w:hint="eastAsia"/>
                        <w:noProof/>
                        <w:spacing w:val="6"/>
                        <w:sz w:val="18"/>
                        <w:szCs w:val="18"/>
                      </w:rPr>
                      <w:t>第八章</w:t>
                    </w:r>
                    <w:r w:rsidR="00923F0C">
                      <w:rPr>
                        <w:rFonts w:eastAsia="華康細圓體" w:hint="eastAsia"/>
                        <w:noProof/>
                        <w:spacing w:val="6"/>
                        <w:sz w:val="18"/>
                        <w:szCs w:val="18"/>
                      </w:rPr>
                      <w:t xml:space="preserve"> </w:t>
                    </w:r>
                    <w:r w:rsidR="00923F0C">
                      <w:rPr>
                        <w:rFonts w:eastAsia="華康細圓體" w:hint="eastAsia"/>
                        <w:noProof/>
                        <w:spacing w:val="6"/>
                        <w:sz w:val="18"/>
                        <w:szCs w:val="18"/>
                      </w:rPr>
                      <w:t>習題</w:t>
                    </w:r>
                    <w:r w:rsidRPr="007B31FB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1EA" w14:textId="77777777" w:rsidR="00410B2A" w:rsidRDefault="00410B2A">
    <w:pPr>
      <w:pStyle w:val="a5"/>
    </w:pPr>
    <w:r w:rsidRPr="001551CA">
      <w:rPr>
        <w:noProof/>
        <w:sz w:val="24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5A1F1" wp14:editId="4B15A1F2">
              <wp:simplePos x="0" y="0"/>
              <wp:positionH relativeFrom="page">
                <wp:posOffset>5760720</wp:posOffset>
              </wp:positionH>
              <wp:positionV relativeFrom="paragraph">
                <wp:posOffset>215900</wp:posOffset>
              </wp:positionV>
              <wp:extent cx="180000" cy="2970000"/>
              <wp:effectExtent l="0" t="0" r="10795" b="1905"/>
              <wp:wrapNone/>
              <wp:docPr id="60" name="文字方塊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" cy="297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B15A1F4" w14:textId="77777777" w:rsidR="00410B2A" w:rsidRPr="007B31FB" w:rsidRDefault="00410B2A" w:rsidP="00D81CED">
                          <w:pPr>
                            <w:ind w:firstLineChars="500" w:firstLine="900"/>
                            <w:rPr>
                              <w:rFonts w:ascii="華康細圓體(P)" w:eastAsia="華康細圓體(P)"/>
                              <w:spacing w:val="6"/>
                              <w:sz w:val="18"/>
                              <w:szCs w:val="18"/>
                            </w:rPr>
                          </w:pPr>
                          <w:r w:rsidRPr="007B31FB">
                            <w:rPr>
                              <w:rFonts w:eastAsia="華康中明體"/>
                              <w:spacing w:val="6"/>
                              <w:sz w:val="18"/>
                              <w:szCs w:val="18"/>
                            </w:rPr>
                            <w:sym w:font="Wingdings" w:char="F06C"/>
                          </w:r>
                          <w:r w:rsidRPr="007B31FB">
                            <w:rPr>
                              <w:rFonts w:eastAsia="華康中明體"/>
                              <w:spacing w:val="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>第八</w:t>
                          </w:r>
                          <w:r w:rsidRPr="007B31FB"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 xml:space="preserve">章 </w:t>
                          </w:r>
                          <w:r>
                            <w:rPr>
                              <w:rFonts w:ascii="華康細圓體(P)" w:eastAsia="華康細圓體(P)"/>
                              <w:spacing w:val="6"/>
                              <w:sz w:val="18"/>
                              <w:szCs w:val="18"/>
                            </w:rPr>
                            <w:t>類別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5A1F1" id="_x0000_t202" coordsize="21600,21600" o:spt="202" path="m,l,21600r21600,l21600,xe">
              <v:stroke joinstyle="miter"/>
              <v:path gradientshapeok="t" o:connecttype="rect"/>
            </v:shapetype>
            <v:shape id="文字方塊 60" o:spid="_x0000_s1027" type="#_x0000_t202" style="position:absolute;margin-left:453.6pt;margin-top:17pt;width:14.15pt;height:2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" filled="f" stroked="f" strokeweight=".5pt">
              <v:textbox style="layout-flow:vertical-ideographic" inset="0,0,0,0">
                <w:txbxContent>
                  <w:p w14:paraId="4B15A1F4" w14:textId="77777777" w:rsidR="00410B2A" w:rsidRPr="007B31FB" w:rsidRDefault="00410B2A" w:rsidP="00D81CED">
                    <w:pPr>
                      <w:ind w:firstLineChars="500" w:firstLine="900"/>
                      <w:rPr>
                        <w:rFonts w:ascii="華康細圓體(P)" w:eastAsia="華康細圓體(P)"/>
                        <w:spacing w:val="6"/>
                        <w:sz w:val="18"/>
                        <w:szCs w:val="18"/>
                      </w:rPr>
                    </w:pPr>
                    <w:r w:rsidRPr="007B31FB">
                      <w:rPr>
                        <w:rFonts w:eastAsia="華康中明體"/>
                        <w:spacing w:val="6"/>
                        <w:sz w:val="18"/>
                        <w:szCs w:val="18"/>
                      </w:rPr>
                      <w:sym w:font="Wingdings" w:char="F06C"/>
                    </w:r>
                    <w:r w:rsidRPr="007B31FB">
                      <w:rPr>
                        <w:rFonts w:eastAsia="華康中明體"/>
                        <w:spacing w:val="6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>第八</w:t>
                    </w:r>
                    <w:r w:rsidRPr="007B31FB"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 xml:space="preserve">章 </w:t>
                    </w:r>
                    <w:r>
                      <w:rPr>
                        <w:rFonts w:ascii="華康細圓體(P)" w:eastAsia="華康細圓體(P)"/>
                        <w:spacing w:val="6"/>
                        <w:sz w:val="18"/>
                        <w:szCs w:val="18"/>
                      </w:rPr>
                      <w:t>類別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0.9pt;height:10.9pt" o:bullet="t">
        <v:imagedata r:id="rId1" o:title="BD14980_"/>
      </v:shape>
    </w:pict>
  </w:numPicBullet>
  <w:numPicBullet w:numPicBulletId="1">
    <w:pict>
      <v:shape id="_x0000_i1063" type="#_x0000_t75" style="width:12pt;height:13.1pt" o:bullet="t">
        <v:imagedata r:id="rId2" o:title="BD21302_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2.%1."/>
      <w:legacy w:legacy="1" w:legacySpace="170" w:legacyIndent="0"/>
      <w:lvlJc w:val="left"/>
      <w:rPr>
        <w:b/>
        <w:i w:val="0"/>
      </w:rPr>
    </w:lvl>
    <w:lvl w:ilvl="1">
      <w:start w:val="1"/>
      <w:numFmt w:val="decimal"/>
      <w:pStyle w:val="2"/>
      <w:lvlText w:val="2.%1.%2"/>
      <w:legacy w:legacy="1" w:legacySpace="0" w:legacyIndent="0"/>
      <w:lvlJc w:val="left"/>
    </w:lvl>
    <w:lvl w:ilvl="2">
      <w:start w:val="1"/>
      <w:numFmt w:val="decimal"/>
      <w:pStyle w:val="3"/>
      <w:lvlText w:val="2.%1.%2.%3"/>
      <w:legacy w:legacy="1" w:legacySpace="0" w:legacyIndent="0"/>
      <w:lvlJc w:val="left"/>
    </w:lvl>
    <w:lvl w:ilvl="3">
      <w:start w:val="1"/>
      <w:numFmt w:val="decimal"/>
      <w:pStyle w:val="4"/>
      <w:lvlText w:val="2.%1.%2.%3.%4"/>
      <w:legacy w:legacy="1" w:legacySpace="0" w:legacyIndent="0"/>
      <w:lvlJc w:val="left"/>
    </w:lvl>
    <w:lvl w:ilvl="4">
      <w:start w:val="1"/>
      <w:numFmt w:val="decimal"/>
      <w:pStyle w:val="5"/>
      <w:lvlText w:val="2.%1.%2.%3.%4.%5"/>
      <w:legacy w:legacy="1" w:legacySpace="0" w:legacyIndent="0"/>
      <w:lvlJc w:val="left"/>
    </w:lvl>
    <w:lvl w:ilvl="5">
      <w:start w:val="1"/>
      <w:numFmt w:val="decimal"/>
      <w:pStyle w:val="6"/>
      <w:lvlText w:val="2.%1.%2.%3.%4.%5.%6"/>
      <w:legacy w:legacy="1" w:legacySpace="0" w:legacyIndent="0"/>
      <w:lvlJc w:val="left"/>
    </w:lvl>
    <w:lvl w:ilvl="6">
      <w:start w:val="1"/>
      <w:numFmt w:val="decimal"/>
      <w:pStyle w:val="7"/>
      <w:lvlText w:val="2.%1.%2.%3.%4.%5.%6.%7"/>
      <w:legacy w:legacy="1" w:legacySpace="0" w:legacyIndent="0"/>
      <w:lvlJc w:val="left"/>
    </w:lvl>
    <w:lvl w:ilvl="7">
      <w:start w:val="1"/>
      <w:numFmt w:val="decimal"/>
      <w:pStyle w:val="8"/>
      <w:lvlText w:val="2.%1.%2.%3.%4.%5.%6.%7.%8"/>
      <w:legacy w:legacy="1" w:legacySpace="0" w:legacyIndent="0"/>
      <w:lvlJc w:val="left"/>
    </w:lvl>
    <w:lvl w:ilvl="8">
      <w:start w:val="1"/>
      <w:numFmt w:val="decimal"/>
      <w:pStyle w:val="9"/>
      <w:lvlText w:val="2.%1.%2.%3.%4.%5.%6.%7.%8.%9"/>
      <w:legacy w:legacy="1" w:legacySpace="0" w:legacyIndent="0"/>
      <w:lvlJc w:val="left"/>
    </w:lvl>
  </w:abstractNum>
  <w:abstractNum w:abstractNumId="1" w15:restartNumberingAfterBreak="0">
    <w:nsid w:val="08B377C6"/>
    <w:multiLevelType w:val="hybridMultilevel"/>
    <w:tmpl w:val="5D66AB22"/>
    <w:lvl w:ilvl="0" w:tplc="0A8CF474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5"/>
        </w:tabs>
        <w:ind w:left="14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5"/>
        </w:tabs>
        <w:ind w:left="19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5"/>
        </w:tabs>
        <w:ind w:left="24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5"/>
        </w:tabs>
        <w:ind w:left="28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5"/>
        </w:tabs>
        <w:ind w:left="33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5"/>
        </w:tabs>
        <w:ind w:left="38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5"/>
        </w:tabs>
        <w:ind w:left="43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5"/>
        </w:tabs>
        <w:ind w:left="4805" w:hanging="480"/>
      </w:pPr>
    </w:lvl>
  </w:abstractNum>
  <w:abstractNum w:abstractNumId="2" w15:restartNumberingAfterBreak="0">
    <w:nsid w:val="0C78101E"/>
    <w:multiLevelType w:val="hybridMultilevel"/>
    <w:tmpl w:val="0A441C60"/>
    <w:lvl w:ilvl="0" w:tplc="0A8CF474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38"/>
        </w:tabs>
        <w:ind w:left="8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8"/>
        </w:tabs>
        <w:ind w:left="13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8"/>
        </w:tabs>
        <w:ind w:left="17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78"/>
        </w:tabs>
        <w:ind w:left="22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8"/>
        </w:tabs>
        <w:ind w:left="27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8"/>
        </w:tabs>
        <w:ind w:left="32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18"/>
        </w:tabs>
        <w:ind w:left="37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8"/>
        </w:tabs>
        <w:ind w:left="4198" w:hanging="480"/>
      </w:pPr>
    </w:lvl>
  </w:abstractNum>
  <w:abstractNum w:abstractNumId="3" w15:restartNumberingAfterBreak="0">
    <w:nsid w:val="109E33E0"/>
    <w:multiLevelType w:val="hybridMultilevel"/>
    <w:tmpl w:val="5D66AB22"/>
    <w:lvl w:ilvl="0" w:tplc="0A8CF474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5"/>
        </w:tabs>
        <w:ind w:left="14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5"/>
        </w:tabs>
        <w:ind w:left="19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5"/>
        </w:tabs>
        <w:ind w:left="24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5"/>
        </w:tabs>
        <w:ind w:left="28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5"/>
        </w:tabs>
        <w:ind w:left="33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5"/>
        </w:tabs>
        <w:ind w:left="38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5"/>
        </w:tabs>
        <w:ind w:left="43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5"/>
        </w:tabs>
        <w:ind w:left="4805" w:hanging="480"/>
      </w:pPr>
    </w:lvl>
  </w:abstractNum>
  <w:abstractNum w:abstractNumId="4" w15:restartNumberingAfterBreak="0">
    <w:nsid w:val="148D0B88"/>
    <w:multiLevelType w:val="hybridMultilevel"/>
    <w:tmpl w:val="338E25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226529"/>
    <w:multiLevelType w:val="hybridMultilevel"/>
    <w:tmpl w:val="57689C88"/>
    <w:lvl w:ilvl="0" w:tplc="0A8CF474">
      <w:start w:val="1"/>
      <w:numFmt w:val="lowerLetter"/>
      <w:lvlText w:val="(%1)"/>
      <w:lvlJc w:val="left"/>
      <w:pPr>
        <w:tabs>
          <w:tab w:val="num" w:pos="1324"/>
        </w:tabs>
        <w:ind w:left="132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67C2962"/>
    <w:multiLevelType w:val="hybridMultilevel"/>
    <w:tmpl w:val="93E67FC0"/>
    <w:lvl w:ilvl="0" w:tplc="0A8CF474">
      <w:start w:val="1"/>
      <w:numFmt w:val="lowerLetter"/>
      <w:lvlText w:val="(%1)"/>
      <w:lvlJc w:val="left"/>
      <w:pPr>
        <w:tabs>
          <w:tab w:val="num" w:pos="1324"/>
        </w:tabs>
        <w:ind w:left="132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7"/>
        </w:tabs>
        <w:ind w:left="156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7"/>
        </w:tabs>
        <w:ind w:left="204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7"/>
        </w:tabs>
        <w:ind w:left="300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7"/>
        </w:tabs>
        <w:ind w:left="348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7"/>
        </w:tabs>
        <w:ind w:left="396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7"/>
        </w:tabs>
        <w:ind w:left="444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7"/>
        </w:tabs>
        <w:ind w:left="4927" w:hanging="480"/>
      </w:pPr>
    </w:lvl>
  </w:abstractNum>
  <w:abstractNum w:abstractNumId="7" w15:restartNumberingAfterBreak="0">
    <w:nsid w:val="285A36CA"/>
    <w:multiLevelType w:val="hybridMultilevel"/>
    <w:tmpl w:val="93E67FC0"/>
    <w:lvl w:ilvl="0" w:tplc="0A8CF474">
      <w:start w:val="1"/>
      <w:numFmt w:val="lowerLetter"/>
      <w:lvlText w:val="(%1)"/>
      <w:lvlJc w:val="left"/>
      <w:pPr>
        <w:tabs>
          <w:tab w:val="num" w:pos="1324"/>
        </w:tabs>
        <w:ind w:left="132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7"/>
        </w:tabs>
        <w:ind w:left="156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7"/>
        </w:tabs>
        <w:ind w:left="204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7"/>
        </w:tabs>
        <w:ind w:left="300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7"/>
        </w:tabs>
        <w:ind w:left="348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7"/>
        </w:tabs>
        <w:ind w:left="396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7"/>
        </w:tabs>
        <w:ind w:left="444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7"/>
        </w:tabs>
        <w:ind w:left="4927" w:hanging="480"/>
      </w:pPr>
    </w:lvl>
  </w:abstractNum>
  <w:abstractNum w:abstractNumId="8" w15:restartNumberingAfterBreak="0">
    <w:nsid w:val="2BBB64DD"/>
    <w:multiLevelType w:val="hybridMultilevel"/>
    <w:tmpl w:val="8424D1CC"/>
    <w:lvl w:ilvl="0" w:tplc="0A8CF474">
      <w:start w:val="1"/>
      <w:numFmt w:val="lowerLetter"/>
      <w:lvlText w:val="(%1)"/>
      <w:lvlJc w:val="left"/>
      <w:pPr>
        <w:tabs>
          <w:tab w:val="num" w:pos="1324"/>
        </w:tabs>
        <w:ind w:left="132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52A47D7"/>
    <w:multiLevelType w:val="hybridMultilevel"/>
    <w:tmpl w:val="BF8E25D4"/>
    <w:lvl w:ilvl="0" w:tplc="9258C21A">
      <w:start w:val="1"/>
      <w:numFmt w:val="decimal"/>
      <w:pStyle w:val="DS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80F5E3C"/>
    <w:multiLevelType w:val="hybridMultilevel"/>
    <w:tmpl w:val="57689C88"/>
    <w:lvl w:ilvl="0" w:tplc="0A8CF474">
      <w:start w:val="1"/>
      <w:numFmt w:val="lowerLetter"/>
      <w:lvlText w:val="(%1)"/>
      <w:lvlJc w:val="left"/>
      <w:pPr>
        <w:tabs>
          <w:tab w:val="num" w:pos="1324"/>
        </w:tabs>
        <w:ind w:left="132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FD3485A"/>
    <w:multiLevelType w:val="hybridMultilevel"/>
    <w:tmpl w:val="5D66AB22"/>
    <w:lvl w:ilvl="0" w:tplc="0A8CF474">
      <w:start w:val="1"/>
      <w:numFmt w:val="lowerLetter"/>
      <w:lvlText w:val="(%1)"/>
      <w:lvlJc w:val="left"/>
      <w:pPr>
        <w:tabs>
          <w:tab w:val="num" w:pos="1202"/>
        </w:tabs>
        <w:ind w:left="120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5"/>
        </w:tabs>
        <w:ind w:left="14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5"/>
        </w:tabs>
        <w:ind w:left="19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5"/>
        </w:tabs>
        <w:ind w:left="24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5"/>
        </w:tabs>
        <w:ind w:left="28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5"/>
        </w:tabs>
        <w:ind w:left="33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5"/>
        </w:tabs>
        <w:ind w:left="38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5"/>
        </w:tabs>
        <w:ind w:left="43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5"/>
        </w:tabs>
        <w:ind w:left="4805" w:hanging="480"/>
      </w:pPr>
    </w:lvl>
  </w:abstractNum>
  <w:abstractNum w:abstractNumId="12" w15:restartNumberingAfterBreak="0">
    <w:nsid w:val="43D332E0"/>
    <w:multiLevelType w:val="hybridMultilevel"/>
    <w:tmpl w:val="A080C04E"/>
    <w:lvl w:ilvl="0" w:tplc="339EC34A">
      <w:start w:val="1"/>
      <w:numFmt w:val="bullet"/>
      <w:lvlText w:val=""/>
      <w:lvlPicBulletId w:val="0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abstractNum w:abstractNumId="13" w15:restartNumberingAfterBreak="0">
    <w:nsid w:val="48326EC3"/>
    <w:multiLevelType w:val="hybridMultilevel"/>
    <w:tmpl w:val="E5709372"/>
    <w:lvl w:ilvl="0" w:tplc="E5BE5634">
      <w:start w:val="1"/>
      <w:numFmt w:val="lowerLetter"/>
      <w:lvlText w:val="(%1)"/>
      <w:lvlJc w:val="left"/>
      <w:pPr>
        <w:tabs>
          <w:tab w:val="num" w:pos="1324"/>
        </w:tabs>
        <w:ind w:left="132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7"/>
        </w:tabs>
        <w:ind w:left="156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7"/>
        </w:tabs>
        <w:ind w:left="204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7"/>
        </w:tabs>
        <w:ind w:left="300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7"/>
        </w:tabs>
        <w:ind w:left="348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7"/>
        </w:tabs>
        <w:ind w:left="396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7"/>
        </w:tabs>
        <w:ind w:left="444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7"/>
        </w:tabs>
        <w:ind w:left="4927" w:hanging="480"/>
      </w:pPr>
    </w:lvl>
  </w:abstractNum>
  <w:abstractNum w:abstractNumId="14" w15:restartNumberingAfterBreak="0">
    <w:nsid w:val="53AB1AF8"/>
    <w:multiLevelType w:val="hybridMultilevel"/>
    <w:tmpl w:val="B69AE5CA"/>
    <w:lvl w:ilvl="0" w:tplc="0A8CF474">
      <w:start w:val="1"/>
      <w:numFmt w:val="lowerLetter"/>
      <w:lvlText w:val="(%1)"/>
      <w:lvlJc w:val="left"/>
      <w:pPr>
        <w:tabs>
          <w:tab w:val="num" w:pos="1324"/>
        </w:tabs>
        <w:ind w:left="132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8156249"/>
    <w:multiLevelType w:val="hybridMultilevel"/>
    <w:tmpl w:val="DFC891BE"/>
    <w:lvl w:ilvl="0" w:tplc="9A681E76">
      <w:start w:val="1"/>
      <w:numFmt w:val="decimal"/>
      <w:pStyle w:val="J"/>
      <w:lvlText w:val="%1."/>
      <w:lvlJc w:val="left"/>
      <w:pPr>
        <w:tabs>
          <w:tab w:val="num" w:pos="840"/>
        </w:tabs>
        <w:ind w:left="840" w:hanging="480"/>
      </w:pPr>
    </w:lvl>
    <w:lvl w:ilvl="1" w:tplc="FB44E276">
      <w:start w:val="1"/>
      <w:numFmt w:val="lowerLetter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6" w15:restartNumberingAfterBreak="0">
    <w:nsid w:val="66E24682"/>
    <w:multiLevelType w:val="hybridMultilevel"/>
    <w:tmpl w:val="97C87F48"/>
    <w:lvl w:ilvl="0" w:tplc="71BCB792">
      <w:start w:val="1"/>
      <w:numFmt w:val="decimal"/>
      <w:pStyle w:val="JAVA"/>
      <w:lvlText w:val="%1."/>
      <w:lvlJc w:val="left"/>
      <w:pPr>
        <w:tabs>
          <w:tab w:val="num" w:pos="737"/>
        </w:tabs>
        <w:ind w:left="737" w:hanging="380"/>
      </w:pPr>
      <w:rPr>
        <w:rFonts w:hint="eastAsia"/>
      </w:rPr>
    </w:lvl>
    <w:lvl w:ilvl="1" w:tplc="96FAA262">
      <w:start w:val="1"/>
      <w:numFmt w:val="decimal"/>
      <w:lvlText w:val="(%2)"/>
      <w:lvlJc w:val="left"/>
      <w:pPr>
        <w:tabs>
          <w:tab w:val="num" w:pos="1197"/>
        </w:tabs>
        <w:ind w:left="1197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7"/>
        </w:tabs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7"/>
        </w:tabs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7"/>
        </w:tabs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7"/>
        </w:tabs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7"/>
        </w:tabs>
        <w:ind w:left="4677" w:hanging="480"/>
      </w:pPr>
    </w:lvl>
  </w:abstractNum>
  <w:abstractNum w:abstractNumId="17" w15:restartNumberingAfterBreak="0">
    <w:nsid w:val="69911DC7"/>
    <w:multiLevelType w:val="singleLevel"/>
    <w:tmpl w:val="8C424304"/>
    <w:lvl w:ilvl="0">
      <w:start w:val="1"/>
      <w:numFmt w:val="decimal"/>
      <w:pStyle w:val="11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 w15:restartNumberingAfterBreak="0">
    <w:nsid w:val="70B22A4C"/>
    <w:multiLevelType w:val="hybridMultilevel"/>
    <w:tmpl w:val="CA3A8748"/>
    <w:lvl w:ilvl="0" w:tplc="12D0F76C">
      <w:start w:val="1"/>
      <w:numFmt w:val="bullet"/>
      <w:lvlText w:val=""/>
      <w:lvlPicBulletId w:val="1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abstractNum w:abstractNumId="19" w15:restartNumberingAfterBreak="0">
    <w:nsid w:val="7D475DCD"/>
    <w:multiLevelType w:val="hybridMultilevel"/>
    <w:tmpl w:val="93E67FC0"/>
    <w:lvl w:ilvl="0" w:tplc="0A8CF474">
      <w:start w:val="1"/>
      <w:numFmt w:val="lowerLetter"/>
      <w:lvlText w:val="(%1)"/>
      <w:lvlJc w:val="left"/>
      <w:pPr>
        <w:tabs>
          <w:tab w:val="num" w:pos="1324"/>
        </w:tabs>
        <w:ind w:left="132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7"/>
        </w:tabs>
        <w:ind w:left="156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7"/>
        </w:tabs>
        <w:ind w:left="204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7"/>
        </w:tabs>
        <w:ind w:left="300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7"/>
        </w:tabs>
        <w:ind w:left="348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7"/>
        </w:tabs>
        <w:ind w:left="396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7"/>
        </w:tabs>
        <w:ind w:left="444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7"/>
        </w:tabs>
        <w:ind w:left="4927" w:hanging="480"/>
      </w:pPr>
    </w:lvl>
  </w:abstractNum>
  <w:num w:numId="1" w16cid:durableId="1062363177">
    <w:abstractNumId w:val="0"/>
  </w:num>
  <w:num w:numId="2" w16cid:durableId="112749723">
    <w:abstractNumId w:val="17"/>
  </w:num>
  <w:num w:numId="3" w16cid:durableId="1784643016">
    <w:abstractNumId w:val="9"/>
  </w:num>
  <w:num w:numId="4" w16cid:durableId="1344624021">
    <w:abstractNumId w:val="16"/>
  </w:num>
  <w:num w:numId="5" w16cid:durableId="1989355073">
    <w:abstractNumId w:val="19"/>
  </w:num>
  <w:num w:numId="6" w16cid:durableId="1851748821">
    <w:abstractNumId w:val="13"/>
  </w:num>
  <w:num w:numId="7" w16cid:durableId="1438939173">
    <w:abstractNumId w:val="1"/>
  </w:num>
  <w:num w:numId="8" w16cid:durableId="1840386082">
    <w:abstractNumId w:val="12"/>
  </w:num>
  <w:num w:numId="9" w16cid:durableId="292252277">
    <w:abstractNumId w:val="18"/>
  </w:num>
  <w:num w:numId="10" w16cid:durableId="1090546223">
    <w:abstractNumId w:val="8"/>
  </w:num>
  <w:num w:numId="11" w16cid:durableId="1336347280">
    <w:abstractNumId w:val="14"/>
  </w:num>
  <w:num w:numId="12" w16cid:durableId="1443694073">
    <w:abstractNumId w:val="5"/>
  </w:num>
  <w:num w:numId="13" w16cid:durableId="318313747">
    <w:abstractNumId w:val="4"/>
  </w:num>
  <w:num w:numId="14" w16cid:durableId="2055156848">
    <w:abstractNumId w:val="15"/>
  </w:num>
  <w:num w:numId="15" w16cid:durableId="988172372">
    <w:abstractNumId w:val="10"/>
  </w:num>
  <w:num w:numId="16" w16cid:durableId="620501697">
    <w:abstractNumId w:val="11"/>
  </w:num>
  <w:num w:numId="17" w16cid:durableId="1559516833">
    <w:abstractNumId w:val="7"/>
  </w:num>
  <w:num w:numId="18" w16cid:durableId="1507011463">
    <w:abstractNumId w:val="16"/>
  </w:num>
  <w:num w:numId="19" w16cid:durableId="669992615">
    <w:abstractNumId w:val="6"/>
  </w:num>
  <w:num w:numId="20" w16cid:durableId="1760370117">
    <w:abstractNumId w:val="16"/>
  </w:num>
  <w:num w:numId="21" w16cid:durableId="1263144462">
    <w:abstractNumId w:val="2"/>
  </w:num>
  <w:num w:numId="22" w16cid:durableId="680741622">
    <w:abstractNumId w:val="15"/>
  </w:num>
  <w:num w:numId="23" w16cid:durableId="316495286">
    <w:abstractNumId w:val="16"/>
  </w:num>
  <w:num w:numId="24" w16cid:durableId="1542401543">
    <w:abstractNumId w:val="3"/>
  </w:num>
  <w:num w:numId="25" w16cid:durableId="1841580798">
    <w:abstractNumId w:val="16"/>
  </w:num>
  <w:num w:numId="26" w16cid:durableId="264653188">
    <w:abstractNumId w:val="16"/>
  </w:num>
  <w:num w:numId="27" w16cid:durableId="67561527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embedSystemFonts/>
  <w:mirrorMargin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2"/>
  <w:evenAndOddHeaders/>
  <w:drawingGridHorizontalSpacing w:val="5"/>
  <w:drawingGridVerticalSpacing w:val="5"/>
  <w:displayHorizontalDrawingGridEvery w:val="2"/>
  <w:displayVerticalDrawingGridEvery w:val="2"/>
  <w:characterSpacingControl w:val="compressPunctuation"/>
  <w:hdrShapeDefaults>
    <o:shapedefaults v:ext="edit" spidmax="2050" style="mso-wrap-style:none;v-text-anchor:middle" fill="f" fillcolor="#ffc">
      <v:fill color="#ffc" on="f"/>
      <v:shadow opacity=".5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B95"/>
    <w:rsid w:val="00003E5D"/>
    <w:rsid w:val="00003EFA"/>
    <w:rsid w:val="000067AB"/>
    <w:rsid w:val="00006A7F"/>
    <w:rsid w:val="00006F40"/>
    <w:rsid w:val="00010831"/>
    <w:rsid w:val="0001719B"/>
    <w:rsid w:val="00021BB0"/>
    <w:rsid w:val="000233EE"/>
    <w:rsid w:val="00023D13"/>
    <w:rsid w:val="00024B24"/>
    <w:rsid w:val="00025131"/>
    <w:rsid w:val="00030E25"/>
    <w:rsid w:val="000341CB"/>
    <w:rsid w:val="0003478A"/>
    <w:rsid w:val="00034A54"/>
    <w:rsid w:val="00036CE4"/>
    <w:rsid w:val="000439D2"/>
    <w:rsid w:val="00045654"/>
    <w:rsid w:val="00046676"/>
    <w:rsid w:val="000473C0"/>
    <w:rsid w:val="00055A7C"/>
    <w:rsid w:val="0005608F"/>
    <w:rsid w:val="00060162"/>
    <w:rsid w:val="00061DB0"/>
    <w:rsid w:val="00064CCB"/>
    <w:rsid w:val="00064DA0"/>
    <w:rsid w:val="00070824"/>
    <w:rsid w:val="00075618"/>
    <w:rsid w:val="0008462A"/>
    <w:rsid w:val="0008498C"/>
    <w:rsid w:val="000862D8"/>
    <w:rsid w:val="0008708F"/>
    <w:rsid w:val="0008721D"/>
    <w:rsid w:val="00092B98"/>
    <w:rsid w:val="00092EDD"/>
    <w:rsid w:val="000949BE"/>
    <w:rsid w:val="000955A4"/>
    <w:rsid w:val="00095E74"/>
    <w:rsid w:val="00095FE3"/>
    <w:rsid w:val="000A235A"/>
    <w:rsid w:val="000A710B"/>
    <w:rsid w:val="000B3414"/>
    <w:rsid w:val="000B6696"/>
    <w:rsid w:val="000C02E6"/>
    <w:rsid w:val="000C5617"/>
    <w:rsid w:val="000C7B0E"/>
    <w:rsid w:val="000D08E9"/>
    <w:rsid w:val="000D17A3"/>
    <w:rsid w:val="000D2505"/>
    <w:rsid w:val="000D55A7"/>
    <w:rsid w:val="000D5BAE"/>
    <w:rsid w:val="000D7F29"/>
    <w:rsid w:val="000E25B3"/>
    <w:rsid w:val="000E3FBD"/>
    <w:rsid w:val="000E6519"/>
    <w:rsid w:val="000E6D26"/>
    <w:rsid w:val="000F0D64"/>
    <w:rsid w:val="000F220F"/>
    <w:rsid w:val="000F68D4"/>
    <w:rsid w:val="001050DF"/>
    <w:rsid w:val="0010557A"/>
    <w:rsid w:val="00116C0E"/>
    <w:rsid w:val="0011710E"/>
    <w:rsid w:val="00117977"/>
    <w:rsid w:val="00123A32"/>
    <w:rsid w:val="001251B8"/>
    <w:rsid w:val="0012567C"/>
    <w:rsid w:val="00125A8B"/>
    <w:rsid w:val="00132A91"/>
    <w:rsid w:val="00133F1A"/>
    <w:rsid w:val="00133F22"/>
    <w:rsid w:val="001401AB"/>
    <w:rsid w:val="00141765"/>
    <w:rsid w:val="00143AC4"/>
    <w:rsid w:val="0014440A"/>
    <w:rsid w:val="001465CC"/>
    <w:rsid w:val="001621D6"/>
    <w:rsid w:val="0016449D"/>
    <w:rsid w:val="00165809"/>
    <w:rsid w:val="00172AB9"/>
    <w:rsid w:val="00174C6D"/>
    <w:rsid w:val="00177285"/>
    <w:rsid w:val="001777C9"/>
    <w:rsid w:val="00180FAB"/>
    <w:rsid w:val="001833D8"/>
    <w:rsid w:val="001920F1"/>
    <w:rsid w:val="0019664C"/>
    <w:rsid w:val="001A3FE2"/>
    <w:rsid w:val="001A6E60"/>
    <w:rsid w:val="001B38BE"/>
    <w:rsid w:val="001B4382"/>
    <w:rsid w:val="001B56E6"/>
    <w:rsid w:val="001C01EF"/>
    <w:rsid w:val="001C2561"/>
    <w:rsid w:val="001C2B24"/>
    <w:rsid w:val="001D2443"/>
    <w:rsid w:val="001D2D42"/>
    <w:rsid w:val="001D752B"/>
    <w:rsid w:val="001D7E03"/>
    <w:rsid w:val="001E172C"/>
    <w:rsid w:val="001E1C20"/>
    <w:rsid w:val="001E1CAA"/>
    <w:rsid w:val="001E2282"/>
    <w:rsid w:val="001E65B2"/>
    <w:rsid w:val="001F27BF"/>
    <w:rsid w:val="001F3EBF"/>
    <w:rsid w:val="001F5F5D"/>
    <w:rsid w:val="00200746"/>
    <w:rsid w:val="00201D36"/>
    <w:rsid w:val="00213798"/>
    <w:rsid w:val="00213B2A"/>
    <w:rsid w:val="00214AE7"/>
    <w:rsid w:val="0021743B"/>
    <w:rsid w:val="002179C6"/>
    <w:rsid w:val="00220886"/>
    <w:rsid w:val="002372F0"/>
    <w:rsid w:val="00237D5B"/>
    <w:rsid w:val="002501C9"/>
    <w:rsid w:val="0025031D"/>
    <w:rsid w:val="00252015"/>
    <w:rsid w:val="002555EB"/>
    <w:rsid w:val="00261730"/>
    <w:rsid w:val="00263B8F"/>
    <w:rsid w:val="00265676"/>
    <w:rsid w:val="002716B0"/>
    <w:rsid w:val="00271861"/>
    <w:rsid w:val="00272D7A"/>
    <w:rsid w:val="00274444"/>
    <w:rsid w:val="00276B57"/>
    <w:rsid w:val="002825DF"/>
    <w:rsid w:val="00282D24"/>
    <w:rsid w:val="002840FF"/>
    <w:rsid w:val="00286F14"/>
    <w:rsid w:val="00294091"/>
    <w:rsid w:val="002947ED"/>
    <w:rsid w:val="002955FC"/>
    <w:rsid w:val="0029654F"/>
    <w:rsid w:val="002976C0"/>
    <w:rsid w:val="002A11D1"/>
    <w:rsid w:val="002A18F7"/>
    <w:rsid w:val="002A1EF1"/>
    <w:rsid w:val="002A348B"/>
    <w:rsid w:val="002A3808"/>
    <w:rsid w:val="002A6EFC"/>
    <w:rsid w:val="002A7B97"/>
    <w:rsid w:val="002A7E59"/>
    <w:rsid w:val="002B476E"/>
    <w:rsid w:val="002B4841"/>
    <w:rsid w:val="002B53AD"/>
    <w:rsid w:val="002B6732"/>
    <w:rsid w:val="002C1E44"/>
    <w:rsid w:val="002C2020"/>
    <w:rsid w:val="002C2E70"/>
    <w:rsid w:val="002C6FDF"/>
    <w:rsid w:val="002C7D95"/>
    <w:rsid w:val="002D34C5"/>
    <w:rsid w:val="002D73BC"/>
    <w:rsid w:val="002D7B69"/>
    <w:rsid w:val="002E0E5D"/>
    <w:rsid w:val="002E6BAD"/>
    <w:rsid w:val="002F496C"/>
    <w:rsid w:val="002F594D"/>
    <w:rsid w:val="002F5DB4"/>
    <w:rsid w:val="002F611A"/>
    <w:rsid w:val="003076B6"/>
    <w:rsid w:val="00310200"/>
    <w:rsid w:val="00310B95"/>
    <w:rsid w:val="00312EB7"/>
    <w:rsid w:val="003174C9"/>
    <w:rsid w:val="00321C06"/>
    <w:rsid w:val="0032209F"/>
    <w:rsid w:val="00322353"/>
    <w:rsid w:val="00331700"/>
    <w:rsid w:val="00333578"/>
    <w:rsid w:val="0033513F"/>
    <w:rsid w:val="003361AB"/>
    <w:rsid w:val="00340068"/>
    <w:rsid w:val="00345A53"/>
    <w:rsid w:val="00350D68"/>
    <w:rsid w:val="0035137A"/>
    <w:rsid w:val="00352190"/>
    <w:rsid w:val="003533C7"/>
    <w:rsid w:val="00353C29"/>
    <w:rsid w:val="003556CD"/>
    <w:rsid w:val="00356E24"/>
    <w:rsid w:val="00364907"/>
    <w:rsid w:val="00365D05"/>
    <w:rsid w:val="0036657E"/>
    <w:rsid w:val="00371330"/>
    <w:rsid w:val="00373736"/>
    <w:rsid w:val="00374C34"/>
    <w:rsid w:val="00375E15"/>
    <w:rsid w:val="0038364B"/>
    <w:rsid w:val="00384A3D"/>
    <w:rsid w:val="00385741"/>
    <w:rsid w:val="003929AE"/>
    <w:rsid w:val="00393180"/>
    <w:rsid w:val="00397277"/>
    <w:rsid w:val="003A15DC"/>
    <w:rsid w:val="003A1B17"/>
    <w:rsid w:val="003A2D23"/>
    <w:rsid w:val="003A6CAD"/>
    <w:rsid w:val="003B58F7"/>
    <w:rsid w:val="003C5E56"/>
    <w:rsid w:val="003C664A"/>
    <w:rsid w:val="003D06E8"/>
    <w:rsid w:val="003D2585"/>
    <w:rsid w:val="003D2ADE"/>
    <w:rsid w:val="003D32D5"/>
    <w:rsid w:val="003D357C"/>
    <w:rsid w:val="003D41FA"/>
    <w:rsid w:val="003D5965"/>
    <w:rsid w:val="003D75D8"/>
    <w:rsid w:val="003E05CF"/>
    <w:rsid w:val="003E0D76"/>
    <w:rsid w:val="003F0FD4"/>
    <w:rsid w:val="003F2FE9"/>
    <w:rsid w:val="003F4256"/>
    <w:rsid w:val="003F59C3"/>
    <w:rsid w:val="003F7101"/>
    <w:rsid w:val="00400440"/>
    <w:rsid w:val="00405DC7"/>
    <w:rsid w:val="004066F7"/>
    <w:rsid w:val="00410B2A"/>
    <w:rsid w:val="00412318"/>
    <w:rsid w:val="004135A9"/>
    <w:rsid w:val="00417CFE"/>
    <w:rsid w:val="00417EB2"/>
    <w:rsid w:val="0042125D"/>
    <w:rsid w:val="00421BEA"/>
    <w:rsid w:val="0042482C"/>
    <w:rsid w:val="00425CD2"/>
    <w:rsid w:val="0043020A"/>
    <w:rsid w:val="004305BC"/>
    <w:rsid w:val="0043181E"/>
    <w:rsid w:val="00433A94"/>
    <w:rsid w:val="004365C7"/>
    <w:rsid w:val="00443E46"/>
    <w:rsid w:val="00450B05"/>
    <w:rsid w:val="00463628"/>
    <w:rsid w:val="00465496"/>
    <w:rsid w:val="00470EAA"/>
    <w:rsid w:val="00471115"/>
    <w:rsid w:val="00473767"/>
    <w:rsid w:val="00474721"/>
    <w:rsid w:val="0047671A"/>
    <w:rsid w:val="004839A1"/>
    <w:rsid w:val="00484A17"/>
    <w:rsid w:val="00490543"/>
    <w:rsid w:val="004906DA"/>
    <w:rsid w:val="0049116C"/>
    <w:rsid w:val="00491AC5"/>
    <w:rsid w:val="004926F3"/>
    <w:rsid w:val="004A090C"/>
    <w:rsid w:val="004A261F"/>
    <w:rsid w:val="004A5D06"/>
    <w:rsid w:val="004B1885"/>
    <w:rsid w:val="004B4E34"/>
    <w:rsid w:val="004C7559"/>
    <w:rsid w:val="004C79E6"/>
    <w:rsid w:val="004D1F8A"/>
    <w:rsid w:val="004D1F93"/>
    <w:rsid w:val="004D28BC"/>
    <w:rsid w:val="004D2A0F"/>
    <w:rsid w:val="004D3149"/>
    <w:rsid w:val="004D34EA"/>
    <w:rsid w:val="004D4AB5"/>
    <w:rsid w:val="004E0A83"/>
    <w:rsid w:val="004E2C9E"/>
    <w:rsid w:val="004E38B1"/>
    <w:rsid w:val="004E7048"/>
    <w:rsid w:val="004F207C"/>
    <w:rsid w:val="004F3F60"/>
    <w:rsid w:val="005010B5"/>
    <w:rsid w:val="00502A52"/>
    <w:rsid w:val="005077C8"/>
    <w:rsid w:val="00507AFA"/>
    <w:rsid w:val="00507B44"/>
    <w:rsid w:val="005138F5"/>
    <w:rsid w:val="00514233"/>
    <w:rsid w:val="00514ACB"/>
    <w:rsid w:val="0051796F"/>
    <w:rsid w:val="0052042F"/>
    <w:rsid w:val="00520E33"/>
    <w:rsid w:val="0052135E"/>
    <w:rsid w:val="00521714"/>
    <w:rsid w:val="00521BA6"/>
    <w:rsid w:val="00523693"/>
    <w:rsid w:val="005249F8"/>
    <w:rsid w:val="005251B7"/>
    <w:rsid w:val="00531CC2"/>
    <w:rsid w:val="00533667"/>
    <w:rsid w:val="00534168"/>
    <w:rsid w:val="00541147"/>
    <w:rsid w:val="00546816"/>
    <w:rsid w:val="00553414"/>
    <w:rsid w:val="0055483B"/>
    <w:rsid w:val="00560FED"/>
    <w:rsid w:val="0056125B"/>
    <w:rsid w:val="00563B21"/>
    <w:rsid w:val="0056682E"/>
    <w:rsid w:val="005708FA"/>
    <w:rsid w:val="00573160"/>
    <w:rsid w:val="00575DBD"/>
    <w:rsid w:val="00584819"/>
    <w:rsid w:val="00585110"/>
    <w:rsid w:val="00590F2C"/>
    <w:rsid w:val="00593336"/>
    <w:rsid w:val="00594D96"/>
    <w:rsid w:val="0059538D"/>
    <w:rsid w:val="005A6E29"/>
    <w:rsid w:val="005A7DE7"/>
    <w:rsid w:val="005B3AFC"/>
    <w:rsid w:val="005C6BB3"/>
    <w:rsid w:val="005D6797"/>
    <w:rsid w:val="005D706C"/>
    <w:rsid w:val="005E6D2A"/>
    <w:rsid w:val="005E723D"/>
    <w:rsid w:val="005F1AC7"/>
    <w:rsid w:val="005F2F41"/>
    <w:rsid w:val="005F4EC4"/>
    <w:rsid w:val="005F61C2"/>
    <w:rsid w:val="005F6E8F"/>
    <w:rsid w:val="005F7595"/>
    <w:rsid w:val="0060197D"/>
    <w:rsid w:val="00601E66"/>
    <w:rsid w:val="0060739B"/>
    <w:rsid w:val="00611520"/>
    <w:rsid w:val="00620E09"/>
    <w:rsid w:val="00624C0A"/>
    <w:rsid w:val="0063426C"/>
    <w:rsid w:val="00636905"/>
    <w:rsid w:val="0063692E"/>
    <w:rsid w:val="006408CE"/>
    <w:rsid w:val="0064221A"/>
    <w:rsid w:val="006430B3"/>
    <w:rsid w:val="00645092"/>
    <w:rsid w:val="00646C8E"/>
    <w:rsid w:val="00647788"/>
    <w:rsid w:val="0065005D"/>
    <w:rsid w:val="00653507"/>
    <w:rsid w:val="0065460E"/>
    <w:rsid w:val="00655E62"/>
    <w:rsid w:val="006576C3"/>
    <w:rsid w:val="00660482"/>
    <w:rsid w:val="00672327"/>
    <w:rsid w:val="0067489C"/>
    <w:rsid w:val="00675564"/>
    <w:rsid w:val="00675BE4"/>
    <w:rsid w:val="006836EE"/>
    <w:rsid w:val="00685CFD"/>
    <w:rsid w:val="0069111F"/>
    <w:rsid w:val="006912C5"/>
    <w:rsid w:val="00697831"/>
    <w:rsid w:val="006A0D97"/>
    <w:rsid w:val="006A1DF5"/>
    <w:rsid w:val="006A3E3D"/>
    <w:rsid w:val="006A5E1D"/>
    <w:rsid w:val="006A69B1"/>
    <w:rsid w:val="006B05E0"/>
    <w:rsid w:val="006B7106"/>
    <w:rsid w:val="006B7B7E"/>
    <w:rsid w:val="006C5A8E"/>
    <w:rsid w:val="006D0AC7"/>
    <w:rsid w:val="006D0C13"/>
    <w:rsid w:val="006D2E63"/>
    <w:rsid w:val="006D46E8"/>
    <w:rsid w:val="006D5D41"/>
    <w:rsid w:val="006E54F2"/>
    <w:rsid w:val="006E72E9"/>
    <w:rsid w:val="006E77C1"/>
    <w:rsid w:val="006F1FC7"/>
    <w:rsid w:val="006F2E5D"/>
    <w:rsid w:val="006F566F"/>
    <w:rsid w:val="006F5F14"/>
    <w:rsid w:val="006F6845"/>
    <w:rsid w:val="006F74EE"/>
    <w:rsid w:val="00702987"/>
    <w:rsid w:val="00702D4C"/>
    <w:rsid w:val="007052A0"/>
    <w:rsid w:val="00705504"/>
    <w:rsid w:val="007059B9"/>
    <w:rsid w:val="00705C0C"/>
    <w:rsid w:val="007060CB"/>
    <w:rsid w:val="007065DA"/>
    <w:rsid w:val="0071215D"/>
    <w:rsid w:val="0071234C"/>
    <w:rsid w:val="007148F2"/>
    <w:rsid w:val="00722844"/>
    <w:rsid w:val="00730346"/>
    <w:rsid w:val="00732843"/>
    <w:rsid w:val="0073517C"/>
    <w:rsid w:val="00737C21"/>
    <w:rsid w:val="00744AC3"/>
    <w:rsid w:val="00751F00"/>
    <w:rsid w:val="00751F79"/>
    <w:rsid w:val="0075205A"/>
    <w:rsid w:val="00754696"/>
    <w:rsid w:val="00754E3F"/>
    <w:rsid w:val="00755395"/>
    <w:rsid w:val="00756319"/>
    <w:rsid w:val="007616BC"/>
    <w:rsid w:val="00763120"/>
    <w:rsid w:val="007632EB"/>
    <w:rsid w:val="00763C31"/>
    <w:rsid w:val="00764B89"/>
    <w:rsid w:val="00766B09"/>
    <w:rsid w:val="00766C28"/>
    <w:rsid w:val="00767790"/>
    <w:rsid w:val="00770936"/>
    <w:rsid w:val="00771D68"/>
    <w:rsid w:val="00774B49"/>
    <w:rsid w:val="0077587B"/>
    <w:rsid w:val="00784EC9"/>
    <w:rsid w:val="0078641E"/>
    <w:rsid w:val="0079295E"/>
    <w:rsid w:val="007938F1"/>
    <w:rsid w:val="007A1D8D"/>
    <w:rsid w:val="007A1DB5"/>
    <w:rsid w:val="007A1E21"/>
    <w:rsid w:val="007A514E"/>
    <w:rsid w:val="007A7B13"/>
    <w:rsid w:val="007B109C"/>
    <w:rsid w:val="007B2B11"/>
    <w:rsid w:val="007C59B4"/>
    <w:rsid w:val="007C7B98"/>
    <w:rsid w:val="007D0B95"/>
    <w:rsid w:val="007D5E0E"/>
    <w:rsid w:val="007D7A81"/>
    <w:rsid w:val="007E11AE"/>
    <w:rsid w:val="007E16A2"/>
    <w:rsid w:val="007E1E3C"/>
    <w:rsid w:val="007E2784"/>
    <w:rsid w:val="007F0680"/>
    <w:rsid w:val="007F0EBA"/>
    <w:rsid w:val="007F2208"/>
    <w:rsid w:val="007F289D"/>
    <w:rsid w:val="007F474C"/>
    <w:rsid w:val="00803913"/>
    <w:rsid w:val="00804623"/>
    <w:rsid w:val="00804963"/>
    <w:rsid w:val="00804DB0"/>
    <w:rsid w:val="0081253B"/>
    <w:rsid w:val="00812E42"/>
    <w:rsid w:val="00814D90"/>
    <w:rsid w:val="00816CB6"/>
    <w:rsid w:val="00817D5A"/>
    <w:rsid w:val="00821F60"/>
    <w:rsid w:val="00822282"/>
    <w:rsid w:val="00827DBD"/>
    <w:rsid w:val="00833FDD"/>
    <w:rsid w:val="00834830"/>
    <w:rsid w:val="0083557B"/>
    <w:rsid w:val="00840565"/>
    <w:rsid w:val="00843EA0"/>
    <w:rsid w:val="00852E62"/>
    <w:rsid w:val="00854FBA"/>
    <w:rsid w:val="00860020"/>
    <w:rsid w:val="008605B3"/>
    <w:rsid w:val="008605F2"/>
    <w:rsid w:val="00863D90"/>
    <w:rsid w:val="00864122"/>
    <w:rsid w:val="00865356"/>
    <w:rsid w:val="00865D88"/>
    <w:rsid w:val="008671FE"/>
    <w:rsid w:val="008676B6"/>
    <w:rsid w:val="00871DF0"/>
    <w:rsid w:val="00871E62"/>
    <w:rsid w:val="00872CA0"/>
    <w:rsid w:val="00873902"/>
    <w:rsid w:val="0088145F"/>
    <w:rsid w:val="008879C3"/>
    <w:rsid w:val="00890632"/>
    <w:rsid w:val="00891FEB"/>
    <w:rsid w:val="00896F89"/>
    <w:rsid w:val="008A2E24"/>
    <w:rsid w:val="008A54A8"/>
    <w:rsid w:val="008A59C8"/>
    <w:rsid w:val="008A6C22"/>
    <w:rsid w:val="008C3154"/>
    <w:rsid w:val="008C5142"/>
    <w:rsid w:val="008D3DF2"/>
    <w:rsid w:val="008D626C"/>
    <w:rsid w:val="008E122A"/>
    <w:rsid w:val="008E2E61"/>
    <w:rsid w:val="008E3FCA"/>
    <w:rsid w:val="008E6EE9"/>
    <w:rsid w:val="008F036E"/>
    <w:rsid w:val="008F10C7"/>
    <w:rsid w:val="008F1B2D"/>
    <w:rsid w:val="009039BF"/>
    <w:rsid w:val="00904CE0"/>
    <w:rsid w:val="00911AF5"/>
    <w:rsid w:val="00914237"/>
    <w:rsid w:val="009236BC"/>
    <w:rsid w:val="00923F0C"/>
    <w:rsid w:val="00927318"/>
    <w:rsid w:val="009274FD"/>
    <w:rsid w:val="00927BE4"/>
    <w:rsid w:val="00931DEE"/>
    <w:rsid w:val="009332A0"/>
    <w:rsid w:val="009375A7"/>
    <w:rsid w:val="0094308C"/>
    <w:rsid w:val="00945956"/>
    <w:rsid w:val="00946EFB"/>
    <w:rsid w:val="00956C85"/>
    <w:rsid w:val="00957A12"/>
    <w:rsid w:val="00957DEF"/>
    <w:rsid w:val="0096138F"/>
    <w:rsid w:val="009632B7"/>
    <w:rsid w:val="00963F2D"/>
    <w:rsid w:val="00964A78"/>
    <w:rsid w:val="00970088"/>
    <w:rsid w:val="009706FA"/>
    <w:rsid w:val="00970847"/>
    <w:rsid w:val="009731CE"/>
    <w:rsid w:val="00973B7A"/>
    <w:rsid w:val="009769DF"/>
    <w:rsid w:val="00977F6E"/>
    <w:rsid w:val="00981671"/>
    <w:rsid w:val="00982A01"/>
    <w:rsid w:val="00982F24"/>
    <w:rsid w:val="00983253"/>
    <w:rsid w:val="00984247"/>
    <w:rsid w:val="009862E6"/>
    <w:rsid w:val="00987DCF"/>
    <w:rsid w:val="009939D1"/>
    <w:rsid w:val="00995CD2"/>
    <w:rsid w:val="009966E5"/>
    <w:rsid w:val="0099777D"/>
    <w:rsid w:val="009A00D7"/>
    <w:rsid w:val="009A10D1"/>
    <w:rsid w:val="009A2552"/>
    <w:rsid w:val="009A4080"/>
    <w:rsid w:val="009A7614"/>
    <w:rsid w:val="009B635B"/>
    <w:rsid w:val="009B734A"/>
    <w:rsid w:val="009B7B3E"/>
    <w:rsid w:val="009C15FA"/>
    <w:rsid w:val="009C472C"/>
    <w:rsid w:val="009C7714"/>
    <w:rsid w:val="009D0CB9"/>
    <w:rsid w:val="009D334E"/>
    <w:rsid w:val="009D6C19"/>
    <w:rsid w:val="009E0E36"/>
    <w:rsid w:val="009E337B"/>
    <w:rsid w:val="009E33DC"/>
    <w:rsid w:val="009E7223"/>
    <w:rsid w:val="009F196B"/>
    <w:rsid w:val="009F27F5"/>
    <w:rsid w:val="009F4C5C"/>
    <w:rsid w:val="009F799B"/>
    <w:rsid w:val="009F79EB"/>
    <w:rsid w:val="009F7D90"/>
    <w:rsid w:val="00A0261B"/>
    <w:rsid w:val="00A04CC6"/>
    <w:rsid w:val="00A069FE"/>
    <w:rsid w:val="00A1039C"/>
    <w:rsid w:val="00A1061D"/>
    <w:rsid w:val="00A11781"/>
    <w:rsid w:val="00A14B69"/>
    <w:rsid w:val="00A22621"/>
    <w:rsid w:val="00A2534D"/>
    <w:rsid w:val="00A26C89"/>
    <w:rsid w:val="00A31453"/>
    <w:rsid w:val="00A3197C"/>
    <w:rsid w:val="00A31FE5"/>
    <w:rsid w:val="00A33963"/>
    <w:rsid w:val="00A3692B"/>
    <w:rsid w:val="00A3761C"/>
    <w:rsid w:val="00A41320"/>
    <w:rsid w:val="00A413ED"/>
    <w:rsid w:val="00A4430E"/>
    <w:rsid w:val="00A50921"/>
    <w:rsid w:val="00A50AE7"/>
    <w:rsid w:val="00A50AF8"/>
    <w:rsid w:val="00A53E8A"/>
    <w:rsid w:val="00A57DAF"/>
    <w:rsid w:val="00A62387"/>
    <w:rsid w:val="00A6444D"/>
    <w:rsid w:val="00A64804"/>
    <w:rsid w:val="00A718C9"/>
    <w:rsid w:val="00A722C5"/>
    <w:rsid w:val="00A73DD6"/>
    <w:rsid w:val="00A76F5A"/>
    <w:rsid w:val="00A77D51"/>
    <w:rsid w:val="00A80413"/>
    <w:rsid w:val="00A8249E"/>
    <w:rsid w:val="00A86129"/>
    <w:rsid w:val="00A90B08"/>
    <w:rsid w:val="00A9190F"/>
    <w:rsid w:val="00A9431D"/>
    <w:rsid w:val="00A94E89"/>
    <w:rsid w:val="00A95B0A"/>
    <w:rsid w:val="00A96EF8"/>
    <w:rsid w:val="00AA0A1B"/>
    <w:rsid w:val="00AA16F1"/>
    <w:rsid w:val="00AA58FB"/>
    <w:rsid w:val="00AA75E2"/>
    <w:rsid w:val="00AA7ED3"/>
    <w:rsid w:val="00AB61CA"/>
    <w:rsid w:val="00AC10ED"/>
    <w:rsid w:val="00AC3887"/>
    <w:rsid w:val="00AC5260"/>
    <w:rsid w:val="00AD6C4F"/>
    <w:rsid w:val="00AE0540"/>
    <w:rsid w:val="00AE2BD9"/>
    <w:rsid w:val="00AE7AE6"/>
    <w:rsid w:val="00AE7E1B"/>
    <w:rsid w:val="00AF1648"/>
    <w:rsid w:val="00AF3283"/>
    <w:rsid w:val="00AF5D48"/>
    <w:rsid w:val="00AF7D53"/>
    <w:rsid w:val="00B005B8"/>
    <w:rsid w:val="00B0249D"/>
    <w:rsid w:val="00B06C15"/>
    <w:rsid w:val="00B1662E"/>
    <w:rsid w:val="00B17026"/>
    <w:rsid w:val="00B179D2"/>
    <w:rsid w:val="00B17F95"/>
    <w:rsid w:val="00B2042F"/>
    <w:rsid w:val="00B20699"/>
    <w:rsid w:val="00B256D2"/>
    <w:rsid w:val="00B304BD"/>
    <w:rsid w:val="00B352DC"/>
    <w:rsid w:val="00B413B2"/>
    <w:rsid w:val="00B41581"/>
    <w:rsid w:val="00B4296C"/>
    <w:rsid w:val="00B45B82"/>
    <w:rsid w:val="00B47031"/>
    <w:rsid w:val="00B51611"/>
    <w:rsid w:val="00B55D25"/>
    <w:rsid w:val="00B600AD"/>
    <w:rsid w:val="00B61D0F"/>
    <w:rsid w:val="00B64A07"/>
    <w:rsid w:val="00B65330"/>
    <w:rsid w:val="00B71339"/>
    <w:rsid w:val="00B722D4"/>
    <w:rsid w:val="00B73068"/>
    <w:rsid w:val="00B738BB"/>
    <w:rsid w:val="00B77CE9"/>
    <w:rsid w:val="00B81A6C"/>
    <w:rsid w:val="00B94CCB"/>
    <w:rsid w:val="00B94DF5"/>
    <w:rsid w:val="00BA0214"/>
    <w:rsid w:val="00BA0A9B"/>
    <w:rsid w:val="00BA3230"/>
    <w:rsid w:val="00BB0AA3"/>
    <w:rsid w:val="00BB0AD9"/>
    <w:rsid w:val="00BB0B94"/>
    <w:rsid w:val="00BB3D7C"/>
    <w:rsid w:val="00BB5D11"/>
    <w:rsid w:val="00BC0D20"/>
    <w:rsid w:val="00BC2544"/>
    <w:rsid w:val="00BC2E1E"/>
    <w:rsid w:val="00BC4E3F"/>
    <w:rsid w:val="00BC5275"/>
    <w:rsid w:val="00BC6DB8"/>
    <w:rsid w:val="00BC70DE"/>
    <w:rsid w:val="00BC7F3B"/>
    <w:rsid w:val="00BD31D0"/>
    <w:rsid w:val="00BD38A7"/>
    <w:rsid w:val="00BD3ABE"/>
    <w:rsid w:val="00BD4DF1"/>
    <w:rsid w:val="00BD61E8"/>
    <w:rsid w:val="00BD6277"/>
    <w:rsid w:val="00BE1999"/>
    <w:rsid w:val="00BE4231"/>
    <w:rsid w:val="00BE5CCE"/>
    <w:rsid w:val="00BE5F12"/>
    <w:rsid w:val="00BF0A4C"/>
    <w:rsid w:val="00C0269E"/>
    <w:rsid w:val="00C04BF8"/>
    <w:rsid w:val="00C07B91"/>
    <w:rsid w:val="00C13A66"/>
    <w:rsid w:val="00C14BB4"/>
    <w:rsid w:val="00C17A43"/>
    <w:rsid w:val="00C25155"/>
    <w:rsid w:val="00C32367"/>
    <w:rsid w:val="00C32D52"/>
    <w:rsid w:val="00C40076"/>
    <w:rsid w:val="00C4383F"/>
    <w:rsid w:val="00C47C23"/>
    <w:rsid w:val="00C504CA"/>
    <w:rsid w:val="00C50C6D"/>
    <w:rsid w:val="00C52A63"/>
    <w:rsid w:val="00C56A8D"/>
    <w:rsid w:val="00C56EC3"/>
    <w:rsid w:val="00C57D3B"/>
    <w:rsid w:val="00C60527"/>
    <w:rsid w:val="00C60543"/>
    <w:rsid w:val="00C63BCB"/>
    <w:rsid w:val="00C64574"/>
    <w:rsid w:val="00C70771"/>
    <w:rsid w:val="00C710E4"/>
    <w:rsid w:val="00C71CCA"/>
    <w:rsid w:val="00C74795"/>
    <w:rsid w:val="00C75048"/>
    <w:rsid w:val="00C7787C"/>
    <w:rsid w:val="00C77AA3"/>
    <w:rsid w:val="00C80224"/>
    <w:rsid w:val="00C82582"/>
    <w:rsid w:val="00C82996"/>
    <w:rsid w:val="00C94AAD"/>
    <w:rsid w:val="00C951F7"/>
    <w:rsid w:val="00CA00DD"/>
    <w:rsid w:val="00CA1667"/>
    <w:rsid w:val="00CA2FCF"/>
    <w:rsid w:val="00CA59C4"/>
    <w:rsid w:val="00CA743A"/>
    <w:rsid w:val="00CB28B1"/>
    <w:rsid w:val="00CB36A3"/>
    <w:rsid w:val="00CB3E1A"/>
    <w:rsid w:val="00CB5354"/>
    <w:rsid w:val="00CC2795"/>
    <w:rsid w:val="00CD08DA"/>
    <w:rsid w:val="00CD0E68"/>
    <w:rsid w:val="00CD4BA9"/>
    <w:rsid w:val="00CD7A91"/>
    <w:rsid w:val="00CE5762"/>
    <w:rsid w:val="00CE5EBE"/>
    <w:rsid w:val="00CE79E6"/>
    <w:rsid w:val="00CF16AB"/>
    <w:rsid w:val="00CF1946"/>
    <w:rsid w:val="00CF5FFD"/>
    <w:rsid w:val="00CF7541"/>
    <w:rsid w:val="00D12EA6"/>
    <w:rsid w:val="00D13476"/>
    <w:rsid w:val="00D16B2D"/>
    <w:rsid w:val="00D1718F"/>
    <w:rsid w:val="00D25532"/>
    <w:rsid w:val="00D27F91"/>
    <w:rsid w:val="00D30D5A"/>
    <w:rsid w:val="00D348A1"/>
    <w:rsid w:val="00D42393"/>
    <w:rsid w:val="00D614AC"/>
    <w:rsid w:val="00D62988"/>
    <w:rsid w:val="00D63065"/>
    <w:rsid w:val="00D6490E"/>
    <w:rsid w:val="00D67782"/>
    <w:rsid w:val="00D71236"/>
    <w:rsid w:val="00D7314F"/>
    <w:rsid w:val="00D7351F"/>
    <w:rsid w:val="00D76C26"/>
    <w:rsid w:val="00D773A3"/>
    <w:rsid w:val="00D8087D"/>
    <w:rsid w:val="00D80E45"/>
    <w:rsid w:val="00D81CED"/>
    <w:rsid w:val="00D834AB"/>
    <w:rsid w:val="00D83E94"/>
    <w:rsid w:val="00DA0E9E"/>
    <w:rsid w:val="00DA122E"/>
    <w:rsid w:val="00DB0FC1"/>
    <w:rsid w:val="00DB12DD"/>
    <w:rsid w:val="00DC3A42"/>
    <w:rsid w:val="00DC7691"/>
    <w:rsid w:val="00DD2DE6"/>
    <w:rsid w:val="00DD5979"/>
    <w:rsid w:val="00DD63C3"/>
    <w:rsid w:val="00DD665C"/>
    <w:rsid w:val="00DD6E54"/>
    <w:rsid w:val="00DE0337"/>
    <w:rsid w:val="00DE1858"/>
    <w:rsid w:val="00DE61E5"/>
    <w:rsid w:val="00DF0B76"/>
    <w:rsid w:val="00DF3345"/>
    <w:rsid w:val="00DF43AF"/>
    <w:rsid w:val="00DF6351"/>
    <w:rsid w:val="00DF7CEF"/>
    <w:rsid w:val="00E004CA"/>
    <w:rsid w:val="00E012F8"/>
    <w:rsid w:val="00E110FB"/>
    <w:rsid w:val="00E14127"/>
    <w:rsid w:val="00E150D7"/>
    <w:rsid w:val="00E15D15"/>
    <w:rsid w:val="00E15F5F"/>
    <w:rsid w:val="00E168B3"/>
    <w:rsid w:val="00E171C6"/>
    <w:rsid w:val="00E20409"/>
    <w:rsid w:val="00E20A90"/>
    <w:rsid w:val="00E20D70"/>
    <w:rsid w:val="00E237DC"/>
    <w:rsid w:val="00E267A8"/>
    <w:rsid w:val="00E26C28"/>
    <w:rsid w:val="00E34199"/>
    <w:rsid w:val="00E34DCC"/>
    <w:rsid w:val="00E36F0F"/>
    <w:rsid w:val="00E37888"/>
    <w:rsid w:val="00E37A99"/>
    <w:rsid w:val="00E41B38"/>
    <w:rsid w:val="00E46B0A"/>
    <w:rsid w:val="00E53101"/>
    <w:rsid w:val="00E54B6D"/>
    <w:rsid w:val="00E604E4"/>
    <w:rsid w:val="00E710A7"/>
    <w:rsid w:val="00E750DF"/>
    <w:rsid w:val="00E8105C"/>
    <w:rsid w:val="00E919DA"/>
    <w:rsid w:val="00E9294C"/>
    <w:rsid w:val="00E9392C"/>
    <w:rsid w:val="00E96B42"/>
    <w:rsid w:val="00E96D3A"/>
    <w:rsid w:val="00EA20AC"/>
    <w:rsid w:val="00EA3072"/>
    <w:rsid w:val="00EA3701"/>
    <w:rsid w:val="00EA4300"/>
    <w:rsid w:val="00EA6272"/>
    <w:rsid w:val="00EB10E0"/>
    <w:rsid w:val="00EB2DD1"/>
    <w:rsid w:val="00EB414E"/>
    <w:rsid w:val="00EB5543"/>
    <w:rsid w:val="00EC25D9"/>
    <w:rsid w:val="00ED0DF1"/>
    <w:rsid w:val="00ED464B"/>
    <w:rsid w:val="00ED501E"/>
    <w:rsid w:val="00ED5D05"/>
    <w:rsid w:val="00ED7356"/>
    <w:rsid w:val="00EE2613"/>
    <w:rsid w:val="00EE4B90"/>
    <w:rsid w:val="00EE6949"/>
    <w:rsid w:val="00EF149E"/>
    <w:rsid w:val="00EF2D08"/>
    <w:rsid w:val="00EF454C"/>
    <w:rsid w:val="00F02C10"/>
    <w:rsid w:val="00F03759"/>
    <w:rsid w:val="00F05584"/>
    <w:rsid w:val="00F10C51"/>
    <w:rsid w:val="00F12061"/>
    <w:rsid w:val="00F131D9"/>
    <w:rsid w:val="00F15AC3"/>
    <w:rsid w:val="00F17B62"/>
    <w:rsid w:val="00F21AAA"/>
    <w:rsid w:val="00F22E51"/>
    <w:rsid w:val="00F248F7"/>
    <w:rsid w:val="00F24FCA"/>
    <w:rsid w:val="00F27028"/>
    <w:rsid w:val="00F3215E"/>
    <w:rsid w:val="00F35BD4"/>
    <w:rsid w:val="00F3631B"/>
    <w:rsid w:val="00F47550"/>
    <w:rsid w:val="00F47948"/>
    <w:rsid w:val="00F515BD"/>
    <w:rsid w:val="00F5292A"/>
    <w:rsid w:val="00F55A0B"/>
    <w:rsid w:val="00F567E3"/>
    <w:rsid w:val="00F57380"/>
    <w:rsid w:val="00F60684"/>
    <w:rsid w:val="00F63115"/>
    <w:rsid w:val="00F6588A"/>
    <w:rsid w:val="00F70286"/>
    <w:rsid w:val="00F70F31"/>
    <w:rsid w:val="00F71EEF"/>
    <w:rsid w:val="00F7211C"/>
    <w:rsid w:val="00F74C1F"/>
    <w:rsid w:val="00F828F1"/>
    <w:rsid w:val="00F84D6B"/>
    <w:rsid w:val="00F85725"/>
    <w:rsid w:val="00F91194"/>
    <w:rsid w:val="00F91F07"/>
    <w:rsid w:val="00F94905"/>
    <w:rsid w:val="00F96544"/>
    <w:rsid w:val="00FA060F"/>
    <w:rsid w:val="00FA0B9A"/>
    <w:rsid w:val="00FA1734"/>
    <w:rsid w:val="00FA68F7"/>
    <w:rsid w:val="00FB1A0C"/>
    <w:rsid w:val="00FB1E84"/>
    <w:rsid w:val="00FB2075"/>
    <w:rsid w:val="00FC2A06"/>
    <w:rsid w:val="00FC63DD"/>
    <w:rsid w:val="00FD689E"/>
    <w:rsid w:val="00FE0019"/>
    <w:rsid w:val="00FE36CA"/>
    <w:rsid w:val="00FE45C2"/>
    <w:rsid w:val="00FF218C"/>
    <w:rsid w:val="00FF3425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 style="mso-wrap-style:none;v-text-anchor:middle" fill="f" fillcolor="#ffc">
      <v:fill color="#ffc" on="f"/>
      <v:shadow opacity=".5"/>
      <o:colormru v:ext="edit" colors="#eaeaea"/>
    </o:shapedefaults>
    <o:shapelayout v:ext="edit">
      <o:idmap v:ext="edit" data="2"/>
    </o:shapelayout>
  </w:shapeDefaults>
  <w:decimalSymbol w:val="."/>
  <w:listSeparator w:val=","/>
  <w14:docId w14:val="4B15A0DF"/>
  <w15:chartTrackingRefBased/>
  <w15:docId w15:val="{1E9E21D5-5326-45E8-80B3-7EC8E1CC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next w:val="a"/>
    <w:qFormat/>
    <w:pPr>
      <w:keepNext/>
      <w:numPr>
        <w:numId w:val="1"/>
      </w:numPr>
      <w:spacing w:before="180" w:after="180" w:line="720" w:lineRule="atLeast"/>
      <w:outlineLvl w:val="0"/>
    </w:pPr>
    <w:rPr>
      <w:rFonts w:eastAsia="超研澤特圓"/>
      <w:b/>
      <w:noProof/>
      <w:kern w:val="52"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line="720" w:lineRule="atLeast"/>
      <w:outlineLvl w:val="1"/>
    </w:pPr>
    <w:rPr>
      <w:rFonts w:ascii="Arial" w:hAnsi="Arial"/>
      <w:b/>
      <w:sz w:val="4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720" w:lineRule="atLeast"/>
      <w:outlineLvl w:val="2"/>
    </w:pPr>
    <w:rPr>
      <w:rFonts w:ascii="Arial" w:hAnsi="Arial"/>
      <w:b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720" w:lineRule="atLeast"/>
      <w:outlineLvl w:val="3"/>
    </w:pPr>
    <w:rPr>
      <w:rFonts w:ascii="Arial" w:hAnsi="Arial"/>
      <w:sz w:val="36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spacing w:line="720" w:lineRule="atLeast"/>
      <w:outlineLvl w:val="4"/>
    </w:pPr>
    <w:rPr>
      <w:rFonts w:ascii="Arial" w:hAnsi="Arial"/>
      <w:b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line="720" w:lineRule="atLeast"/>
      <w:outlineLvl w:val="5"/>
    </w:pPr>
    <w:rPr>
      <w:rFonts w:ascii="Arial" w:hAnsi="Arial"/>
      <w:sz w:val="36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pacing w:line="720" w:lineRule="atLeast"/>
      <w:outlineLvl w:val="6"/>
    </w:pPr>
    <w:rPr>
      <w:rFonts w:ascii="Arial" w:hAnsi="Arial"/>
      <w:b/>
      <w:sz w:val="36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720" w:lineRule="atLeast"/>
      <w:outlineLvl w:val="7"/>
    </w:pPr>
    <w:rPr>
      <w:rFonts w:ascii="Arial" w:hAnsi="Arial"/>
      <w:sz w:val="36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spacing w:line="720" w:lineRule="atLeast"/>
      <w:outlineLvl w:val="8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VA0">
    <w:name w:val="JAVA節"/>
    <w:next w:val="JAVA1"/>
    <w:autoRedefine/>
    <w:rsid w:val="00006A7F"/>
    <w:pPr>
      <w:spacing w:beforeLines="50" w:before="120" w:afterLines="20" w:after="48" w:line="360" w:lineRule="atLeast"/>
      <w:ind w:leftChars="-141" w:left="-338"/>
    </w:pPr>
    <w:rPr>
      <w:rFonts w:eastAsia="華康細圓體" w:cs="細明體"/>
      <w:color w:val="000000"/>
      <w:spacing w:val="6"/>
      <w:sz w:val="28"/>
      <w:szCs w:val="28"/>
    </w:rPr>
  </w:style>
  <w:style w:type="paragraph" w:customStyle="1" w:styleId="JAVA1">
    <w:name w:val="JAVA本文"/>
    <w:link w:val="JAVA2"/>
    <w:rsid w:val="00A57DAF"/>
    <w:pPr>
      <w:spacing w:line="360" w:lineRule="atLeast"/>
      <w:jc w:val="both"/>
    </w:pPr>
    <w:rPr>
      <w:rFonts w:eastAsia="華康細圓體"/>
    </w:rPr>
  </w:style>
  <w:style w:type="paragraph" w:customStyle="1" w:styleId="JAVA3">
    <w:name w:val="JAVA小節"/>
    <w:basedOn w:val="JAVA0"/>
    <w:rPr>
      <w:color w:val="008080"/>
      <w:sz w:val="24"/>
    </w:rPr>
  </w:style>
  <w:style w:type="paragraph" w:customStyle="1" w:styleId="JAVA">
    <w:name w:val="JAVA習題"/>
    <w:basedOn w:val="a"/>
    <w:pPr>
      <w:widowControl/>
      <w:numPr>
        <w:numId w:val="4"/>
      </w:numPr>
      <w:spacing w:line="360" w:lineRule="atLeast"/>
      <w:jc w:val="both"/>
    </w:pPr>
    <w:rPr>
      <w:rFonts w:eastAsia="華康細圓體"/>
      <w:kern w:val="0"/>
      <w:sz w:val="18"/>
      <w:szCs w:val="20"/>
    </w:rPr>
  </w:style>
  <w:style w:type="paragraph" w:customStyle="1" w:styleId="JAVA4">
    <w:name w:val="JAVA程式碼"/>
    <w:pPr>
      <w:spacing w:line="240" w:lineRule="exact"/>
      <w:ind w:left="170"/>
    </w:pPr>
    <w:rPr>
      <w:rFonts w:ascii="Courier New" w:eastAsia="華康細圓體" w:hAnsi="Courier New"/>
      <w:sz w:val="18"/>
    </w:rPr>
  </w:style>
  <w:style w:type="character" w:customStyle="1" w:styleId="intstyle23">
    <w:name w:val="intstyle23"/>
    <w:hidden/>
    <w:rPr>
      <w:rFonts w:ascii="Courier New" w:hAnsi="Courier New" w:cs="Courier New"/>
      <w:color w:val="000000"/>
      <w:szCs w:val="20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DS0">
    <w:name w:val="DS本文"/>
    <w:pPr>
      <w:spacing w:line="360" w:lineRule="atLeast"/>
      <w:jc w:val="both"/>
    </w:pPr>
    <w:rPr>
      <w:rFonts w:ascii="Arial" w:eastAsia="華康細圓體" w:hAnsi="Arial"/>
      <w:noProof/>
      <w:spacing w:val="4"/>
    </w:rPr>
  </w:style>
  <w:style w:type="paragraph" w:customStyle="1" w:styleId="DS1">
    <w:name w:val="DS程式碼"/>
    <w:pPr>
      <w:spacing w:line="240" w:lineRule="exact"/>
      <w:ind w:left="1077" w:hanging="907"/>
      <w:jc w:val="both"/>
    </w:pPr>
    <w:rPr>
      <w:rFonts w:ascii="Courier New" w:eastAsia="華康細圓體" w:hAnsi="Courier New"/>
      <w:color w:val="000000"/>
      <w:sz w:val="18"/>
    </w:rPr>
  </w:style>
  <w:style w:type="paragraph" w:customStyle="1" w:styleId="a6">
    <w:name w:val="圖的說明字體"/>
    <w:pPr>
      <w:jc w:val="both"/>
    </w:pPr>
    <w:rPr>
      <w:rFonts w:ascii="Arial" w:eastAsia="華康細圓體" w:hAnsi="Arial"/>
      <w:sz w:val="16"/>
    </w:rPr>
  </w:style>
  <w:style w:type="paragraph" w:customStyle="1" w:styleId="a7">
    <w:name w:val="文字方塊的字體"/>
    <w:basedOn w:val="a"/>
    <w:pPr>
      <w:jc w:val="both"/>
    </w:pPr>
    <w:rPr>
      <w:rFonts w:eastAsia="華康細圓體"/>
      <w:sz w:val="16"/>
    </w:rPr>
  </w:style>
  <w:style w:type="paragraph" w:customStyle="1" w:styleId="11">
    <w:name w:val="細圓體11藍色"/>
    <w:basedOn w:val="a"/>
    <w:pPr>
      <w:numPr>
        <w:numId w:val="2"/>
      </w:numPr>
      <w:spacing w:line="360" w:lineRule="atLeast"/>
      <w:jc w:val="both"/>
    </w:pPr>
    <w:rPr>
      <w:rFonts w:eastAsia="華康細圓體"/>
      <w:color w:val="0000FF"/>
      <w:sz w:val="22"/>
    </w:rPr>
  </w:style>
  <w:style w:type="paragraph" w:customStyle="1" w:styleId="12">
    <w:name w:val="細圓體12綠色"/>
    <w:basedOn w:val="a"/>
    <w:pPr>
      <w:spacing w:after="120" w:line="360" w:lineRule="atLeast"/>
      <w:jc w:val="both"/>
    </w:pPr>
    <w:rPr>
      <w:rFonts w:eastAsia="華康細圓體"/>
      <w:color w:val="008080"/>
    </w:rPr>
  </w:style>
  <w:style w:type="paragraph" w:customStyle="1" w:styleId="14">
    <w:name w:val="細圓體14紅色"/>
    <w:basedOn w:val="a"/>
    <w:pPr>
      <w:spacing w:after="120" w:line="360" w:lineRule="atLeast"/>
      <w:jc w:val="both"/>
    </w:pPr>
    <w:rPr>
      <w:rFonts w:eastAsia="華康細圓體"/>
      <w:color w:val="FF0000"/>
      <w:sz w:val="28"/>
    </w:rPr>
  </w:style>
  <w:style w:type="paragraph" w:customStyle="1" w:styleId="DS">
    <w:name w:val="DS習題"/>
    <w:basedOn w:val="DS0"/>
    <w:pPr>
      <w:numPr>
        <w:numId w:val="3"/>
      </w:numPr>
      <w:spacing w:afterLines="40" w:after="40" w:line="320" w:lineRule="atLeast"/>
      <w:jc w:val="left"/>
    </w:pPr>
    <w:rPr>
      <w:sz w:val="18"/>
    </w:rPr>
  </w:style>
  <w:style w:type="paragraph" w:customStyle="1" w:styleId="DS2">
    <w:name w:val="DS節"/>
    <w:basedOn w:val="DS0"/>
    <w:pPr>
      <w:widowControl w:val="0"/>
      <w:spacing w:after="120"/>
    </w:pPr>
    <w:rPr>
      <w:noProof w:val="0"/>
      <w:color w:val="FF0000"/>
      <w:spacing w:val="0"/>
      <w:kern w:val="16"/>
      <w:sz w:val="28"/>
    </w:rPr>
  </w:style>
  <w:style w:type="paragraph" w:customStyle="1" w:styleId="a8">
    <w:name w:val="文字方塊的字體 字元 字元 字元"/>
    <w:basedOn w:val="a"/>
    <w:link w:val="a9"/>
    <w:rsid w:val="00201D36"/>
    <w:pPr>
      <w:jc w:val="both"/>
    </w:pPr>
    <w:rPr>
      <w:rFonts w:eastAsia="華康細圓體"/>
      <w:sz w:val="16"/>
    </w:rPr>
  </w:style>
  <w:style w:type="paragraph" w:customStyle="1" w:styleId="java5">
    <w:name w:val="java小小節"/>
    <w:basedOn w:val="JAVA1"/>
    <w:next w:val="JAVA1"/>
    <w:pPr>
      <w:spacing w:afterLines="50" w:after="120"/>
      <w:ind w:leftChars="-127" w:left="-305"/>
    </w:pPr>
    <w:rPr>
      <w:color w:val="800080"/>
      <w:sz w:val="22"/>
    </w:rPr>
  </w:style>
  <w:style w:type="character" w:customStyle="1" w:styleId="a9">
    <w:name w:val="文字方塊的字體 字元 字元 字元 字元"/>
    <w:link w:val="a8"/>
    <w:rsid w:val="00201D36"/>
    <w:rPr>
      <w:rFonts w:eastAsia="華康細圓體"/>
      <w:kern w:val="2"/>
      <w:sz w:val="16"/>
      <w:szCs w:val="24"/>
      <w:lang w:val="en-US" w:eastAsia="zh-TW" w:bidi="ar-SA"/>
    </w:rPr>
  </w:style>
  <w:style w:type="paragraph" w:customStyle="1" w:styleId="aa">
    <w:name w:val="文字方塊的字體 字元"/>
    <w:basedOn w:val="a"/>
    <w:rsid w:val="00201D36"/>
    <w:pPr>
      <w:jc w:val="both"/>
    </w:pPr>
    <w:rPr>
      <w:rFonts w:eastAsia="華康細圓體"/>
      <w:sz w:val="16"/>
    </w:rPr>
  </w:style>
  <w:style w:type="paragraph" w:styleId="ab">
    <w:name w:val="Balloon Text"/>
    <w:basedOn w:val="a"/>
    <w:link w:val="ac"/>
    <w:rsid w:val="00754E3F"/>
    <w:rPr>
      <w:rFonts w:ascii="Calibri Light" w:hAnsi="Calibri Light"/>
      <w:sz w:val="18"/>
      <w:szCs w:val="18"/>
    </w:rPr>
  </w:style>
  <w:style w:type="character" w:customStyle="1" w:styleId="ac">
    <w:name w:val="註解方塊文字 字元"/>
    <w:link w:val="ab"/>
    <w:rsid w:val="00754E3F"/>
    <w:rPr>
      <w:rFonts w:ascii="Calibri Light" w:eastAsia="新細明體" w:hAnsi="Calibri Light" w:cs="Times New Roman"/>
      <w:kern w:val="2"/>
      <w:sz w:val="18"/>
      <w:szCs w:val="18"/>
    </w:rPr>
  </w:style>
  <w:style w:type="paragraph" w:customStyle="1" w:styleId="J0">
    <w:name w:val="J內文"/>
    <w:basedOn w:val="JAVA1"/>
    <w:link w:val="J1"/>
    <w:qFormat/>
    <w:rsid w:val="00970847"/>
    <w:rPr>
      <w:rFonts w:eastAsia="華康細圓體(P)"/>
      <w:sz w:val="21"/>
      <w:szCs w:val="21"/>
    </w:rPr>
  </w:style>
  <w:style w:type="character" w:customStyle="1" w:styleId="JAVA2">
    <w:name w:val="JAVA本文 字元"/>
    <w:basedOn w:val="a0"/>
    <w:link w:val="JAVA1"/>
    <w:rsid w:val="00970847"/>
    <w:rPr>
      <w:rFonts w:eastAsia="華康細圓體"/>
    </w:rPr>
  </w:style>
  <w:style w:type="character" w:customStyle="1" w:styleId="J1">
    <w:name w:val="J內文 字元"/>
    <w:basedOn w:val="JAVA2"/>
    <w:link w:val="J0"/>
    <w:rsid w:val="00970847"/>
    <w:rPr>
      <w:rFonts w:eastAsia="華康細圓體(P)"/>
      <w:sz w:val="21"/>
      <w:szCs w:val="21"/>
    </w:rPr>
  </w:style>
  <w:style w:type="character" w:customStyle="1" w:styleId="a4">
    <w:name w:val="頁尾 字元"/>
    <w:basedOn w:val="a0"/>
    <w:link w:val="a3"/>
    <w:uiPriority w:val="99"/>
    <w:rsid w:val="00F248F7"/>
    <w:rPr>
      <w:kern w:val="2"/>
    </w:rPr>
  </w:style>
  <w:style w:type="paragraph" w:customStyle="1" w:styleId="J2">
    <w:name w:val="J節"/>
    <w:basedOn w:val="JAVA0"/>
    <w:link w:val="J3"/>
    <w:qFormat/>
    <w:rsid w:val="007F289D"/>
    <w:pPr>
      <w:spacing w:beforeLines="0" w:before="0" w:afterLines="50" w:after="120"/>
      <w:ind w:leftChars="0" w:left="0"/>
    </w:pPr>
    <w:rPr>
      <w:rFonts w:cs="Times New Roman"/>
      <w:sz w:val="32"/>
      <w:szCs w:val="32"/>
    </w:rPr>
  </w:style>
  <w:style w:type="character" w:customStyle="1" w:styleId="J3">
    <w:name w:val="J節 字元"/>
    <w:basedOn w:val="a0"/>
    <w:link w:val="J2"/>
    <w:rsid w:val="007F289D"/>
    <w:rPr>
      <w:rFonts w:eastAsia="華康細圓體"/>
      <w:color w:val="000000"/>
      <w:spacing w:val="6"/>
      <w:sz w:val="32"/>
      <w:szCs w:val="32"/>
    </w:rPr>
  </w:style>
  <w:style w:type="paragraph" w:customStyle="1" w:styleId="J4">
    <w:name w:val="J小節"/>
    <w:basedOn w:val="JAVA3"/>
    <w:link w:val="J5"/>
    <w:qFormat/>
    <w:rsid w:val="007F289D"/>
    <w:pPr>
      <w:spacing w:beforeLines="0" w:before="0" w:afterLines="50" w:after="120"/>
      <w:ind w:leftChars="0" w:left="0"/>
    </w:pPr>
    <w:rPr>
      <w:rFonts w:cs="Times New Roman"/>
      <w:color w:val="auto"/>
      <w:sz w:val="28"/>
      <w:szCs w:val="32"/>
    </w:rPr>
  </w:style>
  <w:style w:type="character" w:customStyle="1" w:styleId="J5">
    <w:name w:val="J小節 字元"/>
    <w:basedOn w:val="a0"/>
    <w:link w:val="J4"/>
    <w:rsid w:val="007F289D"/>
    <w:rPr>
      <w:rFonts w:eastAsia="華康細圓體"/>
      <w:spacing w:val="6"/>
      <w:sz w:val="28"/>
      <w:szCs w:val="32"/>
    </w:rPr>
  </w:style>
  <w:style w:type="table" w:customStyle="1" w:styleId="10">
    <w:name w:val="表格格線1"/>
    <w:basedOn w:val="a1"/>
    <w:next w:val="ad"/>
    <w:uiPriority w:val="39"/>
    <w:rsid w:val="00B55D25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6">
    <w:name w:val="J程式碼"/>
    <w:basedOn w:val="a"/>
    <w:link w:val="J7"/>
    <w:qFormat/>
    <w:rsid w:val="00B55D25"/>
    <w:pPr>
      <w:spacing w:line="280" w:lineRule="exact"/>
      <w:jc w:val="both"/>
    </w:pPr>
    <w:rPr>
      <w:rFonts w:ascii="Consolas" w:eastAsia="華康細圓體(P)" w:hAnsi="Consolas" w:cstheme="minorBidi"/>
      <w:sz w:val="19"/>
      <w:szCs w:val="19"/>
    </w:rPr>
  </w:style>
  <w:style w:type="character" w:customStyle="1" w:styleId="J7">
    <w:name w:val="J程式碼 字元"/>
    <w:basedOn w:val="a0"/>
    <w:link w:val="J6"/>
    <w:rsid w:val="00B55D25"/>
    <w:rPr>
      <w:rFonts w:ascii="Consolas" w:eastAsia="華康細圓體(P)" w:hAnsi="Consolas" w:cstheme="minorBidi"/>
      <w:kern w:val="2"/>
      <w:sz w:val="19"/>
      <w:szCs w:val="19"/>
    </w:rPr>
  </w:style>
  <w:style w:type="table" w:styleId="ad">
    <w:name w:val="Table Grid"/>
    <w:basedOn w:val="a1"/>
    <w:rsid w:val="00B55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">
    <w:name w:val="J習題"/>
    <w:basedOn w:val="JAVA"/>
    <w:link w:val="J8"/>
    <w:qFormat/>
    <w:rsid w:val="00125A8B"/>
    <w:pPr>
      <w:numPr>
        <w:numId w:val="14"/>
      </w:numPr>
      <w:tabs>
        <w:tab w:val="left" w:pos="426"/>
      </w:tabs>
      <w:spacing w:afterLines="30" w:after="30"/>
    </w:pPr>
    <w:rPr>
      <w:sz w:val="20"/>
    </w:rPr>
  </w:style>
  <w:style w:type="character" w:customStyle="1" w:styleId="J8">
    <w:name w:val="J習題 字元"/>
    <w:basedOn w:val="a0"/>
    <w:link w:val="J"/>
    <w:rsid w:val="00125A8B"/>
    <w:rPr>
      <w:rFonts w:eastAsia="華康細圓體"/>
    </w:rPr>
  </w:style>
  <w:style w:type="paragraph" w:customStyle="1" w:styleId="P">
    <w:name w:val="P內文"/>
    <w:basedOn w:val="a"/>
    <w:link w:val="P0"/>
    <w:qFormat/>
    <w:rsid w:val="003A1B17"/>
    <w:pPr>
      <w:spacing w:afterLines="50" w:after="50" w:line="360" w:lineRule="exact"/>
      <w:jc w:val="both"/>
    </w:pPr>
    <w:rPr>
      <w:rFonts w:eastAsia="華康細圓體"/>
      <w:sz w:val="21"/>
      <w:szCs w:val="22"/>
    </w:rPr>
  </w:style>
  <w:style w:type="character" w:customStyle="1" w:styleId="P0">
    <w:name w:val="P內文 字元"/>
    <w:basedOn w:val="a0"/>
    <w:link w:val="P"/>
    <w:rsid w:val="003A1B17"/>
    <w:rPr>
      <w:rFonts w:eastAsia="華康細圓體"/>
      <w:kern w:val="2"/>
      <w:sz w:val="21"/>
      <w:szCs w:val="22"/>
    </w:rPr>
  </w:style>
  <w:style w:type="paragraph" w:customStyle="1" w:styleId="P1">
    <w:name w:val="P程式碼"/>
    <w:basedOn w:val="P"/>
    <w:link w:val="P2"/>
    <w:qFormat/>
    <w:rsid w:val="003A1B17"/>
    <w:pPr>
      <w:autoSpaceDE w:val="0"/>
      <w:autoSpaceDN w:val="0"/>
      <w:spacing w:afterLines="0" w:after="0" w:line="280" w:lineRule="exact"/>
    </w:pPr>
    <w:rPr>
      <w:rFonts w:ascii="Consolas" w:hAnsi="Consolas"/>
    </w:rPr>
  </w:style>
  <w:style w:type="character" w:customStyle="1" w:styleId="P2">
    <w:name w:val="P程式碼 字元"/>
    <w:basedOn w:val="P0"/>
    <w:link w:val="P1"/>
    <w:rsid w:val="003A1B17"/>
    <w:rPr>
      <w:rFonts w:ascii="Consolas" w:eastAsia="華康細圓體" w:hAnsi="Consolas"/>
      <w:kern w:val="2"/>
      <w:sz w:val="21"/>
      <w:szCs w:val="22"/>
    </w:rPr>
  </w:style>
  <w:style w:type="paragraph" w:styleId="Web">
    <w:name w:val="Normal (Web)"/>
    <w:basedOn w:val="a"/>
    <w:uiPriority w:val="99"/>
    <w:unhideWhenUsed/>
    <w:rsid w:val="005010B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e">
    <w:name w:val="Placeholder Text"/>
    <w:basedOn w:val="a0"/>
    <w:uiPriority w:val="99"/>
    <w:semiHidden/>
    <w:rsid w:val="002F594D"/>
    <w:rPr>
      <w:color w:val="808080"/>
    </w:rPr>
  </w:style>
  <w:style w:type="character" w:styleId="af">
    <w:name w:val="annotation reference"/>
    <w:basedOn w:val="a0"/>
    <w:rsid w:val="0008708F"/>
    <w:rPr>
      <w:sz w:val="18"/>
      <w:szCs w:val="18"/>
    </w:rPr>
  </w:style>
  <w:style w:type="paragraph" w:styleId="af0">
    <w:name w:val="annotation text"/>
    <w:basedOn w:val="a"/>
    <w:link w:val="af1"/>
    <w:rsid w:val="0008708F"/>
  </w:style>
  <w:style w:type="character" w:customStyle="1" w:styleId="af1">
    <w:name w:val="註解文字 字元"/>
    <w:basedOn w:val="a0"/>
    <w:link w:val="af0"/>
    <w:rsid w:val="0008708F"/>
    <w:rPr>
      <w:kern w:val="2"/>
      <w:sz w:val="24"/>
      <w:szCs w:val="24"/>
    </w:rPr>
  </w:style>
  <w:style w:type="paragraph" w:styleId="af2">
    <w:name w:val="List Paragraph"/>
    <w:basedOn w:val="a"/>
    <w:uiPriority w:val="34"/>
    <w:qFormat/>
    <w:rsid w:val="00982F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java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00A31-FAC2-42D1-9D75-0E6355F4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java.dot</Template>
  <TotalTime>12</TotalTime>
  <Pages>22</Pages>
  <Words>842</Words>
  <Characters>4802</Characters>
  <Application>Microsoft Office Word</Application>
  <DocSecurity>0</DocSecurity>
  <Lines>40</Lines>
  <Paragraphs>11</Paragraphs>
  <ScaleCrop>false</ScaleCrop>
  <Company>SUNY@Buffalo</Company>
  <LinksUpToDate>false</LinksUpToDate>
  <CharactersWithSpaces>5633</CharactersWithSpaces>
  <SharedDoc>false</SharedDoc>
  <HLinks>
    <vt:vector size="12" baseType="variant">
      <vt:variant>
        <vt:i4>5832785</vt:i4>
      </vt:variant>
      <vt:variant>
        <vt:i4>-1</vt:i4>
      </vt:variant>
      <vt:variant>
        <vt:i4>2087</vt:i4>
      </vt:variant>
      <vt:variant>
        <vt:i4>1</vt:i4>
      </vt:variant>
      <vt:variant>
        <vt:lpwstr>http://www.print.sakura.ne.jp/print-is58.gif</vt:lpwstr>
      </vt:variant>
      <vt:variant>
        <vt:lpwstr/>
      </vt:variant>
      <vt:variant>
        <vt:i4>5832785</vt:i4>
      </vt:variant>
      <vt:variant>
        <vt:i4>-1</vt:i4>
      </vt:variant>
      <vt:variant>
        <vt:i4>6807</vt:i4>
      </vt:variant>
      <vt:variant>
        <vt:i4>1</vt:i4>
      </vt:variant>
      <vt:variant>
        <vt:lpwstr>http://www.print.sakura.ne.jp/print-is58.gif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Li-Ju</dc:creator>
  <cp:keywords/>
  <dc:description/>
  <cp:lastModifiedBy>昱辰 駱</cp:lastModifiedBy>
  <cp:revision>2</cp:revision>
  <cp:lastPrinted>2023-05-01T02:33:00Z</cp:lastPrinted>
  <dcterms:created xsi:type="dcterms:W3CDTF">2024-03-19T12:32:00Z</dcterms:created>
  <dcterms:modified xsi:type="dcterms:W3CDTF">2024-03-19T12:32:00Z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