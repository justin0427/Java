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3FA5E" w14:textId="77777777" w:rsidR="0029719E" w:rsidRDefault="00296450" w:rsidP="002B1395">
      <w:pPr>
        <w:pStyle w:val="J1"/>
      </w:pPr>
      <w:r>
        <w:rPr>
          <w:rFonts w:hint="eastAsia"/>
        </w:rPr>
        <w:t>第十章</w:t>
      </w:r>
      <w:r>
        <w:rPr>
          <w:rFonts w:hint="eastAsia"/>
        </w:rPr>
        <w:t xml:space="preserve"> </w:t>
      </w:r>
      <w:r w:rsidR="003D6F9F">
        <w:rPr>
          <w:rFonts w:hint="eastAsia"/>
        </w:rPr>
        <w:t>習題</w:t>
      </w:r>
    </w:p>
    <w:p w14:paraId="37D3FA5F" w14:textId="77777777" w:rsidR="0029719E" w:rsidRPr="008C7B81" w:rsidRDefault="0029719E">
      <w:pPr>
        <w:pStyle w:val="JAVA1"/>
        <w:spacing w:beforeLines="50" w:before="120" w:afterLines="50" w:after="120"/>
        <w:rPr>
          <w:b/>
          <w:color w:val="FFFFFF"/>
          <w:sz w:val="21"/>
          <w:szCs w:val="21"/>
          <w:shd w:val="clear" w:color="auto" w:fill="800080"/>
        </w:rPr>
      </w:pPr>
      <w:r w:rsidRPr="008C7B81">
        <w:rPr>
          <w:rFonts w:hint="eastAsia"/>
          <w:b/>
          <w:color w:val="FFFFFF"/>
          <w:sz w:val="21"/>
          <w:szCs w:val="21"/>
          <w:shd w:val="clear" w:color="auto" w:fill="800080"/>
        </w:rPr>
        <w:t xml:space="preserve">10.1 </w:t>
      </w:r>
      <w:r w:rsidRPr="008C7B81">
        <w:rPr>
          <w:rFonts w:hint="eastAsia"/>
          <w:b/>
          <w:color w:val="FFFFFF"/>
          <w:sz w:val="21"/>
          <w:szCs w:val="21"/>
          <w:shd w:val="clear" w:color="auto" w:fill="800080"/>
        </w:rPr>
        <w:t>繼承的基本概念</w:t>
      </w:r>
      <w:r w:rsidRPr="008C7B81">
        <w:rPr>
          <w:rFonts w:hint="eastAsia"/>
          <w:b/>
          <w:color w:val="FFFFFF"/>
          <w:sz w:val="21"/>
          <w:szCs w:val="21"/>
          <w:shd w:val="clear" w:color="auto" w:fill="800080"/>
        </w:rPr>
        <w:t xml:space="preserve"> </w:t>
      </w:r>
    </w:p>
    <w:p w14:paraId="37D3FA60" w14:textId="77777777" w:rsidR="006A6153" w:rsidRPr="006955E2" w:rsidRDefault="00414B07" w:rsidP="00B93884">
      <w:pPr>
        <w:pStyle w:val="J7"/>
        <w:numPr>
          <w:ilvl w:val="0"/>
          <w:numId w:val="12"/>
        </w:numPr>
        <w:tabs>
          <w:tab w:val="clear" w:pos="426"/>
          <w:tab w:val="clear" w:pos="840"/>
        </w:tabs>
        <w:spacing w:after="72"/>
        <w:ind w:left="426" w:hanging="426"/>
        <w:rPr>
          <w:iCs/>
          <w:color w:val="FF0000"/>
        </w:rPr>
      </w:pPr>
      <w:r w:rsidRPr="006955E2">
        <w:rPr>
          <w:rFonts w:hint="eastAsia"/>
          <w:iCs/>
          <w:color w:val="FF0000"/>
        </w:rPr>
        <w:t>設類別</w:t>
      </w:r>
      <w:r w:rsidRPr="006955E2">
        <w:rPr>
          <w:rFonts w:hint="eastAsia"/>
          <w:iCs/>
          <w:color w:val="FF0000"/>
        </w:rPr>
        <w:t>Caaa</w:t>
      </w:r>
      <w:r w:rsidRPr="006955E2">
        <w:rPr>
          <w:rFonts w:hint="eastAsia"/>
          <w:iCs/>
          <w:color w:val="FF0000"/>
        </w:rPr>
        <w:t>如下所示。</w:t>
      </w:r>
      <w:r w:rsidR="00E05959" w:rsidRPr="006955E2">
        <w:rPr>
          <w:rFonts w:hint="eastAsia"/>
          <w:iCs/>
          <w:color w:val="FF0000"/>
        </w:rPr>
        <w:t>請設計一子類別</w:t>
      </w:r>
      <w:r w:rsidR="00E05959" w:rsidRPr="006955E2">
        <w:rPr>
          <w:rFonts w:hint="eastAsia"/>
          <w:iCs/>
          <w:color w:val="FF0000"/>
        </w:rPr>
        <w:t>Cbbb</w:t>
      </w:r>
      <w:r w:rsidR="00E05959" w:rsidRPr="006955E2">
        <w:rPr>
          <w:rFonts w:hint="eastAsia"/>
          <w:iCs/>
          <w:color w:val="FF0000"/>
        </w:rPr>
        <w:t>繼承自</w:t>
      </w:r>
      <w:r w:rsidR="00E05959" w:rsidRPr="006955E2">
        <w:rPr>
          <w:rFonts w:hint="eastAsia"/>
          <w:iCs/>
          <w:color w:val="FF0000"/>
        </w:rPr>
        <w:t>Caaa</w:t>
      </w:r>
      <w:r w:rsidR="00E05959" w:rsidRPr="006955E2">
        <w:rPr>
          <w:rFonts w:hint="eastAsia"/>
          <w:iCs/>
          <w:color w:val="FF0000"/>
        </w:rPr>
        <w:t>，並加入</w:t>
      </w:r>
      <w:r w:rsidR="00E05959" w:rsidRPr="006955E2">
        <w:rPr>
          <w:rFonts w:hint="eastAsia"/>
          <w:iCs/>
          <w:color w:val="FF0000"/>
        </w:rPr>
        <w:t xml:space="preserve">set_num() </w:t>
      </w:r>
      <w:r w:rsidR="006539D2" w:rsidRPr="006955E2">
        <w:rPr>
          <w:rFonts w:hint="eastAsia"/>
          <w:iCs/>
          <w:color w:val="FF0000"/>
        </w:rPr>
        <w:t>函數</w:t>
      </w:r>
      <w:r w:rsidR="00E05959" w:rsidRPr="006955E2">
        <w:rPr>
          <w:rFonts w:hint="eastAsia"/>
          <w:iCs/>
          <w:color w:val="FF0000"/>
        </w:rPr>
        <w:t>，可用來設定從父類別繼承而來的成員</w:t>
      </w:r>
      <w:r w:rsidR="00E05959" w:rsidRPr="006955E2">
        <w:rPr>
          <w:rFonts w:hint="eastAsia"/>
          <w:iCs/>
          <w:color w:val="FF0000"/>
        </w:rPr>
        <w:t>n1</w:t>
      </w:r>
      <w:r w:rsidR="00E05959" w:rsidRPr="006955E2">
        <w:rPr>
          <w:rFonts w:hint="eastAsia"/>
          <w:iCs/>
          <w:color w:val="FF0000"/>
        </w:rPr>
        <w:t>與</w:t>
      </w:r>
      <w:r w:rsidR="00E05959" w:rsidRPr="006955E2">
        <w:rPr>
          <w:rFonts w:hint="eastAsia"/>
          <w:iCs/>
          <w:color w:val="FF0000"/>
        </w:rPr>
        <w:t>n2</w:t>
      </w:r>
      <w:r w:rsidR="00E05959" w:rsidRPr="006955E2">
        <w:rPr>
          <w:rFonts w:hint="eastAsia"/>
          <w:iCs/>
          <w:color w:val="FF0000"/>
        </w:rPr>
        <w:t>，</w:t>
      </w:r>
      <w:r w:rsidRPr="006955E2">
        <w:rPr>
          <w:rFonts w:hint="eastAsia"/>
          <w:iCs/>
          <w:color w:val="FF0000"/>
        </w:rPr>
        <w:t>以及一個</w:t>
      </w:r>
      <w:r w:rsidR="00E05959" w:rsidRPr="006955E2">
        <w:rPr>
          <w:rFonts w:hint="eastAsia"/>
          <w:iCs/>
          <w:color w:val="FF0000"/>
        </w:rPr>
        <w:t xml:space="preserve">show() </w:t>
      </w:r>
      <w:r w:rsidR="006539D2" w:rsidRPr="006955E2">
        <w:rPr>
          <w:rFonts w:hint="eastAsia"/>
          <w:iCs/>
          <w:color w:val="FF0000"/>
        </w:rPr>
        <w:t>函數</w:t>
      </w:r>
      <w:r w:rsidR="00E05959" w:rsidRPr="006955E2">
        <w:rPr>
          <w:rFonts w:hint="eastAsia"/>
          <w:iCs/>
          <w:color w:val="FF0000"/>
        </w:rPr>
        <w:t>，</w:t>
      </w:r>
      <w:r w:rsidRPr="006955E2">
        <w:rPr>
          <w:rFonts w:hint="eastAsia"/>
          <w:iCs/>
          <w:color w:val="FF0000"/>
        </w:rPr>
        <w:t>可</w:t>
      </w:r>
      <w:r w:rsidR="00E05959" w:rsidRPr="006955E2">
        <w:rPr>
          <w:rFonts w:hint="eastAsia"/>
          <w:iCs/>
          <w:color w:val="FF0000"/>
        </w:rPr>
        <w:t>用來顯示</w:t>
      </w:r>
      <w:r w:rsidR="00E05959" w:rsidRPr="006955E2">
        <w:rPr>
          <w:rFonts w:hint="eastAsia"/>
          <w:iCs/>
          <w:color w:val="FF0000"/>
        </w:rPr>
        <w:t>n1</w:t>
      </w:r>
      <w:r w:rsidR="00E05959" w:rsidRPr="006955E2">
        <w:rPr>
          <w:rFonts w:hint="eastAsia"/>
          <w:iCs/>
          <w:color w:val="FF0000"/>
        </w:rPr>
        <w:t>與</w:t>
      </w:r>
      <w:r w:rsidR="00E05959" w:rsidRPr="006955E2">
        <w:rPr>
          <w:rFonts w:hint="eastAsia"/>
          <w:iCs/>
          <w:color w:val="FF0000"/>
        </w:rPr>
        <w:t>n2</w:t>
      </w:r>
      <w:r w:rsidR="00E05959" w:rsidRPr="006955E2">
        <w:rPr>
          <w:rFonts w:hint="eastAsia"/>
          <w:iCs/>
          <w:color w:val="FF0000"/>
        </w:rPr>
        <w:t>的值，並試測試您的程式：</w:t>
      </w:r>
    </w:p>
    <w:tbl>
      <w:tblPr>
        <w:tblStyle w:val="10"/>
        <w:tblW w:w="6971" w:type="dxa"/>
        <w:tblInd w:w="6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406"/>
        <w:gridCol w:w="6565"/>
      </w:tblGrid>
      <w:tr w:rsidR="006955E2" w:rsidRPr="006955E2" w14:paraId="37D3FA69" w14:textId="77777777" w:rsidTr="00E06DD3">
        <w:tc>
          <w:tcPr>
            <w:tcW w:w="406" w:type="dxa"/>
            <w:tcBorders>
              <w:top w:val="nil"/>
            </w:tcBorders>
          </w:tcPr>
          <w:p w14:paraId="37D3FA61" w14:textId="77777777" w:rsidR="00CA3DEC" w:rsidRPr="006955E2" w:rsidRDefault="00CA3DEC" w:rsidP="00CA3DEC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 w:hint="eastAsia"/>
                <w:i/>
                <w:color w:val="FF0000"/>
                <w:sz w:val="19"/>
                <w:szCs w:val="19"/>
              </w:rPr>
              <w:t>01</w:t>
            </w:r>
          </w:p>
          <w:p w14:paraId="37D3FA62" w14:textId="77777777" w:rsidR="00CA3DEC" w:rsidRPr="006955E2" w:rsidRDefault="00CA3DEC" w:rsidP="00CA3DEC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02</w:t>
            </w:r>
          </w:p>
          <w:p w14:paraId="37D3FA63" w14:textId="77777777" w:rsidR="00CA3DEC" w:rsidRPr="006955E2" w:rsidRDefault="00CA3DEC" w:rsidP="00CA3DEC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03</w:t>
            </w:r>
          </w:p>
          <w:p w14:paraId="37D3FA64" w14:textId="77777777" w:rsidR="005E3980" w:rsidRPr="006955E2" w:rsidRDefault="00414B07" w:rsidP="00CA3DEC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04</w:t>
            </w:r>
          </w:p>
        </w:tc>
        <w:tc>
          <w:tcPr>
            <w:tcW w:w="6565" w:type="dxa"/>
            <w:tcBorders>
              <w:top w:val="nil"/>
            </w:tcBorders>
          </w:tcPr>
          <w:p w14:paraId="37D3FA65" w14:textId="77777777" w:rsidR="00697053" w:rsidRPr="006955E2" w:rsidRDefault="00697053" w:rsidP="00697053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>class Caaa{</w:t>
            </w:r>
          </w:p>
          <w:p w14:paraId="37D3FA66" w14:textId="77777777" w:rsidR="00697053" w:rsidRPr="006955E2" w:rsidRDefault="00697053" w:rsidP="00697053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 xml:space="preserve">   </w:t>
            </w:r>
            <w:r w:rsidRPr="006955E2">
              <w:rPr>
                <w:rFonts w:hint="eastAsia"/>
                <w:color w:val="FF0000"/>
              </w:rPr>
              <w:t xml:space="preserve">public </w:t>
            </w:r>
            <w:r w:rsidRPr="006955E2">
              <w:rPr>
                <w:color w:val="FF0000"/>
              </w:rPr>
              <w:t>int n1;</w:t>
            </w:r>
          </w:p>
          <w:p w14:paraId="37D3FA67" w14:textId="77777777" w:rsidR="00697053" w:rsidRPr="006955E2" w:rsidRDefault="00697053" w:rsidP="00697053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 xml:space="preserve">   </w:t>
            </w:r>
            <w:r w:rsidRPr="006955E2">
              <w:rPr>
                <w:rFonts w:hint="eastAsia"/>
                <w:color w:val="FF0000"/>
              </w:rPr>
              <w:t>public</w:t>
            </w:r>
            <w:r w:rsidRPr="006955E2">
              <w:rPr>
                <w:color w:val="FF0000"/>
              </w:rPr>
              <w:t xml:space="preserve"> int n2;</w:t>
            </w:r>
          </w:p>
          <w:p w14:paraId="37D3FA68" w14:textId="77777777" w:rsidR="00CA3DEC" w:rsidRPr="006955E2" w:rsidRDefault="00697053" w:rsidP="00414B07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>}</w:t>
            </w:r>
          </w:p>
        </w:tc>
      </w:tr>
    </w:tbl>
    <w:p w14:paraId="37D3FA6A" w14:textId="77777777" w:rsidR="006E3478" w:rsidRPr="006955E2" w:rsidRDefault="006E3478" w:rsidP="001303C5">
      <w:pPr>
        <w:pStyle w:val="J7"/>
        <w:tabs>
          <w:tab w:val="clear" w:pos="426"/>
          <w:tab w:val="clear" w:pos="840"/>
        </w:tabs>
        <w:spacing w:beforeLines="30" w:before="72" w:after="72"/>
        <w:ind w:left="425" w:firstLine="0"/>
        <w:rPr>
          <w:iCs/>
          <w:color w:val="FF0000"/>
        </w:rPr>
      </w:pPr>
      <w:r w:rsidRPr="006955E2">
        <w:rPr>
          <w:rFonts w:hint="eastAsia"/>
          <w:iCs/>
          <w:color w:val="FF0000"/>
        </w:rPr>
        <w:t>於本題中，若於</w:t>
      </w:r>
      <w:r w:rsidRPr="006955E2">
        <w:rPr>
          <w:rFonts w:hint="eastAsia"/>
          <w:iCs/>
          <w:color w:val="FF0000"/>
        </w:rPr>
        <w:t xml:space="preserve">main() </w:t>
      </w:r>
      <w:r w:rsidRPr="006955E2">
        <w:rPr>
          <w:rFonts w:hint="eastAsia"/>
          <w:iCs/>
          <w:color w:val="FF0000"/>
        </w:rPr>
        <w:t>裡撰寫如下左邊的程式碼，應該可以得到右邊的結果：</w:t>
      </w:r>
    </w:p>
    <w:tbl>
      <w:tblPr>
        <w:tblStyle w:val="10"/>
        <w:tblW w:w="6985" w:type="dxa"/>
        <w:tblInd w:w="6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3325"/>
        <w:gridCol w:w="3660"/>
      </w:tblGrid>
      <w:tr w:rsidR="006955E2" w:rsidRPr="006955E2" w14:paraId="37D3FA71" w14:textId="77777777" w:rsidTr="00E06DD3">
        <w:trPr>
          <w:trHeight w:val="908"/>
        </w:trPr>
        <w:tc>
          <w:tcPr>
            <w:tcW w:w="3325" w:type="dxa"/>
            <w:tcBorders>
              <w:top w:val="nil"/>
            </w:tcBorders>
          </w:tcPr>
          <w:p w14:paraId="37D3FA6B" w14:textId="77777777" w:rsidR="006E3478" w:rsidRPr="006955E2" w:rsidRDefault="006E3478" w:rsidP="006E3478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>Cbbb bb=new Cbbb();</w:t>
            </w:r>
          </w:p>
          <w:p w14:paraId="37D3FA6C" w14:textId="77777777" w:rsidR="006E3478" w:rsidRPr="006955E2" w:rsidRDefault="006E3478" w:rsidP="006E3478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>bb.set_num(5,10);</w:t>
            </w:r>
          </w:p>
          <w:p w14:paraId="37D3FA6D" w14:textId="77777777" w:rsidR="006E3478" w:rsidRPr="006955E2" w:rsidRDefault="006E3478" w:rsidP="006E3478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>bb.show();</w:t>
            </w:r>
          </w:p>
        </w:tc>
        <w:tc>
          <w:tcPr>
            <w:tcW w:w="3660" w:type="dxa"/>
            <w:tcBorders>
              <w:top w:val="nil"/>
            </w:tcBorders>
          </w:tcPr>
          <w:p w14:paraId="37D3FA6E" w14:textId="77777777" w:rsidR="006E3478" w:rsidRPr="006955E2" w:rsidRDefault="006E3478" w:rsidP="006E3478">
            <w:pPr>
              <w:pStyle w:val="J5"/>
              <w:rPr>
                <w:rFonts w:ascii="Courier New" w:hAnsi="Courier New" w:cs="Courier New"/>
                <w:iCs/>
                <w:color w:val="FF0000"/>
              </w:rPr>
            </w:pPr>
            <w:r w:rsidRPr="006955E2">
              <w:rPr>
                <w:rFonts w:ascii="Courier New" w:hAnsi="Courier New" w:cs="Courier New"/>
                <w:iCs/>
                <w:color w:val="FF0000"/>
              </w:rPr>
              <w:t>n1=5</w:t>
            </w:r>
          </w:p>
          <w:p w14:paraId="37D3FA6F" w14:textId="77777777" w:rsidR="006E3478" w:rsidRPr="006955E2" w:rsidRDefault="006E3478" w:rsidP="006E3478">
            <w:pPr>
              <w:pStyle w:val="J5"/>
              <w:rPr>
                <w:rFonts w:ascii="Courier New" w:hAnsi="Courier New" w:cs="Courier New"/>
                <w:iCs/>
                <w:color w:val="FF0000"/>
              </w:rPr>
            </w:pPr>
            <w:r w:rsidRPr="006955E2">
              <w:rPr>
                <w:rFonts w:ascii="Courier New" w:hAnsi="Courier New" w:cs="Courier New"/>
                <w:iCs/>
                <w:color w:val="FF0000"/>
              </w:rPr>
              <w:t>n2=10</w:t>
            </w:r>
          </w:p>
          <w:p w14:paraId="37D3FA70" w14:textId="77777777" w:rsidR="006E3478" w:rsidRPr="006955E2" w:rsidRDefault="006E3478" w:rsidP="006E3478">
            <w:pPr>
              <w:pStyle w:val="J5"/>
              <w:rPr>
                <w:color w:val="FF0000"/>
              </w:rPr>
            </w:pPr>
          </w:p>
        </w:tc>
      </w:tr>
    </w:tbl>
    <w:p w14:paraId="5EE4CE09" w14:textId="78249430" w:rsidR="00BB6A77" w:rsidRDefault="00064DE9" w:rsidP="00BB6A77">
      <w:pPr>
        <w:pStyle w:val="J7"/>
        <w:tabs>
          <w:tab w:val="clear" w:pos="426"/>
          <w:tab w:val="clear" w:pos="840"/>
        </w:tabs>
        <w:spacing w:beforeLines="50" w:before="120" w:after="72"/>
        <w:ind w:left="425" w:firstLine="0"/>
        <w:rPr>
          <w:rFonts w:hint="eastAsia"/>
          <w:iCs/>
          <w:color w:val="FF0000"/>
        </w:rPr>
      </w:pPr>
      <w:r w:rsidRPr="00064DE9">
        <w:rPr>
          <w:iCs/>
          <w:color w:val="FF0000"/>
        </w:rPr>
        <w:lastRenderedPageBreak/>
        <w:drawing>
          <wp:inline distT="0" distB="0" distL="0" distR="0" wp14:anchorId="2E55E036" wp14:editId="2F874B50">
            <wp:extent cx="4058216" cy="6306430"/>
            <wp:effectExtent l="0" t="0" r="0" b="0"/>
            <wp:docPr id="960979875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979875" name="圖片 1" descr="一張含有 文字, 螢幕擷取畫面, 軟體, 多媒體軟體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FA72" w14:textId="219B53A6" w:rsidR="00E05959" w:rsidRPr="006955E2" w:rsidRDefault="00E05959" w:rsidP="00E276FC">
      <w:pPr>
        <w:pStyle w:val="J7"/>
        <w:numPr>
          <w:ilvl w:val="0"/>
          <w:numId w:val="12"/>
        </w:numPr>
        <w:tabs>
          <w:tab w:val="clear" w:pos="426"/>
          <w:tab w:val="clear" w:pos="840"/>
        </w:tabs>
        <w:spacing w:beforeLines="50" w:before="120" w:after="72"/>
        <w:ind w:left="425" w:hanging="425"/>
        <w:rPr>
          <w:iCs/>
          <w:color w:val="FF0000"/>
        </w:rPr>
      </w:pPr>
      <w:r w:rsidRPr="006955E2">
        <w:rPr>
          <w:rFonts w:hint="eastAsia"/>
          <w:iCs/>
          <w:color w:val="FF0000"/>
        </w:rPr>
        <w:t>接續習題</w:t>
      </w:r>
      <w:r w:rsidRPr="006955E2">
        <w:rPr>
          <w:rFonts w:hint="eastAsia"/>
          <w:iCs/>
          <w:color w:val="FF0000"/>
        </w:rPr>
        <w:t>1</w:t>
      </w:r>
      <w:r w:rsidRPr="006955E2">
        <w:rPr>
          <w:rFonts w:hint="eastAsia"/>
          <w:iCs/>
          <w:color w:val="FF0000"/>
        </w:rPr>
        <w:t>，並逐步完成下面的程式設計：</w:t>
      </w:r>
    </w:p>
    <w:p w14:paraId="37D3FA73" w14:textId="77777777" w:rsidR="00E05959" w:rsidRPr="006955E2" w:rsidRDefault="00E05959" w:rsidP="00B93884">
      <w:pPr>
        <w:pStyle w:val="JAVA"/>
        <w:numPr>
          <w:ilvl w:val="0"/>
          <w:numId w:val="9"/>
        </w:numPr>
        <w:spacing w:afterLines="30" w:after="72"/>
        <w:ind w:left="907" w:hanging="340"/>
        <w:rPr>
          <w:color w:val="FF0000"/>
          <w:sz w:val="20"/>
        </w:rPr>
      </w:pPr>
      <w:r w:rsidRPr="006955E2">
        <w:rPr>
          <w:rFonts w:hint="eastAsia"/>
          <w:color w:val="FF0000"/>
          <w:sz w:val="20"/>
        </w:rPr>
        <w:lastRenderedPageBreak/>
        <w:t>試在</w:t>
      </w:r>
      <w:r w:rsidRPr="006955E2">
        <w:rPr>
          <w:rFonts w:hint="eastAsia"/>
          <w:color w:val="FF0000"/>
          <w:sz w:val="20"/>
        </w:rPr>
        <w:t>Caaa</w:t>
      </w:r>
      <w:r w:rsidRPr="006955E2">
        <w:rPr>
          <w:rFonts w:hint="eastAsia"/>
          <w:color w:val="FF0000"/>
          <w:sz w:val="20"/>
        </w:rPr>
        <w:t>類別裡加入</w:t>
      </w:r>
      <w:r w:rsidR="00AE0D35" w:rsidRPr="006955E2">
        <w:rPr>
          <w:rFonts w:hint="eastAsia"/>
          <w:color w:val="FF0000"/>
          <w:sz w:val="20"/>
        </w:rPr>
        <w:t>一個</w:t>
      </w:r>
      <w:r w:rsidRPr="006955E2">
        <w:rPr>
          <w:rFonts w:hint="eastAsia"/>
          <w:color w:val="FF0000"/>
          <w:sz w:val="20"/>
        </w:rPr>
        <w:t>沒有引數的</w:t>
      </w:r>
      <w:r w:rsidR="00921EA5" w:rsidRPr="006955E2">
        <w:rPr>
          <w:rFonts w:hint="eastAsia"/>
          <w:color w:val="FF0000"/>
          <w:sz w:val="20"/>
        </w:rPr>
        <w:t>建構子</w:t>
      </w:r>
      <w:r w:rsidRPr="006955E2">
        <w:rPr>
          <w:rFonts w:hint="eastAsia"/>
          <w:color w:val="FF0000"/>
          <w:sz w:val="20"/>
        </w:rPr>
        <w:t>Caaa()</w:t>
      </w:r>
      <w:r w:rsidRPr="006955E2">
        <w:rPr>
          <w:rFonts w:hint="eastAsia"/>
          <w:color w:val="FF0000"/>
          <w:sz w:val="20"/>
        </w:rPr>
        <w:t>，可</w:t>
      </w:r>
      <w:r w:rsidR="00AE0D35" w:rsidRPr="006955E2">
        <w:rPr>
          <w:rFonts w:hint="eastAsia"/>
          <w:color w:val="FF0000"/>
          <w:sz w:val="20"/>
        </w:rPr>
        <w:t>將</w:t>
      </w:r>
      <w:r w:rsidRPr="006955E2">
        <w:rPr>
          <w:rFonts w:hint="eastAsia"/>
          <w:color w:val="FF0000"/>
          <w:sz w:val="20"/>
        </w:rPr>
        <w:t>n1</w:t>
      </w:r>
      <w:r w:rsidRPr="006955E2">
        <w:rPr>
          <w:rFonts w:hint="eastAsia"/>
          <w:color w:val="FF0000"/>
          <w:sz w:val="20"/>
        </w:rPr>
        <w:t>和</w:t>
      </w:r>
      <w:r w:rsidRPr="006955E2">
        <w:rPr>
          <w:rFonts w:hint="eastAsia"/>
          <w:color w:val="FF0000"/>
          <w:sz w:val="20"/>
        </w:rPr>
        <w:t>n2</w:t>
      </w:r>
      <w:r w:rsidR="00AE0D35" w:rsidRPr="006955E2">
        <w:rPr>
          <w:rFonts w:hint="eastAsia"/>
          <w:color w:val="FF0000"/>
          <w:sz w:val="20"/>
        </w:rPr>
        <w:t>的初值</w:t>
      </w:r>
      <w:r w:rsidRPr="006955E2">
        <w:rPr>
          <w:rFonts w:hint="eastAsia"/>
          <w:color w:val="FF0000"/>
          <w:sz w:val="20"/>
        </w:rPr>
        <w:t>設為</w:t>
      </w:r>
      <w:r w:rsidRPr="006955E2">
        <w:rPr>
          <w:rFonts w:hint="eastAsia"/>
          <w:color w:val="FF0000"/>
          <w:sz w:val="20"/>
        </w:rPr>
        <w:t>1</w:t>
      </w:r>
      <w:r w:rsidRPr="006955E2">
        <w:rPr>
          <w:rFonts w:hint="eastAsia"/>
          <w:color w:val="FF0000"/>
          <w:sz w:val="20"/>
        </w:rPr>
        <w:t>。</w:t>
      </w:r>
    </w:p>
    <w:p w14:paraId="37D3FA74" w14:textId="77777777" w:rsidR="00E05959" w:rsidRPr="006955E2" w:rsidRDefault="00E05959" w:rsidP="00B93884">
      <w:pPr>
        <w:pStyle w:val="JAVA"/>
        <w:numPr>
          <w:ilvl w:val="0"/>
          <w:numId w:val="9"/>
        </w:numPr>
        <w:spacing w:afterLines="30" w:after="72"/>
        <w:ind w:left="907" w:hanging="340"/>
        <w:rPr>
          <w:color w:val="FF0000"/>
          <w:sz w:val="20"/>
        </w:rPr>
      </w:pPr>
      <w:r w:rsidRPr="006955E2">
        <w:rPr>
          <w:rFonts w:hint="eastAsia"/>
          <w:color w:val="FF0000"/>
          <w:sz w:val="20"/>
        </w:rPr>
        <w:t>試在</w:t>
      </w:r>
      <w:r w:rsidRPr="006955E2">
        <w:rPr>
          <w:rFonts w:hint="eastAsia"/>
          <w:color w:val="FF0000"/>
          <w:sz w:val="20"/>
        </w:rPr>
        <w:t>Caaa</w:t>
      </w:r>
      <w:r w:rsidRPr="006955E2">
        <w:rPr>
          <w:rFonts w:hint="eastAsia"/>
          <w:color w:val="FF0000"/>
          <w:sz w:val="20"/>
        </w:rPr>
        <w:t>類別裡加入另一個有引數的</w:t>
      </w:r>
      <w:r w:rsidR="00921EA5" w:rsidRPr="006955E2">
        <w:rPr>
          <w:rFonts w:hint="eastAsia"/>
          <w:color w:val="FF0000"/>
          <w:sz w:val="20"/>
        </w:rPr>
        <w:t>建構子</w:t>
      </w:r>
      <w:r w:rsidRPr="006955E2">
        <w:rPr>
          <w:rFonts w:hint="eastAsia"/>
          <w:color w:val="FF0000"/>
          <w:sz w:val="20"/>
        </w:rPr>
        <w:t>Caaa(int a, int b)</w:t>
      </w:r>
      <w:r w:rsidRPr="006955E2">
        <w:rPr>
          <w:rFonts w:hint="eastAsia"/>
          <w:color w:val="FF0000"/>
          <w:sz w:val="20"/>
        </w:rPr>
        <w:t>，它可用來把</w:t>
      </w:r>
      <w:r w:rsidRPr="006955E2">
        <w:rPr>
          <w:rFonts w:hint="eastAsia"/>
          <w:color w:val="FF0000"/>
          <w:sz w:val="20"/>
        </w:rPr>
        <w:t>n1</w:t>
      </w:r>
      <w:r w:rsidRPr="006955E2">
        <w:rPr>
          <w:rFonts w:hint="eastAsia"/>
          <w:color w:val="FF0000"/>
          <w:sz w:val="20"/>
        </w:rPr>
        <w:t>設值為</w:t>
      </w:r>
      <w:r w:rsidRPr="006955E2">
        <w:rPr>
          <w:rFonts w:hint="eastAsia"/>
          <w:color w:val="FF0000"/>
          <w:sz w:val="20"/>
        </w:rPr>
        <w:t>a</w:t>
      </w:r>
      <w:r w:rsidRPr="006955E2">
        <w:rPr>
          <w:rFonts w:hint="eastAsia"/>
          <w:color w:val="FF0000"/>
          <w:sz w:val="20"/>
        </w:rPr>
        <w:t>，把</w:t>
      </w:r>
      <w:r w:rsidRPr="006955E2">
        <w:rPr>
          <w:rFonts w:hint="eastAsia"/>
          <w:color w:val="FF0000"/>
          <w:sz w:val="20"/>
        </w:rPr>
        <w:t>n2</w:t>
      </w:r>
      <w:r w:rsidRPr="006955E2">
        <w:rPr>
          <w:rFonts w:hint="eastAsia"/>
          <w:color w:val="FF0000"/>
          <w:sz w:val="20"/>
        </w:rPr>
        <w:t>設值為</w:t>
      </w:r>
      <w:r w:rsidRPr="006955E2">
        <w:rPr>
          <w:rFonts w:hint="eastAsia"/>
          <w:color w:val="FF0000"/>
          <w:sz w:val="20"/>
        </w:rPr>
        <w:t>b</w:t>
      </w:r>
      <w:r w:rsidRPr="006955E2">
        <w:rPr>
          <w:rFonts w:hint="eastAsia"/>
          <w:color w:val="FF0000"/>
          <w:sz w:val="20"/>
        </w:rPr>
        <w:t>。</w:t>
      </w:r>
      <w:r w:rsidR="008D1677" w:rsidRPr="006955E2">
        <w:rPr>
          <w:rFonts w:hint="eastAsia"/>
          <w:color w:val="FF0000"/>
          <w:sz w:val="20"/>
        </w:rPr>
        <w:t xml:space="preserve"> </w:t>
      </w:r>
    </w:p>
    <w:p w14:paraId="37D3FA75" w14:textId="77777777" w:rsidR="00E05959" w:rsidRPr="006955E2" w:rsidRDefault="00E05959" w:rsidP="00B93884">
      <w:pPr>
        <w:pStyle w:val="JAVA"/>
        <w:numPr>
          <w:ilvl w:val="0"/>
          <w:numId w:val="9"/>
        </w:numPr>
        <w:spacing w:afterLines="30" w:after="72"/>
        <w:ind w:left="907" w:hanging="340"/>
        <w:rPr>
          <w:color w:val="FF0000"/>
          <w:sz w:val="20"/>
        </w:rPr>
      </w:pPr>
      <w:r w:rsidRPr="006955E2">
        <w:rPr>
          <w:rFonts w:hint="eastAsia"/>
          <w:color w:val="FF0000"/>
          <w:sz w:val="20"/>
        </w:rPr>
        <w:t>試在</w:t>
      </w:r>
      <w:r w:rsidRPr="006955E2">
        <w:rPr>
          <w:rFonts w:hint="eastAsia"/>
          <w:color w:val="FF0000"/>
          <w:sz w:val="20"/>
        </w:rPr>
        <w:t>Cbbb</w:t>
      </w:r>
      <w:r w:rsidRPr="006955E2">
        <w:rPr>
          <w:rFonts w:hint="eastAsia"/>
          <w:color w:val="FF0000"/>
          <w:sz w:val="20"/>
        </w:rPr>
        <w:t>類別內加入</w:t>
      </w:r>
      <w:r w:rsidR="00AE0D35" w:rsidRPr="006955E2">
        <w:rPr>
          <w:rFonts w:hint="eastAsia"/>
          <w:color w:val="FF0000"/>
          <w:sz w:val="20"/>
        </w:rPr>
        <w:t>一個</w:t>
      </w:r>
      <w:r w:rsidR="00921EA5" w:rsidRPr="006955E2">
        <w:rPr>
          <w:rFonts w:hint="eastAsia"/>
          <w:color w:val="FF0000"/>
          <w:sz w:val="20"/>
        </w:rPr>
        <w:t>建構子</w:t>
      </w:r>
      <w:r w:rsidRPr="006955E2">
        <w:rPr>
          <w:rFonts w:hint="eastAsia"/>
          <w:color w:val="FF0000"/>
          <w:sz w:val="20"/>
        </w:rPr>
        <w:t>Cbbb(int a, int b)</w:t>
      </w:r>
      <w:r w:rsidRPr="006955E2">
        <w:rPr>
          <w:rFonts w:hint="eastAsia"/>
          <w:color w:val="FF0000"/>
          <w:sz w:val="20"/>
        </w:rPr>
        <w:t>，可用來呼叫父類別的</w:t>
      </w:r>
      <w:r w:rsidR="00921EA5" w:rsidRPr="006955E2">
        <w:rPr>
          <w:rFonts w:hint="eastAsia"/>
          <w:color w:val="FF0000"/>
          <w:sz w:val="20"/>
        </w:rPr>
        <w:t>建構子</w:t>
      </w:r>
      <w:r w:rsidRPr="006955E2">
        <w:rPr>
          <w:rFonts w:hint="eastAsia"/>
          <w:color w:val="FF0000"/>
          <w:sz w:val="20"/>
        </w:rPr>
        <w:t>Caaa(int a, int b)</w:t>
      </w:r>
      <w:r w:rsidRPr="006955E2">
        <w:rPr>
          <w:rFonts w:hint="eastAsia"/>
          <w:color w:val="FF0000"/>
          <w:sz w:val="20"/>
        </w:rPr>
        <w:t>。</w:t>
      </w:r>
      <w:r w:rsidR="00595910" w:rsidRPr="006955E2">
        <w:rPr>
          <w:rFonts w:hint="eastAsia"/>
          <w:color w:val="FF0000"/>
          <w:sz w:val="20"/>
        </w:rPr>
        <w:t>另外，也請加入一個沒有引數的建構子</w:t>
      </w:r>
      <w:r w:rsidR="00595910" w:rsidRPr="006955E2">
        <w:rPr>
          <w:rFonts w:hint="eastAsia"/>
          <w:color w:val="FF0000"/>
          <w:sz w:val="20"/>
        </w:rPr>
        <w:t>Cbbb</w:t>
      </w:r>
      <w:r w:rsidR="00595910" w:rsidRPr="006955E2">
        <w:rPr>
          <w:color w:val="FF0000"/>
          <w:sz w:val="20"/>
        </w:rPr>
        <w:t>()</w:t>
      </w:r>
      <w:r w:rsidR="00595910" w:rsidRPr="006955E2">
        <w:rPr>
          <w:color w:val="FF0000"/>
          <w:sz w:val="20"/>
        </w:rPr>
        <w:t>，他應會</w:t>
      </w:r>
      <w:r w:rsidR="008E377C" w:rsidRPr="006955E2">
        <w:rPr>
          <w:color w:val="FF0000"/>
          <w:sz w:val="20"/>
        </w:rPr>
        <w:t>自動呼叫</w:t>
      </w:r>
      <w:r w:rsidR="008E377C" w:rsidRPr="006955E2">
        <w:rPr>
          <w:rFonts w:hint="eastAsia"/>
          <w:color w:val="FF0000"/>
          <w:sz w:val="20"/>
        </w:rPr>
        <w:t>父類別沒有引數的建構子</w:t>
      </w:r>
      <w:r w:rsidR="008E377C" w:rsidRPr="006955E2">
        <w:rPr>
          <w:rFonts w:hint="eastAsia"/>
          <w:color w:val="FF0000"/>
          <w:sz w:val="20"/>
        </w:rPr>
        <w:t>Caaa()</w:t>
      </w:r>
      <w:r w:rsidR="008E377C" w:rsidRPr="006955E2">
        <w:rPr>
          <w:rFonts w:hint="eastAsia"/>
          <w:color w:val="FF0000"/>
          <w:sz w:val="20"/>
        </w:rPr>
        <w:t>。</w:t>
      </w:r>
    </w:p>
    <w:p w14:paraId="37D3FA76" w14:textId="77777777" w:rsidR="00AE0D35" w:rsidRPr="006955E2" w:rsidRDefault="00AE0D35" w:rsidP="00AE0D35">
      <w:pPr>
        <w:pStyle w:val="J7"/>
        <w:tabs>
          <w:tab w:val="clear" w:pos="426"/>
          <w:tab w:val="clear" w:pos="840"/>
        </w:tabs>
        <w:spacing w:after="72"/>
        <w:ind w:hanging="414"/>
        <w:rPr>
          <w:iCs/>
          <w:color w:val="FF0000"/>
        </w:rPr>
      </w:pPr>
      <w:r w:rsidRPr="006955E2">
        <w:rPr>
          <w:rFonts w:hint="eastAsia"/>
          <w:iCs/>
          <w:color w:val="FF0000"/>
        </w:rPr>
        <w:t>於本題中，若於</w:t>
      </w:r>
      <w:r w:rsidRPr="006955E2">
        <w:rPr>
          <w:rFonts w:hint="eastAsia"/>
          <w:iCs/>
          <w:color w:val="FF0000"/>
        </w:rPr>
        <w:t xml:space="preserve">main() </w:t>
      </w:r>
      <w:r w:rsidRPr="006955E2">
        <w:rPr>
          <w:rFonts w:hint="eastAsia"/>
          <w:iCs/>
          <w:color w:val="FF0000"/>
        </w:rPr>
        <w:t>裡撰寫如下左邊的程式碼，應該可以得到右邊的結果：</w:t>
      </w:r>
    </w:p>
    <w:tbl>
      <w:tblPr>
        <w:tblStyle w:val="10"/>
        <w:tblW w:w="6943" w:type="dxa"/>
        <w:tblInd w:w="6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3325"/>
        <w:gridCol w:w="3618"/>
      </w:tblGrid>
      <w:tr w:rsidR="006955E2" w:rsidRPr="006955E2" w14:paraId="37D3FA7E" w14:textId="77777777" w:rsidTr="00E06DD3">
        <w:trPr>
          <w:trHeight w:val="1187"/>
        </w:trPr>
        <w:tc>
          <w:tcPr>
            <w:tcW w:w="3325" w:type="dxa"/>
            <w:tcBorders>
              <w:top w:val="nil"/>
            </w:tcBorders>
          </w:tcPr>
          <w:p w14:paraId="37D3FA77" w14:textId="77777777" w:rsidR="00AE0D35" w:rsidRPr="006955E2" w:rsidRDefault="00AE0D35" w:rsidP="00AE0D35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>Cbbb b1=new Cbbb();</w:t>
            </w:r>
          </w:p>
          <w:p w14:paraId="37D3FA78" w14:textId="77777777" w:rsidR="00AE0D35" w:rsidRPr="006955E2" w:rsidRDefault="00AE0D35" w:rsidP="00AE0D35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>Cbbb b2=new Cbbb(3,9);</w:t>
            </w:r>
          </w:p>
          <w:p w14:paraId="37D3FA79" w14:textId="77777777" w:rsidR="00AE0D35" w:rsidRPr="006955E2" w:rsidRDefault="00AE0D35" w:rsidP="00AE0D35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>b1.show();</w:t>
            </w:r>
          </w:p>
          <w:p w14:paraId="37D3FA7A" w14:textId="77777777" w:rsidR="00AE0D35" w:rsidRPr="006955E2" w:rsidRDefault="00AE0D35" w:rsidP="00AE0D35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>b2.show();</w:t>
            </w:r>
          </w:p>
        </w:tc>
        <w:tc>
          <w:tcPr>
            <w:tcW w:w="3618" w:type="dxa"/>
            <w:tcBorders>
              <w:top w:val="nil"/>
            </w:tcBorders>
          </w:tcPr>
          <w:p w14:paraId="37D3FA7B" w14:textId="77777777" w:rsidR="00AE0D35" w:rsidRPr="006955E2" w:rsidRDefault="00AE0D35" w:rsidP="00AE0D35">
            <w:pPr>
              <w:pStyle w:val="J5"/>
              <w:rPr>
                <w:rFonts w:ascii="Courier New" w:hAnsi="Courier New" w:cs="Courier New"/>
                <w:iCs/>
                <w:color w:val="FF0000"/>
              </w:rPr>
            </w:pPr>
            <w:r w:rsidRPr="006955E2">
              <w:rPr>
                <w:rFonts w:ascii="Courier New" w:hAnsi="Courier New" w:cs="Courier New"/>
                <w:iCs/>
                <w:color w:val="FF0000"/>
              </w:rPr>
              <w:t>n1=1, n2=1</w:t>
            </w:r>
          </w:p>
          <w:p w14:paraId="37D3FA7C" w14:textId="77777777" w:rsidR="00AE0D35" w:rsidRPr="006955E2" w:rsidRDefault="00AE0D35" w:rsidP="00AE0D35">
            <w:pPr>
              <w:pStyle w:val="J5"/>
              <w:rPr>
                <w:rFonts w:ascii="Courier New" w:hAnsi="Courier New" w:cs="Courier New"/>
                <w:iCs/>
                <w:color w:val="FF0000"/>
              </w:rPr>
            </w:pPr>
            <w:r w:rsidRPr="006955E2">
              <w:rPr>
                <w:rFonts w:ascii="Courier New" w:hAnsi="Courier New" w:cs="Courier New"/>
                <w:iCs/>
                <w:color w:val="FF0000"/>
              </w:rPr>
              <w:t>n1=3, n2=9</w:t>
            </w:r>
          </w:p>
          <w:p w14:paraId="37D3FA7D" w14:textId="77777777" w:rsidR="00AE0D35" w:rsidRPr="006955E2" w:rsidRDefault="00AE0D35" w:rsidP="00D8016C">
            <w:pPr>
              <w:pStyle w:val="J5"/>
              <w:rPr>
                <w:color w:val="FF0000"/>
              </w:rPr>
            </w:pPr>
          </w:p>
        </w:tc>
      </w:tr>
    </w:tbl>
    <w:p w14:paraId="385081AE" w14:textId="5F76A8AF" w:rsidR="00064DE9" w:rsidRDefault="00064DE9" w:rsidP="00064DE9">
      <w:pPr>
        <w:pStyle w:val="J7"/>
        <w:tabs>
          <w:tab w:val="clear" w:pos="426"/>
          <w:tab w:val="clear" w:pos="840"/>
        </w:tabs>
        <w:spacing w:beforeLines="50" w:before="120" w:after="72"/>
        <w:ind w:left="425" w:firstLine="0"/>
        <w:rPr>
          <w:rFonts w:hint="eastAsia"/>
          <w:iCs/>
          <w:color w:val="FF0000"/>
        </w:rPr>
      </w:pPr>
      <w:r w:rsidRPr="00064DE9">
        <w:rPr>
          <w:iCs/>
          <w:color w:val="FF0000"/>
        </w:rPr>
        <w:lastRenderedPageBreak/>
        <w:drawing>
          <wp:inline distT="0" distB="0" distL="0" distR="0" wp14:anchorId="66322BBF" wp14:editId="2DC526FD">
            <wp:extent cx="3572510" cy="7056755"/>
            <wp:effectExtent l="0" t="0" r="8890" b="0"/>
            <wp:docPr id="1892726283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26283" name="圖片 1" descr="一張含有 文字, 螢幕擷取畫面, 軟體, 多媒體軟體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510" cy="705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FA7F" w14:textId="526CF06E" w:rsidR="00E05959" w:rsidRPr="006955E2" w:rsidRDefault="00E05959" w:rsidP="00E276FC">
      <w:pPr>
        <w:pStyle w:val="J7"/>
        <w:numPr>
          <w:ilvl w:val="0"/>
          <w:numId w:val="12"/>
        </w:numPr>
        <w:tabs>
          <w:tab w:val="clear" w:pos="426"/>
          <w:tab w:val="clear" w:pos="840"/>
        </w:tabs>
        <w:spacing w:beforeLines="50" w:before="120" w:after="72"/>
        <w:ind w:left="425" w:hanging="425"/>
        <w:rPr>
          <w:iCs/>
          <w:color w:val="FF0000"/>
        </w:rPr>
      </w:pPr>
      <w:r w:rsidRPr="006955E2">
        <w:rPr>
          <w:rFonts w:hint="eastAsia"/>
          <w:iCs/>
          <w:color w:val="FF0000"/>
        </w:rPr>
        <w:lastRenderedPageBreak/>
        <w:t>假設有一</w:t>
      </w:r>
      <w:r w:rsidRPr="006955E2">
        <w:rPr>
          <w:rFonts w:hint="eastAsia"/>
          <w:iCs/>
          <w:color w:val="FF0000"/>
        </w:rPr>
        <w:t>Rectangle</w:t>
      </w:r>
      <w:r w:rsidRPr="006955E2">
        <w:rPr>
          <w:rFonts w:hint="eastAsia"/>
          <w:iCs/>
          <w:color w:val="FF0000"/>
        </w:rPr>
        <w:t>類別，用來表示長方形，其資料成員及</w:t>
      </w:r>
      <w:r w:rsidR="00A3502F" w:rsidRPr="006955E2">
        <w:rPr>
          <w:rFonts w:hint="eastAsia"/>
          <w:iCs/>
          <w:color w:val="FF0000"/>
        </w:rPr>
        <w:t>函數成員</w:t>
      </w:r>
      <w:r w:rsidRPr="006955E2">
        <w:rPr>
          <w:rFonts w:hint="eastAsia"/>
          <w:iCs/>
          <w:color w:val="FF0000"/>
        </w:rPr>
        <w:t>如下：</w:t>
      </w:r>
    </w:p>
    <w:tbl>
      <w:tblPr>
        <w:tblStyle w:val="10"/>
        <w:tblW w:w="6943" w:type="dxa"/>
        <w:tblInd w:w="6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406"/>
        <w:gridCol w:w="6537"/>
      </w:tblGrid>
      <w:tr w:rsidR="006955E2" w:rsidRPr="006955E2" w14:paraId="37D3FA92" w14:textId="77777777" w:rsidTr="00E06DD3">
        <w:tc>
          <w:tcPr>
            <w:tcW w:w="406" w:type="dxa"/>
            <w:tcBorders>
              <w:top w:val="nil"/>
            </w:tcBorders>
          </w:tcPr>
          <w:p w14:paraId="37D3FA80" w14:textId="77777777" w:rsidR="00CA3DEC" w:rsidRPr="006955E2" w:rsidRDefault="00CA3DEC" w:rsidP="00CA3DEC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 w:hint="eastAsia"/>
                <w:i/>
                <w:color w:val="FF0000"/>
                <w:sz w:val="19"/>
                <w:szCs w:val="19"/>
              </w:rPr>
              <w:t>01</w:t>
            </w:r>
          </w:p>
          <w:p w14:paraId="37D3FA81" w14:textId="77777777" w:rsidR="00CA3DEC" w:rsidRPr="006955E2" w:rsidRDefault="00CA3DEC" w:rsidP="00CA3DEC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02</w:t>
            </w:r>
          </w:p>
          <w:p w14:paraId="37D3FA82" w14:textId="77777777" w:rsidR="00CA3DEC" w:rsidRPr="006955E2" w:rsidRDefault="00CA3DEC" w:rsidP="00CA3DEC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03</w:t>
            </w:r>
          </w:p>
          <w:p w14:paraId="37D3FA83" w14:textId="77777777" w:rsidR="00CA3DEC" w:rsidRPr="006955E2" w:rsidRDefault="00CA3DEC" w:rsidP="00CA3DEC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04</w:t>
            </w:r>
          </w:p>
          <w:p w14:paraId="37D3FA84" w14:textId="77777777" w:rsidR="00CA3DEC" w:rsidRPr="006955E2" w:rsidRDefault="00CA3DEC" w:rsidP="00CA3DEC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05</w:t>
            </w:r>
          </w:p>
          <w:p w14:paraId="37D3FA85" w14:textId="77777777" w:rsidR="00CA3DEC" w:rsidRPr="006955E2" w:rsidRDefault="00CA3DEC" w:rsidP="00CA3DEC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06</w:t>
            </w:r>
          </w:p>
          <w:p w14:paraId="37D3FA86" w14:textId="77777777" w:rsidR="008C7B81" w:rsidRPr="006955E2" w:rsidRDefault="008C7B81" w:rsidP="00CA3DEC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07</w:t>
            </w:r>
          </w:p>
          <w:p w14:paraId="37D3FA87" w14:textId="77777777" w:rsidR="008C7B81" w:rsidRPr="006955E2" w:rsidRDefault="008C7B81" w:rsidP="00CA3DEC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08</w:t>
            </w:r>
          </w:p>
          <w:p w14:paraId="37D3FA88" w14:textId="77777777" w:rsidR="008C7B81" w:rsidRPr="006955E2" w:rsidRDefault="008C7B81" w:rsidP="00CA3DEC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09</w:t>
            </w:r>
          </w:p>
        </w:tc>
        <w:tc>
          <w:tcPr>
            <w:tcW w:w="6537" w:type="dxa"/>
            <w:tcBorders>
              <w:top w:val="nil"/>
            </w:tcBorders>
          </w:tcPr>
          <w:p w14:paraId="37D3FA89" w14:textId="77777777" w:rsidR="005E3980" w:rsidRPr="006955E2" w:rsidRDefault="008E377C" w:rsidP="005E3980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 xml:space="preserve">class </w:t>
            </w:r>
            <w:r w:rsidR="005E3980" w:rsidRPr="006955E2">
              <w:rPr>
                <w:color w:val="FF0000"/>
              </w:rPr>
              <w:t>Rectangle{</w:t>
            </w:r>
          </w:p>
          <w:p w14:paraId="37D3FA8A" w14:textId="77777777" w:rsidR="005E3980" w:rsidRPr="006955E2" w:rsidRDefault="005E3980" w:rsidP="005E3980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 xml:space="preserve">   private int length;</w:t>
            </w:r>
          </w:p>
          <w:p w14:paraId="37D3FA8B" w14:textId="77777777" w:rsidR="005E3980" w:rsidRPr="006955E2" w:rsidRDefault="005E3980" w:rsidP="005E3980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 xml:space="preserve">   private int width;</w:t>
            </w:r>
          </w:p>
          <w:p w14:paraId="37D3FA8C" w14:textId="77777777" w:rsidR="005E3980" w:rsidRPr="006955E2" w:rsidRDefault="005E3980" w:rsidP="005E3980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 xml:space="preserve">   </w:t>
            </w:r>
          </w:p>
          <w:p w14:paraId="37D3FA8D" w14:textId="77777777" w:rsidR="005E3980" w:rsidRPr="006955E2" w:rsidRDefault="005E3980" w:rsidP="005E3980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 xml:space="preserve">   private void show(){</w:t>
            </w:r>
          </w:p>
          <w:p w14:paraId="37D3FA8E" w14:textId="77777777" w:rsidR="005E3980" w:rsidRPr="006955E2" w:rsidRDefault="005E3980" w:rsidP="005E3980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 xml:space="preserve">       System.out.print("length="+length);</w:t>
            </w:r>
          </w:p>
          <w:p w14:paraId="37D3FA8F" w14:textId="77777777" w:rsidR="005E3980" w:rsidRPr="006955E2" w:rsidRDefault="005E3980" w:rsidP="005E3980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 xml:space="preserve">       System.out.print(", width="+width);</w:t>
            </w:r>
          </w:p>
          <w:p w14:paraId="37D3FA90" w14:textId="77777777" w:rsidR="005E3980" w:rsidRPr="006955E2" w:rsidRDefault="005E3980" w:rsidP="005E3980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 xml:space="preserve">   }</w:t>
            </w:r>
          </w:p>
          <w:p w14:paraId="37D3FA91" w14:textId="77777777" w:rsidR="00CA3DEC" w:rsidRPr="006955E2" w:rsidRDefault="005E3980" w:rsidP="005E3980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>}</w:t>
            </w:r>
          </w:p>
        </w:tc>
      </w:tr>
    </w:tbl>
    <w:p w14:paraId="37D3FA93" w14:textId="77777777" w:rsidR="00E05959" w:rsidRPr="006955E2" w:rsidRDefault="00E05959" w:rsidP="00E276FC">
      <w:pPr>
        <w:pStyle w:val="JAVA"/>
        <w:numPr>
          <w:ilvl w:val="0"/>
          <w:numId w:val="13"/>
        </w:numPr>
        <w:spacing w:beforeLines="30" w:before="72" w:afterLines="30" w:after="72"/>
        <w:ind w:left="907" w:hanging="340"/>
        <w:rPr>
          <w:color w:val="FF0000"/>
          <w:sz w:val="20"/>
        </w:rPr>
      </w:pPr>
      <w:r w:rsidRPr="006955E2">
        <w:rPr>
          <w:rFonts w:hint="eastAsia"/>
          <w:color w:val="FF0000"/>
          <w:sz w:val="20"/>
        </w:rPr>
        <w:t>試在</w:t>
      </w:r>
      <w:r w:rsidRPr="006955E2">
        <w:rPr>
          <w:rFonts w:hint="eastAsia"/>
          <w:color w:val="FF0000"/>
          <w:sz w:val="20"/>
        </w:rPr>
        <w:t>Rectangle</w:t>
      </w:r>
      <w:r w:rsidRPr="006955E2">
        <w:rPr>
          <w:rFonts w:hint="eastAsia"/>
          <w:color w:val="FF0000"/>
          <w:sz w:val="20"/>
        </w:rPr>
        <w:t>類別裡加入一個沒有引數的</w:t>
      </w:r>
      <w:r w:rsidR="00921EA5" w:rsidRPr="006955E2">
        <w:rPr>
          <w:rFonts w:hint="eastAsia"/>
          <w:color w:val="FF0000"/>
          <w:sz w:val="20"/>
        </w:rPr>
        <w:t>建構子</w:t>
      </w:r>
      <w:r w:rsidRPr="006955E2">
        <w:rPr>
          <w:rFonts w:hint="eastAsia"/>
          <w:color w:val="FF0000"/>
          <w:sz w:val="20"/>
        </w:rPr>
        <w:t>Rectangle()</w:t>
      </w:r>
      <w:r w:rsidRPr="006955E2">
        <w:rPr>
          <w:rFonts w:hint="eastAsia"/>
          <w:color w:val="FF0000"/>
          <w:sz w:val="20"/>
        </w:rPr>
        <w:t>，它可用來把</w:t>
      </w:r>
      <w:r w:rsidRPr="006955E2">
        <w:rPr>
          <w:rFonts w:hint="eastAsia"/>
          <w:color w:val="FF0000"/>
          <w:sz w:val="20"/>
        </w:rPr>
        <w:t>length</w:t>
      </w:r>
      <w:r w:rsidRPr="006955E2">
        <w:rPr>
          <w:rFonts w:hint="eastAsia"/>
          <w:color w:val="FF0000"/>
          <w:sz w:val="20"/>
        </w:rPr>
        <w:t>和</w:t>
      </w:r>
      <w:r w:rsidRPr="006955E2">
        <w:rPr>
          <w:rFonts w:hint="eastAsia"/>
          <w:color w:val="FF0000"/>
          <w:sz w:val="20"/>
        </w:rPr>
        <w:t>width</w:t>
      </w:r>
      <w:r w:rsidRPr="006955E2">
        <w:rPr>
          <w:rFonts w:hint="eastAsia"/>
          <w:color w:val="FF0000"/>
          <w:sz w:val="20"/>
        </w:rPr>
        <w:t>設定初值為</w:t>
      </w:r>
      <w:r w:rsidRPr="006955E2">
        <w:rPr>
          <w:rFonts w:hint="eastAsia"/>
          <w:color w:val="FF0000"/>
          <w:sz w:val="20"/>
        </w:rPr>
        <w:t>2</w:t>
      </w:r>
      <w:r w:rsidR="008308F6" w:rsidRPr="006955E2">
        <w:rPr>
          <w:rFonts w:hint="eastAsia"/>
          <w:color w:val="FF0000"/>
          <w:sz w:val="20"/>
        </w:rPr>
        <w:t>，以及</w:t>
      </w:r>
      <w:r w:rsidRPr="006955E2">
        <w:rPr>
          <w:rFonts w:hint="eastAsia"/>
          <w:color w:val="FF0000"/>
          <w:sz w:val="20"/>
        </w:rPr>
        <w:t>另一個有引數的</w:t>
      </w:r>
      <w:r w:rsidR="00921EA5" w:rsidRPr="006955E2">
        <w:rPr>
          <w:rFonts w:hint="eastAsia"/>
          <w:color w:val="FF0000"/>
          <w:sz w:val="20"/>
        </w:rPr>
        <w:t>建構子</w:t>
      </w:r>
      <w:r w:rsidRPr="006955E2">
        <w:rPr>
          <w:rFonts w:hint="eastAsia"/>
          <w:color w:val="FF0000"/>
          <w:sz w:val="20"/>
        </w:rPr>
        <w:t>Rectangle(int l</w:t>
      </w:r>
      <w:r w:rsidR="008308F6" w:rsidRPr="006955E2">
        <w:rPr>
          <w:rFonts w:hint="eastAsia"/>
          <w:color w:val="FF0000"/>
          <w:sz w:val="20"/>
        </w:rPr>
        <w:t>en</w:t>
      </w:r>
      <w:r w:rsidRPr="006955E2">
        <w:rPr>
          <w:rFonts w:hint="eastAsia"/>
          <w:color w:val="FF0000"/>
          <w:sz w:val="20"/>
        </w:rPr>
        <w:t>, int w</w:t>
      </w:r>
      <w:r w:rsidR="008308F6" w:rsidRPr="006955E2">
        <w:rPr>
          <w:color w:val="FF0000"/>
          <w:sz w:val="20"/>
        </w:rPr>
        <w:t>id</w:t>
      </w:r>
      <w:r w:rsidRPr="006955E2">
        <w:rPr>
          <w:rFonts w:hint="eastAsia"/>
          <w:color w:val="FF0000"/>
          <w:sz w:val="20"/>
        </w:rPr>
        <w:t>)</w:t>
      </w:r>
      <w:r w:rsidRPr="006955E2">
        <w:rPr>
          <w:rFonts w:hint="eastAsia"/>
          <w:color w:val="FF0000"/>
          <w:sz w:val="20"/>
        </w:rPr>
        <w:t>，它可用來</w:t>
      </w:r>
      <w:r w:rsidR="008308F6" w:rsidRPr="006955E2">
        <w:rPr>
          <w:rFonts w:hint="eastAsia"/>
          <w:color w:val="FF0000"/>
          <w:sz w:val="20"/>
        </w:rPr>
        <w:t>將</w:t>
      </w:r>
      <w:r w:rsidRPr="006955E2">
        <w:rPr>
          <w:rFonts w:hint="eastAsia"/>
          <w:color w:val="FF0000"/>
          <w:sz w:val="20"/>
        </w:rPr>
        <w:t>length</w:t>
      </w:r>
      <w:r w:rsidRPr="006955E2">
        <w:rPr>
          <w:rFonts w:hint="eastAsia"/>
          <w:color w:val="FF0000"/>
          <w:sz w:val="20"/>
        </w:rPr>
        <w:t>設值為</w:t>
      </w:r>
      <w:r w:rsidRPr="006955E2">
        <w:rPr>
          <w:rFonts w:hint="eastAsia"/>
          <w:color w:val="FF0000"/>
          <w:sz w:val="20"/>
        </w:rPr>
        <w:t>l</w:t>
      </w:r>
      <w:r w:rsidR="008308F6" w:rsidRPr="006955E2">
        <w:rPr>
          <w:color w:val="FF0000"/>
          <w:sz w:val="20"/>
        </w:rPr>
        <w:t>en</w:t>
      </w:r>
      <w:r w:rsidRPr="006955E2">
        <w:rPr>
          <w:rFonts w:hint="eastAsia"/>
          <w:color w:val="FF0000"/>
          <w:sz w:val="20"/>
        </w:rPr>
        <w:t>，把</w:t>
      </w:r>
      <w:r w:rsidRPr="006955E2">
        <w:rPr>
          <w:rFonts w:hint="eastAsia"/>
          <w:color w:val="FF0000"/>
          <w:sz w:val="20"/>
        </w:rPr>
        <w:t>width</w:t>
      </w:r>
      <w:r w:rsidRPr="006955E2">
        <w:rPr>
          <w:rFonts w:hint="eastAsia"/>
          <w:color w:val="FF0000"/>
          <w:sz w:val="20"/>
        </w:rPr>
        <w:t>設值為</w:t>
      </w:r>
      <w:r w:rsidRPr="006955E2">
        <w:rPr>
          <w:rFonts w:hint="eastAsia"/>
          <w:color w:val="FF0000"/>
          <w:sz w:val="20"/>
        </w:rPr>
        <w:t>w</w:t>
      </w:r>
      <w:r w:rsidR="008308F6" w:rsidRPr="006955E2">
        <w:rPr>
          <w:color w:val="FF0000"/>
          <w:sz w:val="20"/>
        </w:rPr>
        <w:t>id</w:t>
      </w:r>
      <w:r w:rsidRPr="006955E2">
        <w:rPr>
          <w:rFonts w:hint="eastAsia"/>
          <w:color w:val="FF0000"/>
          <w:sz w:val="20"/>
        </w:rPr>
        <w:t>。</w:t>
      </w:r>
    </w:p>
    <w:p w14:paraId="37D3FA94" w14:textId="77777777" w:rsidR="00E05959" w:rsidRPr="006955E2" w:rsidRDefault="00E05959" w:rsidP="00B93884">
      <w:pPr>
        <w:pStyle w:val="JAVA"/>
        <w:numPr>
          <w:ilvl w:val="0"/>
          <w:numId w:val="13"/>
        </w:numPr>
        <w:spacing w:afterLines="30" w:after="72"/>
        <w:ind w:left="907" w:hanging="340"/>
        <w:rPr>
          <w:color w:val="FF0000"/>
          <w:sz w:val="20"/>
        </w:rPr>
      </w:pPr>
      <w:r w:rsidRPr="006955E2">
        <w:rPr>
          <w:rFonts w:hint="eastAsia"/>
          <w:color w:val="FF0000"/>
          <w:sz w:val="20"/>
        </w:rPr>
        <w:t>建立一個</w:t>
      </w:r>
      <w:r w:rsidRPr="006955E2">
        <w:rPr>
          <w:rFonts w:hint="eastAsia"/>
          <w:color w:val="FF0000"/>
          <w:sz w:val="20"/>
        </w:rPr>
        <w:t>Data</w:t>
      </w:r>
      <w:r w:rsidRPr="006955E2">
        <w:rPr>
          <w:rFonts w:hint="eastAsia"/>
          <w:color w:val="FF0000"/>
          <w:sz w:val="20"/>
        </w:rPr>
        <w:t>類別，使得</w:t>
      </w:r>
      <w:r w:rsidRPr="006955E2">
        <w:rPr>
          <w:rFonts w:hint="eastAsia"/>
          <w:color w:val="FF0000"/>
          <w:sz w:val="20"/>
        </w:rPr>
        <w:t>Data</w:t>
      </w:r>
      <w:r w:rsidRPr="006955E2">
        <w:rPr>
          <w:rFonts w:hint="eastAsia"/>
          <w:color w:val="FF0000"/>
          <w:sz w:val="20"/>
        </w:rPr>
        <w:t>繼承自</w:t>
      </w:r>
      <w:r w:rsidRPr="006955E2">
        <w:rPr>
          <w:rFonts w:hint="eastAsia"/>
          <w:color w:val="FF0000"/>
          <w:sz w:val="20"/>
        </w:rPr>
        <w:t>Rectangle</w:t>
      </w:r>
      <w:r w:rsidRPr="006955E2">
        <w:rPr>
          <w:rFonts w:hint="eastAsia"/>
          <w:color w:val="FF0000"/>
          <w:sz w:val="20"/>
        </w:rPr>
        <w:t>類別。在</w:t>
      </w:r>
      <w:r w:rsidRPr="006955E2">
        <w:rPr>
          <w:rFonts w:hint="eastAsia"/>
          <w:color w:val="FF0000"/>
          <w:sz w:val="20"/>
        </w:rPr>
        <w:t>Data</w:t>
      </w:r>
      <w:r w:rsidRPr="006955E2">
        <w:rPr>
          <w:rFonts w:hint="eastAsia"/>
          <w:color w:val="FF0000"/>
          <w:sz w:val="20"/>
        </w:rPr>
        <w:t>類別內裡加入</w:t>
      </w:r>
      <w:r w:rsidR="00921EA5" w:rsidRPr="006955E2">
        <w:rPr>
          <w:rFonts w:hint="eastAsia"/>
          <w:color w:val="FF0000"/>
          <w:sz w:val="20"/>
        </w:rPr>
        <w:t>建構子</w:t>
      </w:r>
      <w:r w:rsidRPr="006955E2">
        <w:rPr>
          <w:rFonts w:hint="eastAsia"/>
          <w:color w:val="FF0000"/>
          <w:sz w:val="20"/>
        </w:rPr>
        <w:t>Data(int l</w:t>
      </w:r>
      <w:r w:rsidR="008308F6" w:rsidRPr="006955E2">
        <w:rPr>
          <w:color w:val="FF0000"/>
          <w:sz w:val="20"/>
        </w:rPr>
        <w:t>en</w:t>
      </w:r>
      <w:r w:rsidRPr="006955E2">
        <w:rPr>
          <w:rFonts w:hint="eastAsia"/>
          <w:color w:val="FF0000"/>
          <w:sz w:val="20"/>
        </w:rPr>
        <w:t>, int w</w:t>
      </w:r>
      <w:r w:rsidR="008308F6" w:rsidRPr="006955E2">
        <w:rPr>
          <w:color w:val="FF0000"/>
          <w:sz w:val="20"/>
        </w:rPr>
        <w:t>id</w:t>
      </w:r>
      <w:r w:rsidRPr="006955E2">
        <w:rPr>
          <w:rFonts w:hint="eastAsia"/>
          <w:color w:val="FF0000"/>
          <w:sz w:val="20"/>
        </w:rPr>
        <w:t>)</w:t>
      </w:r>
      <w:r w:rsidRPr="006955E2">
        <w:rPr>
          <w:rFonts w:hint="eastAsia"/>
          <w:color w:val="FF0000"/>
          <w:sz w:val="20"/>
        </w:rPr>
        <w:t>，可用來呼叫父類別的</w:t>
      </w:r>
      <w:r w:rsidR="00921EA5" w:rsidRPr="006955E2">
        <w:rPr>
          <w:rFonts w:hint="eastAsia"/>
          <w:color w:val="FF0000"/>
          <w:sz w:val="20"/>
        </w:rPr>
        <w:t>建構子</w:t>
      </w:r>
      <w:r w:rsidRPr="006955E2">
        <w:rPr>
          <w:rFonts w:hint="eastAsia"/>
          <w:color w:val="FF0000"/>
          <w:sz w:val="20"/>
        </w:rPr>
        <w:t>Rectangle(int l</w:t>
      </w:r>
      <w:r w:rsidR="008308F6" w:rsidRPr="006955E2">
        <w:rPr>
          <w:color w:val="FF0000"/>
          <w:sz w:val="20"/>
        </w:rPr>
        <w:t>en</w:t>
      </w:r>
      <w:r w:rsidRPr="006955E2">
        <w:rPr>
          <w:rFonts w:hint="eastAsia"/>
          <w:color w:val="FF0000"/>
          <w:sz w:val="20"/>
        </w:rPr>
        <w:t>, int w</w:t>
      </w:r>
      <w:r w:rsidR="008308F6" w:rsidRPr="006955E2">
        <w:rPr>
          <w:color w:val="FF0000"/>
          <w:sz w:val="20"/>
        </w:rPr>
        <w:t>id</w:t>
      </w:r>
      <w:r w:rsidRPr="006955E2">
        <w:rPr>
          <w:rFonts w:hint="eastAsia"/>
          <w:color w:val="FF0000"/>
          <w:sz w:val="20"/>
        </w:rPr>
        <w:t>)</w:t>
      </w:r>
      <w:r w:rsidRPr="006955E2">
        <w:rPr>
          <w:rFonts w:hint="eastAsia"/>
          <w:color w:val="FF0000"/>
          <w:sz w:val="20"/>
        </w:rPr>
        <w:t>。</w:t>
      </w:r>
    </w:p>
    <w:p w14:paraId="37D3FA95" w14:textId="77777777" w:rsidR="00E05959" w:rsidRPr="006955E2" w:rsidRDefault="00E05959" w:rsidP="008308F6">
      <w:pPr>
        <w:pStyle w:val="JAVA"/>
        <w:numPr>
          <w:ilvl w:val="0"/>
          <w:numId w:val="13"/>
        </w:numPr>
        <w:spacing w:afterLines="30" w:after="72"/>
        <w:ind w:left="907" w:hanging="340"/>
        <w:rPr>
          <w:color w:val="FF0000"/>
          <w:sz w:val="20"/>
        </w:rPr>
      </w:pPr>
      <w:r w:rsidRPr="006955E2">
        <w:rPr>
          <w:rFonts w:hint="eastAsia"/>
          <w:color w:val="FF0000"/>
          <w:sz w:val="20"/>
        </w:rPr>
        <w:t>加入</w:t>
      </w:r>
      <w:r w:rsidR="008308F6" w:rsidRPr="006955E2">
        <w:rPr>
          <w:color w:val="FF0000"/>
          <w:sz w:val="20"/>
        </w:rPr>
        <w:t xml:space="preserve">void </w:t>
      </w:r>
      <w:r w:rsidRPr="006955E2">
        <w:rPr>
          <w:rFonts w:hint="eastAsia"/>
          <w:color w:val="FF0000"/>
          <w:sz w:val="20"/>
        </w:rPr>
        <w:t xml:space="preserve">area() </w:t>
      </w:r>
      <w:r w:rsidR="006539D2" w:rsidRPr="006955E2">
        <w:rPr>
          <w:rFonts w:hint="eastAsia"/>
          <w:color w:val="FF0000"/>
          <w:sz w:val="20"/>
        </w:rPr>
        <w:t>函數</w:t>
      </w:r>
      <w:r w:rsidRPr="006955E2">
        <w:rPr>
          <w:rFonts w:hint="eastAsia"/>
          <w:color w:val="FF0000"/>
          <w:sz w:val="20"/>
        </w:rPr>
        <w:t>，使得它可以計算、印出長方形面積，同時印出</w:t>
      </w:r>
      <w:r w:rsidRPr="006955E2">
        <w:rPr>
          <w:rFonts w:hint="eastAsia"/>
          <w:color w:val="FF0000"/>
          <w:sz w:val="20"/>
        </w:rPr>
        <w:t>length</w:t>
      </w:r>
      <w:r w:rsidRPr="006955E2">
        <w:rPr>
          <w:rFonts w:hint="eastAsia"/>
          <w:color w:val="FF0000"/>
          <w:sz w:val="20"/>
        </w:rPr>
        <w:t>及</w:t>
      </w:r>
      <w:r w:rsidRPr="006955E2">
        <w:rPr>
          <w:rFonts w:hint="eastAsia"/>
          <w:color w:val="FF0000"/>
          <w:sz w:val="20"/>
        </w:rPr>
        <w:t>width</w:t>
      </w:r>
      <w:r w:rsidRPr="006955E2">
        <w:rPr>
          <w:rFonts w:hint="eastAsia"/>
          <w:color w:val="FF0000"/>
          <w:sz w:val="20"/>
        </w:rPr>
        <w:t>的內容。</w:t>
      </w:r>
    </w:p>
    <w:p w14:paraId="37D3FA96" w14:textId="77777777" w:rsidR="008308F6" w:rsidRPr="006955E2" w:rsidRDefault="008308F6" w:rsidP="008308F6">
      <w:pPr>
        <w:pStyle w:val="J7"/>
        <w:tabs>
          <w:tab w:val="clear" w:pos="426"/>
          <w:tab w:val="clear" w:pos="840"/>
        </w:tabs>
        <w:spacing w:after="72"/>
        <w:ind w:hanging="414"/>
        <w:rPr>
          <w:iCs/>
          <w:color w:val="FF0000"/>
        </w:rPr>
      </w:pPr>
      <w:r w:rsidRPr="006955E2">
        <w:rPr>
          <w:rFonts w:hint="eastAsia"/>
          <w:iCs/>
          <w:color w:val="FF0000"/>
        </w:rPr>
        <w:t>於本題中，若於</w:t>
      </w:r>
      <w:r w:rsidRPr="006955E2">
        <w:rPr>
          <w:rFonts w:hint="eastAsia"/>
          <w:iCs/>
          <w:color w:val="FF0000"/>
        </w:rPr>
        <w:t xml:space="preserve">main() </w:t>
      </w:r>
      <w:r w:rsidRPr="006955E2">
        <w:rPr>
          <w:rFonts w:hint="eastAsia"/>
          <w:iCs/>
          <w:color w:val="FF0000"/>
        </w:rPr>
        <w:t>裡撰寫如下左邊的程式碼，應該可以得到右邊的結果：</w:t>
      </w:r>
    </w:p>
    <w:tbl>
      <w:tblPr>
        <w:tblStyle w:val="10"/>
        <w:tblW w:w="6971" w:type="dxa"/>
        <w:tblInd w:w="6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3325"/>
        <w:gridCol w:w="3646"/>
      </w:tblGrid>
      <w:tr w:rsidR="006955E2" w:rsidRPr="006955E2" w14:paraId="37D3FA9D" w14:textId="77777777" w:rsidTr="00E06DD3">
        <w:trPr>
          <w:trHeight w:val="1187"/>
        </w:trPr>
        <w:tc>
          <w:tcPr>
            <w:tcW w:w="3325" w:type="dxa"/>
            <w:tcBorders>
              <w:top w:val="nil"/>
            </w:tcBorders>
          </w:tcPr>
          <w:p w14:paraId="37D3FA97" w14:textId="77777777" w:rsidR="008308F6" w:rsidRPr="006955E2" w:rsidRDefault="008308F6" w:rsidP="008308F6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>Data obj1=new Data(3,8);</w:t>
            </w:r>
          </w:p>
          <w:p w14:paraId="37D3FA98" w14:textId="77777777" w:rsidR="008308F6" w:rsidRPr="006955E2" w:rsidRDefault="008308F6" w:rsidP="008308F6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>Data obj2=new Data();</w:t>
            </w:r>
          </w:p>
          <w:p w14:paraId="37D3FA99" w14:textId="77777777" w:rsidR="008308F6" w:rsidRPr="006955E2" w:rsidRDefault="008308F6" w:rsidP="008308F6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>obj1.area();</w:t>
            </w:r>
          </w:p>
          <w:p w14:paraId="37D3FA9A" w14:textId="77777777" w:rsidR="005B693A" w:rsidRPr="006955E2" w:rsidRDefault="008308F6" w:rsidP="00DA1E26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>obj2.area();</w:t>
            </w:r>
          </w:p>
        </w:tc>
        <w:tc>
          <w:tcPr>
            <w:tcW w:w="3646" w:type="dxa"/>
            <w:tcBorders>
              <w:top w:val="nil"/>
            </w:tcBorders>
          </w:tcPr>
          <w:p w14:paraId="37D3FA9B" w14:textId="77777777" w:rsidR="008308F6" w:rsidRPr="006955E2" w:rsidRDefault="008308F6" w:rsidP="008308F6">
            <w:pPr>
              <w:pStyle w:val="J5"/>
              <w:rPr>
                <w:rFonts w:ascii="Courier New" w:hAnsi="Courier New" w:cs="Courier New"/>
                <w:iCs/>
                <w:color w:val="FF0000"/>
              </w:rPr>
            </w:pPr>
            <w:r w:rsidRPr="006955E2">
              <w:rPr>
                <w:rFonts w:ascii="Courier New" w:hAnsi="Courier New" w:cs="Courier New"/>
                <w:iCs/>
                <w:color w:val="FF0000"/>
              </w:rPr>
              <w:t>length=3, width=8, area=24</w:t>
            </w:r>
          </w:p>
          <w:p w14:paraId="37D3FA9C" w14:textId="77777777" w:rsidR="008308F6" w:rsidRPr="006955E2" w:rsidRDefault="008308F6" w:rsidP="008308F6">
            <w:pPr>
              <w:pStyle w:val="J5"/>
              <w:rPr>
                <w:color w:val="FF0000"/>
              </w:rPr>
            </w:pPr>
            <w:r w:rsidRPr="006955E2">
              <w:rPr>
                <w:rFonts w:ascii="Courier New" w:hAnsi="Courier New" w:cs="Courier New"/>
                <w:iCs/>
                <w:color w:val="FF0000"/>
              </w:rPr>
              <w:t>length=2, width=2, area=4</w:t>
            </w:r>
          </w:p>
        </w:tc>
      </w:tr>
    </w:tbl>
    <w:p w14:paraId="4E12A159" w14:textId="60962BDF" w:rsidR="00064DE9" w:rsidRDefault="00064DE9" w:rsidP="00064DE9">
      <w:pPr>
        <w:pStyle w:val="J7"/>
        <w:tabs>
          <w:tab w:val="clear" w:pos="426"/>
          <w:tab w:val="clear" w:pos="840"/>
        </w:tabs>
        <w:spacing w:beforeLines="20" w:before="48" w:afterLines="20" w:after="48"/>
        <w:ind w:left="425" w:firstLine="0"/>
        <w:rPr>
          <w:rFonts w:hint="eastAsia"/>
          <w:iCs/>
          <w:color w:val="FF0000"/>
        </w:rPr>
      </w:pPr>
      <w:r w:rsidRPr="00064DE9">
        <w:rPr>
          <w:iCs/>
          <w:color w:val="FF0000"/>
        </w:rPr>
        <w:lastRenderedPageBreak/>
        <w:drawing>
          <wp:inline distT="0" distB="0" distL="0" distR="0" wp14:anchorId="7C1DE4E5" wp14:editId="21E3320F">
            <wp:extent cx="3780155" cy="7056755"/>
            <wp:effectExtent l="0" t="0" r="0" b="0"/>
            <wp:docPr id="1101904886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04886" name="圖片 1" descr="一張含有 文字, 螢幕擷取畫面, 軟體, 多媒體軟體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0155" cy="705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FA9E" w14:textId="147455F7" w:rsidR="007E42D9" w:rsidRPr="006955E2" w:rsidRDefault="00757D89" w:rsidP="00E06DD3">
      <w:pPr>
        <w:pStyle w:val="J7"/>
        <w:numPr>
          <w:ilvl w:val="0"/>
          <w:numId w:val="12"/>
        </w:numPr>
        <w:tabs>
          <w:tab w:val="clear" w:pos="426"/>
          <w:tab w:val="clear" w:pos="840"/>
        </w:tabs>
        <w:spacing w:beforeLines="20" w:before="48" w:afterLines="20" w:after="48"/>
        <w:ind w:left="425" w:hanging="425"/>
        <w:rPr>
          <w:iCs/>
          <w:color w:val="FF0000"/>
        </w:rPr>
      </w:pPr>
      <w:r w:rsidRPr="006955E2">
        <w:rPr>
          <w:rFonts w:hint="eastAsia"/>
          <w:iCs/>
          <w:color w:val="FF0000"/>
        </w:rPr>
        <w:lastRenderedPageBreak/>
        <w:t>下面的程式碼在執行時會有錯誤。請說明錯誤之處並</w:t>
      </w:r>
      <w:r w:rsidR="007E42D9" w:rsidRPr="006955E2">
        <w:rPr>
          <w:rFonts w:hint="eastAsia"/>
          <w:iCs/>
          <w:color w:val="FF0000"/>
        </w:rPr>
        <w:t>修改</w:t>
      </w:r>
      <w:r w:rsidRPr="006955E2">
        <w:rPr>
          <w:rFonts w:hint="eastAsia"/>
          <w:iCs/>
          <w:color w:val="FF0000"/>
        </w:rPr>
        <w:t>它</w:t>
      </w:r>
      <w:r w:rsidR="007E42D9" w:rsidRPr="006955E2">
        <w:rPr>
          <w:rFonts w:hint="eastAsia"/>
          <w:iCs/>
          <w:color w:val="FF0000"/>
        </w:rPr>
        <w:t>，使得第</w:t>
      </w:r>
      <w:r w:rsidRPr="006955E2">
        <w:rPr>
          <w:iCs/>
          <w:color w:val="FF0000"/>
        </w:rPr>
        <w:t>18</w:t>
      </w:r>
      <w:r w:rsidR="007E42D9" w:rsidRPr="006955E2">
        <w:rPr>
          <w:rFonts w:hint="eastAsia"/>
          <w:iCs/>
          <w:color w:val="FF0000"/>
        </w:rPr>
        <w:t>行可以正確執行，且第</w:t>
      </w:r>
      <w:r w:rsidRPr="006955E2">
        <w:rPr>
          <w:iCs/>
          <w:color w:val="FF0000"/>
        </w:rPr>
        <w:t>19</w:t>
      </w:r>
      <w:r w:rsidR="007E42D9" w:rsidRPr="006955E2">
        <w:rPr>
          <w:rFonts w:hint="eastAsia"/>
          <w:iCs/>
          <w:color w:val="FF0000"/>
        </w:rPr>
        <w:t>行的輸出為</w:t>
      </w:r>
      <w:r w:rsidR="007E42D9" w:rsidRPr="006955E2">
        <w:rPr>
          <w:rFonts w:hint="eastAsia"/>
          <w:iCs/>
          <w:color w:val="FF0000"/>
        </w:rPr>
        <w:t>num=2</w:t>
      </w:r>
      <w:r w:rsidR="007E42D9" w:rsidRPr="006955E2">
        <w:rPr>
          <w:rFonts w:hint="eastAsia"/>
          <w:iCs/>
          <w:color w:val="FF0000"/>
        </w:rPr>
        <w:t>。</w:t>
      </w:r>
    </w:p>
    <w:tbl>
      <w:tblPr>
        <w:tblStyle w:val="10"/>
        <w:tblW w:w="6971" w:type="dxa"/>
        <w:tblInd w:w="6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406"/>
        <w:gridCol w:w="6565"/>
      </w:tblGrid>
      <w:tr w:rsidR="006955E2" w:rsidRPr="006955E2" w14:paraId="37D3FAC9" w14:textId="77777777" w:rsidTr="00E06DD3">
        <w:tc>
          <w:tcPr>
            <w:tcW w:w="406" w:type="dxa"/>
            <w:tcBorders>
              <w:top w:val="nil"/>
            </w:tcBorders>
          </w:tcPr>
          <w:p w14:paraId="37D3FA9F" w14:textId="77777777" w:rsidR="00CA3DEC" w:rsidRPr="006955E2" w:rsidRDefault="00CA3DEC" w:rsidP="00CA3DEC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 w:hint="eastAsia"/>
                <w:i/>
                <w:color w:val="FF0000"/>
                <w:sz w:val="19"/>
                <w:szCs w:val="19"/>
              </w:rPr>
              <w:t>01</w:t>
            </w:r>
          </w:p>
          <w:p w14:paraId="37D3FAA0" w14:textId="77777777" w:rsidR="00CA3DEC" w:rsidRPr="006955E2" w:rsidRDefault="00CA3DEC" w:rsidP="00CA3DEC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02</w:t>
            </w:r>
          </w:p>
          <w:p w14:paraId="37D3FAA1" w14:textId="77777777" w:rsidR="00CA3DEC" w:rsidRPr="006955E2" w:rsidRDefault="00CA3DEC" w:rsidP="00CA3DEC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03</w:t>
            </w:r>
          </w:p>
          <w:p w14:paraId="37D3FAA2" w14:textId="77777777" w:rsidR="00CA3DEC" w:rsidRPr="006955E2" w:rsidRDefault="00CA3DEC" w:rsidP="00CA3DEC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04</w:t>
            </w:r>
          </w:p>
          <w:p w14:paraId="37D3FAA3" w14:textId="77777777" w:rsidR="00CA3DEC" w:rsidRPr="006955E2" w:rsidRDefault="00CA3DEC" w:rsidP="00CA3DEC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05</w:t>
            </w:r>
          </w:p>
          <w:p w14:paraId="37D3FAA4" w14:textId="77777777" w:rsidR="00CA3DEC" w:rsidRPr="006955E2" w:rsidRDefault="00CA3DEC" w:rsidP="00CA3DEC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06</w:t>
            </w:r>
          </w:p>
          <w:p w14:paraId="37D3FAA5" w14:textId="77777777" w:rsidR="008C7B81" w:rsidRPr="006955E2" w:rsidRDefault="008C7B81" w:rsidP="00CA3DEC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07</w:t>
            </w:r>
          </w:p>
          <w:p w14:paraId="37D3FAA6" w14:textId="77777777" w:rsidR="008C7B81" w:rsidRPr="006955E2" w:rsidRDefault="008C7B81" w:rsidP="00CA3DEC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08</w:t>
            </w:r>
          </w:p>
          <w:p w14:paraId="37D3FAA7" w14:textId="77777777" w:rsidR="008C7B81" w:rsidRPr="006955E2" w:rsidRDefault="008C7B81" w:rsidP="00CA3DEC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09</w:t>
            </w:r>
          </w:p>
          <w:p w14:paraId="37D3FAA8" w14:textId="77777777" w:rsidR="008C7B81" w:rsidRPr="006955E2" w:rsidRDefault="008C7B81" w:rsidP="00CA3DEC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10</w:t>
            </w:r>
          </w:p>
          <w:p w14:paraId="37D3FAA9" w14:textId="77777777" w:rsidR="008C7B81" w:rsidRPr="006955E2" w:rsidRDefault="008C7B81" w:rsidP="00CA3DEC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11</w:t>
            </w:r>
          </w:p>
          <w:p w14:paraId="37D3FAAA" w14:textId="77777777" w:rsidR="008C7B81" w:rsidRPr="006955E2" w:rsidRDefault="008C7B81" w:rsidP="00CA3DEC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12</w:t>
            </w:r>
          </w:p>
          <w:p w14:paraId="37D3FAAB" w14:textId="77777777" w:rsidR="008C7B81" w:rsidRPr="006955E2" w:rsidRDefault="008C7B81" w:rsidP="00CA3DEC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13</w:t>
            </w:r>
          </w:p>
          <w:p w14:paraId="37D3FAAC" w14:textId="77777777" w:rsidR="008C7B81" w:rsidRPr="006955E2" w:rsidRDefault="008C7B81" w:rsidP="00CA3DEC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14</w:t>
            </w:r>
          </w:p>
          <w:p w14:paraId="37D3FAAD" w14:textId="77777777" w:rsidR="008C7B81" w:rsidRPr="006955E2" w:rsidRDefault="008C7B81" w:rsidP="00CA3DEC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15</w:t>
            </w:r>
          </w:p>
          <w:p w14:paraId="37D3FAAE" w14:textId="77777777" w:rsidR="008C7B81" w:rsidRPr="006955E2" w:rsidRDefault="008C7B81" w:rsidP="00CA3DEC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16</w:t>
            </w:r>
          </w:p>
          <w:p w14:paraId="37D3FAAF" w14:textId="77777777" w:rsidR="008C7B81" w:rsidRPr="006955E2" w:rsidRDefault="008C7B81" w:rsidP="00CA3DEC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17</w:t>
            </w:r>
          </w:p>
          <w:p w14:paraId="37D3FAB0" w14:textId="77777777" w:rsidR="008C7B81" w:rsidRPr="006955E2" w:rsidRDefault="008C7B81" w:rsidP="00CA3DEC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18</w:t>
            </w:r>
          </w:p>
          <w:p w14:paraId="37D3FAB1" w14:textId="77777777" w:rsidR="008C7B81" w:rsidRPr="006955E2" w:rsidRDefault="008C7B81" w:rsidP="00CA3DEC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19</w:t>
            </w:r>
          </w:p>
          <w:p w14:paraId="37D3FAB2" w14:textId="77777777" w:rsidR="008C7B81" w:rsidRPr="006955E2" w:rsidRDefault="008C7B81" w:rsidP="00CA3DEC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20</w:t>
            </w:r>
          </w:p>
          <w:p w14:paraId="37D3FAB3" w14:textId="77777777" w:rsidR="008C7B81" w:rsidRPr="006955E2" w:rsidRDefault="008C7B81" w:rsidP="00CA3DEC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21</w:t>
            </w:r>
          </w:p>
        </w:tc>
        <w:tc>
          <w:tcPr>
            <w:tcW w:w="6565" w:type="dxa"/>
            <w:tcBorders>
              <w:top w:val="nil"/>
            </w:tcBorders>
          </w:tcPr>
          <w:p w14:paraId="37D3FAB4" w14:textId="77777777" w:rsidR="005E3980" w:rsidRPr="006955E2" w:rsidRDefault="005E3980" w:rsidP="005E3980">
            <w:pPr>
              <w:pStyle w:val="J5"/>
              <w:rPr>
                <w:color w:val="FF0000"/>
              </w:rPr>
            </w:pPr>
            <w:r w:rsidRPr="006955E2">
              <w:rPr>
                <w:rFonts w:hint="eastAsia"/>
                <w:color w:val="FF0000"/>
              </w:rPr>
              <w:t>class Caaa</w:t>
            </w:r>
            <w:r w:rsidRPr="006955E2">
              <w:rPr>
                <w:color w:val="FF0000"/>
              </w:rPr>
              <w:t>{</w:t>
            </w:r>
          </w:p>
          <w:p w14:paraId="37D3FAB5" w14:textId="77777777" w:rsidR="005E3980" w:rsidRPr="006955E2" w:rsidRDefault="005E3980" w:rsidP="005E3980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 xml:space="preserve">   private int num;</w:t>
            </w:r>
          </w:p>
          <w:p w14:paraId="37D3FAB6" w14:textId="77777777" w:rsidR="005E3980" w:rsidRPr="006955E2" w:rsidRDefault="005E3980" w:rsidP="005E3980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 xml:space="preserve">   </w:t>
            </w:r>
          </w:p>
          <w:p w14:paraId="37D3FAB7" w14:textId="77777777" w:rsidR="005E3980" w:rsidRPr="006955E2" w:rsidRDefault="005E3980" w:rsidP="005E3980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 xml:space="preserve">   public Caaa(int n){</w:t>
            </w:r>
          </w:p>
          <w:p w14:paraId="37D3FAB8" w14:textId="77777777" w:rsidR="005E3980" w:rsidRPr="006955E2" w:rsidRDefault="005E3980" w:rsidP="005E3980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 xml:space="preserve">   </w:t>
            </w:r>
            <w:r w:rsidRPr="006955E2">
              <w:rPr>
                <w:color w:val="FF0000"/>
              </w:rPr>
              <w:tab/>
              <w:t xml:space="preserve">  num=n;</w:t>
            </w:r>
          </w:p>
          <w:p w14:paraId="37D3FAB9" w14:textId="77777777" w:rsidR="005E3980" w:rsidRPr="006955E2" w:rsidRDefault="005E3980" w:rsidP="005E3980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 xml:space="preserve">   }</w:t>
            </w:r>
          </w:p>
          <w:p w14:paraId="37D3FABA" w14:textId="77777777" w:rsidR="005E3980" w:rsidRPr="006955E2" w:rsidRDefault="005E3980" w:rsidP="005E3980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 xml:space="preserve">   public int get(){</w:t>
            </w:r>
          </w:p>
          <w:p w14:paraId="37D3FABB" w14:textId="77777777" w:rsidR="005E3980" w:rsidRPr="006955E2" w:rsidRDefault="005E3980" w:rsidP="005E3980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 xml:space="preserve">   </w:t>
            </w:r>
            <w:r w:rsidRPr="006955E2">
              <w:rPr>
                <w:color w:val="FF0000"/>
              </w:rPr>
              <w:tab/>
              <w:t xml:space="preserve">  return num;</w:t>
            </w:r>
          </w:p>
          <w:p w14:paraId="37D3FABC" w14:textId="77777777" w:rsidR="005E3980" w:rsidRPr="006955E2" w:rsidRDefault="005E3980" w:rsidP="005E3980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 xml:space="preserve">   }</w:t>
            </w:r>
          </w:p>
          <w:p w14:paraId="37D3FABD" w14:textId="77777777" w:rsidR="00757D89" w:rsidRPr="006955E2" w:rsidRDefault="005E3980" w:rsidP="005E3980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>}</w:t>
            </w:r>
          </w:p>
          <w:p w14:paraId="37D3FABE" w14:textId="77777777" w:rsidR="005E3980" w:rsidRPr="006955E2" w:rsidRDefault="005E3980" w:rsidP="005E3980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>class Cbbb extends Caaa</w:t>
            </w:r>
            <w:r w:rsidRPr="006955E2">
              <w:rPr>
                <w:color w:val="FF0000"/>
              </w:rPr>
              <w:tab/>
              <w:t>{</w:t>
            </w:r>
          </w:p>
          <w:p w14:paraId="37D3FABF" w14:textId="77777777" w:rsidR="005E3980" w:rsidRPr="006955E2" w:rsidRDefault="005E3980" w:rsidP="005E3980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 xml:space="preserve">   public void show(){ </w:t>
            </w:r>
          </w:p>
          <w:p w14:paraId="37D3FAC0" w14:textId="77777777" w:rsidR="005E3980" w:rsidRPr="006955E2" w:rsidRDefault="005E3980" w:rsidP="005E3980">
            <w:pPr>
              <w:pStyle w:val="J5"/>
              <w:rPr>
                <w:color w:val="FF0000"/>
              </w:rPr>
            </w:pPr>
            <w:r w:rsidRPr="006955E2">
              <w:rPr>
                <w:rFonts w:hint="eastAsia"/>
                <w:color w:val="FF0000"/>
              </w:rPr>
              <w:t xml:space="preserve">      System.out.println("num="+get()); </w:t>
            </w:r>
          </w:p>
          <w:p w14:paraId="37D3FAC1" w14:textId="77777777" w:rsidR="005E3980" w:rsidRPr="006955E2" w:rsidRDefault="005E3980" w:rsidP="005E3980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 xml:space="preserve">   }</w:t>
            </w:r>
          </w:p>
          <w:p w14:paraId="37D3FAC2" w14:textId="77777777" w:rsidR="005E3980" w:rsidRPr="006955E2" w:rsidRDefault="005E3980" w:rsidP="005E3980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>}</w:t>
            </w:r>
          </w:p>
          <w:p w14:paraId="37D3FAC3" w14:textId="77777777" w:rsidR="005E3980" w:rsidRPr="006955E2" w:rsidRDefault="005E3980" w:rsidP="005E3980">
            <w:pPr>
              <w:pStyle w:val="J5"/>
              <w:rPr>
                <w:color w:val="FF0000"/>
              </w:rPr>
            </w:pPr>
            <w:r w:rsidRPr="006955E2">
              <w:rPr>
                <w:rFonts w:hint="eastAsia"/>
                <w:color w:val="FF0000"/>
              </w:rPr>
              <w:t xml:space="preserve">public </w:t>
            </w:r>
            <w:r w:rsidRPr="006955E2">
              <w:rPr>
                <w:color w:val="FF0000"/>
              </w:rPr>
              <w:t xml:space="preserve">class </w:t>
            </w:r>
            <w:r w:rsidR="00D8016C" w:rsidRPr="006955E2">
              <w:rPr>
                <w:rFonts w:hint="eastAsia"/>
                <w:color w:val="FF0000"/>
              </w:rPr>
              <w:t>Ex</w:t>
            </w:r>
            <w:r w:rsidRPr="006955E2">
              <w:rPr>
                <w:color w:val="FF0000"/>
              </w:rPr>
              <w:t>10_</w:t>
            </w:r>
            <w:r w:rsidR="00D8016C" w:rsidRPr="006955E2">
              <w:rPr>
                <w:color w:val="FF0000"/>
              </w:rPr>
              <w:t>4</w:t>
            </w:r>
            <w:r w:rsidRPr="006955E2">
              <w:rPr>
                <w:color w:val="FF0000"/>
              </w:rPr>
              <w:t>{</w:t>
            </w:r>
          </w:p>
          <w:p w14:paraId="37D3FAC4" w14:textId="77777777" w:rsidR="005E3980" w:rsidRPr="006955E2" w:rsidRDefault="005E3980" w:rsidP="005E3980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 xml:space="preserve">   public static void main(String</w:t>
            </w:r>
            <w:r w:rsidR="00D8016C" w:rsidRPr="006955E2">
              <w:rPr>
                <w:color w:val="FF0000"/>
              </w:rPr>
              <w:t>[]</w:t>
            </w:r>
            <w:r w:rsidRPr="006955E2">
              <w:rPr>
                <w:color w:val="FF0000"/>
              </w:rPr>
              <w:t xml:space="preserve"> args){</w:t>
            </w:r>
          </w:p>
          <w:p w14:paraId="37D3FAC5" w14:textId="77777777" w:rsidR="005E3980" w:rsidRPr="006955E2" w:rsidRDefault="005E3980" w:rsidP="005E3980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 xml:space="preserve">      Cbbb bb=new Cbbb(</w:t>
            </w:r>
            <w:r w:rsidR="00757D89" w:rsidRPr="006955E2">
              <w:rPr>
                <w:color w:val="FF0000"/>
              </w:rPr>
              <w:t>2</w:t>
            </w:r>
            <w:r w:rsidRPr="006955E2">
              <w:rPr>
                <w:color w:val="FF0000"/>
              </w:rPr>
              <w:t xml:space="preserve">); </w:t>
            </w:r>
          </w:p>
          <w:p w14:paraId="37D3FAC6" w14:textId="77777777" w:rsidR="005E3980" w:rsidRPr="006955E2" w:rsidRDefault="005E3980" w:rsidP="005E3980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 xml:space="preserve">      bb.show();</w:t>
            </w:r>
            <w:r w:rsidRPr="006955E2">
              <w:rPr>
                <w:color w:val="FF0000"/>
              </w:rPr>
              <w:tab/>
            </w:r>
          </w:p>
          <w:p w14:paraId="37D3FAC7" w14:textId="77777777" w:rsidR="005E3980" w:rsidRPr="006955E2" w:rsidRDefault="005E3980" w:rsidP="005E3980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 xml:space="preserve">   }</w:t>
            </w:r>
          </w:p>
          <w:p w14:paraId="37D3FAC8" w14:textId="77777777" w:rsidR="00CA3DEC" w:rsidRPr="006955E2" w:rsidRDefault="005E3980" w:rsidP="005E3980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 xml:space="preserve">}  </w:t>
            </w:r>
          </w:p>
        </w:tc>
      </w:tr>
    </w:tbl>
    <w:p w14:paraId="172B5916" w14:textId="357C94AD" w:rsidR="00064DE9" w:rsidRDefault="00064DE9">
      <w:pPr>
        <w:pStyle w:val="JAVA1"/>
        <w:spacing w:beforeLines="50" w:before="120" w:afterLines="50" w:after="120"/>
        <w:rPr>
          <w:b/>
          <w:color w:val="FFFFFF"/>
          <w:sz w:val="21"/>
          <w:szCs w:val="21"/>
          <w:shd w:val="clear" w:color="auto" w:fill="800080"/>
        </w:rPr>
      </w:pPr>
      <w:r w:rsidRPr="00064DE9">
        <w:rPr>
          <w:b/>
          <w:color w:val="FFFFFF"/>
          <w:sz w:val="21"/>
          <w:szCs w:val="21"/>
          <w:shd w:val="clear" w:color="auto" w:fill="800080"/>
        </w:rPr>
        <w:lastRenderedPageBreak/>
        <w:drawing>
          <wp:inline distT="0" distB="0" distL="0" distR="0" wp14:anchorId="07608E10" wp14:editId="4ED42303">
            <wp:extent cx="4824730" cy="4549140"/>
            <wp:effectExtent l="0" t="0" r="0" b="3810"/>
            <wp:docPr id="1260760911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760911" name="圖片 1" descr="一張含有 文字, 螢幕擷取畫面, 軟體, 多媒體軟體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FACA" w14:textId="0C6EF14A" w:rsidR="0029719E" w:rsidRPr="008C7B81" w:rsidRDefault="0029719E">
      <w:pPr>
        <w:pStyle w:val="JAVA1"/>
        <w:spacing w:beforeLines="50" w:before="120" w:afterLines="50" w:after="120"/>
        <w:rPr>
          <w:b/>
          <w:color w:val="FFFFFF"/>
          <w:sz w:val="21"/>
          <w:szCs w:val="21"/>
          <w:shd w:val="clear" w:color="auto" w:fill="800080"/>
        </w:rPr>
      </w:pPr>
      <w:r w:rsidRPr="008C7B81">
        <w:rPr>
          <w:rFonts w:hint="eastAsia"/>
          <w:b/>
          <w:color w:val="FFFFFF"/>
          <w:sz w:val="21"/>
          <w:szCs w:val="21"/>
          <w:shd w:val="clear" w:color="auto" w:fill="800080"/>
        </w:rPr>
        <w:t xml:space="preserve">10.2 </w:t>
      </w:r>
      <w:r w:rsidR="00845E51" w:rsidRPr="008C7B81">
        <w:rPr>
          <w:rFonts w:hint="eastAsia"/>
          <w:b/>
          <w:color w:val="FFFFFF"/>
          <w:sz w:val="21"/>
          <w:szCs w:val="21"/>
          <w:shd w:val="clear" w:color="auto" w:fill="800080"/>
        </w:rPr>
        <w:t>保護成員</w:t>
      </w:r>
      <w:r w:rsidR="00845E51" w:rsidRPr="008C7B81">
        <w:rPr>
          <w:rFonts w:hint="eastAsia"/>
          <w:b/>
          <w:color w:val="FFFFFF"/>
          <w:sz w:val="21"/>
          <w:szCs w:val="21"/>
          <w:shd w:val="clear" w:color="auto" w:fill="800080"/>
        </w:rPr>
        <w:t xml:space="preserve"> </w:t>
      </w:r>
    </w:p>
    <w:p w14:paraId="37D3FACB" w14:textId="77777777" w:rsidR="00E05959" w:rsidRPr="006955E2" w:rsidRDefault="00E05959" w:rsidP="00E06DD3">
      <w:pPr>
        <w:pStyle w:val="J7"/>
        <w:numPr>
          <w:ilvl w:val="0"/>
          <w:numId w:val="12"/>
        </w:numPr>
        <w:tabs>
          <w:tab w:val="clear" w:pos="426"/>
          <w:tab w:val="clear" w:pos="840"/>
        </w:tabs>
        <w:spacing w:afterLines="20" w:after="48"/>
        <w:ind w:left="425" w:hanging="425"/>
        <w:rPr>
          <w:iCs/>
          <w:color w:val="FF0000"/>
        </w:rPr>
      </w:pPr>
      <w:r w:rsidRPr="006955E2">
        <w:rPr>
          <w:rFonts w:hint="eastAsia"/>
          <w:iCs/>
          <w:color w:val="FF0000"/>
        </w:rPr>
        <w:t>假設有一</w:t>
      </w:r>
      <w:r w:rsidR="00E5079C" w:rsidRPr="006955E2">
        <w:rPr>
          <w:rFonts w:hint="eastAsia"/>
          <w:iCs/>
          <w:color w:val="FF0000"/>
        </w:rPr>
        <w:t>個用來描述三角形的類別</w:t>
      </w:r>
      <w:r w:rsidRPr="006955E2">
        <w:rPr>
          <w:iCs/>
          <w:color w:val="FF0000"/>
        </w:rPr>
        <w:t>Triangl</w:t>
      </w:r>
      <w:r w:rsidRPr="006955E2">
        <w:rPr>
          <w:rFonts w:hint="eastAsia"/>
          <w:iCs/>
          <w:color w:val="FF0000"/>
        </w:rPr>
        <w:t>e</w:t>
      </w:r>
      <w:r w:rsidRPr="006955E2">
        <w:rPr>
          <w:rFonts w:hint="eastAsia"/>
          <w:iCs/>
          <w:color w:val="FF0000"/>
        </w:rPr>
        <w:t>，其資料成員及</w:t>
      </w:r>
      <w:r w:rsidR="00A3502F" w:rsidRPr="006955E2">
        <w:rPr>
          <w:rFonts w:hint="eastAsia"/>
          <w:iCs/>
          <w:color w:val="FF0000"/>
        </w:rPr>
        <w:t>函數成員</w:t>
      </w:r>
      <w:r w:rsidRPr="006955E2">
        <w:rPr>
          <w:rFonts w:hint="eastAsia"/>
          <w:iCs/>
          <w:color w:val="FF0000"/>
        </w:rPr>
        <w:t>如下：</w:t>
      </w:r>
    </w:p>
    <w:tbl>
      <w:tblPr>
        <w:tblStyle w:val="10"/>
        <w:tblW w:w="6971" w:type="dxa"/>
        <w:tblInd w:w="6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406"/>
        <w:gridCol w:w="6565"/>
      </w:tblGrid>
      <w:tr w:rsidR="006955E2" w:rsidRPr="006955E2" w14:paraId="37D3FADC" w14:textId="77777777" w:rsidTr="00E06DD3">
        <w:tc>
          <w:tcPr>
            <w:tcW w:w="406" w:type="dxa"/>
            <w:tcBorders>
              <w:top w:val="nil"/>
            </w:tcBorders>
          </w:tcPr>
          <w:p w14:paraId="37D3FACC" w14:textId="77777777" w:rsidR="00CA3DEC" w:rsidRPr="006955E2" w:rsidRDefault="00CA3DEC" w:rsidP="00CA3DEC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 w:hint="eastAsia"/>
                <w:i/>
                <w:color w:val="FF0000"/>
                <w:sz w:val="19"/>
                <w:szCs w:val="19"/>
              </w:rPr>
              <w:t>01</w:t>
            </w:r>
          </w:p>
          <w:p w14:paraId="37D3FACD" w14:textId="77777777" w:rsidR="00CA3DEC" w:rsidRPr="006955E2" w:rsidRDefault="00CA3DEC" w:rsidP="00CA3DEC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02</w:t>
            </w:r>
          </w:p>
          <w:p w14:paraId="37D3FACE" w14:textId="77777777" w:rsidR="00CA3DEC" w:rsidRPr="006955E2" w:rsidRDefault="00CA3DEC" w:rsidP="00CA3DEC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03</w:t>
            </w:r>
          </w:p>
          <w:p w14:paraId="37D3FACF" w14:textId="77777777" w:rsidR="00CA3DEC" w:rsidRPr="006955E2" w:rsidRDefault="00CA3DEC" w:rsidP="00CA3DEC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04</w:t>
            </w:r>
          </w:p>
          <w:p w14:paraId="37D3FAD0" w14:textId="77777777" w:rsidR="00CA3DEC" w:rsidRPr="006955E2" w:rsidRDefault="00CA3DEC" w:rsidP="00CA3DEC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05</w:t>
            </w:r>
          </w:p>
          <w:p w14:paraId="37D3FAD1" w14:textId="77777777" w:rsidR="00CA3DEC" w:rsidRPr="006955E2" w:rsidRDefault="00CA3DEC" w:rsidP="00CA3DEC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06</w:t>
            </w:r>
          </w:p>
          <w:p w14:paraId="37D3FAD2" w14:textId="77777777" w:rsidR="008C7B81" w:rsidRPr="006955E2" w:rsidRDefault="008C7B81" w:rsidP="00CA3DEC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07</w:t>
            </w:r>
          </w:p>
          <w:p w14:paraId="37D3FAD3" w14:textId="77777777" w:rsidR="008C7B81" w:rsidRPr="006955E2" w:rsidRDefault="008C7B81" w:rsidP="00E06DD3">
            <w:pPr>
              <w:widowControl/>
              <w:spacing w:line="26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08</w:t>
            </w:r>
          </w:p>
        </w:tc>
        <w:tc>
          <w:tcPr>
            <w:tcW w:w="6565" w:type="dxa"/>
            <w:tcBorders>
              <w:top w:val="nil"/>
            </w:tcBorders>
          </w:tcPr>
          <w:p w14:paraId="37D3FAD4" w14:textId="77777777" w:rsidR="005E3980" w:rsidRPr="006955E2" w:rsidRDefault="005E3980" w:rsidP="005E3980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>class Triangle{</w:t>
            </w:r>
          </w:p>
          <w:p w14:paraId="37D3FAD5" w14:textId="77777777" w:rsidR="005E3980" w:rsidRPr="006955E2" w:rsidRDefault="005E3980" w:rsidP="005E3980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 xml:space="preserve">   protected int base;   </w:t>
            </w:r>
          </w:p>
          <w:p w14:paraId="37D3FAD6" w14:textId="77777777" w:rsidR="005E3980" w:rsidRPr="006955E2" w:rsidRDefault="005E3980" w:rsidP="005E3980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 xml:space="preserve">   protected int height;</w:t>
            </w:r>
          </w:p>
          <w:p w14:paraId="37D3FAD7" w14:textId="77777777" w:rsidR="005E3980" w:rsidRPr="006955E2" w:rsidRDefault="005E3980" w:rsidP="00E06DD3">
            <w:pPr>
              <w:pStyle w:val="J5"/>
              <w:spacing w:line="260" w:lineRule="exact"/>
              <w:rPr>
                <w:color w:val="FF0000"/>
              </w:rPr>
            </w:pPr>
            <w:r w:rsidRPr="006955E2">
              <w:rPr>
                <w:color w:val="FF0000"/>
              </w:rPr>
              <w:t xml:space="preserve">    </w:t>
            </w:r>
          </w:p>
          <w:p w14:paraId="37D3FAD8" w14:textId="77777777" w:rsidR="005E3980" w:rsidRPr="006955E2" w:rsidRDefault="005E3980" w:rsidP="005E3980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 xml:space="preserve">   protected void show(){</w:t>
            </w:r>
          </w:p>
          <w:p w14:paraId="37D3FAD9" w14:textId="77777777" w:rsidR="005E3980" w:rsidRPr="006955E2" w:rsidRDefault="005E3980" w:rsidP="005E3980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 xml:space="preserve">      System.out.println("base="+base+", height="+height);</w:t>
            </w:r>
          </w:p>
          <w:p w14:paraId="37D3FADA" w14:textId="77777777" w:rsidR="005E3980" w:rsidRPr="006955E2" w:rsidRDefault="005E3980" w:rsidP="005E3980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 xml:space="preserve">   }     </w:t>
            </w:r>
          </w:p>
          <w:p w14:paraId="37D3FADB" w14:textId="77777777" w:rsidR="00CA3DEC" w:rsidRPr="006955E2" w:rsidRDefault="005E3980" w:rsidP="005E3980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>}</w:t>
            </w:r>
          </w:p>
        </w:tc>
      </w:tr>
    </w:tbl>
    <w:p w14:paraId="37D3FADD" w14:textId="77777777" w:rsidR="00EC5CF1" w:rsidRPr="006955E2" w:rsidRDefault="00E05959" w:rsidP="00E276FC">
      <w:pPr>
        <w:pStyle w:val="JAVA"/>
        <w:numPr>
          <w:ilvl w:val="0"/>
          <w:numId w:val="14"/>
        </w:numPr>
        <w:spacing w:beforeLines="30" w:before="72" w:afterLines="30" w:after="72"/>
        <w:ind w:left="907" w:hanging="340"/>
        <w:rPr>
          <w:color w:val="FF0000"/>
          <w:sz w:val="20"/>
        </w:rPr>
      </w:pPr>
      <w:r w:rsidRPr="006955E2">
        <w:rPr>
          <w:rFonts w:hint="eastAsia"/>
          <w:color w:val="FF0000"/>
          <w:sz w:val="20"/>
        </w:rPr>
        <w:lastRenderedPageBreak/>
        <w:t>試建立</w:t>
      </w:r>
      <w:r w:rsidRPr="006955E2">
        <w:rPr>
          <w:rFonts w:hint="eastAsia"/>
          <w:color w:val="FF0000"/>
          <w:sz w:val="20"/>
        </w:rPr>
        <w:t>Data</w:t>
      </w:r>
      <w:r w:rsidRPr="006955E2">
        <w:rPr>
          <w:rFonts w:hint="eastAsia"/>
          <w:color w:val="FF0000"/>
          <w:sz w:val="20"/>
        </w:rPr>
        <w:t>類別，繼承自</w:t>
      </w:r>
      <w:r w:rsidRPr="006955E2">
        <w:rPr>
          <w:color w:val="FF0000"/>
          <w:sz w:val="20"/>
        </w:rPr>
        <w:t>Triangle</w:t>
      </w:r>
      <w:r w:rsidRPr="006955E2">
        <w:rPr>
          <w:rFonts w:hint="eastAsia"/>
          <w:color w:val="FF0000"/>
          <w:sz w:val="20"/>
        </w:rPr>
        <w:t>類別</w:t>
      </w:r>
      <w:r w:rsidR="00EC5CF1" w:rsidRPr="006955E2">
        <w:rPr>
          <w:rFonts w:hint="eastAsia"/>
          <w:color w:val="FF0000"/>
          <w:sz w:val="20"/>
        </w:rPr>
        <w:t>，並設計</w:t>
      </w:r>
      <w:r w:rsidR="00EC5CF1" w:rsidRPr="006955E2">
        <w:rPr>
          <w:rFonts w:hint="eastAsia"/>
          <w:color w:val="FF0000"/>
          <w:sz w:val="20"/>
        </w:rPr>
        <w:t>Data</w:t>
      </w:r>
      <w:r w:rsidR="00EC5CF1" w:rsidRPr="006955E2">
        <w:rPr>
          <w:rFonts w:hint="eastAsia"/>
          <w:color w:val="FF0000"/>
          <w:sz w:val="20"/>
        </w:rPr>
        <w:t>的建構子，可將從父類別繼承過來的</w:t>
      </w:r>
      <w:r w:rsidR="00EC5CF1" w:rsidRPr="006955E2">
        <w:rPr>
          <w:rFonts w:hint="eastAsia"/>
          <w:color w:val="FF0000"/>
          <w:sz w:val="20"/>
        </w:rPr>
        <w:t>base</w:t>
      </w:r>
      <w:r w:rsidR="00EC5CF1" w:rsidRPr="006955E2">
        <w:rPr>
          <w:rFonts w:hint="eastAsia"/>
          <w:color w:val="FF0000"/>
          <w:sz w:val="20"/>
        </w:rPr>
        <w:t>與</w:t>
      </w:r>
      <w:r w:rsidR="00EC5CF1" w:rsidRPr="006955E2">
        <w:rPr>
          <w:rFonts w:hint="eastAsia"/>
          <w:color w:val="FF0000"/>
          <w:sz w:val="20"/>
        </w:rPr>
        <w:t>height</w:t>
      </w:r>
      <w:r w:rsidR="00EC5CF1" w:rsidRPr="006955E2">
        <w:rPr>
          <w:rFonts w:hint="eastAsia"/>
          <w:color w:val="FF0000"/>
          <w:sz w:val="20"/>
        </w:rPr>
        <w:t>兩個成員設值。</w:t>
      </w:r>
    </w:p>
    <w:p w14:paraId="37D3FADE" w14:textId="77777777" w:rsidR="00E05959" w:rsidRPr="006955E2" w:rsidRDefault="00E05959" w:rsidP="00085CA9">
      <w:pPr>
        <w:pStyle w:val="JAVA"/>
        <w:numPr>
          <w:ilvl w:val="0"/>
          <w:numId w:val="14"/>
        </w:numPr>
        <w:spacing w:afterLines="30" w:after="72"/>
        <w:ind w:left="907" w:hanging="340"/>
        <w:rPr>
          <w:color w:val="FF0000"/>
          <w:sz w:val="20"/>
        </w:rPr>
      </w:pPr>
      <w:r w:rsidRPr="006955E2">
        <w:rPr>
          <w:rFonts w:hint="eastAsia"/>
          <w:color w:val="FF0000"/>
          <w:sz w:val="20"/>
        </w:rPr>
        <w:t>在</w:t>
      </w:r>
      <w:r w:rsidRPr="006955E2">
        <w:rPr>
          <w:rFonts w:hint="eastAsia"/>
          <w:color w:val="FF0000"/>
          <w:sz w:val="20"/>
        </w:rPr>
        <w:t>Data</w:t>
      </w:r>
      <w:r w:rsidRPr="006955E2">
        <w:rPr>
          <w:rFonts w:hint="eastAsia"/>
          <w:color w:val="FF0000"/>
          <w:sz w:val="20"/>
        </w:rPr>
        <w:t>類別裡</w:t>
      </w:r>
      <w:r w:rsidR="00EC5CF1" w:rsidRPr="006955E2">
        <w:rPr>
          <w:rFonts w:hint="eastAsia"/>
          <w:color w:val="FF0000"/>
          <w:sz w:val="20"/>
        </w:rPr>
        <w:t>設計</w:t>
      </w:r>
      <w:r w:rsidR="0008028B" w:rsidRPr="006955E2">
        <w:rPr>
          <w:rFonts w:hint="eastAsia"/>
          <w:color w:val="FF0000"/>
          <w:sz w:val="20"/>
        </w:rPr>
        <w:t>void</w:t>
      </w:r>
      <w:r w:rsidR="0008028B" w:rsidRPr="006955E2">
        <w:rPr>
          <w:color w:val="FF0000"/>
          <w:sz w:val="20"/>
        </w:rPr>
        <w:t xml:space="preserve"> </w:t>
      </w:r>
      <w:r w:rsidRPr="006955E2">
        <w:rPr>
          <w:rFonts w:hint="eastAsia"/>
          <w:color w:val="FF0000"/>
          <w:sz w:val="20"/>
        </w:rPr>
        <w:t xml:space="preserve">area() </w:t>
      </w:r>
      <w:r w:rsidR="006539D2" w:rsidRPr="006955E2">
        <w:rPr>
          <w:rFonts w:hint="eastAsia"/>
          <w:color w:val="FF0000"/>
          <w:sz w:val="20"/>
        </w:rPr>
        <w:t>函數</w:t>
      </w:r>
      <w:r w:rsidRPr="006955E2">
        <w:rPr>
          <w:rFonts w:hint="eastAsia"/>
          <w:color w:val="FF0000"/>
          <w:sz w:val="20"/>
        </w:rPr>
        <w:t>，</w:t>
      </w:r>
      <w:r w:rsidR="00EC5CF1" w:rsidRPr="006955E2">
        <w:rPr>
          <w:rFonts w:hint="eastAsia"/>
          <w:color w:val="FF0000"/>
          <w:sz w:val="20"/>
        </w:rPr>
        <w:t>它可呼叫父類別的</w:t>
      </w:r>
      <w:r w:rsidRPr="006955E2">
        <w:rPr>
          <w:rFonts w:hint="eastAsia"/>
          <w:color w:val="FF0000"/>
          <w:sz w:val="20"/>
        </w:rPr>
        <w:t xml:space="preserve">show() </w:t>
      </w:r>
      <w:r w:rsidRPr="006955E2">
        <w:rPr>
          <w:rFonts w:hint="eastAsia"/>
          <w:color w:val="FF0000"/>
          <w:sz w:val="20"/>
        </w:rPr>
        <w:t>印出三角形的</w:t>
      </w:r>
      <w:r w:rsidRPr="006955E2">
        <w:rPr>
          <w:rFonts w:hint="eastAsia"/>
          <w:color w:val="FF0000"/>
          <w:sz w:val="20"/>
        </w:rPr>
        <w:t>base</w:t>
      </w:r>
      <w:r w:rsidRPr="006955E2">
        <w:rPr>
          <w:rFonts w:hint="eastAsia"/>
          <w:color w:val="FF0000"/>
          <w:sz w:val="20"/>
        </w:rPr>
        <w:t>及</w:t>
      </w:r>
      <w:r w:rsidRPr="006955E2">
        <w:rPr>
          <w:rFonts w:hint="eastAsia"/>
          <w:color w:val="FF0000"/>
          <w:sz w:val="20"/>
        </w:rPr>
        <w:t>height</w:t>
      </w:r>
      <w:r w:rsidRPr="006955E2">
        <w:rPr>
          <w:rFonts w:hint="eastAsia"/>
          <w:color w:val="FF0000"/>
          <w:sz w:val="20"/>
        </w:rPr>
        <w:t>成員，再印出三角形的面積。</w:t>
      </w:r>
    </w:p>
    <w:p w14:paraId="37D3FADF" w14:textId="77777777" w:rsidR="007101F3" w:rsidRPr="006955E2" w:rsidRDefault="007101F3" w:rsidP="007101F3">
      <w:pPr>
        <w:pStyle w:val="J7"/>
        <w:tabs>
          <w:tab w:val="clear" w:pos="426"/>
          <w:tab w:val="clear" w:pos="840"/>
        </w:tabs>
        <w:spacing w:after="72"/>
        <w:ind w:hanging="420"/>
        <w:rPr>
          <w:iCs/>
          <w:color w:val="FF0000"/>
        </w:rPr>
      </w:pPr>
      <w:r w:rsidRPr="006955E2">
        <w:rPr>
          <w:rFonts w:hint="eastAsia"/>
          <w:iCs/>
          <w:color w:val="FF0000"/>
        </w:rPr>
        <w:t>於本題中，若於</w:t>
      </w:r>
      <w:r w:rsidRPr="006955E2">
        <w:rPr>
          <w:rFonts w:hint="eastAsia"/>
          <w:iCs/>
          <w:color w:val="FF0000"/>
        </w:rPr>
        <w:t xml:space="preserve">main() </w:t>
      </w:r>
      <w:r w:rsidRPr="006955E2">
        <w:rPr>
          <w:rFonts w:hint="eastAsia"/>
          <w:iCs/>
          <w:color w:val="FF0000"/>
        </w:rPr>
        <w:t>裡撰寫如下左邊的程式碼，應該可以得到右邊的結果：</w:t>
      </w:r>
    </w:p>
    <w:tbl>
      <w:tblPr>
        <w:tblStyle w:val="10"/>
        <w:tblW w:w="6943" w:type="dxa"/>
        <w:tblInd w:w="6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3325"/>
        <w:gridCol w:w="3618"/>
      </w:tblGrid>
      <w:tr w:rsidR="006955E2" w:rsidRPr="006955E2" w14:paraId="37D3FAE4" w14:textId="77777777" w:rsidTr="00E06DD3">
        <w:trPr>
          <w:trHeight w:val="699"/>
        </w:trPr>
        <w:tc>
          <w:tcPr>
            <w:tcW w:w="3325" w:type="dxa"/>
            <w:tcBorders>
              <w:top w:val="nil"/>
            </w:tcBorders>
          </w:tcPr>
          <w:p w14:paraId="37D3FAE0" w14:textId="77777777" w:rsidR="007101F3" w:rsidRPr="006955E2" w:rsidRDefault="007101F3" w:rsidP="007101F3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>Data obj=new Data(3,8);</w:t>
            </w:r>
          </w:p>
          <w:p w14:paraId="37D3FAE1" w14:textId="77777777" w:rsidR="007101F3" w:rsidRPr="006955E2" w:rsidRDefault="007101F3" w:rsidP="007101F3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>obj.area();</w:t>
            </w:r>
          </w:p>
        </w:tc>
        <w:tc>
          <w:tcPr>
            <w:tcW w:w="3618" w:type="dxa"/>
            <w:tcBorders>
              <w:top w:val="nil"/>
            </w:tcBorders>
          </w:tcPr>
          <w:p w14:paraId="37D3FAE2" w14:textId="77777777" w:rsidR="007101F3" w:rsidRPr="006955E2" w:rsidRDefault="007101F3" w:rsidP="007101F3">
            <w:pPr>
              <w:pStyle w:val="J5"/>
              <w:rPr>
                <w:rFonts w:ascii="Courier New" w:hAnsi="Courier New" w:cs="Courier New"/>
                <w:iCs/>
                <w:color w:val="FF0000"/>
              </w:rPr>
            </w:pPr>
            <w:r w:rsidRPr="006955E2">
              <w:rPr>
                <w:rFonts w:ascii="Courier New" w:hAnsi="Courier New" w:cs="Courier New"/>
                <w:iCs/>
                <w:color w:val="FF0000"/>
              </w:rPr>
              <w:t>base=3, height=8</w:t>
            </w:r>
          </w:p>
          <w:p w14:paraId="37D3FAE3" w14:textId="77777777" w:rsidR="007101F3" w:rsidRPr="006955E2" w:rsidRDefault="007101F3" w:rsidP="007101F3">
            <w:pPr>
              <w:pStyle w:val="J5"/>
              <w:rPr>
                <w:color w:val="FF0000"/>
              </w:rPr>
            </w:pPr>
            <w:r w:rsidRPr="006955E2">
              <w:rPr>
                <w:rFonts w:ascii="Courier New" w:hAnsi="Courier New" w:cs="Courier New"/>
                <w:iCs/>
                <w:color w:val="FF0000"/>
              </w:rPr>
              <w:t>area= 12.00</w:t>
            </w:r>
          </w:p>
        </w:tc>
      </w:tr>
    </w:tbl>
    <w:p w14:paraId="3A512C6D" w14:textId="39DC6C1A" w:rsidR="00064DE9" w:rsidRDefault="00064DE9" w:rsidP="00064DE9">
      <w:pPr>
        <w:pStyle w:val="J7"/>
        <w:tabs>
          <w:tab w:val="clear" w:pos="426"/>
          <w:tab w:val="clear" w:pos="840"/>
        </w:tabs>
        <w:spacing w:beforeLines="50" w:before="120" w:afterLines="50" w:after="120"/>
        <w:ind w:left="425" w:firstLine="0"/>
        <w:rPr>
          <w:rFonts w:hint="eastAsia"/>
          <w:iCs/>
          <w:color w:val="FF0000"/>
        </w:rPr>
      </w:pPr>
      <w:r w:rsidRPr="00064DE9">
        <w:rPr>
          <w:iCs/>
          <w:color w:val="FF0000"/>
        </w:rPr>
        <w:lastRenderedPageBreak/>
        <w:drawing>
          <wp:inline distT="0" distB="0" distL="0" distR="0" wp14:anchorId="582BEAE0" wp14:editId="27DE6D84">
            <wp:extent cx="4467849" cy="6096851"/>
            <wp:effectExtent l="0" t="0" r="9525" b="0"/>
            <wp:docPr id="916988064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88064" name="圖片 1" descr="一張含有 文字, 螢幕擷取畫面, 軟體, 多媒體軟體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FAE5" w14:textId="68BD1EBD" w:rsidR="0008028B" w:rsidRPr="006955E2" w:rsidRDefault="0087028F" w:rsidP="00AB4AE8">
      <w:pPr>
        <w:pStyle w:val="J7"/>
        <w:numPr>
          <w:ilvl w:val="0"/>
          <w:numId w:val="12"/>
        </w:numPr>
        <w:tabs>
          <w:tab w:val="clear" w:pos="426"/>
          <w:tab w:val="clear" w:pos="840"/>
        </w:tabs>
        <w:spacing w:beforeLines="50" w:before="120" w:afterLines="50" w:after="120"/>
        <w:ind w:left="425" w:hanging="425"/>
        <w:rPr>
          <w:iCs/>
          <w:color w:val="FF0000"/>
        </w:rPr>
      </w:pPr>
      <w:r w:rsidRPr="006955E2">
        <w:rPr>
          <w:rFonts w:hint="eastAsia"/>
          <w:iCs/>
          <w:color w:val="FF0000"/>
        </w:rPr>
        <w:t>試將</w:t>
      </w:r>
      <w:r w:rsidRPr="006955E2">
        <w:rPr>
          <w:rFonts w:hint="eastAsia"/>
          <w:iCs/>
          <w:color w:val="FF0000"/>
        </w:rPr>
        <w:t>C</w:t>
      </w:r>
      <w:r w:rsidRPr="006955E2">
        <w:rPr>
          <w:iCs/>
          <w:color w:val="FF0000"/>
        </w:rPr>
        <w:t>h10_5</w:t>
      </w:r>
      <w:r w:rsidRPr="006955E2">
        <w:rPr>
          <w:iCs/>
          <w:color w:val="FF0000"/>
        </w:rPr>
        <w:t>中，</w:t>
      </w:r>
      <w:r w:rsidR="0008028B" w:rsidRPr="006955E2">
        <w:rPr>
          <w:iCs/>
          <w:color w:val="FF0000"/>
        </w:rPr>
        <w:t>Circle</w:t>
      </w:r>
      <w:r w:rsidR="0008028B" w:rsidRPr="006955E2">
        <w:rPr>
          <w:iCs/>
          <w:color w:val="FF0000"/>
        </w:rPr>
        <w:t>類別裡的成員</w:t>
      </w:r>
      <w:r w:rsidR="0008028B" w:rsidRPr="006955E2">
        <w:rPr>
          <w:iCs/>
          <w:color w:val="FF0000"/>
        </w:rPr>
        <w:t>pi</w:t>
      </w:r>
      <w:r w:rsidR="0008028B" w:rsidRPr="006955E2">
        <w:rPr>
          <w:rFonts w:hint="eastAsia"/>
          <w:iCs/>
          <w:color w:val="FF0000"/>
        </w:rPr>
        <w:t>改為</w:t>
      </w:r>
      <w:r w:rsidR="0008028B" w:rsidRPr="006955E2">
        <w:rPr>
          <w:rFonts w:hint="eastAsia"/>
          <w:iCs/>
          <w:color w:val="FF0000"/>
        </w:rPr>
        <w:t>private</w:t>
      </w:r>
      <w:r w:rsidR="0008028B" w:rsidRPr="006955E2">
        <w:rPr>
          <w:iCs/>
          <w:color w:val="FF0000"/>
        </w:rPr>
        <w:t>，</w:t>
      </w:r>
      <w:r w:rsidR="0008028B" w:rsidRPr="006955E2">
        <w:rPr>
          <w:rFonts w:hint="eastAsia"/>
          <w:iCs/>
          <w:color w:val="FF0000"/>
        </w:rPr>
        <w:t>然後在子類別</w:t>
      </w:r>
      <w:r w:rsidR="0008028B" w:rsidRPr="006955E2">
        <w:rPr>
          <w:rFonts w:hint="eastAsia"/>
          <w:iCs/>
          <w:color w:val="FF0000"/>
        </w:rPr>
        <w:t>Coin</w:t>
      </w:r>
      <w:r w:rsidR="0008028B" w:rsidRPr="006955E2">
        <w:rPr>
          <w:rFonts w:hint="eastAsia"/>
          <w:iCs/>
          <w:color w:val="FF0000"/>
        </w:rPr>
        <w:t>中加入一個函數</w:t>
      </w:r>
      <w:r w:rsidR="0008028B" w:rsidRPr="006955E2">
        <w:rPr>
          <w:rFonts w:hint="eastAsia"/>
          <w:iCs/>
          <w:color w:val="FF0000"/>
        </w:rPr>
        <w:t>void</w:t>
      </w:r>
      <w:r w:rsidR="0008028B" w:rsidRPr="006955E2">
        <w:rPr>
          <w:iCs/>
          <w:color w:val="FF0000"/>
        </w:rPr>
        <w:t xml:space="preserve"> </w:t>
      </w:r>
      <w:r w:rsidR="0008028B" w:rsidRPr="006955E2">
        <w:rPr>
          <w:rFonts w:hint="eastAsia"/>
          <w:iCs/>
          <w:color w:val="FF0000"/>
        </w:rPr>
        <w:t>print</w:t>
      </w:r>
      <w:r w:rsidR="0008028B" w:rsidRPr="006955E2">
        <w:rPr>
          <w:iCs/>
          <w:color w:val="FF0000"/>
        </w:rPr>
        <w:t>_pi()</w:t>
      </w:r>
      <w:r w:rsidR="0008028B" w:rsidRPr="006955E2">
        <w:rPr>
          <w:iCs/>
          <w:color w:val="FF0000"/>
        </w:rPr>
        <w:t>，用來顯示</w:t>
      </w:r>
      <w:r w:rsidR="0008028B" w:rsidRPr="006955E2">
        <w:rPr>
          <w:iCs/>
          <w:color w:val="FF0000"/>
        </w:rPr>
        <w:t>pi</w:t>
      </w:r>
      <w:r w:rsidR="0008028B" w:rsidRPr="006955E2">
        <w:rPr>
          <w:iCs/>
          <w:color w:val="FF0000"/>
        </w:rPr>
        <w:t>的值（提示：您可能需要在</w:t>
      </w:r>
      <w:r w:rsidR="0008028B" w:rsidRPr="006955E2">
        <w:rPr>
          <w:iCs/>
          <w:color w:val="FF0000"/>
        </w:rPr>
        <w:t>Circle</w:t>
      </w:r>
      <w:r w:rsidR="0008028B" w:rsidRPr="006955E2">
        <w:rPr>
          <w:iCs/>
          <w:color w:val="FF0000"/>
        </w:rPr>
        <w:t>類別裡設計一</w:t>
      </w:r>
      <w:r w:rsidR="0008028B" w:rsidRPr="006955E2">
        <w:rPr>
          <w:iCs/>
          <w:color w:val="FF0000"/>
        </w:rPr>
        <w:lastRenderedPageBreak/>
        <w:t>個公有函數</w:t>
      </w:r>
      <w:r w:rsidR="0008028B" w:rsidRPr="006955E2">
        <w:rPr>
          <w:iCs/>
          <w:color w:val="FF0000"/>
        </w:rPr>
        <w:t xml:space="preserve">double get_pi() </w:t>
      </w:r>
      <w:r w:rsidR="0008028B" w:rsidRPr="006955E2">
        <w:rPr>
          <w:iCs/>
          <w:color w:val="FF0000"/>
        </w:rPr>
        <w:t>來傳回</w:t>
      </w:r>
      <w:r w:rsidR="0008028B" w:rsidRPr="006955E2">
        <w:rPr>
          <w:iCs/>
          <w:color w:val="FF0000"/>
        </w:rPr>
        <w:t>pi</w:t>
      </w:r>
      <w:r w:rsidR="0008028B" w:rsidRPr="006955E2">
        <w:rPr>
          <w:iCs/>
          <w:color w:val="FF0000"/>
        </w:rPr>
        <w:t>的值）。</w:t>
      </w:r>
      <w:r w:rsidR="0008028B" w:rsidRPr="006955E2">
        <w:rPr>
          <w:rFonts w:hint="eastAsia"/>
          <w:iCs/>
          <w:color w:val="FF0000"/>
        </w:rPr>
        <w:t>於本題中，若於</w:t>
      </w:r>
      <w:r w:rsidR="0008028B" w:rsidRPr="006955E2">
        <w:rPr>
          <w:rFonts w:hint="eastAsia"/>
          <w:iCs/>
          <w:color w:val="FF0000"/>
        </w:rPr>
        <w:t xml:space="preserve">main() </w:t>
      </w:r>
      <w:r w:rsidR="0008028B" w:rsidRPr="006955E2">
        <w:rPr>
          <w:rFonts w:hint="eastAsia"/>
          <w:iCs/>
          <w:color w:val="FF0000"/>
        </w:rPr>
        <w:t>裡撰寫如下左邊的程式碼，應該可以得到右邊的結果：</w:t>
      </w:r>
    </w:p>
    <w:tbl>
      <w:tblPr>
        <w:tblStyle w:val="10"/>
        <w:tblW w:w="6957" w:type="dxa"/>
        <w:tblInd w:w="6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3325"/>
        <w:gridCol w:w="3632"/>
      </w:tblGrid>
      <w:tr w:rsidR="006955E2" w:rsidRPr="006955E2" w14:paraId="37D3FAEC" w14:textId="77777777" w:rsidTr="00E06DD3">
        <w:trPr>
          <w:trHeight w:val="426"/>
        </w:trPr>
        <w:tc>
          <w:tcPr>
            <w:tcW w:w="3325" w:type="dxa"/>
            <w:tcBorders>
              <w:top w:val="nil"/>
            </w:tcBorders>
          </w:tcPr>
          <w:p w14:paraId="37D3FAE6" w14:textId="77777777" w:rsidR="0008028B" w:rsidRPr="006955E2" w:rsidRDefault="0008028B" w:rsidP="0008028B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 xml:space="preserve">Coin coin=new Coin(2.5,10);  </w:t>
            </w:r>
          </w:p>
          <w:p w14:paraId="37D3FAE7" w14:textId="77777777" w:rsidR="0008028B" w:rsidRPr="006955E2" w:rsidRDefault="0008028B" w:rsidP="0008028B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>coin.show();</w:t>
            </w:r>
          </w:p>
          <w:p w14:paraId="37D3FAE8" w14:textId="77777777" w:rsidR="0008028B" w:rsidRPr="006955E2" w:rsidRDefault="0008028B" w:rsidP="0008028B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>coin.print_pi();</w:t>
            </w:r>
          </w:p>
        </w:tc>
        <w:tc>
          <w:tcPr>
            <w:tcW w:w="3632" w:type="dxa"/>
            <w:tcBorders>
              <w:top w:val="nil"/>
            </w:tcBorders>
          </w:tcPr>
          <w:p w14:paraId="37D3FAE9" w14:textId="77777777" w:rsidR="0008028B" w:rsidRPr="006955E2" w:rsidRDefault="0008028B" w:rsidP="0008028B">
            <w:pPr>
              <w:pStyle w:val="J5"/>
              <w:rPr>
                <w:rFonts w:ascii="Courier New" w:hAnsi="Courier New" w:cs="Courier New"/>
                <w:iCs/>
                <w:color w:val="FF0000"/>
              </w:rPr>
            </w:pPr>
            <w:r w:rsidRPr="006955E2">
              <w:rPr>
                <w:rFonts w:ascii="Courier New" w:hAnsi="Courier New" w:cs="Courier New"/>
                <w:iCs/>
                <w:color w:val="FF0000"/>
              </w:rPr>
              <w:t>radius=2.5, value=10</w:t>
            </w:r>
          </w:p>
          <w:p w14:paraId="37D3FAEA" w14:textId="77777777" w:rsidR="0008028B" w:rsidRPr="006955E2" w:rsidRDefault="0008028B" w:rsidP="0008028B">
            <w:pPr>
              <w:pStyle w:val="J5"/>
              <w:rPr>
                <w:rFonts w:ascii="Courier New" w:hAnsi="Courier New" w:cs="Courier New"/>
                <w:iCs/>
                <w:color w:val="FF0000"/>
              </w:rPr>
            </w:pPr>
            <w:r w:rsidRPr="006955E2">
              <w:rPr>
                <w:rFonts w:ascii="Courier New" w:hAnsi="Courier New" w:cs="Courier New"/>
                <w:iCs/>
                <w:color w:val="FF0000"/>
              </w:rPr>
              <w:t>area= 19.63</w:t>
            </w:r>
          </w:p>
          <w:p w14:paraId="37D3FAEB" w14:textId="77777777" w:rsidR="0008028B" w:rsidRPr="006955E2" w:rsidRDefault="0008028B" w:rsidP="0008028B">
            <w:pPr>
              <w:pStyle w:val="J5"/>
              <w:rPr>
                <w:color w:val="FF0000"/>
              </w:rPr>
            </w:pPr>
            <w:r w:rsidRPr="006955E2">
              <w:rPr>
                <w:rFonts w:ascii="Courier New" w:hAnsi="Courier New" w:cs="Courier New"/>
                <w:iCs/>
                <w:color w:val="FF0000"/>
              </w:rPr>
              <w:t>pi= 3.14</w:t>
            </w:r>
          </w:p>
        </w:tc>
      </w:tr>
    </w:tbl>
    <w:p w14:paraId="14AE33CA" w14:textId="7477A616" w:rsidR="00064DE9" w:rsidRDefault="00064DE9">
      <w:pPr>
        <w:pStyle w:val="JAVA1"/>
        <w:spacing w:beforeLines="50" w:before="120" w:afterLines="50" w:after="120"/>
        <w:rPr>
          <w:b/>
          <w:color w:val="FFFFFF"/>
          <w:sz w:val="21"/>
          <w:szCs w:val="21"/>
          <w:shd w:val="clear" w:color="auto" w:fill="800080"/>
        </w:rPr>
      </w:pPr>
      <w:r w:rsidRPr="00064DE9">
        <w:rPr>
          <w:b/>
          <w:color w:val="FFFFFF"/>
          <w:sz w:val="21"/>
          <w:szCs w:val="21"/>
          <w:shd w:val="clear" w:color="auto" w:fill="800080"/>
        </w:rPr>
        <w:lastRenderedPageBreak/>
        <w:drawing>
          <wp:inline distT="0" distB="0" distL="0" distR="0" wp14:anchorId="2D2B98FF" wp14:editId="7C9943FA">
            <wp:extent cx="4723765" cy="7056755"/>
            <wp:effectExtent l="0" t="0" r="635" b="0"/>
            <wp:docPr id="288840006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40006" name="圖片 1" descr="一張含有 文字, 螢幕擷取畫面, 軟體, 多媒體軟體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705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FAED" w14:textId="423C0C3C" w:rsidR="0029719E" w:rsidRPr="008C7B81" w:rsidRDefault="0029719E">
      <w:pPr>
        <w:pStyle w:val="JAVA1"/>
        <w:spacing w:beforeLines="50" w:before="120" w:afterLines="50" w:after="120"/>
        <w:rPr>
          <w:b/>
          <w:color w:val="FFFFFF"/>
          <w:sz w:val="21"/>
          <w:szCs w:val="21"/>
          <w:shd w:val="clear" w:color="auto" w:fill="800080"/>
        </w:rPr>
      </w:pPr>
      <w:r w:rsidRPr="008C7B81">
        <w:rPr>
          <w:rFonts w:hint="eastAsia"/>
          <w:b/>
          <w:color w:val="FFFFFF"/>
          <w:sz w:val="21"/>
          <w:szCs w:val="21"/>
          <w:shd w:val="clear" w:color="auto" w:fill="800080"/>
        </w:rPr>
        <w:lastRenderedPageBreak/>
        <w:t xml:space="preserve">10.3 </w:t>
      </w:r>
      <w:r w:rsidRPr="008C7B81">
        <w:rPr>
          <w:rFonts w:hint="eastAsia"/>
          <w:b/>
          <w:color w:val="FFFFFF"/>
          <w:sz w:val="21"/>
          <w:szCs w:val="21"/>
          <w:shd w:val="clear" w:color="auto" w:fill="800080"/>
        </w:rPr>
        <w:t>改寫</w:t>
      </w:r>
      <w:r w:rsidRPr="008C7B81">
        <w:rPr>
          <w:rFonts w:hint="eastAsia"/>
          <w:b/>
          <w:color w:val="FFFFFF"/>
          <w:sz w:val="21"/>
          <w:szCs w:val="21"/>
          <w:shd w:val="clear" w:color="auto" w:fill="800080"/>
        </w:rPr>
        <w:t xml:space="preserve"> </w:t>
      </w:r>
    </w:p>
    <w:p w14:paraId="37D3FAEE" w14:textId="77777777" w:rsidR="00E05959" w:rsidRPr="006955E2" w:rsidRDefault="00634261" w:rsidP="00B93884">
      <w:pPr>
        <w:pStyle w:val="J7"/>
        <w:numPr>
          <w:ilvl w:val="0"/>
          <w:numId w:val="12"/>
        </w:numPr>
        <w:tabs>
          <w:tab w:val="clear" w:pos="426"/>
          <w:tab w:val="clear" w:pos="840"/>
        </w:tabs>
        <w:spacing w:after="72"/>
        <w:ind w:left="426" w:hanging="426"/>
        <w:rPr>
          <w:iCs/>
          <w:color w:val="FF0000"/>
        </w:rPr>
      </w:pPr>
      <w:r w:rsidRPr="006955E2">
        <w:rPr>
          <w:rFonts w:hint="eastAsia"/>
          <w:iCs/>
          <w:color w:val="FF0000"/>
        </w:rPr>
        <w:t>試依序</w:t>
      </w:r>
      <w:r w:rsidR="00E05959" w:rsidRPr="006955E2">
        <w:rPr>
          <w:rFonts w:hint="eastAsia"/>
          <w:iCs/>
          <w:color w:val="FF0000"/>
        </w:rPr>
        <w:t>完成下面的程式設計：</w:t>
      </w:r>
    </w:p>
    <w:p w14:paraId="37D3FAEF" w14:textId="77777777" w:rsidR="00E05959" w:rsidRPr="006955E2" w:rsidRDefault="00AB4AE8" w:rsidP="00B93884">
      <w:pPr>
        <w:pStyle w:val="JAVA"/>
        <w:numPr>
          <w:ilvl w:val="0"/>
          <w:numId w:val="15"/>
        </w:numPr>
        <w:spacing w:afterLines="30" w:after="72"/>
        <w:ind w:left="907" w:hanging="340"/>
        <w:rPr>
          <w:color w:val="FF0000"/>
          <w:sz w:val="20"/>
        </w:rPr>
      </w:pPr>
      <w:r w:rsidRPr="006955E2">
        <w:rPr>
          <w:rFonts w:hint="eastAsia"/>
          <w:color w:val="FF0000"/>
          <w:sz w:val="20"/>
        </w:rPr>
        <w:t>試定義</w:t>
      </w:r>
      <w:r w:rsidR="00E05959" w:rsidRPr="006955E2">
        <w:rPr>
          <w:rFonts w:hint="eastAsia"/>
          <w:color w:val="FF0000"/>
          <w:sz w:val="20"/>
        </w:rPr>
        <w:t>類別</w:t>
      </w:r>
      <w:r w:rsidR="00E05959" w:rsidRPr="006955E2">
        <w:rPr>
          <w:rFonts w:hint="eastAsia"/>
          <w:color w:val="FF0000"/>
          <w:sz w:val="20"/>
        </w:rPr>
        <w:t>Caaa</w:t>
      </w:r>
      <w:r w:rsidR="00634261" w:rsidRPr="006955E2">
        <w:rPr>
          <w:rFonts w:hint="eastAsia"/>
          <w:color w:val="FF0000"/>
          <w:sz w:val="20"/>
        </w:rPr>
        <w:t>，內含</w:t>
      </w:r>
      <w:r w:rsidR="00E05959" w:rsidRPr="006955E2">
        <w:rPr>
          <w:color w:val="FF0000"/>
          <w:sz w:val="20"/>
        </w:rPr>
        <w:t>display</w:t>
      </w:r>
      <w:r w:rsidR="00E05959" w:rsidRPr="006955E2">
        <w:rPr>
          <w:rFonts w:hint="eastAsia"/>
          <w:color w:val="FF0000"/>
          <w:sz w:val="20"/>
        </w:rPr>
        <w:t xml:space="preserve">() </w:t>
      </w:r>
      <w:r w:rsidR="006539D2" w:rsidRPr="006955E2">
        <w:rPr>
          <w:rFonts w:hint="eastAsia"/>
          <w:color w:val="FF0000"/>
          <w:sz w:val="20"/>
        </w:rPr>
        <w:t>函數</w:t>
      </w:r>
      <w:r w:rsidR="00634261" w:rsidRPr="006955E2">
        <w:rPr>
          <w:rFonts w:hint="eastAsia"/>
          <w:color w:val="FF0000"/>
          <w:sz w:val="20"/>
        </w:rPr>
        <w:t>，</w:t>
      </w:r>
      <w:r w:rsidR="00E05959" w:rsidRPr="006955E2">
        <w:rPr>
          <w:rFonts w:hint="eastAsia"/>
          <w:color w:val="FF0000"/>
          <w:sz w:val="20"/>
        </w:rPr>
        <w:t>可顯示</w:t>
      </w:r>
      <w:r w:rsidR="00E05959" w:rsidRPr="006955E2">
        <w:rPr>
          <w:rFonts w:hint="eastAsia"/>
          <w:color w:val="FF0000"/>
          <w:sz w:val="20"/>
        </w:rPr>
        <w:t xml:space="preserve"> "printed from Caaa class" </w:t>
      </w:r>
      <w:r w:rsidR="00E05959" w:rsidRPr="006955E2">
        <w:rPr>
          <w:rFonts w:hint="eastAsia"/>
          <w:color w:val="FF0000"/>
          <w:sz w:val="20"/>
        </w:rPr>
        <w:t>字串。</w:t>
      </w:r>
    </w:p>
    <w:p w14:paraId="37D3FAF0" w14:textId="77777777" w:rsidR="00E05959" w:rsidRPr="006955E2" w:rsidRDefault="00634261" w:rsidP="00B93884">
      <w:pPr>
        <w:pStyle w:val="JAVA"/>
        <w:numPr>
          <w:ilvl w:val="0"/>
          <w:numId w:val="15"/>
        </w:numPr>
        <w:spacing w:afterLines="30" w:after="72"/>
        <w:ind w:left="907" w:hanging="340"/>
        <w:rPr>
          <w:color w:val="FF0000"/>
          <w:sz w:val="20"/>
        </w:rPr>
      </w:pPr>
      <w:r w:rsidRPr="006955E2">
        <w:rPr>
          <w:rFonts w:hint="eastAsia"/>
          <w:color w:val="FF0000"/>
          <w:sz w:val="20"/>
        </w:rPr>
        <w:t>試定義</w:t>
      </w:r>
      <w:r w:rsidR="00E05959" w:rsidRPr="006955E2">
        <w:rPr>
          <w:rFonts w:hint="eastAsia"/>
          <w:color w:val="FF0000"/>
          <w:sz w:val="20"/>
        </w:rPr>
        <w:t>子類別</w:t>
      </w:r>
      <w:r w:rsidR="00E05959" w:rsidRPr="006955E2">
        <w:rPr>
          <w:rFonts w:hint="eastAsia"/>
          <w:color w:val="FF0000"/>
          <w:sz w:val="20"/>
        </w:rPr>
        <w:t>Cbbb</w:t>
      </w:r>
      <w:r w:rsidRPr="006955E2">
        <w:rPr>
          <w:rFonts w:hint="eastAsia"/>
          <w:color w:val="FF0000"/>
          <w:sz w:val="20"/>
        </w:rPr>
        <w:t>，它繼承自父類別</w:t>
      </w:r>
      <w:r w:rsidRPr="006955E2">
        <w:rPr>
          <w:rFonts w:hint="eastAsia"/>
          <w:color w:val="FF0000"/>
          <w:sz w:val="20"/>
        </w:rPr>
        <w:t>Caaa</w:t>
      </w:r>
      <w:r w:rsidRPr="006955E2">
        <w:rPr>
          <w:rFonts w:hint="eastAsia"/>
          <w:color w:val="FF0000"/>
          <w:sz w:val="20"/>
        </w:rPr>
        <w:t>。</w:t>
      </w:r>
      <w:r w:rsidRPr="006955E2">
        <w:rPr>
          <w:rFonts w:hint="eastAsia"/>
          <w:color w:val="FF0000"/>
          <w:sz w:val="20"/>
        </w:rPr>
        <w:t>Cbbb</w:t>
      </w:r>
      <w:r w:rsidRPr="006955E2">
        <w:rPr>
          <w:rFonts w:hint="eastAsia"/>
          <w:color w:val="FF0000"/>
          <w:sz w:val="20"/>
        </w:rPr>
        <w:t>裡也有一個</w:t>
      </w:r>
      <w:r w:rsidR="00E05959" w:rsidRPr="006955E2">
        <w:rPr>
          <w:color w:val="FF0000"/>
          <w:sz w:val="20"/>
        </w:rPr>
        <w:t>display</w:t>
      </w:r>
      <w:r w:rsidR="00E05959" w:rsidRPr="006955E2">
        <w:rPr>
          <w:rFonts w:hint="eastAsia"/>
          <w:color w:val="FF0000"/>
          <w:sz w:val="20"/>
        </w:rPr>
        <w:t xml:space="preserve">() </w:t>
      </w:r>
      <w:r w:rsidR="006539D2" w:rsidRPr="006955E2">
        <w:rPr>
          <w:rFonts w:hint="eastAsia"/>
          <w:color w:val="FF0000"/>
          <w:sz w:val="20"/>
        </w:rPr>
        <w:t>函數</w:t>
      </w:r>
      <w:r w:rsidR="00E05959" w:rsidRPr="006955E2">
        <w:rPr>
          <w:rFonts w:hint="eastAsia"/>
          <w:color w:val="FF0000"/>
          <w:sz w:val="20"/>
        </w:rPr>
        <w:t>，可用來顯示出</w:t>
      </w:r>
      <w:r w:rsidR="00E05959" w:rsidRPr="006955E2">
        <w:rPr>
          <w:rFonts w:hint="eastAsia"/>
          <w:color w:val="FF0000"/>
          <w:sz w:val="20"/>
        </w:rPr>
        <w:t xml:space="preserve"> "printed from Cbbb class" </w:t>
      </w:r>
      <w:r w:rsidR="00E05959" w:rsidRPr="006955E2">
        <w:rPr>
          <w:rFonts w:hint="eastAsia"/>
          <w:color w:val="FF0000"/>
          <w:sz w:val="20"/>
        </w:rPr>
        <w:t>字串。</w:t>
      </w:r>
    </w:p>
    <w:p w14:paraId="37D3FAF1" w14:textId="77777777" w:rsidR="00E05959" w:rsidRPr="006955E2" w:rsidRDefault="00E05959" w:rsidP="00B93884">
      <w:pPr>
        <w:pStyle w:val="JAVA"/>
        <w:numPr>
          <w:ilvl w:val="0"/>
          <w:numId w:val="15"/>
        </w:numPr>
        <w:spacing w:afterLines="30" w:after="72"/>
        <w:ind w:left="907" w:hanging="340"/>
        <w:rPr>
          <w:color w:val="FF0000"/>
          <w:sz w:val="20"/>
        </w:rPr>
      </w:pPr>
      <w:r w:rsidRPr="006955E2">
        <w:rPr>
          <w:rFonts w:hint="eastAsia"/>
          <w:color w:val="FF0000"/>
          <w:sz w:val="20"/>
        </w:rPr>
        <w:t>接續</w:t>
      </w:r>
      <w:r w:rsidRPr="006955E2">
        <w:rPr>
          <w:rFonts w:hint="eastAsia"/>
          <w:color w:val="FF0000"/>
          <w:sz w:val="20"/>
        </w:rPr>
        <w:t xml:space="preserve"> (a) </w:t>
      </w:r>
      <w:r w:rsidRPr="006955E2">
        <w:rPr>
          <w:rFonts w:hint="eastAsia"/>
          <w:color w:val="FF0000"/>
          <w:sz w:val="20"/>
        </w:rPr>
        <w:t>與</w:t>
      </w:r>
      <w:r w:rsidRPr="006955E2">
        <w:rPr>
          <w:rFonts w:hint="eastAsia"/>
          <w:color w:val="FF0000"/>
          <w:sz w:val="20"/>
        </w:rPr>
        <w:t xml:space="preserve"> (b)</w:t>
      </w:r>
      <w:r w:rsidRPr="006955E2">
        <w:rPr>
          <w:rFonts w:hint="eastAsia"/>
          <w:color w:val="FF0000"/>
          <w:sz w:val="20"/>
        </w:rPr>
        <w:t>，如果</w:t>
      </w:r>
      <w:r w:rsidR="00634261" w:rsidRPr="006955E2">
        <w:rPr>
          <w:rFonts w:hint="eastAsia"/>
          <w:color w:val="FF0000"/>
          <w:sz w:val="20"/>
        </w:rPr>
        <w:t>在</w:t>
      </w:r>
      <w:r w:rsidR="00634261" w:rsidRPr="006955E2">
        <w:rPr>
          <w:rFonts w:hint="eastAsia"/>
          <w:color w:val="FF0000"/>
          <w:sz w:val="20"/>
        </w:rPr>
        <w:t>main</w:t>
      </w:r>
      <w:r w:rsidR="00634261" w:rsidRPr="006955E2">
        <w:rPr>
          <w:color w:val="FF0000"/>
          <w:sz w:val="20"/>
        </w:rPr>
        <w:t xml:space="preserve">() </w:t>
      </w:r>
      <w:r w:rsidR="00634261" w:rsidRPr="006955E2">
        <w:rPr>
          <w:color w:val="FF0000"/>
          <w:sz w:val="20"/>
        </w:rPr>
        <w:t>函數中</w:t>
      </w:r>
      <w:r w:rsidRPr="006955E2">
        <w:rPr>
          <w:rFonts w:hint="eastAsia"/>
          <w:color w:val="FF0000"/>
          <w:sz w:val="20"/>
        </w:rPr>
        <w:t>以下面的敘述建立物件</w:t>
      </w:r>
      <w:r w:rsidRPr="006955E2">
        <w:rPr>
          <w:rFonts w:hint="eastAsia"/>
          <w:color w:val="FF0000"/>
          <w:sz w:val="20"/>
        </w:rPr>
        <w:t>bb</w:t>
      </w:r>
    </w:p>
    <w:p w14:paraId="37D3FAF2" w14:textId="77777777" w:rsidR="00E05959" w:rsidRPr="006955E2" w:rsidRDefault="00E05959" w:rsidP="00E05959">
      <w:pPr>
        <w:pStyle w:val="JAVA4"/>
        <w:spacing w:beforeLines="50" w:before="120" w:afterLines="50" w:after="120"/>
        <w:ind w:leftChars="352" w:left="845" w:firstLineChars="100" w:firstLine="180"/>
        <w:rPr>
          <w:color w:val="FF0000"/>
        </w:rPr>
      </w:pPr>
      <w:r w:rsidRPr="006955E2">
        <w:rPr>
          <w:color w:val="FF0000"/>
        </w:rPr>
        <w:t xml:space="preserve">      C</w:t>
      </w:r>
      <w:r w:rsidRPr="006955E2">
        <w:rPr>
          <w:rFonts w:hint="eastAsia"/>
          <w:color w:val="FF0000"/>
        </w:rPr>
        <w:t>aaa</w:t>
      </w:r>
      <w:r w:rsidRPr="006955E2">
        <w:rPr>
          <w:color w:val="FF0000"/>
        </w:rPr>
        <w:t xml:space="preserve"> b</w:t>
      </w:r>
      <w:r w:rsidRPr="006955E2">
        <w:rPr>
          <w:rFonts w:hint="eastAsia"/>
          <w:color w:val="FF0000"/>
        </w:rPr>
        <w:t>b</w:t>
      </w:r>
      <w:r w:rsidRPr="006955E2">
        <w:rPr>
          <w:color w:val="FF0000"/>
        </w:rPr>
        <w:t xml:space="preserve">=new Cbbb(); </w:t>
      </w:r>
    </w:p>
    <w:p w14:paraId="37D3FAF3" w14:textId="77777777" w:rsidR="00E05959" w:rsidRPr="006955E2" w:rsidRDefault="00634261" w:rsidP="00634261">
      <w:pPr>
        <w:pStyle w:val="JAVA"/>
        <w:numPr>
          <w:ilvl w:val="0"/>
          <w:numId w:val="0"/>
        </w:numPr>
        <w:spacing w:afterLines="30" w:after="72"/>
        <w:ind w:leftChars="379" w:left="910"/>
        <w:rPr>
          <w:color w:val="FF0000"/>
          <w:sz w:val="20"/>
        </w:rPr>
      </w:pPr>
      <w:r w:rsidRPr="006955E2">
        <w:rPr>
          <w:rFonts w:hint="eastAsia"/>
          <w:color w:val="FF0000"/>
          <w:sz w:val="20"/>
        </w:rPr>
        <w:t>則</w:t>
      </w:r>
      <w:r w:rsidR="00476016" w:rsidRPr="006955E2">
        <w:rPr>
          <w:rFonts w:hint="eastAsia"/>
          <w:color w:val="FF0000"/>
          <w:sz w:val="20"/>
        </w:rPr>
        <w:t>利用</w:t>
      </w:r>
      <w:r w:rsidR="00E05959" w:rsidRPr="006955E2">
        <w:rPr>
          <w:rFonts w:hint="eastAsia"/>
          <w:color w:val="FF0000"/>
          <w:sz w:val="20"/>
        </w:rPr>
        <w:t>物件</w:t>
      </w:r>
      <w:r w:rsidR="00E05959" w:rsidRPr="006955E2">
        <w:rPr>
          <w:rFonts w:hint="eastAsia"/>
          <w:color w:val="FF0000"/>
          <w:sz w:val="20"/>
        </w:rPr>
        <w:t>bb</w:t>
      </w:r>
      <w:r w:rsidR="00E05959" w:rsidRPr="006955E2">
        <w:rPr>
          <w:rFonts w:hint="eastAsia"/>
          <w:color w:val="FF0000"/>
          <w:sz w:val="20"/>
        </w:rPr>
        <w:t>呼叫</w:t>
      </w:r>
      <w:r w:rsidR="00E05959" w:rsidRPr="006955E2">
        <w:rPr>
          <w:color w:val="FF0000"/>
          <w:sz w:val="20"/>
        </w:rPr>
        <w:t>display</w:t>
      </w:r>
      <w:r w:rsidR="00E05959" w:rsidRPr="006955E2">
        <w:rPr>
          <w:rFonts w:hint="eastAsia"/>
          <w:color w:val="FF0000"/>
          <w:sz w:val="20"/>
        </w:rPr>
        <w:t xml:space="preserve">() </w:t>
      </w:r>
      <w:r w:rsidR="006539D2" w:rsidRPr="006955E2">
        <w:rPr>
          <w:rFonts w:hint="eastAsia"/>
          <w:color w:val="FF0000"/>
          <w:sz w:val="20"/>
        </w:rPr>
        <w:t>函數</w:t>
      </w:r>
      <w:r w:rsidR="00E05959" w:rsidRPr="006955E2">
        <w:rPr>
          <w:rFonts w:hint="eastAsia"/>
          <w:color w:val="FF0000"/>
          <w:sz w:val="20"/>
        </w:rPr>
        <w:t>時，是父類別的</w:t>
      </w:r>
      <w:r w:rsidR="00E05959" w:rsidRPr="006955E2">
        <w:rPr>
          <w:color w:val="FF0000"/>
          <w:sz w:val="20"/>
        </w:rPr>
        <w:t>display</w:t>
      </w:r>
      <w:r w:rsidR="00E05959" w:rsidRPr="006955E2">
        <w:rPr>
          <w:rFonts w:hint="eastAsia"/>
          <w:color w:val="FF0000"/>
          <w:sz w:val="20"/>
        </w:rPr>
        <w:t>()</w:t>
      </w:r>
      <w:r w:rsidR="006539D2" w:rsidRPr="006955E2">
        <w:rPr>
          <w:rFonts w:hint="eastAsia"/>
          <w:color w:val="FF0000"/>
          <w:sz w:val="20"/>
        </w:rPr>
        <w:t xml:space="preserve"> </w:t>
      </w:r>
      <w:r w:rsidR="00E05959" w:rsidRPr="006955E2">
        <w:rPr>
          <w:rFonts w:hint="eastAsia"/>
          <w:color w:val="FF0000"/>
          <w:sz w:val="20"/>
        </w:rPr>
        <w:t>會被呼叫，還是子類別的</w:t>
      </w:r>
      <w:r w:rsidR="00E05959" w:rsidRPr="006955E2">
        <w:rPr>
          <w:color w:val="FF0000"/>
          <w:sz w:val="20"/>
        </w:rPr>
        <w:t>display</w:t>
      </w:r>
      <w:r w:rsidR="00E05959" w:rsidRPr="006955E2">
        <w:rPr>
          <w:rFonts w:hint="eastAsia"/>
          <w:color w:val="FF0000"/>
          <w:sz w:val="20"/>
        </w:rPr>
        <w:t>()</w:t>
      </w:r>
      <w:r w:rsidR="006539D2" w:rsidRPr="006955E2">
        <w:rPr>
          <w:rFonts w:hint="eastAsia"/>
          <w:color w:val="FF0000"/>
          <w:sz w:val="20"/>
        </w:rPr>
        <w:t xml:space="preserve"> </w:t>
      </w:r>
      <w:r w:rsidR="00E05959" w:rsidRPr="006955E2">
        <w:rPr>
          <w:rFonts w:hint="eastAsia"/>
          <w:color w:val="FF0000"/>
          <w:sz w:val="20"/>
        </w:rPr>
        <w:t>會被呼叫？</w:t>
      </w:r>
    </w:p>
    <w:p w14:paraId="07BBBFD1" w14:textId="442FD031" w:rsidR="00064DE9" w:rsidRDefault="00064DE9" w:rsidP="00064DE9">
      <w:pPr>
        <w:pStyle w:val="J7"/>
        <w:tabs>
          <w:tab w:val="clear" w:pos="426"/>
          <w:tab w:val="clear" w:pos="840"/>
        </w:tabs>
        <w:spacing w:after="72"/>
        <w:ind w:left="426" w:firstLine="0"/>
        <w:rPr>
          <w:rFonts w:hint="eastAsia"/>
          <w:iCs/>
          <w:color w:val="FF0000"/>
        </w:rPr>
      </w:pPr>
      <w:r w:rsidRPr="00064DE9">
        <w:rPr>
          <w:iCs/>
          <w:color w:val="FF0000"/>
        </w:rPr>
        <w:lastRenderedPageBreak/>
        <w:drawing>
          <wp:inline distT="0" distB="0" distL="0" distR="0" wp14:anchorId="7952AEFB" wp14:editId="740FC273">
            <wp:extent cx="4239217" cy="4934639"/>
            <wp:effectExtent l="0" t="0" r="9525" b="0"/>
            <wp:docPr id="1850620138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620138" name="圖片 1" descr="一張含有 文字, 螢幕擷取畫面, 軟體, 多媒體軟體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FAF4" w14:textId="525AFD7F" w:rsidR="005573EE" w:rsidRPr="006955E2" w:rsidRDefault="005573EE" w:rsidP="00B93884">
      <w:pPr>
        <w:pStyle w:val="J7"/>
        <w:numPr>
          <w:ilvl w:val="0"/>
          <w:numId w:val="12"/>
        </w:numPr>
        <w:tabs>
          <w:tab w:val="clear" w:pos="426"/>
          <w:tab w:val="clear" w:pos="840"/>
        </w:tabs>
        <w:spacing w:after="72"/>
        <w:ind w:left="426" w:hanging="426"/>
        <w:rPr>
          <w:iCs/>
          <w:color w:val="FF0000"/>
        </w:rPr>
      </w:pPr>
      <w:r w:rsidRPr="006955E2">
        <w:rPr>
          <w:rFonts w:hint="eastAsia"/>
          <w:iCs/>
          <w:color w:val="FF0000"/>
        </w:rPr>
        <w:t>請逐行瞭解下面的程式碼，並編譯之。編譯之後，你會得到哪些錯誤？請試著由錯誤訊息中指出錯誤之所在：</w:t>
      </w:r>
    </w:p>
    <w:tbl>
      <w:tblPr>
        <w:tblStyle w:val="10"/>
        <w:tblW w:w="6957" w:type="dxa"/>
        <w:tblInd w:w="6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406"/>
        <w:gridCol w:w="6551"/>
      </w:tblGrid>
      <w:tr w:rsidR="006955E2" w:rsidRPr="006955E2" w14:paraId="37D3FB0B" w14:textId="77777777" w:rsidTr="00E06DD3">
        <w:tc>
          <w:tcPr>
            <w:tcW w:w="406" w:type="dxa"/>
            <w:tcBorders>
              <w:top w:val="nil"/>
            </w:tcBorders>
          </w:tcPr>
          <w:p w14:paraId="37D3FAF5" w14:textId="77777777" w:rsidR="001B7B59" w:rsidRPr="006955E2" w:rsidRDefault="001B7B59" w:rsidP="005D3026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 w:hint="eastAsia"/>
                <w:i/>
                <w:color w:val="FF0000"/>
                <w:sz w:val="19"/>
                <w:szCs w:val="19"/>
              </w:rPr>
              <w:t>01</w:t>
            </w:r>
          </w:p>
          <w:p w14:paraId="37D3FAF6" w14:textId="77777777" w:rsidR="001B7B59" w:rsidRPr="006955E2" w:rsidRDefault="001B7B59" w:rsidP="005D3026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02</w:t>
            </w:r>
          </w:p>
          <w:p w14:paraId="37D3FAF7" w14:textId="77777777" w:rsidR="001B7B59" w:rsidRPr="006955E2" w:rsidRDefault="001B7B59" w:rsidP="005D3026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03</w:t>
            </w:r>
          </w:p>
          <w:p w14:paraId="37D3FAF8" w14:textId="77777777" w:rsidR="001B7B59" w:rsidRPr="006955E2" w:rsidRDefault="001B7B59" w:rsidP="005D3026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04</w:t>
            </w:r>
          </w:p>
          <w:p w14:paraId="37D3FAF9" w14:textId="77777777" w:rsidR="001B7B59" w:rsidRPr="006955E2" w:rsidRDefault="001B7B59" w:rsidP="005D3026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05</w:t>
            </w:r>
          </w:p>
          <w:p w14:paraId="37D3FAFA" w14:textId="77777777" w:rsidR="001B7B59" w:rsidRPr="006955E2" w:rsidRDefault="001B7B59" w:rsidP="005D3026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06</w:t>
            </w:r>
          </w:p>
          <w:p w14:paraId="37D3FAFB" w14:textId="77777777" w:rsidR="008C7B81" w:rsidRPr="006955E2" w:rsidRDefault="008C7B81" w:rsidP="005D3026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07</w:t>
            </w:r>
          </w:p>
          <w:p w14:paraId="37D3FAFC" w14:textId="77777777" w:rsidR="008C7B81" w:rsidRPr="006955E2" w:rsidRDefault="008C7B81" w:rsidP="005D3026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08</w:t>
            </w:r>
          </w:p>
          <w:p w14:paraId="37D3FAFD" w14:textId="77777777" w:rsidR="008C7B81" w:rsidRPr="006955E2" w:rsidRDefault="008C7B81" w:rsidP="005D3026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lastRenderedPageBreak/>
              <w:t>09</w:t>
            </w:r>
          </w:p>
          <w:p w14:paraId="37D3FAFE" w14:textId="77777777" w:rsidR="008C7B81" w:rsidRPr="006955E2" w:rsidRDefault="008C7B81" w:rsidP="005D3026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10</w:t>
            </w:r>
          </w:p>
          <w:p w14:paraId="37D3FAFF" w14:textId="77777777" w:rsidR="008C7B81" w:rsidRPr="006955E2" w:rsidRDefault="003247B1" w:rsidP="005D3026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11</w:t>
            </w:r>
          </w:p>
        </w:tc>
        <w:tc>
          <w:tcPr>
            <w:tcW w:w="6551" w:type="dxa"/>
            <w:tcBorders>
              <w:top w:val="nil"/>
            </w:tcBorders>
          </w:tcPr>
          <w:p w14:paraId="37D3FB00" w14:textId="77777777" w:rsidR="005E3980" w:rsidRPr="006955E2" w:rsidRDefault="005E3980" w:rsidP="005E3980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lastRenderedPageBreak/>
              <w:t>class Caaa{}</w:t>
            </w:r>
          </w:p>
          <w:p w14:paraId="37D3FB01" w14:textId="77777777" w:rsidR="005E3980" w:rsidRPr="006955E2" w:rsidRDefault="005E3980" w:rsidP="005E3980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>class Cbbb extends Caaa{}</w:t>
            </w:r>
          </w:p>
          <w:p w14:paraId="37D3FB02" w14:textId="77777777" w:rsidR="005E3980" w:rsidRPr="006955E2" w:rsidRDefault="005E3980" w:rsidP="005E3980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>class Cccc extends Cbbb{}</w:t>
            </w:r>
          </w:p>
          <w:p w14:paraId="37D3FB03" w14:textId="77777777" w:rsidR="005E3980" w:rsidRPr="006955E2" w:rsidRDefault="005E3980" w:rsidP="005E3980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 xml:space="preserve">public class </w:t>
            </w:r>
            <w:r w:rsidR="003247B1" w:rsidRPr="006955E2">
              <w:rPr>
                <w:color w:val="FF0000"/>
              </w:rPr>
              <w:t>Ex</w:t>
            </w:r>
            <w:r w:rsidRPr="006955E2">
              <w:rPr>
                <w:color w:val="FF0000"/>
              </w:rPr>
              <w:t>10_</w:t>
            </w:r>
            <w:r w:rsidR="003247B1" w:rsidRPr="006955E2">
              <w:rPr>
                <w:color w:val="FF0000"/>
              </w:rPr>
              <w:t>8</w:t>
            </w:r>
            <w:r w:rsidRPr="006955E2">
              <w:rPr>
                <w:color w:val="FF0000"/>
              </w:rPr>
              <w:t>{</w:t>
            </w:r>
          </w:p>
          <w:p w14:paraId="37D3FB04" w14:textId="77777777" w:rsidR="005E3980" w:rsidRPr="006955E2" w:rsidRDefault="005E3980" w:rsidP="005E3980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 xml:space="preserve">   public static void main(String</w:t>
            </w:r>
            <w:r w:rsidR="003247B1" w:rsidRPr="006955E2">
              <w:rPr>
                <w:color w:val="FF0000"/>
              </w:rPr>
              <w:t>[]</w:t>
            </w:r>
            <w:r w:rsidRPr="006955E2">
              <w:rPr>
                <w:color w:val="FF0000"/>
              </w:rPr>
              <w:t xml:space="preserve"> args){</w:t>
            </w:r>
          </w:p>
          <w:p w14:paraId="37D3FB05" w14:textId="77777777" w:rsidR="005E3980" w:rsidRPr="006955E2" w:rsidRDefault="005E3980" w:rsidP="005E3980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 xml:space="preserve">      Cbbb b1=new Cbbb();</w:t>
            </w:r>
          </w:p>
          <w:p w14:paraId="37D3FB06" w14:textId="77777777" w:rsidR="005E3980" w:rsidRPr="006955E2" w:rsidRDefault="005E3980" w:rsidP="005E3980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 xml:space="preserve">      Cbbb b2=new Cccc();</w:t>
            </w:r>
          </w:p>
          <w:p w14:paraId="37D3FB07" w14:textId="77777777" w:rsidR="005E3980" w:rsidRPr="006955E2" w:rsidRDefault="005E3980" w:rsidP="005E3980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 xml:space="preserve">      Cccc c1=new Caaa();</w:t>
            </w:r>
          </w:p>
          <w:p w14:paraId="37D3FB08" w14:textId="77777777" w:rsidR="005E3980" w:rsidRPr="006955E2" w:rsidRDefault="005E3980" w:rsidP="005E3980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lastRenderedPageBreak/>
              <w:t xml:space="preserve">      Cccc c2=new Cbbb();</w:t>
            </w:r>
          </w:p>
          <w:p w14:paraId="37D3FB09" w14:textId="77777777" w:rsidR="005E3980" w:rsidRPr="006955E2" w:rsidRDefault="005E3980" w:rsidP="005E3980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 xml:space="preserve">   }</w:t>
            </w:r>
          </w:p>
          <w:p w14:paraId="37D3FB0A" w14:textId="77777777" w:rsidR="001B7B59" w:rsidRPr="006955E2" w:rsidRDefault="005E3980" w:rsidP="005E3980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>}</w:t>
            </w:r>
          </w:p>
        </w:tc>
      </w:tr>
    </w:tbl>
    <w:p w14:paraId="026A05FC" w14:textId="2849DC7B" w:rsidR="00064DE9" w:rsidRDefault="00064DE9" w:rsidP="00064DE9">
      <w:pPr>
        <w:pStyle w:val="J7"/>
        <w:tabs>
          <w:tab w:val="clear" w:pos="426"/>
          <w:tab w:val="clear" w:pos="840"/>
        </w:tabs>
        <w:spacing w:beforeLines="50" w:before="120" w:after="72"/>
        <w:ind w:left="425" w:firstLine="0"/>
        <w:rPr>
          <w:rFonts w:hint="eastAsia"/>
          <w:iCs/>
          <w:color w:val="FF0000"/>
        </w:rPr>
      </w:pPr>
      <w:r w:rsidRPr="00064DE9">
        <w:rPr>
          <w:iCs/>
          <w:color w:val="FF0000"/>
        </w:rPr>
        <w:lastRenderedPageBreak/>
        <w:drawing>
          <wp:inline distT="0" distB="0" distL="0" distR="0" wp14:anchorId="349C30DA" wp14:editId="670AF0B0">
            <wp:extent cx="3467584" cy="2553056"/>
            <wp:effectExtent l="0" t="0" r="0" b="0"/>
            <wp:docPr id="1950758831" name="圖片 1" descr="一張含有 文字, 螢幕擷取畫面, 軟體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758831" name="圖片 1" descr="一張含有 文字, 螢幕擷取畫面, 軟體, 字型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FB0C" w14:textId="3C396F27" w:rsidR="00E05959" w:rsidRPr="006955E2" w:rsidRDefault="00E05959" w:rsidP="00E276FC">
      <w:pPr>
        <w:pStyle w:val="J7"/>
        <w:numPr>
          <w:ilvl w:val="0"/>
          <w:numId w:val="12"/>
        </w:numPr>
        <w:tabs>
          <w:tab w:val="clear" w:pos="426"/>
          <w:tab w:val="clear" w:pos="840"/>
        </w:tabs>
        <w:spacing w:beforeLines="50" w:before="120" w:after="72"/>
        <w:ind w:left="425" w:hanging="425"/>
        <w:rPr>
          <w:iCs/>
          <w:color w:val="FF0000"/>
        </w:rPr>
      </w:pPr>
      <w:r w:rsidRPr="006955E2">
        <w:rPr>
          <w:rFonts w:hint="eastAsia"/>
          <w:iCs/>
          <w:color w:val="FF0000"/>
        </w:rPr>
        <w:t>下面的程式碼定義了</w:t>
      </w:r>
      <w:r w:rsidRPr="006955E2">
        <w:rPr>
          <w:rFonts w:hint="eastAsia"/>
          <w:iCs/>
          <w:color w:val="FF0000"/>
        </w:rPr>
        <w:t>Shape</w:t>
      </w:r>
      <w:r w:rsidRPr="006955E2">
        <w:rPr>
          <w:rFonts w:hint="eastAsia"/>
          <w:iCs/>
          <w:color w:val="FF0000"/>
        </w:rPr>
        <w:t>父類別，請先閱讀它，然後回答接續的問題：</w:t>
      </w:r>
    </w:p>
    <w:tbl>
      <w:tblPr>
        <w:tblStyle w:val="10"/>
        <w:tblW w:w="6971" w:type="dxa"/>
        <w:tblInd w:w="6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406"/>
        <w:gridCol w:w="6565"/>
      </w:tblGrid>
      <w:tr w:rsidR="006955E2" w:rsidRPr="006955E2" w14:paraId="37D3FB17" w14:textId="77777777" w:rsidTr="00E06DD3">
        <w:tc>
          <w:tcPr>
            <w:tcW w:w="406" w:type="dxa"/>
            <w:tcBorders>
              <w:top w:val="nil"/>
            </w:tcBorders>
          </w:tcPr>
          <w:p w14:paraId="37D3FB0D" w14:textId="77777777" w:rsidR="001B7B59" w:rsidRPr="006955E2" w:rsidRDefault="001B7B59" w:rsidP="005D3026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 w:hint="eastAsia"/>
                <w:i/>
                <w:color w:val="FF0000"/>
                <w:sz w:val="19"/>
                <w:szCs w:val="19"/>
              </w:rPr>
              <w:t>01</w:t>
            </w:r>
          </w:p>
          <w:p w14:paraId="37D3FB0E" w14:textId="77777777" w:rsidR="001B7B59" w:rsidRPr="006955E2" w:rsidRDefault="001B7B59" w:rsidP="005D3026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02</w:t>
            </w:r>
          </w:p>
          <w:p w14:paraId="37D3FB0F" w14:textId="77777777" w:rsidR="001B7B59" w:rsidRPr="006955E2" w:rsidRDefault="001B7B59" w:rsidP="005D3026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03</w:t>
            </w:r>
          </w:p>
          <w:p w14:paraId="37D3FB10" w14:textId="77777777" w:rsidR="001B7B59" w:rsidRPr="006955E2" w:rsidRDefault="001B7B59" w:rsidP="005D3026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04</w:t>
            </w:r>
          </w:p>
          <w:p w14:paraId="37D3FB11" w14:textId="77777777" w:rsidR="001B7B59" w:rsidRPr="006955E2" w:rsidRDefault="003247B1" w:rsidP="005D3026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05</w:t>
            </w:r>
          </w:p>
        </w:tc>
        <w:tc>
          <w:tcPr>
            <w:tcW w:w="6565" w:type="dxa"/>
            <w:tcBorders>
              <w:top w:val="nil"/>
            </w:tcBorders>
          </w:tcPr>
          <w:p w14:paraId="37D3FB12" w14:textId="77777777" w:rsidR="005E3980" w:rsidRPr="006955E2" w:rsidRDefault="00DE292C" w:rsidP="005E3980">
            <w:pPr>
              <w:pStyle w:val="J5"/>
              <w:rPr>
                <w:color w:val="FF0000"/>
              </w:rPr>
            </w:pPr>
            <w:r w:rsidRPr="006955E2">
              <w:rPr>
                <w:rFonts w:hint="eastAsia"/>
                <w:color w:val="FF0000"/>
              </w:rPr>
              <w:t xml:space="preserve">class </w:t>
            </w:r>
            <w:r w:rsidR="005E3980" w:rsidRPr="006955E2">
              <w:rPr>
                <w:rFonts w:hint="eastAsia"/>
                <w:color w:val="FF0000"/>
              </w:rPr>
              <w:t xml:space="preserve">Shape   // </w:t>
            </w:r>
            <w:r w:rsidR="005E3980" w:rsidRPr="006955E2">
              <w:rPr>
                <w:rFonts w:hint="eastAsia"/>
                <w:color w:val="FF0000"/>
              </w:rPr>
              <w:t>父類別</w:t>
            </w:r>
            <w:r w:rsidR="005E3980" w:rsidRPr="006955E2">
              <w:rPr>
                <w:rFonts w:hint="eastAsia"/>
                <w:color w:val="FF0000"/>
              </w:rPr>
              <w:t>Shape</w:t>
            </w:r>
            <w:r w:rsidR="005E3980" w:rsidRPr="006955E2">
              <w:rPr>
                <w:color w:val="FF0000"/>
              </w:rPr>
              <w:t>{</w:t>
            </w:r>
          </w:p>
          <w:p w14:paraId="37D3FB13" w14:textId="77777777" w:rsidR="005E3980" w:rsidRPr="006955E2" w:rsidRDefault="005E3980" w:rsidP="005E3980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 xml:space="preserve">   public double area(){   </w:t>
            </w:r>
          </w:p>
          <w:p w14:paraId="37D3FB14" w14:textId="77777777" w:rsidR="005E3980" w:rsidRPr="006955E2" w:rsidRDefault="005E3980" w:rsidP="005E3980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 xml:space="preserve">       return 0.0;</w:t>
            </w:r>
          </w:p>
          <w:p w14:paraId="37D3FB15" w14:textId="77777777" w:rsidR="005E3980" w:rsidRPr="006955E2" w:rsidRDefault="005E3980" w:rsidP="005E3980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 xml:space="preserve">   }</w:t>
            </w:r>
          </w:p>
          <w:p w14:paraId="37D3FB16" w14:textId="77777777" w:rsidR="001B7B59" w:rsidRPr="006955E2" w:rsidRDefault="005E3980" w:rsidP="00DA1E26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>}</w:t>
            </w:r>
          </w:p>
        </w:tc>
      </w:tr>
    </w:tbl>
    <w:p w14:paraId="37D3FB18" w14:textId="77777777" w:rsidR="00E05959" w:rsidRPr="006955E2" w:rsidRDefault="00E05959" w:rsidP="00DA1E26">
      <w:pPr>
        <w:pStyle w:val="JAVA"/>
        <w:numPr>
          <w:ilvl w:val="0"/>
          <w:numId w:val="16"/>
        </w:numPr>
        <w:spacing w:beforeLines="20" w:before="48" w:afterLines="20" w:after="48"/>
        <w:ind w:left="907" w:hanging="340"/>
        <w:rPr>
          <w:color w:val="FF0000"/>
          <w:sz w:val="20"/>
        </w:rPr>
      </w:pPr>
      <w:r w:rsidRPr="006955E2">
        <w:rPr>
          <w:rFonts w:hint="eastAsia"/>
          <w:color w:val="FF0000"/>
          <w:sz w:val="20"/>
        </w:rPr>
        <w:t>試定義一個圓形類別</w:t>
      </w:r>
      <w:r w:rsidR="003A1500" w:rsidRPr="006955E2">
        <w:rPr>
          <w:rFonts w:hint="eastAsia"/>
          <w:color w:val="FF0000"/>
          <w:sz w:val="20"/>
        </w:rPr>
        <w:t>Circle</w:t>
      </w:r>
      <w:r w:rsidRPr="006955E2">
        <w:rPr>
          <w:rFonts w:hint="eastAsia"/>
          <w:color w:val="FF0000"/>
          <w:sz w:val="20"/>
        </w:rPr>
        <w:t>，它繼承自</w:t>
      </w:r>
      <w:r w:rsidRPr="006955E2">
        <w:rPr>
          <w:rFonts w:hint="eastAsia"/>
          <w:color w:val="FF0000"/>
          <w:sz w:val="20"/>
        </w:rPr>
        <w:t>Shape</w:t>
      </w:r>
      <w:r w:rsidRPr="006955E2">
        <w:rPr>
          <w:rFonts w:hint="eastAsia"/>
          <w:color w:val="FF0000"/>
          <w:sz w:val="20"/>
        </w:rPr>
        <w:t>類別，並改寫父類別的</w:t>
      </w:r>
      <w:r w:rsidRPr="006955E2">
        <w:rPr>
          <w:rFonts w:hint="eastAsia"/>
          <w:color w:val="FF0000"/>
          <w:sz w:val="20"/>
        </w:rPr>
        <w:t xml:space="preserve">area() </w:t>
      </w:r>
      <w:r w:rsidR="006539D2" w:rsidRPr="006955E2">
        <w:rPr>
          <w:rFonts w:hint="eastAsia"/>
          <w:color w:val="FF0000"/>
          <w:sz w:val="20"/>
        </w:rPr>
        <w:t>函數</w:t>
      </w:r>
      <w:r w:rsidRPr="006955E2">
        <w:rPr>
          <w:rFonts w:hint="eastAsia"/>
          <w:color w:val="FF0000"/>
          <w:sz w:val="20"/>
        </w:rPr>
        <w:t>，可用來傳回圓形物件的面積。</w:t>
      </w:r>
    </w:p>
    <w:p w14:paraId="37D3FB19" w14:textId="4D834296" w:rsidR="00E05959" w:rsidRPr="006955E2" w:rsidRDefault="00E05959" w:rsidP="00B93884">
      <w:pPr>
        <w:pStyle w:val="JAVA"/>
        <w:numPr>
          <w:ilvl w:val="0"/>
          <w:numId w:val="16"/>
        </w:numPr>
        <w:spacing w:afterLines="30" w:after="72"/>
        <w:ind w:left="907" w:hanging="340"/>
        <w:rPr>
          <w:color w:val="FF0000"/>
          <w:sz w:val="20"/>
        </w:rPr>
      </w:pPr>
      <w:r w:rsidRPr="006955E2">
        <w:rPr>
          <w:rFonts w:hint="eastAsia"/>
          <w:color w:val="FF0000"/>
          <w:sz w:val="20"/>
        </w:rPr>
        <w:t>試定義一個正方形類別</w:t>
      </w:r>
      <w:r w:rsidRPr="006955E2">
        <w:rPr>
          <w:rFonts w:hint="eastAsia"/>
          <w:color w:val="FF0000"/>
          <w:sz w:val="20"/>
        </w:rPr>
        <w:t>Square</w:t>
      </w:r>
      <w:r w:rsidRPr="006955E2">
        <w:rPr>
          <w:rFonts w:hint="eastAsia"/>
          <w:color w:val="FF0000"/>
          <w:sz w:val="20"/>
        </w:rPr>
        <w:t>，它也繼承自</w:t>
      </w:r>
      <w:r w:rsidRPr="006955E2">
        <w:rPr>
          <w:rFonts w:hint="eastAsia"/>
          <w:color w:val="FF0000"/>
          <w:sz w:val="20"/>
        </w:rPr>
        <w:t>Shape</w:t>
      </w:r>
      <w:r w:rsidRPr="006955E2">
        <w:rPr>
          <w:rFonts w:hint="eastAsia"/>
          <w:color w:val="FF0000"/>
          <w:sz w:val="20"/>
        </w:rPr>
        <w:t>類別，同時改寫父類別的</w:t>
      </w:r>
      <w:r w:rsidRPr="006955E2">
        <w:rPr>
          <w:rFonts w:hint="eastAsia"/>
          <w:color w:val="FF0000"/>
          <w:sz w:val="20"/>
        </w:rPr>
        <w:t xml:space="preserve">area() </w:t>
      </w:r>
      <w:r w:rsidR="006539D2" w:rsidRPr="006955E2">
        <w:rPr>
          <w:rFonts w:hint="eastAsia"/>
          <w:color w:val="FF0000"/>
          <w:sz w:val="20"/>
        </w:rPr>
        <w:t>函數</w:t>
      </w:r>
      <w:r w:rsidRPr="006955E2">
        <w:rPr>
          <w:rFonts w:hint="eastAsia"/>
          <w:color w:val="FF0000"/>
          <w:sz w:val="20"/>
        </w:rPr>
        <w:t>，可用來傳回正方形物件的面積。</w:t>
      </w:r>
      <w:r w:rsidR="00064DE9">
        <w:rPr>
          <w:rFonts w:hint="eastAsia"/>
          <w:color w:val="FF0000"/>
          <w:sz w:val="20"/>
        </w:rPr>
        <w:t>––</w:t>
      </w:r>
    </w:p>
    <w:p w14:paraId="37D3FB1A" w14:textId="77777777" w:rsidR="00E05959" w:rsidRPr="006955E2" w:rsidRDefault="00E05959" w:rsidP="00B93884">
      <w:pPr>
        <w:pStyle w:val="JAVA"/>
        <w:numPr>
          <w:ilvl w:val="0"/>
          <w:numId w:val="16"/>
        </w:numPr>
        <w:spacing w:afterLines="30" w:after="72"/>
        <w:ind w:left="907" w:hanging="340"/>
        <w:rPr>
          <w:color w:val="FF0000"/>
          <w:sz w:val="20"/>
        </w:rPr>
      </w:pPr>
      <w:r w:rsidRPr="006955E2">
        <w:rPr>
          <w:rFonts w:hint="eastAsia"/>
          <w:color w:val="FF0000"/>
          <w:sz w:val="20"/>
        </w:rPr>
        <w:t>試定義一個三角形類別</w:t>
      </w:r>
      <w:r w:rsidRPr="006955E2">
        <w:rPr>
          <w:rFonts w:hint="eastAsia"/>
          <w:color w:val="FF0000"/>
          <w:sz w:val="20"/>
        </w:rPr>
        <w:t>Triangle</w:t>
      </w:r>
      <w:r w:rsidRPr="006955E2">
        <w:rPr>
          <w:rFonts w:hint="eastAsia"/>
          <w:color w:val="FF0000"/>
          <w:sz w:val="20"/>
        </w:rPr>
        <w:t>，它也繼承自</w:t>
      </w:r>
      <w:r w:rsidRPr="006955E2">
        <w:rPr>
          <w:rFonts w:hint="eastAsia"/>
          <w:color w:val="FF0000"/>
          <w:sz w:val="20"/>
        </w:rPr>
        <w:t>Shape</w:t>
      </w:r>
      <w:r w:rsidRPr="006955E2">
        <w:rPr>
          <w:rFonts w:hint="eastAsia"/>
          <w:color w:val="FF0000"/>
          <w:sz w:val="20"/>
        </w:rPr>
        <w:t>類別，同時改寫父類別的</w:t>
      </w:r>
      <w:r w:rsidRPr="006955E2">
        <w:rPr>
          <w:rFonts w:hint="eastAsia"/>
          <w:color w:val="FF0000"/>
          <w:sz w:val="20"/>
        </w:rPr>
        <w:t xml:space="preserve">area() </w:t>
      </w:r>
      <w:r w:rsidR="006539D2" w:rsidRPr="006955E2">
        <w:rPr>
          <w:rFonts w:hint="eastAsia"/>
          <w:color w:val="FF0000"/>
          <w:sz w:val="20"/>
        </w:rPr>
        <w:t>函數</w:t>
      </w:r>
      <w:r w:rsidRPr="006955E2">
        <w:rPr>
          <w:rFonts w:hint="eastAsia"/>
          <w:color w:val="FF0000"/>
          <w:sz w:val="20"/>
        </w:rPr>
        <w:t>，可用來傳回三角形物件的面積。</w:t>
      </w:r>
    </w:p>
    <w:p w14:paraId="37D3FB1B" w14:textId="77777777" w:rsidR="00E05959" w:rsidRPr="006955E2" w:rsidRDefault="00E05959" w:rsidP="00B93884">
      <w:pPr>
        <w:pStyle w:val="JAVA"/>
        <w:numPr>
          <w:ilvl w:val="0"/>
          <w:numId w:val="16"/>
        </w:numPr>
        <w:spacing w:afterLines="30" w:after="72"/>
        <w:ind w:left="907" w:hanging="340"/>
        <w:rPr>
          <w:color w:val="FF0000"/>
          <w:sz w:val="20"/>
        </w:rPr>
      </w:pPr>
      <w:r w:rsidRPr="006955E2">
        <w:rPr>
          <w:rFonts w:hint="eastAsia"/>
          <w:color w:val="FF0000"/>
          <w:sz w:val="20"/>
        </w:rPr>
        <w:t>試利用</w:t>
      </w:r>
      <w:r w:rsidRPr="006955E2">
        <w:rPr>
          <w:rFonts w:hint="eastAsia"/>
          <w:color w:val="FF0000"/>
          <w:sz w:val="20"/>
        </w:rPr>
        <w:t xml:space="preserve"> (a)~(c) </w:t>
      </w:r>
      <w:r w:rsidRPr="006955E2">
        <w:rPr>
          <w:rFonts w:hint="eastAsia"/>
          <w:color w:val="FF0000"/>
          <w:sz w:val="20"/>
        </w:rPr>
        <w:t>所定義的類別，建立圓形、正方形與三角形物件各兩個，其中所有的引數（如半徑、邊長或三角形的底和高等）請自行設定。</w:t>
      </w:r>
    </w:p>
    <w:p w14:paraId="37D3FB1C" w14:textId="77777777" w:rsidR="00E05959" w:rsidRPr="006955E2" w:rsidRDefault="00E05959" w:rsidP="00B93884">
      <w:pPr>
        <w:pStyle w:val="JAVA"/>
        <w:numPr>
          <w:ilvl w:val="0"/>
          <w:numId w:val="16"/>
        </w:numPr>
        <w:spacing w:afterLines="30" w:after="72"/>
        <w:ind w:left="907" w:hanging="340"/>
        <w:rPr>
          <w:color w:val="FF0000"/>
        </w:rPr>
      </w:pPr>
      <w:r w:rsidRPr="006955E2">
        <w:rPr>
          <w:rFonts w:hint="eastAsia"/>
          <w:color w:val="FF0000"/>
          <w:sz w:val="20"/>
        </w:rPr>
        <w:t>試撰寫一個</w:t>
      </w:r>
      <w:r w:rsidRPr="006955E2">
        <w:rPr>
          <w:rFonts w:hint="eastAsia"/>
          <w:color w:val="FF0000"/>
          <w:sz w:val="20"/>
        </w:rPr>
        <w:t xml:space="preserve">largest() </w:t>
      </w:r>
      <w:r w:rsidR="006539D2" w:rsidRPr="006955E2">
        <w:rPr>
          <w:rFonts w:hint="eastAsia"/>
          <w:color w:val="FF0000"/>
          <w:sz w:val="20"/>
        </w:rPr>
        <w:t>函數</w:t>
      </w:r>
      <w:r w:rsidRPr="006955E2">
        <w:rPr>
          <w:rFonts w:hint="eastAsia"/>
          <w:color w:val="FF0000"/>
          <w:sz w:val="20"/>
        </w:rPr>
        <w:t>，可用來找出</w:t>
      </w:r>
      <w:r w:rsidRPr="006955E2">
        <w:rPr>
          <w:rFonts w:hint="eastAsia"/>
          <w:color w:val="FF0000"/>
          <w:sz w:val="20"/>
        </w:rPr>
        <w:t xml:space="preserve"> (d) </w:t>
      </w:r>
      <w:r w:rsidRPr="006955E2">
        <w:rPr>
          <w:rFonts w:hint="eastAsia"/>
          <w:color w:val="FF0000"/>
          <w:sz w:val="20"/>
        </w:rPr>
        <w:t>中的所有物件裡，面積的最大值。</w:t>
      </w:r>
    </w:p>
    <w:p w14:paraId="4D224198" w14:textId="620A8578" w:rsidR="00064DE9" w:rsidRDefault="00064DE9" w:rsidP="00064DE9">
      <w:pPr>
        <w:pStyle w:val="J7"/>
        <w:tabs>
          <w:tab w:val="clear" w:pos="426"/>
          <w:tab w:val="clear" w:pos="840"/>
        </w:tabs>
        <w:spacing w:after="72"/>
        <w:ind w:left="426" w:firstLine="0"/>
        <w:rPr>
          <w:iCs/>
          <w:color w:val="FF0000"/>
        </w:rPr>
      </w:pPr>
      <w:r w:rsidRPr="00064DE9">
        <w:rPr>
          <w:iCs/>
          <w:color w:val="FF0000"/>
        </w:rPr>
        <w:lastRenderedPageBreak/>
        <w:drawing>
          <wp:inline distT="0" distB="0" distL="0" distR="0" wp14:anchorId="48AF31F9" wp14:editId="041CEE15">
            <wp:extent cx="4582164" cy="5639587"/>
            <wp:effectExtent l="0" t="0" r="8890" b="0"/>
            <wp:docPr id="1639822295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22295" name="圖片 1" descr="一張含有 文字, 螢幕擷取畫面, 軟體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895F" w14:textId="3C850EF5" w:rsidR="00064DE9" w:rsidRDefault="00064DE9" w:rsidP="00064DE9">
      <w:pPr>
        <w:pStyle w:val="J7"/>
        <w:tabs>
          <w:tab w:val="clear" w:pos="426"/>
          <w:tab w:val="clear" w:pos="840"/>
        </w:tabs>
        <w:spacing w:after="72"/>
        <w:ind w:left="426" w:firstLine="0"/>
        <w:rPr>
          <w:rFonts w:hint="eastAsia"/>
          <w:iCs/>
          <w:color w:val="FF0000"/>
        </w:rPr>
      </w:pPr>
      <w:r w:rsidRPr="00064DE9">
        <w:rPr>
          <w:iCs/>
          <w:color w:val="FF0000"/>
        </w:rPr>
        <w:lastRenderedPageBreak/>
        <w:drawing>
          <wp:inline distT="0" distB="0" distL="0" distR="0" wp14:anchorId="579B95AF" wp14:editId="5FA7C58A">
            <wp:extent cx="4824730" cy="5821680"/>
            <wp:effectExtent l="0" t="0" r="0" b="7620"/>
            <wp:docPr id="495208327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08327" name="圖片 1" descr="一張含有 文字, 螢幕擷取畫面, 軟體, 多媒體軟體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58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FB1D" w14:textId="01058DEC" w:rsidR="00E05959" w:rsidRPr="006955E2" w:rsidRDefault="00E05959" w:rsidP="00B93884">
      <w:pPr>
        <w:pStyle w:val="J7"/>
        <w:numPr>
          <w:ilvl w:val="0"/>
          <w:numId w:val="12"/>
        </w:numPr>
        <w:tabs>
          <w:tab w:val="clear" w:pos="426"/>
          <w:tab w:val="clear" w:pos="840"/>
        </w:tabs>
        <w:spacing w:after="72"/>
        <w:ind w:left="426" w:hanging="426"/>
        <w:rPr>
          <w:iCs/>
          <w:color w:val="FF0000"/>
        </w:rPr>
      </w:pPr>
      <w:r w:rsidRPr="006955E2">
        <w:rPr>
          <w:rFonts w:hint="eastAsia"/>
          <w:iCs/>
          <w:color w:val="FF0000"/>
        </w:rPr>
        <w:t>試修改習題</w:t>
      </w:r>
      <w:r w:rsidR="003247B1" w:rsidRPr="006955E2">
        <w:rPr>
          <w:iCs/>
          <w:color w:val="FF0000"/>
        </w:rPr>
        <w:t>9</w:t>
      </w:r>
      <w:r w:rsidRPr="006955E2">
        <w:rPr>
          <w:rFonts w:hint="eastAsia"/>
          <w:iCs/>
          <w:color w:val="FF0000"/>
        </w:rPr>
        <w:t>裡的</w:t>
      </w:r>
      <w:r w:rsidRPr="006955E2">
        <w:rPr>
          <w:rFonts w:hint="eastAsia"/>
          <w:iCs/>
          <w:color w:val="FF0000"/>
        </w:rPr>
        <w:t xml:space="preserve"> (d) </w:t>
      </w:r>
      <w:r w:rsidRPr="006955E2">
        <w:rPr>
          <w:rFonts w:hint="eastAsia"/>
          <w:iCs/>
          <w:color w:val="FF0000"/>
        </w:rPr>
        <w:t>與</w:t>
      </w:r>
      <w:r w:rsidRPr="006955E2">
        <w:rPr>
          <w:rFonts w:hint="eastAsia"/>
          <w:iCs/>
          <w:color w:val="FF0000"/>
        </w:rPr>
        <w:t xml:space="preserve"> (e) </w:t>
      </w:r>
      <w:r w:rsidRPr="006955E2">
        <w:rPr>
          <w:rFonts w:hint="eastAsia"/>
          <w:iCs/>
          <w:color w:val="FF0000"/>
        </w:rPr>
        <w:t>小題，使得於</w:t>
      </w:r>
      <w:r w:rsidRPr="006955E2">
        <w:rPr>
          <w:rFonts w:hint="eastAsia"/>
          <w:iCs/>
          <w:color w:val="FF0000"/>
        </w:rPr>
        <w:t xml:space="preserve"> (d) </w:t>
      </w:r>
      <w:r w:rsidRPr="006955E2">
        <w:rPr>
          <w:rFonts w:hint="eastAsia"/>
          <w:iCs/>
          <w:color w:val="FF0000"/>
        </w:rPr>
        <w:t>中，所有的子類別物件均是由父類別的陣列變數指向它。與習題</w:t>
      </w:r>
      <w:r w:rsidRPr="006955E2">
        <w:rPr>
          <w:rFonts w:hint="eastAsia"/>
          <w:iCs/>
          <w:color w:val="FF0000"/>
        </w:rPr>
        <w:t>9</w:t>
      </w:r>
      <w:r w:rsidRPr="006955E2">
        <w:rPr>
          <w:rFonts w:hint="eastAsia"/>
          <w:iCs/>
          <w:color w:val="FF0000"/>
        </w:rPr>
        <w:t>相比，您覺得以父類別的變數存取子類別物件的成員，可帶來哪些好處？</w:t>
      </w:r>
    </w:p>
    <w:p w14:paraId="36CB7BE8" w14:textId="4E2374EC" w:rsidR="00064DE9" w:rsidRDefault="00064DE9">
      <w:pPr>
        <w:pStyle w:val="JAVA1"/>
        <w:spacing w:beforeLines="50" w:before="120" w:afterLines="50" w:after="120"/>
        <w:rPr>
          <w:b/>
          <w:color w:val="FFFFFF"/>
          <w:sz w:val="21"/>
          <w:szCs w:val="21"/>
          <w:shd w:val="clear" w:color="auto" w:fill="800080"/>
        </w:rPr>
      </w:pPr>
      <w:r w:rsidRPr="00064DE9">
        <w:rPr>
          <w:b/>
          <w:color w:val="FFFFFF"/>
          <w:sz w:val="21"/>
          <w:szCs w:val="21"/>
          <w:shd w:val="clear" w:color="auto" w:fill="800080"/>
        </w:rPr>
        <w:lastRenderedPageBreak/>
        <w:drawing>
          <wp:inline distT="0" distB="0" distL="0" distR="0" wp14:anchorId="414951D5" wp14:editId="34D538E3">
            <wp:extent cx="4248743" cy="5515745"/>
            <wp:effectExtent l="0" t="0" r="0" b="8890"/>
            <wp:docPr id="2081971011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71011" name="圖片 1" descr="一張含有 文字, 螢幕擷取畫面, 軟體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CB74" w14:textId="46CAE059" w:rsidR="00064DE9" w:rsidRDefault="00064DE9">
      <w:pPr>
        <w:pStyle w:val="JAVA1"/>
        <w:spacing w:beforeLines="50" w:before="120" w:afterLines="50" w:after="120"/>
        <w:rPr>
          <w:rFonts w:hint="eastAsia"/>
          <w:b/>
          <w:color w:val="FFFFFF"/>
          <w:sz w:val="21"/>
          <w:szCs w:val="21"/>
          <w:shd w:val="clear" w:color="auto" w:fill="800080"/>
        </w:rPr>
      </w:pPr>
      <w:r w:rsidRPr="00064DE9">
        <w:rPr>
          <w:b/>
          <w:color w:val="FFFFFF"/>
          <w:sz w:val="21"/>
          <w:szCs w:val="21"/>
          <w:shd w:val="clear" w:color="auto" w:fill="800080"/>
        </w:rPr>
        <w:lastRenderedPageBreak/>
        <w:drawing>
          <wp:inline distT="0" distB="0" distL="0" distR="0" wp14:anchorId="700D9198" wp14:editId="381F1C86">
            <wp:extent cx="4824730" cy="5956935"/>
            <wp:effectExtent l="0" t="0" r="0" b="5715"/>
            <wp:docPr id="2072429217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429217" name="圖片 1" descr="一張含有 文字, 螢幕擷取畫面, 軟體, 多媒體軟體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595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FB1E" w14:textId="48FD41A0" w:rsidR="0029719E" w:rsidRPr="008C7B81" w:rsidRDefault="0029719E">
      <w:pPr>
        <w:pStyle w:val="JAVA1"/>
        <w:spacing w:beforeLines="50" w:before="120" w:afterLines="50" w:after="120"/>
        <w:rPr>
          <w:b/>
          <w:color w:val="FFFFFF"/>
          <w:sz w:val="21"/>
          <w:szCs w:val="21"/>
          <w:shd w:val="clear" w:color="auto" w:fill="800080"/>
        </w:rPr>
      </w:pPr>
      <w:r w:rsidRPr="008C7B81">
        <w:rPr>
          <w:rFonts w:hint="eastAsia"/>
          <w:b/>
          <w:color w:val="FFFFFF"/>
          <w:sz w:val="21"/>
          <w:szCs w:val="21"/>
          <w:shd w:val="clear" w:color="auto" w:fill="800080"/>
        </w:rPr>
        <w:t xml:space="preserve">10.4 </w:t>
      </w:r>
      <w:r w:rsidRPr="008C7B81">
        <w:rPr>
          <w:rFonts w:hint="eastAsia"/>
          <w:b/>
          <w:color w:val="FFFFFF"/>
          <w:sz w:val="21"/>
          <w:szCs w:val="21"/>
          <w:shd w:val="clear" w:color="auto" w:fill="800080"/>
        </w:rPr>
        <w:t>再談</w:t>
      </w:r>
      <w:r w:rsidRPr="008C7B81">
        <w:rPr>
          <w:rFonts w:hint="eastAsia"/>
          <w:b/>
          <w:color w:val="FFFFFF"/>
          <w:sz w:val="21"/>
          <w:szCs w:val="21"/>
          <w:shd w:val="clear" w:color="auto" w:fill="800080"/>
        </w:rPr>
        <w:t>super</w:t>
      </w:r>
      <w:r w:rsidR="00FF19E5" w:rsidRPr="008C7B81">
        <w:rPr>
          <w:rFonts w:hint="eastAsia"/>
          <w:b/>
          <w:color w:val="FFFFFF"/>
          <w:sz w:val="21"/>
          <w:szCs w:val="21"/>
          <w:shd w:val="clear" w:color="auto" w:fill="800080"/>
        </w:rPr>
        <w:t xml:space="preserve"> </w:t>
      </w:r>
      <w:r w:rsidRPr="008C7B81">
        <w:rPr>
          <w:rFonts w:hint="eastAsia"/>
          <w:b/>
          <w:color w:val="FFFFFF"/>
          <w:sz w:val="21"/>
          <w:szCs w:val="21"/>
          <w:shd w:val="clear" w:color="auto" w:fill="800080"/>
        </w:rPr>
        <w:t>與</w:t>
      </w:r>
      <w:r w:rsidRPr="008C7B81">
        <w:rPr>
          <w:rFonts w:hint="eastAsia"/>
          <w:b/>
          <w:color w:val="FFFFFF"/>
          <w:sz w:val="21"/>
          <w:szCs w:val="21"/>
          <w:shd w:val="clear" w:color="auto" w:fill="800080"/>
        </w:rPr>
        <w:t xml:space="preserve">this </w:t>
      </w:r>
    </w:p>
    <w:p w14:paraId="37D3FB1F" w14:textId="77777777" w:rsidR="00E06DD3" w:rsidRPr="006955E2" w:rsidRDefault="008D1677" w:rsidP="00CB728D">
      <w:pPr>
        <w:pStyle w:val="J7"/>
        <w:numPr>
          <w:ilvl w:val="0"/>
          <w:numId w:val="12"/>
        </w:numPr>
        <w:tabs>
          <w:tab w:val="clear" w:pos="426"/>
          <w:tab w:val="clear" w:pos="840"/>
        </w:tabs>
        <w:spacing w:after="72"/>
        <w:ind w:left="426" w:hanging="426"/>
        <w:rPr>
          <w:iCs/>
          <w:color w:val="FF0000"/>
        </w:rPr>
      </w:pPr>
      <w:r w:rsidRPr="006955E2">
        <w:rPr>
          <w:rFonts w:hint="eastAsia"/>
          <w:iCs/>
          <w:color w:val="FF0000"/>
        </w:rPr>
        <w:t>設父類別</w:t>
      </w:r>
      <w:r w:rsidRPr="006955E2">
        <w:rPr>
          <w:rFonts w:hint="eastAsia"/>
          <w:iCs/>
          <w:color w:val="FF0000"/>
        </w:rPr>
        <w:t>Caaa</w:t>
      </w:r>
      <w:r w:rsidRPr="006955E2">
        <w:rPr>
          <w:rFonts w:hint="eastAsia"/>
          <w:iCs/>
          <w:color w:val="FF0000"/>
        </w:rPr>
        <w:t>的定義如下：</w:t>
      </w:r>
    </w:p>
    <w:tbl>
      <w:tblPr>
        <w:tblStyle w:val="10"/>
        <w:tblW w:w="6957" w:type="dxa"/>
        <w:tblInd w:w="6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406"/>
        <w:gridCol w:w="6551"/>
      </w:tblGrid>
      <w:tr w:rsidR="006955E2" w:rsidRPr="006955E2" w14:paraId="37D3FB32" w14:textId="77777777" w:rsidTr="00E06DD3">
        <w:tc>
          <w:tcPr>
            <w:tcW w:w="406" w:type="dxa"/>
            <w:tcBorders>
              <w:top w:val="nil"/>
            </w:tcBorders>
          </w:tcPr>
          <w:p w14:paraId="37D3FB20" w14:textId="77777777" w:rsidR="008D1677" w:rsidRPr="006955E2" w:rsidRDefault="008D1677" w:rsidP="00B272E6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 w:hint="eastAsia"/>
                <w:i/>
                <w:color w:val="FF0000"/>
                <w:sz w:val="19"/>
                <w:szCs w:val="19"/>
              </w:rPr>
              <w:t>01</w:t>
            </w:r>
          </w:p>
          <w:p w14:paraId="37D3FB21" w14:textId="77777777" w:rsidR="008D1677" w:rsidRPr="006955E2" w:rsidRDefault="008D1677" w:rsidP="00B272E6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02</w:t>
            </w:r>
          </w:p>
          <w:p w14:paraId="37D3FB22" w14:textId="77777777" w:rsidR="008D1677" w:rsidRPr="006955E2" w:rsidRDefault="008D1677" w:rsidP="00B272E6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lastRenderedPageBreak/>
              <w:t>03</w:t>
            </w:r>
          </w:p>
          <w:p w14:paraId="37D3FB23" w14:textId="77777777" w:rsidR="008D1677" w:rsidRPr="006955E2" w:rsidRDefault="008D1677" w:rsidP="00B272E6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04</w:t>
            </w:r>
          </w:p>
          <w:p w14:paraId="37D3FB24" w14:textId="77777777" w:rsidR="008D1677" w:rsidRPr="006955E2" w:rsidRDefault="008D1677" w:rsidP="00B272E6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05</w:t>
            </w:r>
          </w:p>
          <w:p w14:paraId="37D3FB25" w14:textId="77777777" w:rsidR="008D1677" w:rsidRPr="006955E2" w:rsidRDefault="008D1677" w:rsidP="00B272E6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06</w:t>
            </w:r>
          </w:p>
          <w:p w14:paraId="37D3FB26" w14:textId="77777777" w:rsidR="008D1677" w:rsidRPr="006955E2" w:rsidRDefault="008D1677" w:rsidP="00B272E6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07</w:t>
            </w:r>
          </w:p>
          <w:p w14:paraId="37D3FB27" w14:textId="77777777" w:rsidR="008D1677" w:rsidRPr="006955E2" w:rsidRDefault="008D1677" w:rsidP="00B272E6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08</w:t>
            </w:r>
          </w:p>
          <w:p w14:paraId="37D3FB28" w14:textId="77777777" w:rsidR="008D1677" w:rsidRPr="006955E2" w:rsidRDefault="008D1677" w:rsidP="00B272E6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09</w:t>
            </w:r>
          </w:p>
        </w:tc>
        <w:tc>
          <w:tcPr>
            <w:tcW w:w="6551" w:type="dxa"/>
            <w:tcBorders>
              <w:top w:val="nil"/>
            </w:tcBorders>
          </w:tcPr>
          <w:p w14:paraId="37D3FB29" w14:textId="77777777" w:rsidR="008D1677" w:rsidRPr="006955E2" w:rsidRDefault="008D1677" w:rsidP="008D1677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lastRenderedPageBreak/>
              <w:t>class Caaa{</w:t>
            </w:r>
          </w:p>
          <w:p w14:paraId="37D3FB2A" w14:textId="77777777" w:rsidR="008D1677" w:rsidRPr="006955E2" w:rsidRDefault="008D1677" w:rsidP="008D1677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 xml:space="preserve">   public int n1,n2;</w:t>
            </w:r>
          </w:p>
          <w:p w14:paraId="37D3FB2B" w14:textId="77777777" w:rsidR="008D1677" w:rsidRPr="006955E2" w:rsidRDefault="008D1677" w:rsidP="008D1677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lastRenderedPageBreak/>
              <w:t xml:space="preserve">   public Caaa(){</w:t>
            </w:r>
            <w:r w:rsidR="001A048D" w:rsidRPr="006955E2">
              <w:rPr>
                <w:color w:val="FF0000"/>
              </w:rPr>
              <w:tab/>
              <w:t xml:space="preserve"> // </w:t>
            </w:r>
            <w:r w:rsidR="001A048D" w:rsidRPr="006955E2">
              <w:rPr>
                <w:rFonts w:hint="eastAsia"/>
                <w:color w:val="FF0000"/>
              </w:rPr>
              <w:t>沒有引數的建構子</w:t>
            </w:r>
          </w:p>
          <w:p w14:paraId="37D3FB2C" w14:textId="77777777" w:rsidR="008D1677" w:rsidRPr="006955E2" w:rsidRDefault="008D1677" w:rsidP="008D1677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 xml:space="preserve">     n1=n2=1;</w:t>
            </w:r>
          </w:p>
          <w:p w14:paraId="37D3FB2D" w14:textId="77777777" w:rsidR="008D1677" w:rsidRPr="006955E2" w:rsidRDefault="008D1677" w:rsidP="008D1677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 xml:space="preserve">   }</w:t>
            </w:r>
          </w:p>
          <w:p w14:paraId="37D3FB2E" w14:textId="77777777" w:rsidR="008D1677" w:rsidRPr="006955E2" w:rsidRDefault="008D1677" w:rsidP="008D1677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 xml:space="preserve">   public Caaa(int a,int b){</w:t>
            </w:r>
            <w:r w:rsidR="001A048D" w:rsidRPr="006955E2">
              <w:rPr>
                <w:color w:val="FF0000"/>
              </w:rPr>
              <w:t xml:space="preserve">   // </w:t>
            </w:r>
            <w:r w:rsidR="001A048D" w:rsidRPr="006955E2">
              <w:rPr>
                <w:rFonts w:hint="eastAsia"/>
                <w:color w:val="FF0000"/>
              </w:rPr>
              <w:t>有兩個引數的建構子</w:t>
            </w:r>
          </w:p>
          <w:p w14:paraId="37D3FB2F" w14:textId="77777777" w:rsidR="008D1677" w:rsidRPr="006955E2" w:rsidRDefault="008D1677" w:rsidP="008D1677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 xml:space="preserve">      n1=a; n2=b;</w:t>
            </w:r>
          </w:p>
          <w:p w14:paraId="37D3FB30" w14:textId="77777777" w:rsidR="008D1677" w:rsidRPr="006955E2" w:rsidRDefault="008D1677" w:rsidP="008D1677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 xml:space="preserve">   }</w:t>
            </w:r>
          </w:p>
          <w:p w14:paraId="37D3FB31" w14:textId="77777777" w:rsidR="008D1677" w:rsidRPr="006955E2" w:rsidRDefault="008D1677" w:rsidP="008D1677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>}</w:t>
            </w:r>
          </w:p>
        </w:tc>
      </w:tr>
    </w:tbl>
    <w:p w14:paraId="37D3FB33" w14:textId="77777777" w:rsidR="001A048D" w:rsidRPr="006955E2" w:rsidRDefault="001A048D" w:rsidP="00AB4AE8">
      <w:pPr>
        <w:pStyle w:val="JAVA"/>
        <w:numPr>
          <w:ilvl w:val="0"/>
          <w:numId w:val="27"/>
        </w:numPr>
        <w:tabs>
          <w:tab w:val="clear" w:pos="1202"/>
        </w:tabs>
        <w:spacing w:beforeLines="30" w:before="72" w:afterLines="50" w:after="120"/>
        <w:ind w:left="896" w:hanging="329"/>
        <w:rPr>
          <w:color w:val="FF0000"/>
          <w:sz w:val="20"/>
        </w:rPr>
      </w:pPr>
      <w:r w:rsidRPr="006955E2">
        <w:rPr>
          <w:rFonts w:hint="eastAsia"/>
          <w:color w:val="FF0000"/>
          <w:sz w:val="20"/>
        </w:rPr>
        <w:lastRenderedPageBreak/>
        <w:t>請在</w:t>
      </w:r>
      <w:r w:rsidRPr="006955E2">
        <w:rPr>
          <w:rFonts w:hint="eastAsia"/>
          <w:color w:val="FF0000"/>
          <w:sz w:val="20"/>
        </w:rPr>
        <w:t>Caaa</w:t>
      </w:r>
      <w:r w:rsidRPr="006955E2">
        <w:rPr>
          <w:rFonts w:hint="eastAsia"/>
          <w:color w:val="FF0000"/>
          <w:sz w:val="20"/>
        </w:rPr>
        <w:t>裡設計一個</w:t>
      </w:r>
      <w:r w:rsidRPr="006955E2">
        <w:rPr>
          <w:rFonts w:hint="eastAsia"/>
          <w:color w:val="FF0000"/>
          <w:sz w:val="20"/>
        </w:rPr>
        <w:t>show</w:t>
      </w:r>
      <w:r w:rsidRPr="006955E2">
        <w:rPr>
          <w:color w:val="FF0000"/>
          <w:sz w:val="20"/>
        </w:rPr>
        <w:t xml:space="preserve">() </w:t>
      </w:r>
      <w:r w:rsidRPr="006955E2">
        <w:rPr>
          <w:color w:val="FF0000"/>
          <w:sz w:val="20"/>
        </w:rPr>
        <w:t>函數，可以用來顯示</w:t>
      </w:r>
      <w:r w:rsidRPr="006955E2">
        <w:rPr>
          <w:color w:val="FF0000"/>
          <w:sz w:val="20"/>
        </w:rPr>
        <w:t>n1</w:t>
      </w:r>
      <w:r w:rsidRPr="006955E2">
        <w:rPr>
          <w:rFonts w:hint="eastAsia"/>
          <w:color w:val="FF0000"/>
          <w:sz w:val="20"/>
        </w:rPr>
        <w:t>與</w:t>
      </w:r>
      <w:r w:rsidRPr="006955E2">
        <w:rPr>
          <w:color w:val="FF0000"/>
          <w:sz w:val="20"/>
        </w:rPr>
        <w:t>n2</w:t>
      </w:r>
      <w:r w:rsidRPr="006955E2">
        <w:rPr>
          <w:color w:val="FF0000"/>
          <w:sz w:val="20"/>
        </w:rPr>
        <w:t>的</w:t>
      </w:r>
      <w:r w:rsidRPr="006955E2">
        <w:rPr>
          <w:rFonts w:hint="eastAsia"/>
          <w:color w:val="FF0000"/>
          <w:sz w:val="20"/>
        </w:rPr>
        <w:t>值。</w:t>
      </w:r>
    </w:p>
    <w:p w14:paraId="37D3FB34" w14:textId="77777777" w:rsidR="00E05959" w:rsidRPr="006955E2" w:rsidRDefault="008D1677" w:rsidP="00AB4AE8">
      <w:pPr>
        <w:pStyle w:val="JAVA"/>
        <w:numPr>
          <w:ilvl w:val="0"/>
          <w:numId w:val="27"/>
        </w:numPr>
        <w:tabs>
          <w:tab w:val="clear" w:pos="1202"/>
        </w:tabs>
        <w:spacing w:afterLines="50" w:after="120"/>
        <w:ind w:left="896" w:hanging="329"/>
        <w:rPr>
          <w:color w:val="FF0000"/>
          <w:sz w:val="20"/>
        </w:rPr>
      </w:pPr>
      <w:r w:rsidRPr="006955E2">
        <w:rPr>
          <w:rFonts w:hint="eastAsia"/>
          <w:color w:val="FF0000"/>
          <w:sz w:val="20"/>
        </w:rPr>
        <w:t>試撰寫繼承自</w:t>
      </w:r>
      <w:r w:rsidRPr="006955E2">
        <w:rPr>
          <w:rFonts w:hint="eastAsia"/>
          <w:color w:val="FF0000"/>
          <w:sz w:val="20"/>
        </w:rPr>
        <w:t>Caaa</w:t>
      </w:r>
      <w:r w:rsidRPr="006955E2">
        <w:rPr>
          <w:rFonts w:hint="eastAsia"/>
          <w:color w:val="FF0000"/>
          <w:sz w:val="20"/>
        </w:rPr>
        <w:t>的</w:t>
      </w:r>
      <w:r w:rsidR="00E05959" w:rsidRPr="006955E2">
        <w:rPr>
          <w:rFonts w:hint="eastAsia"/>
          <w:color w:val="FF0000"/>
          <w:sz w:val="20"/>
        </w:rPr>
        <w:t>子類別</w:t>
      </w:r>
      <w:r w:rsidR="00E05959" w:rsidRPr="006955E2">
        <w:rPr>
          <w:rFonts w:hint="eastAsia"/>
          <w:color w:val="FF0000"/>
          <w:sz w:val="20"/>
        </w:rPr>
        <w:t>Cbbb</w:t>
      </w:r>
      <w:r w:rsidRPr="006955E2">
        <w:rPr>
          <w:rFonts w:hint="eastAsia"/>
          <w:color w:val="FF0000"/>
          <w:sz w:val="20"/>
        </w:rPr>
        <w:t>，並</w:t>
      </w:r>
      <w:r w:rsidR="003E0AB4" w:rsidRPr="006955E2">
        <w:rPr>
          <w:rFonts w:hint="eastAsia"/>
          <w:color w:val="FF0000"/>
          <w:sz w:val="20"/>
        </w:rPr>
        <w:t>在</w:t>
      </w:r>
      <w:r w:rsidR="003E0AB4" w:rsidRPr="006955E2">
        <w:rPr>
          <w:rFonts w:hint="eastAsia"/>
          <w:color w:val="FF0000"/>
          <w:sz w:val="20"/>
        </w:rPr>
        <w:t>Cbbb</w:t>
      </w:r>
      <w:r w:rsidR="003E0AB4" w:rsidRPr="006955E2">
        <w:rPr>
          <w:rFonts w:hint="eastAsia"/>
          <w:color w:val="FF0000"/>
          <w:sz w:val="20"/>
        </w:rPr>
        <w:t>的建構子裡呼叫</w:t>
      </w:r>
      <w:r w:rsidR="003E0AB4" w:rsidRPr="006955E2">
        <w:rPr>
          <w:rFonts w:hint="eastAsia"/>
          <w:color w:val="FF0000"/>
          <w:sz w:val="20"/>
        </w:rPr>
        <w:t>Caaa</w:t>
      </w:r>
      <w:r w:rsidR="003E0AB4" w:rsidRPr="006955E2">
        <w:rPr>
          <w:rFonts w:hint="eastAsia"/>
          <w:color w:val="FF0000"/>
          <w:sz w:val="20"/>
        </w:rPr>
        <w:t>裡沒有引數的建構子</w:t>
      </w:r>
      <w:r w:rsidR="003E0AB4" w:rsidRPr="006955E2">
        <w:rPr>
          <w:rFonts w:hint="eastAsia"/>
          <w:color w:val="FF0000"/>
          <w:sz w:val="20"/>
        </w:rPr>
        <w:t>Caaa()</w:t>
      </w:r>
      <w:r w:rsidRPr="006955E2">
        <w:rPr>
          <w:rFonts w:hint="eastAsia"/>
          <w:color w:val="FF0000"/>
          <w:sz w:val="20"/>
        </w:rPr>
        <w:t>，用來</w:t>
      </w:r>
      <w:r w:rsidR="00E05959" w:rsidRPr="006955E2">
        <w:rPr>
          <w:rFonts w:hint="eastAsia"/>
          <w:color w:val="FF0000"/>
          <w:sz w:val="20"/>
        </w:rPr>
        <w:t>設定</w:t>
      </w:r>
      <w:r w:rsidRPr="006955E2">
        <w:rPr>
          <w:color w:val="FF0000"/>
          <w:sz w:val="20"/>
        </w:rPr>
        <w:t>n1</w:t>
      </w:r>
      <w:r w:rsidRPr="006955E2">
        <w:rPr>
          <w:rFonts w:hint="eastAsia"/>
          <w:color w:val="FF0000"/>
          <w:sz w:val="20"/>
        </w:rPr>
        <w:t>與</w:t>
      </w:r>
      <w:r w:rsidRPr="006955E2">
        <w:rPr>
          <w:color w:val="FF0000"/>
          <w:sz w:val="20"/>
        </w:rPr>
        <w:t>n2</w:t>
      </w:r>
      <w:r w:rsidRPr="006955E2">
        <w:rPr>
          <w:color w:val="FF0000"/>
          <w:sz w:val="20"/>
        </w:rPr>
        <w:t>的</w:t>
      </w:r>
      <w:r w:rsidR="001A048D" w:rsidRPr="006955E2">
        <w:rPr>
          <w:rFonts w:hint="eastAsia"/>
          <w:color w:val="FF0000"/>
          <w:sz w:val="20"/>
        </w:rPr>
        <w:t>初值。</w:t>
      </w:r>
    </w:p>
    <w:p w14:paraId="37D3FB35" w14:textId="77777777" w:rsidR="003E0AB4" w:rsidRPr="006955E2" w:rsidRDefault="003E0AB4" w:rsidP="00AB4AE8">
      <w:pPr>
        <w:pStyle w:val="JAVA"/>
        <w:numPr>
          <w:ilvl w:val="0"/>
          <w:numId w:val="27"/>
        </w:numPr>
        <w:tabs>
          <w:tab w:val="clear" w:pos="1202"/>
        </w:tabs>
        <w:spacing w:afterLines="50" w:after="120"/>
        <w:ind w:left="896" w:hanging="329"/>
        <w:rPr>
          <w:color w:val="FF0000"/>
          <w:sz w:val="20"/>
        </w:rPr>
      </w:pPr>
      <w:r w:rsidRPr="006955E2">
        <w:rPr>
          <w:rFonts w:hint="eastAsia"/>
          <w:color w:val="FF0000"/>
          <w:sz w:val="20"/>
        </w:rPr>
        <w:t>接續</w:t>
      </w:r>
      <w:r w:rsidRPr="006955E2">
        <w:rPr>
          <w:rFonts w:hint="eastAsia"/>
          <w:color w:val="FF0000"/>
          <w:sz w:val="20"/>
        </w:rPr>
        <w:t xml:space="preserve"> </w:t>
      </w:r>
      <w:r w:rsidRPr="006955E2">
        <w:rPr>
          <w:color w:val="FF0000"/>
          <w:sz w:val="20"/>
        </w:rPr>
        <w:t>(</w:t>
      </w:r>
      <w:r w:rsidR="001A048D" w:rsidRPr="006955E2">
        <w:rPr>
          <w:color w:val="FF0000"/>
          <w:sz w:val="20"/>
        </w:rPr>
        <w:t>b</w:t>
      </w:r>
      <w:r w:rsidRPr="006955E2">
        <w:rPr>
          <w:color w:val="FF0000"/>
          <w:sz w:val="20"/>
        </w:rPr>
        <w:t>)</w:t>
      </w:r>
      <w:r w:rsidRPr="006955E2">
        <w:rPr>
          <w:color w:val="FF0000"/>
          <w:sz w:val="20"/>
        </w:rPr>
        <w:t>，請</w:t>
      </w:r>
      <w:r w:rsidR="001A048D" w:rsidRPr="006955E2">
        <w:rPr>
          <w:rFonts w:hint="eastAsia"/>
          <w:color w:val="FF0000"/>
          <w:sz w:val="20"/>
        </w:rPr>
        <w:t>添加</w:t>
      </w:r>
      <w:r w:rsidRPr="006955E2">
        <w:rPr>
          <w:color w:val="FF0000"/>
          <w:sz w:val="20"/>
        </w:rPr>
        <w:t>另一個</w:t>
      </w:r>
      <w:r w:rsidRPr="006955E2">
        <w:rPr>
          <w:rFonts w:hint="eastAsia"/>
          <w:color w:val="FF0000"/>
          <w:sz w:val="20"/>
        </w:rPr>
        <w:t>Cbbb</w:t>
      </w:r>
      <w:r w:rsidRPr="006955E2">
        <w:rPr>
          <w:rFonts w:hint="eastAsia"/>
          <w:color w:val="FF0000"/>
          <w:sz w:val="20"/>
        </w:rPr>
        <w:t>的建構子，用來呼叫</w:t>
      </w:r>
      <w:r w:rsidRPr="006955E2">
        <w:rPr>
          <w:rFonts w:hint="eastAsia"/>
          <w:color w:val="FF0000"/>
          <w:sz w:val="20"/>
        </w:rPr>
        <w:t>Caaa</w:t>
      </w:r>
      <w:r w:rsidRPr="006955E2">
        <w:rPr>
          <w:rFonts w:hint="eastAsia"/>
          <w:color w:val="FF0000"/>
          <w:sz w:val="20"/>
        </w:rPr>
        <w:t>裡有兩個引數的建構子</w:t>
      </w:r>
      <w:r w:rsidRPr="006955E2">
        <w:rPr>
          <w:rFonts w:hint="eastAsia"/>
          <w:color w:val="FF0000"/>
          <w:sz w:val="20"/>
        </w:rPr>
        <w:t>Caaa(int a, int b)</w:t>
      </w:r>
      <w:r w:rsidRPr="006955E2">
        <w:rPr>
          <w:rFonts w:hint="eastAsia"/>
          <w:color w:val="FF0000"/>
          <w:sz w:val="20"/>
        </w:rPr>
        <w:t>，用來設定</w:t>
      </w:r>
      <w:r w:rsidRPr="006955E2">
        <w:rPr>
          <w:color w:val="FF0000"/>
          <w:sz w:val="20"/>
        </w:rPr>
        <w:t>n1</w:t>
      </w:r>
      <w:r w:rsidRPr="006955E2">
        <w:rPr>
          <w:rFonts w:hint="eastAsia"/>
          <w:color w:val="FF0000"/>
          <w:sz w:val="20"/>
        </w:rPr>
        <w:t>與</w:t>
      </w:r>
      <w:r w:rsidRPr="006955E2">
        <w:rPr>
          <w:color w:val="FF0000"/>
          <w:sz w:val="20"/>
        </w:rPr>
        <w:t>n2</w:t>
      </w:r>
      <w:r w:rsidRPr="006955E2">
        <w:rPr>
          <w:color w:val="FF0000"/>
          <w:sz w:val="20"/>
        </w:rPr>
        <w:t>的</w:t>
      </w:r>
      <w:r w:rsidRPr="006955E2">
        <w:rPr>
          <w:rFonts w:hint="eastAsia"/>
          <w:color w:val="FF0000"/>
          <w:sz w:val="20"/>
        </w:rPr>
        <w:t>初值。</w:t>
      </w:r>
    </w:p>
    <w:p w14:paraId="37D3FB36" w14:textId="77777777" w:rsidR="003E0AB4" w:rsidRDefault="003E0AB4" w:rsidP="00B272E6">
      <w:pPr>
        <w:pStyle w:val="JAVA"/>
        <w:numPr>
          <w:ilvl w:val="0"/>
          <w:numId w:val="27"/>
        </w:numPr>
        <w:tabs>
          <w:tab w:val="clear" w:pos="1202"/>
        </w:tabs>
        <w:spacing w:afterLines="30" w:after="72"/>
        <w:ind w:left="896" w:hanging="329"/>
        <w:rPr>
          <w:color w:val="FF0000"/>
          <w:sz w:val="20"/>
        </w:rPr>
      </w:pPr>
      <w:r w:rsidRPr="006955E2">
        <w:rPr>
          <w:rFonts w:hint="eastAsia"/>
          <w:color w:val="FF0000"/>
          <w:sz w:val="20"/>
        </w:rPr>
        <w:t>請在</w:t>
      </w:r>
      <w:r w:rsidRPr="006955E2">
        <w:rPr>
          <w:rFonts w:hint="eastAsia"/>
          <w:color w:val="FF0000"/>
          <w:sz w:val="20"/>
        </w:rPr>
        <w:t>mai</w:t>
      </w:r>
      <w:r w:rsidRPr="006955E2">
        <w:rPr>
          <w:color w:val="FF0000"/>
          <w:sz w:val="20"/>
        </w:rPr>
        <w:t xml:space="preserve">n() </w:t>
      </w:r>
      <w:r w:rsidRPr="006955E2">
        <w:rPr>
          <w:color w:val="FF0000"/>
          <w:sz w:val="20"/>
        </w:rPr>
        <w:t>函數裡建立</w:t>
      </w:r>
      <w:r w:rsidRPr="006955E2">
        <w:rPr>
          <w:rFonts w:hint="eastAsia"/>
          <w:color w:val="FF0000"/>
          <w:sz w:val="20"/>
        </w:rPr>
        <w:t>Cbbb</w:t>
      </w:r>
      <w:r w:rsidRPr="006955E2">
        <w:rPr>
          <w:rFonts w:hint="eastAsia"/>
          <w:color w:val="FF0000"/>
          <w:sz w:val="20"/>
        </w:rPr>
        <w:t>的物件來測試</w:t>
      </w:r>
      <w:r w:rsidR="001A048D" w:rsidRPr="006955E2">
        <w:rPr>
          <w:rFonts w:hint="eastAsia"/>
          <w:color w:val="FF0000"/>
          <w:sz w:val="20"/>
        </w:rPr>
        <w:t>您</w:t>
      </w:r>
      <w:r w:rsidRPr="006955E2">
        <w:rPr>
          <w:rFonts w:hint="eastAsia"/>
          <w:color w:val="FF0000"/>
          <w:sz w:val="20"/>
        </w:rPr>
        <w:t>的程式碼。</w:t>
      </w:r>
    </w:p>
    <w:p w14:paraId="64A9FD9E" w14:textId="480C38C4" w:rsidR="00064DE9" w:rsidRPr="006955E2" w:rsidRDefault="00064DE9" w:rsidP="00064DE9">
      <w:pPr>
        <w:pStyle w:val="JAVA"/>
        <w:numPr>
          <w:ilvl w:val="0"/>
          <w:numId w:val="0"/>
        </w:numPr>
        <w:spacing w:afterLines="30" w:after="72"/>
        <w:ind w:left="567"/>
        <w:rPr>
          <w:rFonts w:hint="eastAsia"/>
          <w:color w:val="FF0000"/>
          <w:sz w:val="20"/>
        </w:rPr>
      </w:pPr>
      <w:r w:rsidRPr="00064DE9">
        <w:rPr>
          <w:color w:val="FF0000"/>
          <w:sz w:val="20"/>
        </w:rPr>
        <w:lastRenderedPageBreak/>
        <w:drawing>
          <wp:inline distT="0" distB="0" distL="0" distR="0" wp14:anchorId="17EA91CB" wp14:editId="1CE7E361">
            <wp:extent cx="4105848" cy="6230219"/>
            <wp:effectExtent l="0" t="0" r="9525" b="0"/>
            <wp:docPr id="342219046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219046" name="圖片 1" descr="一張含有 文字, 螢幕擷取畫面, 軟體, 多媒體軟體 的圖片&#10;&#10;自動產生的描述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FB37" w14:textId="77777777" w:rsidR="00E05959" w:rsidRDefault="00E05959" w:rsidP="00AB4AE8">
      <w:pPr>
        <w:pStyle w:val="J7"/>
        <w:numPr>
          <w:ilvl w:val="0"/>
          <w:numId w:val="12"/>
        </w:numPr>
        <w:tabs>
          <w:tab w:val="clear" w:pos="426"/>
        </w:tabs>
        <w:spacing w:beforeLines="50" w:before="120" w:afterLines="50" w:after="120"/>
        <w:ind w:left="839" w:hanging="482"/>
        <w:rPr>
          <w:iCs/>
          <w:color w:val="FF0000"/>
        </w:rPr>
      </w:pPr>
      <w:r w:rsidRPr="006955E2">
        <w:rPr>
          <w:rFonts w:hint="eastAsia"/>
          <w:iCs/>
          <w:color w:val="FF0000"/>
        </w:rPr>
        <w:t>接續習題</w:t>
      </w:r>
      <w:r w:rsidR="001A048D" w:rsidRPr="006955E2">
        <w:rPr>
          <w:iCs/>
          <w:color w:val="FF0000"/>
        </w:rPr>
        <w:t>3</w:t>
      </w:r>
      <w:r w:rsidRPr="006955E2">
        <w:rPr>
          <w:rFonts w:hint="eastAsia"/>
          <w:iCs/>
          <w:color w:val="FF0000"/>
        </w:rPr>
        <w:t>，請試著在子類別</w:t>
      </w:r>
      <w:r w:rsidRPr="006955E2">
        <w:rPr>
          <w:rFonts w:hint="eastAsia"/>
          <w:iCs/>
          <w:color w:val="FF0000"/>
        </w:rPr>
        <w:t>Data</w:t>
      </w:r>
      <w:r w:rsidRPr="006955E2">
        <w:rPr>
          <w:rFonts w:hint="eastAsia"/>
          <w:iCs/>
          <w:color w:val="FF0000"/>
        </w:rPr>
        <w:t>裡</w:t>
      </w:r>
      <w:r w:rsidR="001A048D" w:rsidRPr="006955E2">
        <w:rPr>
          <w:rFonts w:hint="eastAsia"/>
          <w:iCs/>
          <w:color w:val="FF0000"/>
        </w:rPr>
        <w:t>添加一個沒有</w:t>
      </w:r>
      <w:r w:rsidRPr="006955E2">
        <w:rPr>
          <w:rFonts w:hint="eastAsia"/>
          <w:iCs/>
          <w:color w:val="FF0000"/>
        </w:rPr>
        <w:t>引數的</w:t>
      </w:r>
      <w:r w:rsidR="00921EA5" w:rsidRPr="006955E2">
        <w:rPr>
          <w:rFonts w:hint="eastAsia"/>
          <w:iCs/>
          <w:color w:val="FF0000"/>
        </w:rPr>
        <w:t>建構子</w:t>
      </w:r>
      <w:r w:rsidRPr="006955E2">
        <w:rPr>
          <w:rFonts w:hint="eastAsia"/>
          <w:iCs/>
          <w:color w:val="FF0000"/>
        </w:rPr>
        <w:t>Data()</w:t>
      </w:r>
      <w:r w:rsidRPr="006955E2">
        <w:rPr>
          <w:rFonts w:hint="eastAsia"/>
          <w:iCs/>
          <w:color w:val="FF0000"/>
        </w:rPr>
        <w:t>，用來呼叫父類別裡</w:t>
      </w:r>
      <w:r w:rsidR="001A048D" w:rsidRPr="006955E2">
        <w:rPr>
          <w:rFonts w:hint="eastAsia"/>
          <w:iCs/>
          <w:color w:val="FF0000"/>
        </w:rPr>
        <w:t>沒有</w:t>
      </w:r>
      <w:r w:rsidRPr="006955E2">
        <w:rPr>
          <w:rFonts w:hint="eastAsia"/>
          <w:iCs/>
          <w:color w:val="FF0000"/>
        </w:rPr>
        <w:t>引數的</w:t>
      </w:r>
      <w:r w:rsidR="00921EA5" w:rsidRPr="006955E2">
        <w:rPr>
          <w:rFonts w:hint="eastAsia"/>
          <w:iCs/>
          <w:color w:val="FF0000"/>
        </w:rPr>
        <w:t>建構子</w:t>
      </w:r>
      <w:r w:rsidR="00D93632" w:rsidRPr="006955E2">
        <w:rPr>
          <w:iCs/>
          <w:color w:val="FF0000"/>
        </w:rPr>
        <w:t>Rectangle</w:t>
      </w:r>
      <w:r w:rsidR="001A048D" w:rsidRPr="006955E2">
        <w:rPr>
          <w:rFonts w:hint="eastAsia"/>
          <w:iCs/>
          <w:color w:val="FF0000"/>
        </w:rPr>
        <w:t>()</w:t>
      </w:r>
      <w:r w:rsidRPr="006955E2">
        <w:rPr>
          <w:rFonts w:hint="eastAsia"/>
          <w:iCs/>
          <w:color w:val="FF0000"/>
        </w:rPr>
        <w:t>，並測試之。</w:t>
      </w:r>
    </w:p>
    <w:p w14:paraId="182050B1" w14:textId="0419C3A7" w:rsidR="00064DE9" w:rsidRPr="006955E2" w:rsidRDefault="00064DE9" w:rsidP="00064DE9">
      <w:pPr>
        <w:pStyle w:val="J7"/>
        <w:tabs>
          <w:tab w:val="clear" w:pos="426"/>
          <w:tab w:val="clear" w:pos="840"/>
        </w:tabs>
        <w:spacing w:beforeLines="50" w:before="120" w:afterLines="50" w:after="120"/>
        <w:ind w:left="839" w:firstLine="0"/>
        <w:rPr>
          <w:rFonts w:hint="eastAsia"/>
          <w:iCs/>
          <w:color w:val="FF0000"/>
        </w:rPr>
      </w:pPr>
      <w:r w:rsidRPr="00064DE9">
        <w:rPr>
          <w:iCs/>
          <w:color w:val="FF0000"/>
        </w:rPr>
        <w:lastRenderedPageBreak/>
        <w:drawing>
          <wp:inline distT="0" distB="0" distL="0" distR="0" wp14:anchorId="6B7385FA" wp14:editId="49E7BD62">
            <wp:extent cx="3724795" cy="6192114"/>
            <wp:effectExtent l="0" t="0" r="9525" b="0"/>
            <wp:docPr id="2120808354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808354" name="圖片 1" descr="一張含有 文字, 螢幕擷取畫面, 軟體, 多媒體軟體 的圖片&#10;&#10;自動產生的描述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FB38" w14:textId="77777777" w:rsidR="004A37D4" w:rsidRPr="008C7B81" w:rsidRDefault="004A37D4" w:rsidP="004A37D4">
      <w:pPr>
        <w:pStyle w:val="JAVA1"/>
        <w:spacing w:beforeLines="50" w:before="120" w:afterLines="50" w:after="120"/>
        <w:rPr>
          <w:b/>
          <w:color w:val="FFFFFF"/>
          <w:sz w:val="21"/>
          <w:szCs w:val="21"/>
          <w:shd w:val="clear" w:color="auto" w:fill="800080"/>
        </w:rPr>
      </w:pPr>
      <w:r w:rsidRPr="008C7B81">
        <w:rPr>
          <w:rFonts w:hint="eastAsia"/>
          <w:b/>
          <w:color w:val="FFFFFF"/>
          <w:sz w:val="21"/>
          <w:szCs w:val="21"/>
          <w:shd w:val="clear" w:color="auto" w:fill="800080"/>
        </w:rPr>
        <w:t xml:space="preserve">10.5 </w:t>
      </w:r>
      <w:r w:rsidRPr="008C7B81">
        <w:rPr>
          <w:rFonts w:hint="eastAsia"/>
          <w:b/>
          <w:color w:val="FFFFFF"/>
          <w:sz w:val="21"/>
          <w:szCs w:val="21"/>
          <w:shd w:val="clear" w:color="auto" w:fill="800080"/>
        </w:rPr>
        <w:t>物件導向裡的</w:t>
      </w:r>
      <w:r w:rsidRPr="008C7B81">
        <w:rPr>
          <w:rFonts w:hint="eastAsia"/>
          <w:b/>
          <w:color w:val="FFFFFF"/>
          <w:sz w:val="21"/>
          <w:szCs w:val="21"/>
          <w:shd w:val="clear" w:color="auto" w:fill="800080"/>
        </w:rPr>
        <w:t>is-a</w:t>
      </w:r>
      <w:r w:rsidRPr="008C7B81">
        <w:rPr>
          <w:rFonts w:hint="eastAsia"/>
          <w:b/>
          <w:color w:val="FFFFFF"/>
          <w:sz w:val="21"/>
          <w:szCs w:val="21"/>
          <w:shd w:val="clear" w:color="auto" w:fill="800080"/>
        </w:rPr>
        <w:t>與</w:t>
      </w:r>
      <w:r w:rsidRPr="008C7B81">
        <w:rPr>
          <w:rFonts w:hint="eastAsia"/>
          <w:b/>
          <w:color w:val="FFFFFF"/>
          <w:sz w:val="21"/>
          <w:szCs w:val="21"/>
          <w:shd w:val="clear" w:color="auto" w:fill="800080"/>
        </w:rPr>
        <w:t xml:space="preserve">has-a </w:t>
      </w:r>
    </w:p>
    <w:p w14:paraId="37D3FB39" w14:textId="77777777" w:rsidR="00577D72" w:rsidRDefault="00B80443" w:rsidP="00B93884">
      <w:pPr>
        <w:pStyle w:val="J7"/>
        <w:numPr>
          <w:ilvl w:val="0"/>
          <w:numId w:val="12"/>
        </w:numPr>
        <w:tabs>
          <w:tab w:val="clear" w:pos="426"/>
          <w:tab w:val="clear" w:pos="840"/>
        </w:tabs>
        <w:spacing w:after="72"/>
        <w:ind w:left="426" w:hanging="426"/>
        <w:rPr>
          <w:iCs/>
        </w:rPr>
      </w:pPr>
      <w:r>
        <w:rPr>
          <w:rFonts w:hint="eastAsia"/>
          <w:iCs/>
        </w:rPr>
        <w:t>於</w:t>
      </w:r>
      <w:r>
        <w:rPr>
          <w:rFonts w:hint="eastAsia"/>
          <w:iCs/>
        </w:rPr>
        <w:t>Ch</w:t>
      </w:r>
      <w:r>
        <w:rPr>
          <w:iCs/>
        </w:rPr>
        <w:t>10_1</w:t>
      </w:r>
      <w:r>
        <w:rPr>
          <w:iCs/>
        </w:rPr>
        <w:t>中，</w:t>
      </w:r>
      <w:r w:rsidR="00577D72">
        <w:rPr>
          <w:rFonts w:hint="eastAsia"/>
          <w:iCs/>
        </w:rPr>
        <w:t>試指出</w:t>
      </w:r>
      <w:r>
        <w:rPr>
          <w:rFonts w:hint="eastAsia"/>
          <w:iCs/>
        </w:rPr>
        <w:t>下面兩者是</w:t>
      </w:r>
      <w:r w:rsidR="00577D72">
        <w:rPr>
          <w:rFonts w:hint="eastAsia"/>
          <w:iCs/>
        </w:rPr>
        <w:t>「</w:t>
      </w:r>
      <w:r w:rsidR="00577D72">
        <w:rPr>
          <w:rFonts w:hint="eastAsia"/>
          <w:iCs/>
        </w:rPr>
        <w:t>has-a</w:t>
      </w:r>
      <w:r w:rsidR="00577D72">
        <w:rPr>
          <w:rFonts w:hint="eastAsia"/>
          <w:iCs/>
        </w:rPr>
        <w:t>」</w:t>
      </w:r>
      <w:r>
        <w:rPr>
          <w:rFonts w:hint="eastAsia"/>
          <w:iCs/>
        </w:rPr>
        <w:t>還是</w:t>
      </w:r>
      <w:r w:rsidR="00577D72">
        <w:rPr>
          <w:rFonts w:hint="eastAsia"/>
          <w:iCs/>
        </w:rPr>
        <w:t>「</w:t>
      </w:r>
      <w:r w:rsidR="00577D72">
        <w:rPr>
          <w:rFonts w:hint="eastAsia"/>
          <w:iCs/>
        </w:rPr>
        <w:t>is-a</w:t>
      </w:r>
      <w:r w:rsidR="00577D72">
        <w:rPr>
          <w:rFonts w:hint="eastAsia"/>
          <w:iCs/>
        </w:rPr>
        <w:t>」</w:t>
      </w:r>
      <w:r>
        <w:rPr>
          <w:rFonts w:hint="eastAsia"/>
          <w:iCs/>
        </w:rPr>
        <w:t>的關係：</w:t>
      </w:r>
    </w:p>
    <w:p w14:paraId="37D3FB3A" w14:textId="77777777" w:rsidR="00B80443" w:rsidRDefault="00B80443" w:rsidP="00B80443">
      <w:pPr>
        <w:pStyle w:val="JAVA"/>
        <w:numPr>
          <w:ilvl w:val="0"/>
          <w:numId w:val="29"/>
        </w:numPr>
        <w:tabs>
          <w:tab w:val="clear" w:pos="1202"/>
        </w:tabs>
        <w:spacing w:afterLines="30" w:after="72"/>
        <w:ind w:left="993"/>
        <w:rPr>
          <w:sz w:val="20"/>
        </w:rPr>
      </w:pPr>
      <w:r>
        <w:rPr>
          <w:rFonts w:hint="eastAsia"/>
          <w:sz w:val="20"/>
        </w:rPr>
        <w:lastRenderedPageBreak/>
        <w:t>Coin</w:t>
      </w:r>
      <w:r>
        <w:rPr>
          <w:sz w:val="20"/>
        </w:rPr>
        <w:t>和</w:t>
      </w:r>
      <w:r>
        <w:rPr>
          <w:sz w:val="20"/>
        </w:rPr>
        <w:t>Circle</w:t>
      </w:r>
      <w:r>
        <w:rPr>
          <w:rFonts w:hint="eastAsia"/>
          <w:sz w:val="20"/>
        </w:rPr>
        <w:t>。</w:t>
      </w:r>
    </w:p>
    <w:p w14:paraId="37D3FB3B" w14:textId="77777777" w:rsidR="00B80443" w:rsidRDefault="00B80443" w:rsidP="00B80443">
      <w:pPr>
        <w:pStyle w:val="JAVA"/>
        <w:numPr>
          <w:ilvl w:val="0"/>
          <w:numId w:val="29"/>
        </w:numPr>
        <w:tabs>
          <w:tab w:val="clear" w:pos="1202"/>
        </w:tabs>
        <w:spacing w:afterLines="30" w:after="72"/>
        <w:ind w:left="993"/>
        <w:rPr>
          <w:sz w:val="20"/>
        </w:rPr>
      </w:pPr>
      <w:r>
        <w:rPr>
          <w:sz w:val="20"/>
        </w:rPr>
        <w:t>coin</w:t>
      </w:r>
      <w:r>
        <w:rPr>
          <w:sz w:val="20"/>
        </w:rPr>
        <w:t>和</w:t>
      </w:r>
      <w:r>
        <w:rPr>
          <w:sz w:val="20"/>
        </w:rPr>
        <w:t>radius</w:t>
      </w:r>
      <w:r>
        <w:rPr>
          <w:sz w:val="20"/>
        </w:rPr>
        <w:t>。</w:t>
      </w:r>
    </w:p>
    <w:p w14:paraId="37D3FB3C" w14:textId="77777777" w:rsidR="00B80443" w:rsidRDefault="00B80443" w:rsidP="00B80443">
      <w:pPr>
        <w:pStyle w:val="JAVA"/>
        <w:numPr>
          <w:ilvl w:val="0"/>
          <w:numId w:val="29"/>
        </w:numPr>
        <w:tabs>
          <w:tab w:val="clear" w:pos="1202"/>
        </w:tabs>
        <w:spacing w:afterLines="30" w:after="72"/>
        <w:ind w:left="993"/>
        <w:rPr>
          <w:sz w:val="20"/>
        </w:rPr>
      </w:pPr>
      <w:r>
        <w:rPr>
          <w:sz w:val="20"/>
        </w:rPr>
        <w:t>coin</w:t>
      </w:r>
      <w:r>
        <w:rPr>
          <w:sz w:val="20"/>
        </w:rPr>
        <w:t>和</w:t>
      </w:r>
      <w:r>
        <w:rPr>
          <w:sz w:val="20"/>
        </w:rPr>
        <w:t>show()</w:t>
      </w:r>
      <w:r>
        <w:rPr>
          <w:sz w:val="20"/>
        </w:rPr>
        <w:t>。</w:t>
      </w:r>
    </w:p>
    <w:p w14:paraId="37D3FB3D" w14:textId="77777777" w:rsidR="0029719E" w:rsidRPr="008C7B81" w:rsidRDefault="0029719E">
      <w:pPr>
        <w:pStyle w:val="JAVA1"/>
        <w:spacing w:beforeLines="50" w:before="120" w:afterLines="50" w:after="120"/>
        <w:rPr>
          <w:b/>
          <w:color w:val="FFFFFF"/>
          <w:sz w:val="21"/>
          <w:szCs w:val="21"/>
          <w:shd w:val="clear" w:color="auto" w:fill="800080"/>
        </w:rPr>
      </w:pPr>
      <w:r w:rsidRPr="008C7B81">
        <w:rPr>
          <w:rFonts w:hint="eastAsia"/>
          <w:b/>
          <w:color w:val="FFFFFF"/>
          <w:sz w:val="21"/>
          <w:szCs w:val="21"/>
          <w:shd w:val="clear" w:color="auto" w:fill="800080"/>
        </w:rPr>
        <w:t>10.</w:t>
      </w:r>
      <w:r w:rsidR="00A95C40" w:rsidRPr="008C7B81">
        <w:rPr>
          <w:rFonts w:hint="eastAsia"/>
          <w:b/>
          <w:color w:val="FFFFFF"/>
          <w:sz w:val="21"/>
          <w:szCs w:val="21"/>
          <w:shd w:val="clear" w:color="auto" w:fill="800080"/>
        </w:rPr>
        <w:t>6</w:t>
      </w:r>
      <w:r w:rsidRPr="008C7B81">
        <w:rPr>
          <w:rFonts w:hint="eastAsia"/>
          <w:b/>
          <w:color w:val="FFFFFF"/>
          <w:sz w:val="21"/>
          <w:szCs w:val="21"/>
          <w:shd w:val="clear" w:color="auto" w:fill="800080"/>
        </w:rPr>
        <w:t xml:space="preserve"> </w:t>
      </w:r>
      <w:r w:rsidRPr="008C7B81">
        <w:rPr>
          <w:rFonts w:hint="eastAsia"/>
          <w:b/>
          <w:color w:val="FFFFFF"/>
          <w:sz w:val="21"/>
          <w:szCs w:val="21"/>
          <w:shd w:val="clear" w:color="auto" w:fill="800080"/>
        </w:rPr>
        <w:t>設定終止繼承</w:t>
      </w:r>
      <w:r w:rsidRPr="008C7B81">
        <w:rPr>
          <w:rFonts w:hint="eastAsia"/>
          <w:b/>
          <w:color w:val="FFFFFF"/>
          <w:sz w:val="21"/>
          <w:szCs w:val="21"/>
          <w:shd w:val="clear" w:color="auto" w:fill="800080"/>
        </w:rPr>
        <w:t xml:space="preserve"> </w:t>
      </w:r>
    </w:p>
    <w:p w14:paraId="37D3FB3E" w14:textId="77777777" w:rsidR="003C3CD8" w:rsidRPr="006955E2" w:rsidRDefault="003C3CD8" w:rsidP="00B93884">
      <w:pPr>
        <w:pStyle w:val="J7"/>
        <w:numPr>
          <w:ilvl w:val="0"/>
          <w:numId w:val="12"/>
        </w:numPr>
        <w:tabs>
          <w:tab w:val="clear" w:pos="426"/>
          <w:tab w:val="clear" w:pos="840"/>
        </w:tabs>
        <w:spacing w:after="72"/>
        <w:ind w:left="426" w:hanging="426"/>
        <w:rPr>
          <w:iCs/>
          <w:color w:val="FF0000"/>
        </w:rPr>
      </w:pPr>
      <w:r w:rsidRPr="006955E2">
        <w:rPr>
          <w:rFonts w:hint="eastAsia"/>
          <w:iCs/>
          <w:color w:val="FF0000"/>
        </w:rPr>
        <w:t>假設有一</w:t>
      </w:r>
      <w:r w:rsidRPr="006955E2">
        <w:rPr>
          <w:rFonts w:hint="eastAsia"/>
          <w:iCs/>
          <w:color w:val="FF0000"/>
        </w:rPr>
        <w:t>Car</w:t>
      </w:r>
      <w:r w:rsidRPr="006955E2">
        <w:rPr>
          <w:rFonts w:hint="eastAsia"/>
          <w:iCs/>
          <w:color w:val="FF0000"/>
        </w:rPr>
        <w:t>類別，用來表示車子的資訊，其資料成員及</w:t>
      </w:r>
      <w:r w:rsidR="00A3502F" w:rsidRPr="006955E2">
        <w:rPr>
          <w:rFonts w:hint="eastAsia"/>
          <w:iCs/>
          <w:color w:val="FF0000"/>
        </w:rPr>
        <w:t>函數成員</w:t>
      </w:r>
      <w:r w:rsidRPr="006955E2">
        <w:rPr>
          <w:rFonts w:hint="eastAsia"/>
          <w:iCs/>
          <w:color w:val="FF0000"/>
        </w:rPr>
        <w:t>如下：</w:t>
      </w:r>
    </w:p>
    <w:tbl>
      <w:tblPr>
        <w:tblStyle w:val="10"/>
        <w:tblW w:w="6957" w:type="dxa"/>
        <w:tblInd w:w="6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406"/>
        <w:gridCol w:w="6551"/>
      </w:tblGrid>
      <w:tr w:rsidR="006955E2" w:rsidRPr="006955E2" w14:paraId="37D3FB4D" w14:textId="77777777" w:rsidTr="00E06DD3">
        <w:tc>
          <w:tcPr>
            <w:tcW w:w="406" w:type="dxa"/>
            <w:tcBorders>
              <w:top w:val="nil"/>
            </w:tcBorders>
          </w:tcPr>
          <w:p w14:paraId="37D3FB3F" w14:textId="77777777" w:rsidR="001B7B59" w:rsidRPr="006955E2" w:rsidRDefault="001B7B59" w:rsidP="005D3026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 w:hint="eastAsia"/>
                <w:i/>
                <w:color w:val="FF0000"/>
                <w:sz w:val="19"/>
                <w:szCs w:val="19"/>
              </w:rPr>
              <w:t>01</w:t>
            </w:r>
          </w:p>
          <w:p w14:paraId="37D3FB40" w14:textId="77777777" w:rsidR="001B7B59" w:rsidRPr="006955E2" w:rsidRDefault="001B7B59" w:rsidP="005D3026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02</w:t>
            </w:r>
          </w:p>
          <w:p w14:paraId="37D3FB41" w14:textId="77777777" w:rsidR="001B7B59" w:rsidRPr="006955E2" w:rsidRDefault="001B7B59" w:rsidP="005D3026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03</w:t>
            </w:r>
          </w:p>
          <w:p w14:paraId="37D3FB42" w14:textId="77777777" w:rsidR="001B7B59" w:rsidRPr="006955E2" w:rsidRDefault="001B7B59" w:rsidP="005D3026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04</w:t>
            </w:r>
          </w:p>
          <w:p w14:paraId="37D3FB43" w14:textId="77777777" w:rsidR="001B7B59" w:rsidRPr="006955E2" w:rsidRDefault="001B7B59" w:rsidP="005D3026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05</w:t>
            </w:r>
          </w:p>
          <w:p w14:paraId="37D3FB44" w14:textId="77777777" w:rsidR="002B4EFD" w:rsidRPr="006955E2" w:rsidRDefault="00852972" w:rsidP="005D3026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06</w:t>
            </w:r>
          </w:p>
          <w:p w14:paraId="37D3FB45" w14:textId="77777777" w:rsidR="000650D4" w:rsidRPr="006955E2" w:rsidRDefault="00852972" w:rsidP="005D3026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07</w:t>
            </w:r>
          </w:p>
        </w:tc>
        <w:tc>
          <w:tcPr>
            <w:tcW w:w="6551" w:type="dxa"/>
            <w:tcBorders>
              <w:top w:val="nil"/>
            </w:tcBorders>
          </w:tcPr>
          <w:p w14:paraId="37D3FB46" w14:textId="77777777" w:rsidR="00B554B6" w:rsidRPr="006955E2" w:rsidRDefault="00B554B6" w:rsidP="00B554B6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>class Car{</w:t>
            </w:r>
          </w:p>
          <w:p w14:paraId="37D3FB47" w14:textId="77777777" w:rsidR="00B554B6" w:rsidRPr="006955E2" w:rsidRDefault="00B554B6" w:rsidP="00B554B6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 xml:space="preserve">    String owner="Tom";</w:t>
            </w:r>
          </w:p>
          <w:p w14:paraId="37D3FB48" w14:textId="77777777" w:rsidR="00B554B6" w:rsidRPr="006955E2" w:rsidRDefault="00B554B6" w:rsidP="00B554B6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 xml:space="preserve">    final String color="Red";</w:t>
            </w:r>
          </w:p>
          <w:p w14:paraId="37D3FB49" w14:textId="77777777" w:rsidR="00B554B6" w:rsidRPr="006955E2" w:rsidRDefault="00B554B6" w:rsidP="00B554B6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 xml:space="preserve">    final void show(){</w:t>
            </w:r>
          </w:p>
          <w:p w14:paraId="37D3FB4A" w14:textId="77777777" w:rsidR="00B554B6" w:rsidRPr="006955E2" w:rsidRDefault="00B554B6" w:rsidP="00B554B6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 xml:space="preserve">       System.out.println("Color:"+color+" Owner:"+owner);</w:t>
            </w:r>
          </w:p>
          <w:p w14:paraId="37D3FB4B" w14:textId="77777777" w:rsidR="00B554B6" w:rsidRPr="006955E2" w:rsidRDefault="00B554B6" w:rsidP="00B554B6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 xml:space="preserve">    }</w:t>
            </w:r>
          </w:p>
          <w:p w14:paraId="37D3FB4C" w14:textId="77777777" w:rsidR="001B7B59" w:rsidRPr="006955E2" w:rsidRDefault="00B554B6" w:rsidP="00B554B6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>}</w:t>
            </w:r>
          </w:p>
        </w:tc>
      </w:tr>
    </w:tbl>
    <w:p w14:paraId="37D3FB4E" w14:textId="77777777" w:rsidR="003C3CD8" w:rsidRDefault="00852972" w:rsidP="00AB4AE8">
      <w:pPr>
        <w:pStyle w:val="JAVA"/>
        <w:numPr>
          <w:ilvl w:val="0"/>
          <w:numId w:val="17"/>
        </w:numPr>
        <w:spacing w:afterLines="50" w:after="120"/>
        <w:ind w:left="907" w:hanging="340"/>
        <w:rPr>
          <w:color w:val="FF0000"/>
          <w:sz w:val="20"/>
        </w:rPr>
      </w:pPr>
      <w:r w:rsidRPr="006955E2">
        <w:rPr>
          <w:rFonts w:hint="eastAsia"/>
          <w:color w:val="FF0000"/>
          <w:sz w:val="20"/>
        </w:rPr>
        <w:t>若有</w:t>
      </w:r>
      <w:r w:rsidR="003C3CD8" w:rsidRPr="006955E2">
        <w:rPr>
          <w:rFonts w:hint="eastAsia"/>
          <w:color w:val="FF0000"/>
          <w:sz w:val="20"/>
        </w:rPr>
        <w:t>一個</w:t>
      </w:r>
      <w:r w:rsidRPr="006955E2">
        <w:rPr>
          <w:rFonts w:hint="eastAsia"/>
          <w:color w:val="FF0000"/>
          <w:sz w:val="20"/>
        </w:rPr>
        <w:t>繼承自</w:t>
      </w:r>
      <w:r w:rsidRPr="006955E2">
        <w:rPr>
          <w:rFonts w:hint="eastAsia"/>
          <w:color w:val="FF0000"/>
          <w:sz w:val="20"/>
        </w:rPr>
        <w:t>Car</w:t>
      </w:r>
      <w:r w:rsidRPr="006955E2">
        <w:rPr>
          <w:color w:val="FF0000"/>
          <w:sz w:val="20"/>
        </w:rPr>
        <w:t>的子</w:t>
      </w:r>
      <w:r w:rsidRPr="006955E2">
        <w:rPr>
          <w:rFonts w:hint="eastAsia"/>
          <w:color w:val="FF0000"/>
          <w:sz w:val="20"/>
        </w:rPr>
        <w:t>類別</w:t>
      </w:r>
      <w:r w:rsidRPr="006955E2">
        <w:rPr>
          <w:rFonts w:hint="eastAsia"/>
          <w:color w:val="FF0000"/>
          <w:sz w:val="20"/>
        </w:rPr>
        <w:t>Truck</w:t>
      </w:r>
      <w:r w:rsidR="003C3CD8" w:rsidRPr="006955E2">
        <w:rPr>
          <w:rFonts w:hint="eastAsia"/>
          <w:color w:val="FF0000"/>
          <w:sz w:val="20"/>
        </w:rPr>
        <w:t>，</w:t>
      </w:r>
      <w:r w:rsidRPr="006955E2">
        <w:rPr>
          <w:rFonts w:hint="eastAsia"/>
          <w:color w:val="FF0000"/>
          <w:sz w:val="20"/>
        </w:rPr>
        <w:t>則由</w:t>
      </w:r>
      <w:r w:rsidRPr="006955E2">
        <w:rPr>
          <w:rFonts w:hint="eastAsia"/>
          <w:color w:val="FF0000"/>
          <w:sz w:val="20"/>
        </w:rPr>
        <w:t>Truck</w:t>
      </w:r>
      <w:r w:rsidRPr="006955E2">
        <w:rPr>
          <w:rFonts w:hint="eastAsia"/>
          <w:color w:val="FF0000"/>
          <w:sz w:val="20"/>
        </w:rPr>
        <w:t>建立的物件是否</w:t>
      </w:r>
      <w:r w:rsidR="000650D4" w:rsidRPr="006955E2">
        <w:rPr>
          <w:rFonts w:hint="eastAsia"/>
          <w:color w:val="FF0000"/>
          <w:sz w:val="20"/>
        </w:rPr>
        <w:t>擁有</w:t>
      </w:r>
      <w:r w:rsidR="000650D4" w:rsidRPr="006955E2">
        <w:rPr>
          <w:rFonts w:hint="eastAsia"/>
          <w:color w:val="FF0000"/>
          <w:sz w:val="20"/>
        </w:rPr>
        <w:t>ow</w:t>
      </w:r>
      <w:r w:rsidR="000650D4" w:rsidRPr="006955E2">
        <w:rPr>
          <w:color w:val="FF0000"/>
          <w:sz w:val="20"/>
        </w:rPr>
        <w:t>ner</w:t>
      </w:r>
      <w:r w:rsidR="000650D4" w:rsidRPr="006955E2">
        <w:rPr>
          <w:color w:val="FF0000"/>
          <w:sz w:val="20"/>
        </w:rPr>
        <w:t>成員？</w:t>
      </w:r>
    </w:p>
    <w:p w14:paraId="541B9825" w14:textId="0128B541" w:rsidR="008051F8" w:rsidRPr="006955E2" w:rsidRDefault="008051F8" w:rsidP="008051F8">
      <w:pPr>
        <w:pStyle w:val="JAVA"/>
        <w:numPr>
          <w:ilvl w:val="0"/>
          <w:numId w:val="0"/>
        </w:numPr>
        <w:spacing w:afterLines="50" w:after="120"/>
        <w:ind w:left="907"/>
        <w:rPr>
          <w:rFonts w:hint="eastAsia"/>
          <w:color w:val="FF0000"/>
          <w:sz w:val="20"/>
        </w:rPr>
      </w:pPr>
      <w:r>
        <w:rPr>
          <w:rFonts w:hint="eastAsia"/>
          <w:color w:val="FF0000"/>
          <w:sz w:val="20"/>
        </w:rPr>
        <w:t>A:</w:t>
      </w:r>
      <w:r>
        <w:rPr>
          <w:rFonts w:hint="eastAsia"/>
          <w:color w:val="FF0000"/>
          <w:sz w:val="20"/>
        </w:rPr>
        <w:t>有</w:t>
      </w:r>
    </w:p>
    <w:p w14:paraId="37D3FB4F" w14:textId="77777777" w:rsidR="000650D4" w:rsidRDefault="000650D4" w:rsidP="00AB4AE8">
      <w:pPr>
        <w:pStyle w:val="JAVA"/>
        <w:numPr>
          <w:ilvl w:val="0"/>
          <w:numId w:val="17"/>
        </w:numPr>
        <w:spacing w:afterLines="50" w:after="120"/>
        <w:ind w:left="907" w:hanging="340"/>
        <w:rPr>
          <w:color w:val="FF0000"/>
          <w:sz w:val="20"/>
        </w:rPr>
      </w:pPr>
      <w:r w:rsidRPr="006955E2">
        <w:rPr>
          <w:rFonts w:hint="eastAsia"/>
          <w:color w:val="FF0000"/>
          <w:sz w:val="20"/>
        </w:rPr>
        <w:t>接續</w:t>
      </w:r>
      <w:r w:rsidRPr="006955E2">
        <w:rPr>
          <w:rFonts w:hint="eastAsia"/>
          <w:color w:val="FF0000"/>
          <w:sz w:val="20"/>
        </w:rPr>
        <w:t xml:space="preserve"> (</w:t>
      </w:r>
      <w:r w:rsidRPr="006955E2">
        <w:rPr>
          <w:color w:val="FF0000"/>
          <w:sz w:val="20"/>
        </w:rPr>
        <w:t>a)</w:t>
      </w:r>
      <w:r w:rsidRPr="006955E2">
        <w:rPr>
          <w:color w:val="FF0000"/>
          <w:sz w:val="20"/>
        </w:rPr>
        <w:t>，</w:t>
      </w:r>
      <w:r w:rsidRPr="006955E2">
        <w:rPr>
          <w:rFonts w:hint="eastAsia"/>
          <w:color w:val="FF0000"/>
        </w:rPr>
        <w:t>co</w:t>
      </w:r>
      <w:r w:rsidRPr="006955E2">
        <w:rPr>
          <w:color w:val="FF0000"/>
        </w:rPr>
        <w:t>lor</w:t>
      </w:r>
      <w:r w:rsidRPr="006955E2">
        <w:rPr>
          <w:color w:val="FF0000"/>
          <w:sz w:val="20"/>
        </w:rPr>
        <w:t>成員是否會繼承給子</w:t>
      </w:r>
      <w:r w:rsidRPr="006955E2">
        <w:rPr>
          <w:rFonts w:hint="eastAsia"/>
          <w:color w:val="FF0000"/>
          <w:sz w:val="20"/>
        </w:rPr>
        <w:t>類別</w:t>
      </w:r>
      <w:r w:rsidRPr="006955E2">
        <w:rPr>
          <w:rFonts w:hint="eastAsia"/>
          <w:color w:val="FF0000"/>
          <w:sz w:val="20"/>
        </w:rPr>
        <w:t>Truck</w:t>
      </w:r>
      <w:r w:rsidRPr="006955E2">
        <w:rPr>
          <w:rFonts w:hint="eastAsia"/>
          <w:color w:val="FF0000"/>
          <w:sz w:val="20"/>
        </w:rPr>
        <w:t>？</w:t>
      </w:r>
    </w:p>
    <w:p w14:paraId="5AAACAF1" w14:textId="668A3D97" w:rsidR="008051F8" w:rsidRPr="006955E2" w:rsidRDefault="008051F8" w:rsidP="008051F8">
      <w:pPr>
        <w:pStyle w:val="JAVA"/>
        <w:numPr>
          <w:ilvl w:val="0"/>
          <w:numId w:val="0"/>
        </w:numPr>
        <w:spacing w:afterLines="50" w:after="120"/>
        <w:ind w:left="907"/>
        <w:rPr>
          <w:rFonts w:hint="eastAsia"/>
          <w:color w:val="FF0000"/>
          <w:sz w:val="20"/>
        </w:rPr>
      </w:pPr>
      <w:r>
        <w:rPr>
          <w:rFonts w:hint="eastAsia"/>
          <w:color w:val="FF0000"/>
          <w:sz w:val="20"/>
        </w:rPr>
        <w:t>A:</w:t>
      </w:r>
      <w:r>
        <w:rPr>
          <w:rFonts w:hint="eastAsia"/>
          <w:color w:val="FF0000"/>
          <w:sz w:val="20"/>
        </w:rPr>
        <w:t>不會</w:t>
      </w:r>
      <w:r>
        <w:rPr>
          <w:rFonts w:hint="eastAsia"/>
          <w:color w:val="FF0000"/>
          <w:sz w:val="20"/>
        </w:rPr>
        <w:t xml:space="preserve"> color</w:t>
      </w:r>
      <w:r>
        <w:rPr>
          <w:rFonts w:hint="eastAsia"/>
          <w:color w:val="FF0000"/>
          <w:sz w:val="20"/>
        </w:rPr>
        <w:t>有</w:t>
      </w:r>
      <w:r>
        <w:rPr>
          <w:rFonts w:hint="eastAsia"/>
          <w:color w:val="FF0000"/>
          <w:sz w:val="20"/>
        </w:rPr>
        <w:t>final</w:t>
      </w:r>
    </w:p>
    <w:p w14:paraId="37D3FB50" w14:textId="77777777" w:rsidR="000650D4" w:rsidRDefault="000650D4" w:rsidP="00AB4AE8">
      <w:pPr>
        <w:pStyle w:val="JAVA"/>
        <w:numPr>
          <w:ilvl w:val="0"/>
          <w:numId w:val="17"/>
        </w:numPr>
        <w:spacing w:afterLines="50" w:after="120"/>
        <w:ind w:left="907" w:hanging="340"/>
        <w:rPr>
          <w:color w:val="FF0000"/>
          <w:sz w:val="20"/>
        </w:rPr>
      </w:pPr>
      <w:r w:rsidRPr="006955E2">
        <w:rPr>
          <w:rFonts w:hint="eastAsia"/>
          <w:color w:val="FF0000"/>
          <w:sz w:val="20"/>
        </w:rPr>
        <w:t>由</w:t>
      </w:r>
      <w:r w:rsidRPr="006955E2">
        <w:rPr>
          <w:rFonts w:hint="eastAsia"/>
          <w:color w:val="FF0000"/>
          <w:sz w:val="20"/>
        </w:rPr>
        <w:t>Truck</w:t>
      </w:r>
      <w:r w:rsidRPr="006955E2">
        <w:rPr>
          <w:rFonts w:hint="eastAsia"/>
          <w:color w:val="FF0000"/>
          <w:sz w:val="20"/>
        </w:rPr>
        <w:t>建立的物件是否</w:t>
      </w:r>
      <w:r w:rsidRPr="006955E2">
        <w:rPr>
          <w:color w:val="FF0000"/>
          <w:sz w:val="20"/>
        </w:rPr>
        <w:t>可以使用</w:t>
      </w:r>
      <w:r w:rsidRPr="006955E2">
        <w:rPr>
          <w:color w:val="FF0000"/>
          <w:sz w:val="20"/>
        </w:rPr>
        <w:t xml:space="preserve">show() </w:t>
      </w:r>
      <w:r w:rsidRPr="006955E2">
        <w:rPr>
          <w:color w:val="FF0000"/>
          <w:sz w:val="20"/>
        </w:rPr>
        <w:t>函數</w:t>
      </w:r>
      <w:r w:rsidRPr="006955E2">
        <w:rPr>
          <w:rFonts w:hint="eastAsia"/>
          <w:color w:val="FF0000"/>
          <w:sz w:val="20"/>
        </w:rPr>
        <w:t>？</w:t>
      </w:r>
    </w:p>
    <w:p w14:paraId="535D4882" w14:textId="110E7550" w:rsidR="008051F8" w:rsidRPr="006955E2" w:rsidRDefault="008051F8" w:rsidP="008051F8">
      <w:pPr>
        <w:pStyle w:val="JAVA"/>
        <w:numPr>
          <w:ilvl w:val="0"/>
          <w:numId w:val="0"/>
        </w:numPr>
        <w:spacing w:afterLines="50" w:after="120"/>
        <w:ind w:left="907"/>
        <w:rPr>
          <w:rFonts w:hint="eastAsia"/>
          <w:color w:val="FF0000"/>
          <w:sz w:val="20"/>
        </w:rPr>
      </w:pPr>
      <w:r>
        <w:rPr>
          <w:rFonts w:hint="eastAsia"/>
          <w:color w:val="FF0000"/>
          <w:sz w:val="20"/>
        </w:rPr>
        <w:t>A:</w:t>
      </w:r>
      <w:r>
        <w:rPr>
          <w:rFonts w:hint="eastAsia"/>
          <w:color w:val="FF0000"/>
          <w:sz w:val="20"/>
        </w:rPr>
        <w:t>不能</w:t>
      </w:r>
    </w:p>
    <w:p w14:paraId="37D3FB51" w14:textId="77777777" w:rsidR="000650D4" w:rsidRDefault="000650D4" w:rsidP="00B93884">
      <w:pPr>
        <w:pStyle w:val="JAVA"/>
        <w:numPr>
          <w:ilvl w:val="0"/>
          <w:numId w:val="17"/>
        </w:numPr>
        <w:spacing w:afterLines="30" w:after="72"/>
        <w:ind w:left="907" w:hanging="340"/>
        <w:rPr>
          <w:color w:val="FF0000"/>
          <w:sz w:val="20"/>
        </w:rPr>
      </w:pPr>
      <w:r w:rsidRPr="006955E2">
        <w:rPr>
          <w:color w:val="FF0000"/>
          <w:sz w:val="20"/>
        </w:rPr>
        <w:t>試撰寫一程式，用來驗證</w:t>
      </w:r>
      <w:r w:rsidRPr="006955E2">
        <w:rPr>
          <w:rFonts w:hint="eastAsia"/>
          <w:color w:val="FF0000"/>
          <w:sz w:val="20"/>
        </w:rPr>
        <w:t xml:space="preserve"> </w:t>
      </w:r>
      <w:r w:rsidRPr="006955E2">
        <w:rPr>
          <w:color w:val="FF0000"/>
          <w:sz w:val="20"/>
        </w:rPr>
        <w:t xml:space="preserve">(a)~(c) </w:t>
      </w:r>
      <w:r w:rsidRPr="006955E2">
        <w:rPr>
          <w:color w:val="FF0000"/>
          <w:sz w:val="20"/>
        </w:rPr>
        <w:t>的判斷。</w:t>
      </w:r>
    </w:p>
    <w:p w14:paraId="140014E7" w14:textId="1067E901" w:rsidR="00064DE9" w:rsidRPr="006955E2" w:rsidRDefault="00064DE9" w:rsidP="00064DE9">
      <w:pPr>
        <w:pStyle w:val="JAVA"/>
        <w:numPr>
          <w:ilvl w:val="0"/>
          <w:numId w:val="0"/>
        </w:numPr>
        <w:spacing w:afterLines="30" w:after="72"/>
        <w:ind w:left="907"/>
        <w:rPr>
          <w:rFonts w:hint="eastAsia"/>
          <w:color w:val="FF0000"/>
          <w:sz w:val="20"/>
        </w:rPr>
      </w:pPr>
      <w:r w:rsidRPr="00064DE9">
        <w:rPr>
          <w:color w:val="FF0000"/>
          <w:sz w:val="20"/>
        </w:rPr>
        <w:lastRenderedPageBreak/>
        <w:drawing>
          <wp:inline distT="0" distB="0" distL="0" distR="0" wp14:anchorId="7D627326" wp14:editId="44E863F4">
            <wp:extent cx="4648849" cy="3972479"/>
            <wp:effectExtent l="0" t="0" r="0" b="9525"/>
            <wp:docPr id="1420189278" name="圖片 1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189278" name="圖片 1" descr="一張含有 文字, 螢幕擷取畫面, 軟體, 陳列 的圖片&#10;&#10;自動產生的描述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FB52" w14:textId="77777777" w:rsidR="00314D9C" w:rsidRDefault="00314D9C" w:rsidP="00B93884">
      <w:pPr>
        <w:pStyle w:val="J7"/>
        <w:numPr>
          <w:ilvl w:val="0"/>
          <w:numId w:val="12"/>
        </w:numPr>
        <w:tabs>
          <w:tab w:val="clear" w:pos="426"/>
          <w:tab w:val="clear" w:pos="840"/>
        </w:tabs>
        <w:spacing w:after="72"/>
        <w:ind w:left="426" w:hanging="426"/>
        <w:rPr>
          <w:iCs/>
        </w:rPr>
      </w:pPr>
      <w:r w:rsidRPr="006A6153">
        <w:rPr>
          <w:rFonts w:hint="eastAsia"/>
          <w:iCs/>
        </w:rPr>
        <w:t>於習題</w:t>
      </w:r>
      <w:r w:rsidRPr="006A6153">
        <w:rPr>
          <w:rFonts w:hint="eastAsia"/>
          <w:iCs/>
        </w:rPr>
        <w:t>1</w:t>
      </w:r>
      <w:r w:rsidRPr="006A6153">
        <w:rPr>
          <w:rFonts w:hint="eastAsia"/>
          <w:iCs/>
        </w:rPr>
        <w:t>中，如果父類別裡的</w:t>
      </w:r>
      <w:r w:rsidR="00B554B6">
        <w:rPr>
          <w:rFonts w:hint="eastAsia"/>
          <w:iCs/>
        </w:rPr>
        <w:t>n</w:t>
      </w:r>
      <w:r w:rsidRPr="006A6153">
        <w:rPr>
          <w:rFonts w:hint="eastAsia"/>
          <w:iCs/>
        </w:rPr>
        <w:t>1</w:t>
      </w:r>
      <w:r w:rsidRPr="006A6153">
        <w:rPr>
          <w:rFonts w:hint="eastAsia"/>
          <w:iCs/>
        </w:rPr>
        <w:t>與</w:t>
      </w:r>
      <w:r w:rsidR="00B554B6">
        <w:rPr>
          <w:rFonts w:hint="eastAsia"/>
          <w:iCs/>
        </w:rPr>
        <w:t>n</w:t>
      </w:r>
      <w:r w:rsidRPr="006A6153">
        <w:rPr>
          <w:rFonts w:hint="eastAsia"/>
          <w:iCs/>
        </w:rPr>
        <w:t>2</w:t>
      </w:r>
      <w:r w:rsidRPr="006A6153">
        <w:rPr>
          <w:rFonts w:hint="eastAsia"/>
          <w:iCs/>
        </w:rPr>
        <w:t>成員皆宣告為</w:t>
      </w:r>
      <w:r w:rsidRPr="006A6153">
        <w:rPr>
          <w:rFonts w:hint="eastAsia"/>
          <w:iCs/>
        </w:rPr>
        <w:t>final</w:t>
      </w:r>
      <w:r w:rsidRPr="006A6153">
        <w:rPr>
          <w:rFonts w:hint="eastAsia"/>
          <w:iCs/>
        </w:rPr>
        <w:t>，那麼您於習題</w:t>
      </w:r>
      <w:r w:rsidRPr="006A6153">
        <w:rPr>
          <w:rFonts w:hint="eastAsia"/>
          <w:iCs/>
        </w:rPr>
        <w:t>1</w:t>
      </w:r>
      <w:r w:rsidRPr="006A6153">
        <w:rPr>
          <w:rFonts w:hint="eastAsia"/>
          <w:iCs/>
        </w:rPr>
        <w:t>中撰寫的程式碼是否還能正確的編譯？為什麼？</w:t>
      </w:r>
    </w:p>
    <w:p w14:paraId="37D3FB53" w14:textId="77777777" w:rsidR="0029719E" w:rsidRPr="008C7B81" w:rsidRDefault="0029719E">
      <w:pPr>
        <w:pStyle w:val="JAVA1"/>
        <w:spacing w:beforeLines="50" w:before="120" w:afterLines="50" w:after="120"/>
        <w:rPr>
          <w:sz w:val="21"/>
          <w:szCs w:val="21"/>
          <w:shd w:val="clear" w:color="auto" w:fill="FFCC99"/>
        </w:rPr>
      </w:pPr>
      <w:r w:rsidRPr="008C7B81">
        <w:rPr>
          <w:rFonts w:hint="eastAsia"/>
          <w:b/>
          <w:color w:val="FFFFFF"/>
          <w:sz w:val="21"/>
          <w:szCs w:val="21"/>
          <w:shd w:val="clear" w:color="auto" w:fill="800080"/>
        </w:rPr>
        <w:t>10.</w:t>
      </w:r>
      <w:r w:rsidR="00A95C40" w:rsidRPr="008C7B81">
        <w:rPr>
          <w:rFonts w:hint="eastAsia"/>
          <w:b/>
          <w:color w:val="FFFFFF"/>
          <w:sz w:val="21"/>
          <w:szCs w:val="21"/>
          <w:shd w:val="clear" w:color="auto" w:fill="800080"/>
        </w:rPr>
        <w:t>7</w:t>
      </w:r>
      <w:r w:rsidRPr="008C7B81">
        <w:rPr>
          <w:rFonts w:hint="eastAsia"/>
          <w:b/>
          <w:color w:val="FFFFFF"/>
          <w:sz w:val="21"/>
          <w:szCs w:val="21"/>
          <w:shd w:val="clear" w:color="auto" w:fill="800080"/>
        </w:rPr>
        <w:t xml:space="preserve"> </w:t>
      </w:r>
      <w:r w:rsidRPr="008C7B81">
        <w:rPr>
          <w:rFonts w:hint="eastAsia"/>
          <w:b/>
          <w:color w:val="FFFFFF"/>
          <w:sz w:val="21"/>
          <w:szCs w:val="21"/>
          <w:shd w:val="clear" w:color="auto" w:fill="800080"/>
        </w:rPr>
        <w:t>類別之源</w:t>
      </w:r>
      <w:r w:rsidR="004E7569">
        <w:rPr>
          <w:rFonts w:hint="eastAsia"/>
          <w:b/>
          <w:color w:val="FFFFFF"/>
          <w:sz w:val="21"/>
          <w:szCs w:val="21"/>
          <w:shd w:val="clear" w:color="auto" w:fill="800080"/>
        </w:rPr>
        <w:t>的</w:t>
      </w:r>
      <w:r w:rsidRPr="008C7B81">
        <w:rPr>
          <w:rFonts w:hint="eastAsia"/>
          <w:b/>
          <w:color w:val="FFFFFF"/>
          <w:sz w:val="21"/>
          <w:szCs w:val="21"/>
          <w:shd w:val="clear" w:color="auto" w:fill="800080"/>
        </w:rPr>
        <w:t>Object</w:t>
      </w:r>
      <w:r w:rsidRPr="008C7B81">
        <w:rPr>
          <w:rFonts w:hint="eastAsia"/>
          <w:b/>
          <w:color w:val="FFFFFF"/>
          <w:sz w:val="21"/>
          <w:szCs w:val="21"/>
          <w:shd w:val="clear" w:color="auto" w:fill="800080"/>
        </w:rPr>
        <w:t>類別</w:t>
      </w:r>
      <w:r w:rsidRPr="008C7B81">
        <w:rPr>
          <w:rFonts w:hint="eastAsia"/>
          <w:b/>
          <w:color w:val="FFFFFF"/>
          <w:sz w:val="21"/>
          <w:szCs w:val="21"/>
          <w:shd w:val="clear" w:color="auto" w:fill="800080"/>
        </w:rPr>
        <w:t xml:space="preserve"> </w:t>
      </w:r>
    </w:p>
    <w:p w14:paraId="37D3FB54" w14:textId="77777777" w:rsidR="003C3CD8" w:rsidRPr="006955E2" w:rsidRDefault="003C3CD8" w:rsidP="00AB4AE8">
      <w:pPr>
        <w:pStyle w:val="J7"/>
        <w:numPr>
          <w:ilvl w:val="0"/>
          <w:numId w:val="12"/>
        </w:numPr>
        <w:tabs>
          <w:tab w:val="clear" w:pos="426"/>
          <w:tab w:val="clear" w:pos="840"/>
        </w:tabs>
        <w:spacing w:afterLines="50" w:after="120"/>
        <w:ind w:left="425" w:hanging="425"/>
        <w:rPr>
          <w:iCs/>
          <w:color w:val="FF0000"/>
        </w:rPr>
      </w:pPr>
      <w:r w:rsidRPr="006955E2">
        <w:rPr>
          <w:rFonts w:hint="eastAsia"/>
          <w:iCs/>
          <w:color w:val="FF0000"/>
        </w:rPr>
        <w:t>假設有一</w:t>
      </w:r>
      <w:r w:rsidRPr="006955E2">
        <w:rPr>
          <w:iCs/>
          <w:color w:val="FF0000"/>
        </w:rPr>
        <w:t>Rectangle</w:t>
      </w:r>
      <w:r w:rsidRPr="006955E2">
        <w:rPr>
          <w:rFonts w:hint="eastAsia"/>
          <w:iCs/>
          <w:color w:val="FF0000"/>
        </w:rPr>
        <w:t>類別，用來表示長方形，其資料成員如下：</w:t>
      </w:r>
    </w:p>
    <w:tbl>
      <w:tblPr>
        <w:tblStyle w:val="10"/>
        <w:tblW w:w="7034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426"/>
        <w:gridCol w:w="6608"/>
      </w:tblGrid>
      <w:tr w:rsidR="006955E2" w:rsidRPr="006955E2" w14:paraId="37D3FB5D" w14:textId="77777777" w:rsidTr="00E06DD3">
        <w:tc>
          <w:tcPr>
            <w:tcW w:w="426" w:type="dxa"/>
            <w:tcBorders>
              <w:top w:val="nil"/>
            </w:tcBorders>
          </w:tcPr>
          <w:p w14:paraId="37D3FB55" w14:textId="77777777" w:rsidR="008C7B81" w:rsidRPr="006955E2" w:rsidRDefault="008C7B81" w:rsidP="005D3026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 w:hint="eastAsia"/>
                <w:i/>
                <w:color w:val="FF0000"/>
                <w:sz w:val="19"/>
                <w:szCs w:val="19"/>
              </w:rPr>
              <w:t>01</w:t>
            </w:r>
          </w:p>
          <w:p w14:paraId="37D3FB56" w14:textId="77777777" w:rsidR="008C7B81" w:rsidRPr="006955E2" w:rsidRDefault="008C7B81" w:rsidP="005D3026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02</w:t>
            </w:r>
          </w:p>
          <w:p w14:paraId="37D3FB57" w14:textId="77777777" w:rsidR="008C7B81" w:rsidRPr="006955E2" w:rsidRDefault="008C7B81" w:rsidP="005D3026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03</w:t>
            </w:r>
          </w:p>
          <w:p w14:paraId="37D3FB58" w14:textId="77777777" w:rsidR="008C7B81" w:rsidRPr="006955E2" w:rsidRDefault="00215FCA" w:rsidP="005D3026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04</w:t>
            </w:r>
          </w:p>
        </w:tc>
        <w:tc>
          <w:tcPr>
            <w:tcW w:w="6608" w:type="dxa"/>
            <w:tcBorders>
              <w:top w:val="nil"/>
            </w:tcBorders>
          </w:tcPr>
          <w:p w14:paraId="37D3FB59" w14:textId="77777777" w:rsidR="008C7B81" w:rsidRPr="006955E2" w:rsidRDefault="00C15106" w:rsidP="008C7B81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 xml:space="preserve">class </w:t>
            </w:r>
            <w:r w:rsidR="008C7B81" w:rsidRPr="006955E2">
              <w:rPr>
                <w:color w:val="FF0000"/>
              </w:rPr>
              <w:t>Rectangle{</w:t>
            </w:r>
          </w:p>
          <w:p w14:paraId="37D3FB5A" w14:textId="77777777" w:rsidR="008C7B81" w:rsidRPr="006955E2" w:rsidRDefault="008C7B81" w:rsidP="008C7B81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 xml:space="preserve">   protected int </w:t>
            </w:r>
            <w:r w:rsidR="00016BCB" w:rsidRPr="006955E2">
              <w:rPr>
                <w:rFonts w:hint="eastAsia"/>
                <w:color w:val="FF0000"/>
              </w:rPr>
              <w:t>width</w:t>
            </w:r>
            <w:r w:rsidRPr="006955E2">
              <w:rPr>
                <w:color w:val="FF0000"/>
              </w:rPr>
              <w:t xml:space="preserve">;   </w:t>
            </w:r>
          </w:p>
          <w:p w14:paraId="37D3FB5B" w14:textId="77777777" w:rsidR="008C7B81" w:rsidRPr="006955E2" w:rsidRDefault="008C7B81" w:rsidP="008C7B81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 xml:space="preserve">   protected int </w:t>
            </w:r>
            <w:r w:rsidR="00016BCB" w:rsidRPr="006955E2">
              <w:rPr>
                <w:rFonts w:hint="eastAsia"/>
                <w:color w:val="FF0000"/>
              </w:rPr>
              <w:t>height</w:t>
            </w:r>
            <w:r w:rsidRPr="006955E2">
              <w:rPr>
                <w:color w:val="FF0000"/>
              </w:rPr>
              <w:t>;</w:t>
            </w:r>
          </w:p>
          <w:p w14:paraId="37D3FB5C" w14:textId="77777777" w:rsidR="008C7B81" w:rsidRPr="006955E2" w:rsidRDefault="008C7B81" w:rsidP="005D3026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>}</w:t>
            </w:r>
          </w:p>
        </w:tc>
      </w:tr>
    </w:tbl>
    <w:p w14:paraId="37D3FB5E" w14:textId="77777777" w:rsidR="003C3CD8" w:rsidRPr="006955E2" w:rsidRDefault="003C3CD8" w:rsidP="00AB4AE8">
      <w:pPr>
        <w:pStyle w:val="JAVA"/>
        <w:numPr>
          <w:ilvl w:val="0"/>
          <w:numId w:val="18"/>
        </w:numPr>
        <w:spacing w:beforeLines="50" w:before="120" w:afterLines="50" w:after="120"/>
        <w:ind w:left="907" w:hanging="340"/>
        <w:rPr>
          <w:color w:val="FF0000"/>
          <w:sz w:val="20"/>
        </w:rPr>
      </w:pPr>
      <w:r w:rsidRPr="006955E2">
        <w:rPr>
          <w:rFonts w:hint="eastAsia"/>
          <w:color w:val="FF0000"/>
          <w:sz w:val="20"/>
        </w:rPr>
        <w:t>試在</w:t>
      </w:r>
      <w:r w:rsidRPr="006955E2">
        <w:rPr>
          <w:color w:val="FF0000"/>
          <w:sz w:val="20"/>
        </w:rPr>
        <w:t>Rectangle</w:t>
      </w:r>
      <w:r w:rsidRPr="006955E2">
        <w:rPr>
          <w:rFonts w:hint="eastAsia"/>
          <w:color w:val="FF0000"/>
          <w:sz w:val="20"/>
        </w:rPr>
        <w:t>類別裡加入一個有引數的</w:t>
      </w:r>
      <w:r w:rsidR="00921EA5" w:rsidRPr="006955E2">
        <w:rPr>
          <w:rFonts w:hint="eastAsia"/>
          <w:color w:val="FF0000"/>
          <w:sz w:val="20"/>
        </w:rPr>
        <w:t>建構子</w:t>
      </w:r>
      <w:r w:rsidRPr="006955E2">
        <w:rPr>
          <w:color w:val="FF0000"/>
          <w:sz w:val="20"/>
        </w:rPr>
        <w:t>Rectangle</w:t>
      </w:r>
      <w:r w:rsidRPr="006955E2">
        <w:rPr>
          <w:rFonts w:hint="eastAsia"/>
          <w:color w:val="FF0000"/>
          <w:sz w:val="20"/>
        </w:rPr>
        <w:t xml:space="preserve">(int </w:t>
      </w:r>
      <w:r w:rsidR="00016BCB" w:rsidRPr="006955E2">
        <w:rPr>
          <w:rFonts w:hint="eastAsia"/>
          <w:color w:val="FF0000"/>
          <w:sz w:val="20"/>
        </w:rPr>
        <w:t>w</w:t>
      </w:r>
      <w:r w:rsidRPr="006955E2">
        <w:rPr>
          <w:rFonts w:hint="eastAsia"/>
          <w:color w:val="FF0000"/>
          <w:sz w:val="20"/>
        </w:rPr>
        <w:t xml:space="preserve">, int </w:t>
      </w:r>
      <w:r w:rsidR="00016BCB" w:rsidRPr="006955E2">
        <w:rPr>
          <w:color w:val="FF0000"/>
          <w:sz w:val="20"/>
        </w:rPr>
        <w:t>h</w:t>
      </w:r>
      <w:r w:rsidRPr="006955E2">
        <w:rPr>
          <w:rFonts w:hint="eastAsia"/>
          <w:color w:val="FF0000"/>
          <w:sz w:val="20"/>
        </w:rPr>
        <w:t>)</w:t>
      </w:r>
      <w:r w:rsidRPr="006955E2">
        <w:rPr>
          <w:rFonts w:hint="eastAsia"/>
          <w:color w:val="FF0000"/>
          <w:sz w:val="20"/>
        </w:rPr>
        <w:t>，它可用來把把</w:t>
      </w:r>
      <w:r w:rsidRPr="006955E2">
        <w:rPr>
          <w:rFonts w:hint="eastAsia"/>
          <w:color w:val="FF0000"/>
          <w:sz w:val="20"/>
        </w:rPr>
        <w:t>width</w:t>
      </w:r>
      <w:r w:rsidRPr="006955E2">
        <w:rPr>
          <w:rFonts w:hint="eastAsia"/>
          <w:color w:val="FF0000"/>
          <w:sz w:val="20"/>
        </w:rPr>
        <w:t>設值為</w:t>
      </w:r>
      <w:r w:rsidRPr="006955E2">
        <w:rPr>
          <w:rFonts w:hint="eastAsia"/>
          <w:color w:val="FF0000"/>
          <w:sz w:val="20"/>
        </w:rPr>
        <w:t>w</w:t>
      </w:r>
      <w:r w:rsidR="00215FCA" w:rsidRPr="006955E2">
        <w:rPr>
          <w:color w:val="FF0000"/>
          <w:sz w:val="20"/>
        </w:rPr>
        <w:t>，把</w:t>
      </w:r>
      <w:r w:rsidR="00215FCA" w:rsidRPr="006955E2">
        <w:rPr>
          <w:color w:val="FF0000"/>
          <w:sz w:val="20"/>
        </w:rPr>
        <w:t>height</w:t>
      </w:r>
      <w:r w:rsidR="00215FCA" w:rsidRPr="006955E2">
        <w:rPr>
          <w:color w:val="FF0000"/>
          <w:sz w:val="20"/>
        </w:rPr>
        <w:t>的值設為</w:t>
      </w:r>
      <w:r w:rsidR="00215FCA" w:rsidRPr="006955E2">
        <w:rPr>
          <w:color w:val="FF0000"/>
          <w:sz w:val="20"/>
        </w:rPr>
        <w:t>h</w:t>
      </w:r>
      <w:r w:rsidRPr="006955E2">
        <w:rPr>
          <w:rFonts w:hint="eastAsia"/>
          <w:color w:val="FF0000"/>
          <w:sz w:val="20"/>
        </w:rPr>
        <w:t>。</w:t>
      </w:r>
    </w:p>
    <w:p w14:paraId="37D3FB5F" w14:textId="77777777" w:rsidR="003C3CD8" w:rsidRPr="006955E2" w:rsidRDefault="003C3CD8" w:rsidP="00B93884">
      <w:pPr>
        <w:pStyle w:val="JAVA"/>
        <w:numPr>
          <w:ilvl w:val="0"/>
          <w:numId w:val="18"/>
        </w:numPr>
        <w:spacing w:afterLines="30" w:after="72"/>
        <w:ind w:left="907" w:hanging="340"/>
        <w:rPr>
          <w:color w:val="FF0000"/>
          <w:sz w:val="20"/>
        </w:rPr>
      </w:pPr>
      <w:r w:rsidRPr="006955E2">
        <w:rPr>
          <w:rFonts w:hint="eastAsia"/>
          <w:color w:val="FF0000"/>
          <w:sz w:val="20"/>
        </w:rPr>
        <w:t>試在</w:t>
      </w:r>
      <w:r w:rsidRPr="006955E2">
        <w:rPr>
          <w:rFonts w:hint="eastAsia"/>
          <w:color w:val="FF0000"/>
          <w:sz w:val="20"/>
        </w:rPr>
        <w:t xml:space="preserve">main() </w:t>
      </w:r>
      <w:r w:rsidR="006539D2" w:rsidRPr="006955E2">
        <w:rPr>
          <w:rFonts w:hint="eastAsia"/>
          <w:color w:val="FF0000"/>
          <w:sz w:val="20"/>
        </w:rPr>
        <w:t>函數</w:t>
      </w:r>
      <w:r w:rsidRPr="006955E2">
        <w:rPr>
          <w:rFonts w:hint="eastAsia"/>
          <w:color w:val="FF0000"/>
          <w:sz w:val="20"/>
        </w:rPr>
        <w:t>裡建立一個</w:t>
      </w:r>
      <w:r w:rsidRPr="006955E2">
        <w:rPr>
          <w:color w:val="FF0000"/>
          <w:sz w:val="20"/>
        </w:rPr>
        <w:t>Rectangle</w:t>
      </w:r>
      <w:r w:rsidRPr="006955E2">
        <w:rPr>
          <w:rFonts w:hint="eastAsia"/>
          <w:color w:val="FF0000"/>
          <w:sz w:val="20"/>
        </w:rPr>
        <w:t>類別的物件</w:t>
      </w:r>
      <w:r w:rsidRPr="006955E2">
        <w:rPr>
          <w:rFonts w:hint="eastAsia"/>
          <w:color w:val="FF0000"/>
          <w:sz w:val="20"/>
        </w:rPr>
        <w:t>rect</w:t>
      </w:r>
      <w:r w:rsidRPr="006955E2">
        <w:rPr>
          <w:rFonts w:hint="eastAsia"/>
          <w:color w:val="FF0000"/>
          <w:sz w:val="20"/>
        </w:rPr>
        <w:t>，</w:t>
      </w:r>
      <w:r w:rsidR="00215FCA" w:rsidRPr="006955E2">
        <w:rPr>
          <w:rFonts w:hint="eastAsia"/>
          <w:color w:val="FF0000"/>
          <w:sz w:val="20"/>
        </w:rPr>
        <w:t>width</w:t>
      </w:r>
      <w:r w:rsidR="00215FCA" w:rsidRPr="006955E2">
        <w:rPr>
          <w:rFonts w:hint="eastAsia"/>
          <w:color w:val="FF0000"/>
          <w:sz w:val="20"/>
        </w:rPr>
        <w:t>和</w:t>
      </w:r>
      <w:r w:rsidR="00215FCA" w:rsidRPr="006955E2">
        <w:rPr>
          <w:rFonts w:hint="eastAsia"/>
          <w:color w:val="FF0000"/>
          <w:sz w:val="20"/>
        </w:rPr>
        <w:t>height</w:t>
      </w:r>
      <w:r w:rsidR="00215FCA" w:rsidRPr="006955E2">
        <w:rPr>
          <w:rFonts w:hint="eastAsia"/>
          <w:color w:val="FF0000"/>
          <w:sz w:val="20"/>
        </w:rPr>
        <w:t>成員分別設值為</w:t>
      </w:r>
      <w:r w:rsidR="00215FCA" w:rsidRPr="006955E2">
        <w:rPr>
          <w:rFonts w:hint="eastAsia"/>
          <w:color w:val="FF0000"/>
          <w:sz w:val="20"/>
        </w:rPr>
        <w:t>2</w:t>
      </w:r>
      <w:r w:rsidR="00215FCA" w:rsidRPr="006955E2">
        <w:rPr>
          <w:color w:val="FF0000"/>
          <w:sz w:val="20"/>
        </w:rPr>
        <w:t>0</w:t>
      </w:r>
      <w:r w:rsidR="00215FCA" w:rsidRPr="006955E2">
        <w:rPr>
          <w:color w:val="FF0000"/>
          <w:sz w:val="20"/>
        </w:rPr>
        <w:t>和</w:t>
      </w:r>
      <w:r w:rsidR="00215FCA" w:rsidRPr="006955E2">
        <w:rPr>
          <w:rFonts w:hint="eastAsia"/>
          <w:color w:val="FF0000"/>
          <w:sz w:val="20"/>
        </w:rPr>
        <w:t>6</w:t>
      </w:r>
      <w:r w:rsidR="00215FCA" w:rsidRPr="006955E2">
        <w:rPr>
          <w:color w:val="FF0000"/>
          <w:sz w:val="20"/>
        </w:rPr>
        <w:t>0</w:t>
      </w:r>
      <w:r w:rsidRPr="006955E2">
        <w:rPr>
          <w:rFonts w:hint="eastAsia"/>
          <w:color w:val="FF0000"/>
          <w:sz w:val="20"/>
        </w:rPr>
        <w:t>。</w:t>
      </w:r>
    </w:p>
    <w:p w14:paraId="37D3FB60" w14:textId="77777777" w:rsidR="003C3CD8" w:rsidRDefault="003C3CD8" w:rsidP="00B93884">
      <w:pPr>
        <w:pStyle w:val="JAVA"/>
        <w:numPr>
          <w:ilvl w:val="0"/>
          <w:numId w:val="18"/>
        </w:numPr>
        <w:spacing w:afterLines="30" w:after="72"/>
        <w:ind w:left="907" w:hanging="340"/>
        <w:rPr>
          <w:color w:val="FF0000"/>
          <w:sz w:val="20"/>
        </w:rPr>
      </w:pPr>
      <w:r w:rsidRPr="006955E2">
        <w:rPr>
          <w:rFonts w:hint="eastAsia"/>
          <w:color w:val="FF0000"/>
          <w:sz w:val="20"/>
        </w:rPr>
        <w:lastRenderedPageBreak/>
        <w:t>試</w:t>
      </w:r>
      <w:r w:rsidR="00215FCA" w:rsidRPr="006955E2">
        <w:rPr>
          <w:rFonts w:hint="eastAsia"/>
          <w:color w:val="FF0000"/>
          <w:sz w:val="20"/>
        </w:rPr>
        <w:t>設計</w:t>
      </w:r>
      <w:r w:rsidR="00215FCA" w:rsidRPr="006955E2">
        <w:rPr>
          <w:rFonts w:hint="eastAsia"/>
          <w:color w:val="FF0000"/>
          <w:sz w:val="20"/>
        </w:rPr>
        <w:t>toString</w:t>
      </w:r>
      <w:r w:rsidR="00215FCA" w:rsidRPr="006955E2">
        <w:rPr>
          <w:color w:val="FF0000"/>
          <w:sz w:val="20"/>
        </w:rPr>
        <w:t xml:space="preserve">() </w:t>
      </w:r>
      <w:r w:rsidR="00215FCA" w:rsidRPr="006955E2">
        <w:rPr>
          <w:color w:val="FF0000"/>
          <w:sz w:val="20"/>
        </w:rPr>
        <w:t>函數，使得</w:t>
      </w:r>
      <w:r w:rsidRPr="006955E2">
        <w:rPr>
          <w:rFonts w:hint="eastAsia"/>
          <w:color w:val="FF0000"/>
          <w:sz w:val="20"/>
        </w:rPr>
        <w:t>println(</w:t>
      </w:r>
      <w:r w:rsidR="00215FCA" w:rsidRPr="006955E2">
        <w:rPr>
          <w:rFonts w:hint="eastAsia"/>
          <w:color w:val="FF0000"/>
          <w:sz w:val="20"/>
        </w:rPr>
        <w:t>rect</w:t>
      </w:r>
      <w:r w:rsidRPr="006955E2">
        <w:rPr>
          <w:rFonts w:hint="eastAsia"/>
          <w:color w:val="FF0000"/>
          <w:sz w:val="20"/>
        </w:rPr>
        <w:t xml:space="preserve">) </w:t>
      </w:r>
      <w:r w:rsidR="00215FCA" w:rsidRPr="006955E2">
        <w:rPr>
          <w:rFonts w:hint="eastAsia"/>
          <w:color w:val="FF0000"/>
          <w:sz w:val="20"/>
        </w:rPr>
        <w:t>可</w:t>
      </w:r>
      <w:r w:rsidRPr="006955E2">
        <w:rPr>
          <w:rFonts w:hint="eastAsia"/>
          <w:color w:val="FF0000"/>
          <w:sz w:val="20"/>
        </w:rPr>
        <w:t>印出</w:t>
      </w:r>
      <w:r w:rsidRPr="006955E2">
        <w:rPr>
          <w:rFonts w:hint="eastAsia"/>
          <w:color w:val="FF0000"/>
          <w:sz w:val="20"/>
        </w:rPr>
        <w:t xml:space="preserve"> </w:t>
      </w:r>
      <w:r w:rsidRPr="006955E2">
        <w:rPr>
          <w:color w:val="FF0000"/>
          <w:sz w:val="20"/>
        </w:rPr>
        <w:t>"</w:t>
      </w:r>
      <w:r w:rsidR="00215FCA" w:rsidRPr="006955E2">
        <w:rPr>
          <w:rFonts w:hint="eastAsia"/>
          <w:color w:val="FF0000"/>
          <w:sz w:val="20"/>
        </w:rPr>
        <w:t>width</w:t>
      </w:r>
      <w:r w:rsidRPr="006955E2">
        <w:rPr>
          <w:color w:val="FF0000"/>
          <w:sz w:val="20"/>
        </w:rPr>
        <w:t>=</w:t>
      </w:r>
      <w:r w:rsidR="00215FCA" w:rsidRPr="006955E2">
        <w:rPr>
          <w:color w:val="FF0000"/>
          <w:sz w:val="20"/>
        </w:rPr>
        <w:t>ww</w:t>
      </w:r>
      <w:r w:rsidRPr="006955E2">
        <w:rPr>
          <w:color w:val="FF0000"/>
          <w:sz w:val="20"/>
        </w:rPr>
        <w:t xml:space="preserve">, </w:t>
      </w:r>
      <w:r w:rsidR="00215FCA" w:rsidRPr="006955E2">
        <w:rPr>
          <w:rFonts w:hint="eastAsia"/>
          <w:color w:val="FF0000"/>
          <w:sz w:val="20"/>
        </w:rPr>
        <w:t>height</w:t>
      </w:r>
      <w:r w:rsidRPr="006955E2">
        <w:rPr>
          <w:color w:val="FF0000"/>
          <w:sz w:val="20"/>
        </w:rPr>
        <w:t>=</w:t>
      </w:r>
      <w:r w:rsidR="00215FCA" w:rsidRPr="006955E2">
        <w:rPr>
          <w:color w:val="FF0000"/>
          <w:sz w:val="20"/>
        </w:rPr>
        <w:t>hh</w:t>
      </w:r>
      <w:r w:rsidRPr="006955E2">
        <w:rPr>
          <w:color w:val="FF0000"/>
          <w:sz w:val="20"/>
        </w:rPr>
        <w:t>, area=</w:t>
      </w:r>
      <w:r w:rsidR="00215FCA" w:rsidRPr="006955E2">
        <w:rPr>
          <w:color w:val="FF0000"/>
          <w:sz w:val="20"/>
        </w:rPr>
        <w:t>aa</w:t>
      </w:r>
      <w:r w:rsidRPr="006955E2">
        <w:rPr>
          <w:color w:val="FF0000"/>
          <w:sz w:val="20"/>
        </w:rPr>
        <w:t>"</w:t>
      </w:r>
      <w:r w:rsidRPr="006955E2">
        <w:rPr>
          <w:rFonts w:hint="eastAsia"/>
          <w:color w:val="FF0000"/>
          <w:sz w:val="20"/>
        </w:rPr>
        <w:t xml:space="preserve"> </w:t>
      </w:r>
      <w:r w:rsidRPr="006955E2">
        <w:rPr>
          <w:rFonts w:hint="eastAsia"/>
          <w:color w:val="FF0000"/>
          <w:sz w:val="20"/>
        </w:rPr>
        <w:t>字串，其中</w:t>
      </w:r>
      <w:r w:rsidR="004D00E9" w:rsidRPr="006955E2">
        <w:rPr>
          <w:color w:val="FF0000"/>
          <w:sz w:val="20"/>
        </w:rPr>
        <w:t>ww</w:t>
      </w:r>
      <w:r w:rsidRPr="006955E2">
        <w:rPr>
          <w:rFonts w:hint="eastAsia"/>
          <w:color w:val="FF0000"/>
          <w:sz w:val="20"/>
        </w:rPr>
        <w:t>與</w:t>
      </w:r>
      <w:r w:rsidR="004D00E9" w:rsidRPr="006955E2">
        <w:rPr>
          <w:color w:val="FF0000"/>
          <w:sz w:val="20"/>
        </w:rPr>
        <w:t>hh</w:t>
      </w:r>
      <w:r w:rsidR="004D00E9" w:rsidRPr="006955E2">
        <w:rPr>
          <w:rFonts w:hint="eastAsia"/>
          <w:color w:val="FF0000"/>
          <w:sz w:val="20"/>
        </w:rPr>
        <w:t>分別代表</w:t>
      </w:r>
      <w:r w:rsidRPr="006955E2">
        <w:rPr>
          <w:rFonts w:hint="eastAsia"/>
          <w:color w:val="FF0000"/>
          <w:sz w:val="20"/>
        </w:rPr>
        <w:t>rect</w:t>
      </w:r>
      <w:r w:rsidR="004D00E9" w:rsidRPr="006955E2">
        <w:rPr>
          <w:rFonts w:hint="eastAsia"/>
          <w:color w:val="FF0000"/>
          <w:sz w:val="20"/>
        </w:rPr>
        <w:t>之</w:t>
      </w:r>
      <w:r w:rsidR="004D00E9" w:rsidRPr="006955E2">
        <w:rPr>
          <w:rFonts w:hint="eastAsia"/>
          <w:color w:val="FF0000"/>
          <w:sz w:val="20"/>
        </w:rPr>
        <w:t>width</w:t>
      </w:r>
      <w:r w:rsidRPr="006955E2">
        <w:rPr>
          <w:rFonts w:hint="eastAsia"/>
          <w:color w:val="FF0000"/>
          <w:sz w:val="20"/>
        </w:rPr>
        <w:t>與</w:t>
      </w:r>
      <w:r w:rsidR="004D00E9" w:rsidRPr="006955E2">
        <w:rPr>
          <w:rFonts w:hint="eastAsia"/>
          <w:color w:val="FF0000"/>
          <w:sz w:val="20"/>
        </w:rPr>
        <w:t>h</w:t>
      </w:r>
      <w:r w:rsidR="004D00E9" w:rsidRPr="006955E2">
        <w:rPr>
          <w:color w:val="FF0000"/>
          <w:sz w:val="20"/>
        </w:rPr>
        <w:t>eight</w:t>
      </w:r>
      <w:r w:rsidR="004D00E9" w:rsidRPr="006955E2">
        <w:rPr>
          <w:rFonts w:hint="eastAsia"/>
          <w:color w:val="FF0000"/>
          <w:sz w:val="20"/>
        </w:rPr>
        <w:t>的</w:t>
      </w:r>
      <w:r w:rsidRPr="006955E2">
        <w:rPr>
          <w:rFonts w:hint="eastAsia"/>
          <w:color w:val="FF0000"/>
          <w:sz w:val="20"/>
        </w:rPr>
        <w:t>值，</w:t>
      </w:r>
      <w:r w:rsidR="004D00E9" w:rsidRPr="006955E2">
        <w:rPr>
          <w:color w:val="FF0000"/>
          <w:sz w:val="20"/>
        </w:rPr>
        <w:t>aa</w:t>
      </w:r>
      <w:r w:rsidRPr="006955E2">
        <w:rPr>
          <w:rFonts w:hint="eastAsia"/>
          <w:color w:val="FF0000"/>
          <w:sz w:val="20"/>
        </w:rPr>
        <w:t>為</w:t>
      </w:r>
      <w:r w:rsidR="004D00E9" w:rsidRPr="006955E2">
        <w:rPr>
          <w:rFonts w:hint="eastAsia"/>
          <w:color w:val="FF0000"/>
          <w:sz w:val="20"/>
        </w:rPr>
        <w:t>rect</w:t>
      </w:r>
      <w:r w:rsidRPr="006955E2">
        <w:rPr>
          <w:rFonts w:hint="eastAsia"/>
          <w:color w:val="FF0000"/>
          <w:sz w:val="20"/>
        </w:rPr>
        <w:t>的面積。</w:t>
      </w:r>
    </w:p>
    <w:p w14:paraId="7D2493E0" w14:textId="2F38F084" w:rsidR="00064DE9" w:rsidRPr="006955E2" w:rsidRDefault="00126B21" w:rsidP="00064DE9">
      <w:pPr>
        <w:pStyle w:val="JAVA"/>
        <w:numPr>
          <w:ilvl w:val="0"/>
          <w:numId w:val="0"/>
        </w:numPr>
        <w:spacing w:afterLines="30" w:after="72"/>
        <w:ind w:left="907"/>
        <w:rPr>
          <w:rFonts w:hint="eastAsia"/>
          <w:color w:val="FF0000"/>
          <w:sz w:val="20"/>
        </w:rPr>
      </w:pPr>
      <w:r w:rsidRPr="00126B21">
        <w:rPr>
          <w:color w:val="FF0000"/>
          <w:sz w:val="20"/>
        </w:rPr>
        <w:drawing>
          <wp:inline distT="0" distB="0" distL="0" distR="0" wp14:anchorId="366FD2FE" wp14:editId="1FF79835">
            <wp:extent cx="4824730" cy="3973195"/>
            <wp:effectExtent l="0" t="0" r="0" b="8255"/>
            <wp:docPr id="755644130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644130" name="圖片 1" descr="一張含有 文字, 螢幕擷取畫面, 軟體, 多媒體軟體 的圖片&#10;&#10;自動產生的描述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FB61" w14:textId="77777777" w:rsidR="00B906AF" w:rsidRPr="006955E2" w:rsidRDefault="00B906AF" w:rsidP="00AB4AE8">
      <w:pPr>
        <w:pStyle w:val="J7"/>
        <w:numPr>
          <w:ilvl w:val="0"/>
          <w:numId w:val="12"/>
        </w:numPr>
        <w:tabs>
          <w:tab w:val="clear" w:pos="426"/>
          <w:tab w:val="clear" w:pos="840"/>
        </w:tabs>
        <w:spacing w:afterLines="50" w:after="120"/>
        <w:ind w:left="425" w:hanging="425"/>
        <w:rPr>
          <w:iCs/>
          <w:color w:val="FF0000"/>
        </w:rPr>
      </w:pPr>
      <w:r w:rsidRPr="006955E2">
        <w:rPr>
          <w:rFonts w:hint="eastAsia"/>
          <w:iCs/>
          <w:color w:val="FF0000"/>
        </w:rPr>
        <w:t>假設</w:t>
      </w:r>
      <w:r w:rsidRPr="006955E2">
        <w:rPr>
          <w:rFonts w:hint="eastAsia"/>
          <w:iCs/>
          <w:color w:val="FF0000"/>
        </w:rPr>
        <w:t>Truck</w:t>
      </w:r>
      <w:r w:rsidRPr="006955E2">
        <w:rPr>
          <w:rFonts w:hint="eastAsia"/>
          <w:iCs/>
          <w:color w:val="FF0000"/>
        </w:rPr>
        <w:t>類別的定義如下：</w:t>
      </w:r>
    </w:p>
    <w:tbl>
      <w:tblPr>
        <w:tblStyle w:val="10"/>
        <w:tblW w:w="7034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567"/>
        <w:gridCol w:w="6467"/>
      </w:tblGrid>
      <w:tr w:rsidR="006955E2" w:rsidRPr="006955E2" w14:paraId="37D3FB68" w14:textId="77777777" w:rsidTr="00CA2CE9">
        <w:tc>
          <w:tcPr>
            <w:tcW w:w="567" w:type="dxa"/>
            <w:tcBorders>
              <w:top w:val="nil"/>
            </w:tcBorders>
          </w:tcPr>
          <w:p w14:paraId="37D3FB62" w14:textId="77777777" w:rsidR="00B906AF" w:rsidRPr="006955E2" w:rsidRDefault="00B906AF" w:rsidP="00B272E6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 w:hint="eastAsia"/>
                <w:i/>
                <w:color w:val="FF0000"/>
                <w:sz w:val="19"/>
                <w:szCs w:val="19"/>
              </w:rPr>
              <w:t>01</w:t>
            </w:r>
          </w:p>
          <w:p w14:paraId="37D3FB63" w14:textId="77777777" w:rsidR="00B906AF" w:rsidRPr="006955E2" w:rsidRDefault="00B906AF" w:rsidP="00B272E6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02</w:t>
            </w:r>
          </w:p>
          <w:p w14:paraId="37D3FB64" w14:textId="77777777" w:rsidR="00B906AF" w:rsidRPr="006955E2" w:rsidRDefault="00B906AF" w:rsidP="00B272E6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6955E2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03</w:t>
            </w:r>
          </w:p>
        </w:tc>
        <w:tc>
          <w:tcPr>
            <w:tcW w:w="6467" w:type="dxa"/>
            <w:tcBorders>
              <w:top w:val="nil"/>
            </w:tcBorders>
          </w:tcPr>
          <w:p w14:paraId="37D3FB65" w14:textId="77777777" w:rsidR="00B906AF" w:rsidRPr="006955E2" w:rsidRDefault="00B906AF" w:rsidP="00B272E6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 xml:space="preserve">class </w:t>
            </w:r>
            <w:r w:rsidRPr="006955E2">
              <w:rPr>
                <w:rFonts w:hint="eastAsia"/>
                <w:color w:val="FF0000"/>
              </w:rPr>
              <w:t>Truck</w:t>
            </w:r>
            <w:r w:rsidRPr="006955E2">
              <w:rPr>
                <w:color w:val="FF0000"/>
              </w:rPr>
              <w:t>{</w:t>
            </w:r>
          </w:p>
          <w:p w14:paraId="37D3FB66" w14:textId="77777777" w:rsidR="00B906AF" w:rsidRPr="006955E2" w:rsidRDefault="00B906AF" w:rsidP="00B272E6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 xml:space="preserve">   protected </w:t>
            </w:r>
            <w:r w:rsidRPr="006955E2">
              <w:rPr>
                <w:rFonts w:hint="eastAsia"/>
                <w:color w:val="FF0000"/>
              </w:rPr>
              <w:t>S</w:t>
            </w:r>
            <w:r w:rsidRPr="006955E2">
              <w:rPr>
                <w:color w:val="FF0000"/>
              </w:rPr>
              <w:t>tring name=</w:t>
            </w:r>
            <w:r w:rsidRPr="006955E2">
              <w:rPr>
                <w:color w:val="FF0000"/>
                <w:sz w:val="20"/>
              </w:rPr>
              <w:t>"Toyota"</w:t>
            </w:r>
            <w:r w:rsidRPr="006955E2">
              <w:rPr>
                <w:color w:val="FF0000"/>
              </w:rPr>
              <w:t xml:space="preserve">;   </w:t>
            </w:r>
          </w:p>
          <w:p w14:paraId="37D3FB67" w14:textId="77777777" w:rsidR="00B906AF" w:rsidRPr="006955E2" w:rsidRDefault="00B906AF" w:rsidP="00B272E6">
            <w:pPr>
              <w:pStyle w:val="J5"/>
              <w:rPr>
                <w:color w:val="FF0000"/>
              </w:rPr>
            </w:pPr>
            <w:r w:rsidRPr="006955E2">
              <w:rPr>
                <w:color w:val="FF0000"/>
              </w:rPr>
              <w:t>}</w:t>
            </w:r>
          </w:p>
        </w:tc>
      </w:tr>
    </w:tbl>
    <w:p w14:paraId="37D3FB69" w14:textId="77777777" w:rsidR="00C22E28" w:rsidRPr="006955E2" w:rsidRDefault="00B906AF" w:rsidP="00AB4AE8">
      <w:pPr>
        <w:pStyle w:val="J7"/>
        <w:tabs>
          <w:tab w:val="clear" w:pos="426"/>
          <w:tab w:val="clear" w:pos="840"/>
        </w:tabs>
        <w:spacing w:beforeLines="50" w:before="120" w:after="72"/>
        <w:ind w:left="425" w:firstLine="0"/>
        <w:rPr>
          <w:color w:val="FF0000"/>
        </w:rPr>
      </w:pPr>
      <w:r w:rsidRPr="006955E2">
        <w:rPr>
          <w:rFonts w:hint="eastAsia"/>
          <w:color w:val="FF0000"/>
        </w:rPr>
        <w:t>試建立一個</w:t>
      </w:r>
      <w:r w:rsidRPr="006955E2">
        <w:rPr>
          <w:rFonts w:hint="eastAsia"/>
          <w:color w:val="FF0000"/>
        </w:rPr>
        <w:t>Truck</w:t>
      </w:r>
      <w:r w:rsidRPr="006955E2">
        <w:rPr>
          <w:rFonts w:hint="eastAsia"/>
          <w:color w:val="FF0000"/>
        </w:rPr>
        <w:t>類別的物件</w:t>
      </w:r>
      <w:r w:rsidRPr="006955E2">
        <w:rPr>
          <w:rFonts w:hint="eastAsia"/>
          <w:color w:val="FF0000"/>
        </w:rPr>
        <w:t>t</w:t>
      </w:r>
      <w:r w:rsidRPr="006955E2">
        <w:rPr>
          <w:color w:val="FF0000"/>
        </w:rPr>
        <w:t>1</w:t>
      </w:r>
      <w:r w:rsidRPr="006955E2">
        <w:rPr>
          <w:color w:val="FF0000"/>
        </w:rPr>
        <w:t>，並利用</w:t>
      </w:r>
      <w:r w:rsidRPr="006955E2">
        <w:rPr>
          <w:color w:val="FF0000"/>
        </w:rPr>
        <w:t>t1</w:t>
      </w:r>
      <w:r w:rsidRPr="006955E2">
        <w:rPr>
          <w:color w:val="FF0000"/>
        </w:rPr>
        <w:t>呼叫</w:t>
      </w:r>
      <w:r w:rsidRPr="006955E2">
        <w:rPr>
          <w:color w:val="FF0000"/>
        </w:rPr>
        <w:t xml:space="preserve">getClass() </w:t>
      </w:r>
      <w:r w:rsidRPr="006955E2">
        <w:rPr>
          <w:color w:val="FF0000"/>
        </w:rPr>
        <w:t>來取得</w:t>
      </w:r>
      <w:r w:rsidRPr="006955E2">
        <w:rPr>
          <w:color w:val="FF0000"/>
        </w:rPr>
        <w:t>t1</w:t>
      </w:r>
      <w:r w:rsidRPr="006955E2">
        <w:rPr>
          <w:color w:val="FF0000"/>
        </w:rPr>
        <w:t>所屬的類別，</w:t>
      </w:r>
      <w:r w:rsidR="00C93668" w:rsidRPr="006955E2">
        <w:rPr>
          <w:rFonts w:hint="eastAsia"/>
          <w:color w:val="FF0000"/>
        </w:rPr>
        <w:t>然後</w:t>
      </w:r>
      <w:r w:rsidRPr="006955E2">
        <w:rPr>
          <w:color w:val="FF0000"/>
        </w:rPr>
        <w:t>把它列印出來。</w:t>
      </w:r>
    </w:p>
    <w:p w14:paraId="37D3FB6A" w14:textId="77777777" w:rsidR="00E06DD3" w:rsidRDefault="00E06DD3" w:rsidP="00B906AF">
      <w:pPr>
        <w:pStyle w:val="J7"/>
        <w:tabs>
          <w:tab w:val="clear" w:pos="426"/>
          <w:tab w:val="clear" w:pos="840"/>
        </w:tabs>
        <w:spacing w:after="72"/>
        <w:ind w:left="426" w:firstLine="0"/>
      </w:pPr>
    </w:p>
    <w:p w14:paraId="37D3FB6B" w14:textId="4FDD18D1" w:rsidR="00E06DD3" w:rsidRDefault="00126B21" w:rsidP="00B906AF">
      <w:pPr>
        <w:pStyle w:val="J7"/>
        <w:tabs>
          <w:tab w:val="clear" w:pos="426"/>
          <w:tab w:val="clear" w:pos="840"/>
        </w:tabs>
        <w:spacing w:after="72"/>
        <w:ind w:left="426" w:firstLine="0"/>
      </w:pPr>
      <w:r w:rsidRPr="00126B21">
        <w:lastRenderedPageBreak/>
        <w:drawing>
          <wp:inline distT="0" distB="0" distL="0" distR="0" wp14:anchorId="700DE5EF" wp14:editId="603B041F">
            <wp:extent cx="3801005" cy="4439270"/>
            <wp:effectExtent l="0" t="0" r="0" b="0"/>
            <wp:docPr id="1302362970" name="圖片 1" descr="一張含有 文字, 電子產品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362970" name="圖片 1" descr="一張含有 文字, 電子產品, 螢幕擷取畫面, 軟體 的圖片&#10;&#10;自動產生的描述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FB6C" w14:textId="77777777" w:rsidR="008B3EAB" w:rsidRDefault="008B3EAB" w:rsidP="00B906AF">
      <w:pPr>
        <w:pStyle w:val="J7"/>
        <w:tabs>
          <w:tab w:val="clear" w:pos="426"/>
          <w:tab w:val="clear" w:pos="840"/>
        </w:tabs>
        <w:spacing w:after="72"/>
        <w:ind w:left="426" w:firstLine="0"/>
      </w:pPr>
    </w:p>
    <w:p w14:paraId="37D3FB6D" w14:textId="77777777" w:rsidR="008B3EAB" w:rsidRDefault="008B3EAB" w:rsidP="00B906AF">
      <w:pPr>
        <w:pStyle w:val="J7"/>
        <w:tabs>
          <w:tab w:val="clear" w:pos="426"/>
          <w:tab w:val="clear" w:pos="840"/>
        </w:tabs>
        <w:spacing w:after="72"/>
        <w:ind w:left="426" w:firstLine="0"/>
      </w:pPr>
    </w:p>
    <w:p w14:paraId="37D3FB6E" w14:textId="77777777" w:rsidR="008B3EAB" w:rsidRDefault="008B3EAB" w:rsidP="00B906AF">
      <w:pPr>
        <w:pStyle w:val="J7"/>
        <w:tabs>
          <w:tab w:val="clear" w:pos="426"/>
          <w:tab w:val="clear" w:pos="840"/>
        </w:tabs>
        <w:spacing w:after="72"/>
        <w:ind w:left="426" w:firstLine="0"/>
      </w:pPr>
    </w:p>
    <w:p w14:paraId="37D3FB6F" w14:textId="77777777" w:rsidR="00E06DD3" w:rsidRDefault="00E06DD3" w:rsidP="00B906AF">
      <w:pPr>
        <w:pStyle w:val="J7"/>
        <w:tabs>
          <w:tab w:val="clear" w:pos="426"/>
          <w:tab w:val="clear" w:pos="840"/>
        </w:tabs>
        <w:spacing w:after="72"/>
        <w:ind w:left="426" w:firstLine="0"/>
      </w:pPr>
    </w:p>
    <w:p w14:paraId="37D3FB70" w14:textId="77777777" w:rsidR="00E06DD3" w:rsidRDefault="00E06DD3" w:rsidP="00B906AF">
      <w:pPr>
        <w:pStyle w:val="J7"/>
        <w:tabs>
          <w:tab w:val="clear" w:pos="426"/>
          <w:tab w:val="clear" w:pos="840"/>
        </w:tabs>
        <w:spacing w:after="72"/>
        <w:ind w:left="426" w:firstLine="0"/>
      </w:pPr>
    </w:p>
    <w:sectPr w:rsidR="00E06DD3" w:rsidSect="008D755A">
      <w:headerReference w:type="even" r:id="rId25"/>
      <w:headerReference w:type="default" r:id="rId26"/>
      <w:footerReference w:type="even" r:id="rId27"/>
      <w:footerReference w:type="default" r:id="rId28"/>
      <w:pgSz w:w="9639" w:h="13041" w:code="274"/>
      <w:pgMar w:top="1021" w:right="907" w:bottom="907" w:left="1134" w:header="680" w:footer="34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71A2A" w14:textId="77777777" w:rsidR="008D755A" w:rsidRDefault="008D755A">
      <w:r>
        <w:separator/>
      </w:r>
    </w:p>
  </w:endnote>
  <w:endnote w:type="continuationSeparator" w:id="0">
    <w:p w14:paraId="63427C40" w14:textId="77777777" w:rsidR="008D755A" w:rsidRDefault="008D7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華康細圓體">
    <w:altName w:val="微軟正黑體 Light"/>
    <w:charset w:val="88"/>
    <w:family w:val="modern"/>
    <w:pitch w:val="fixed"/>
    <w:sig w:usb0="80000001" w:usb1="28091800" w:usb2="00000016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超研澤特圓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細圓體(P)">
    <w:altName w:val="微軟正黑體 Light"/>
    <w:charset w:val="88"/>
    <w:family w:val="swiss"/>
    <w:pitch w:val="variable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中明體">
    <w:altName w:val="微軟正黑體"/>
    <w:charset w:val="88"/>
    <w:family w:val="modern"/>
    <w:pitch w:val="fixed"/>
    <w:sig w:usb0="80000001" w:usb1="28091800" w:usb2="00000016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3FB77" w14:textId="77777777" w:rsidR="00284871" w:rsidRDefault="00284871">
    <w:pPr>
      <w:pStyle w:val="a3"/>
    </w:pPr>
    <w:r>
      <w:t>10</w:t>
    </w:r>
    <w:r>
      <w:rPr>
        <w:rFonts w:hint="eastAsia"/>
      </w:rPr>
      <w:t>-</w:t>
    </w:r>
    <w:sdt>
      <w:sdtPr>
        <w:id w:val="93811009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794400" w:rsidRPr="00794400">
          <w:rPr>
            <w:noProof/>
            <w:lang w:val="zh-TW"/>
          </w:rPr>
          <w:t>6</w:t>
        </w:r>
        <w:r>
          <w:fldChar w:fldCharType="end"/>
        </w:r>
      </w:sdtContent>
    </w:sdt>
  </w:p>
  <w:p w14:paraId="37D3FB78" w14:textId="77777777" w:rsidR="00284871" w:rsidRDefault="0028487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312501"/>
      <w:docPartObj>
        <w:docPartGallery w:val="Page Numbers (Bottom of Page)"/>
        <w:docPartUnique/>
      </w:docPartObj>
    </w:sdtPr>
    <w:sdtContent>
      <w:p w14:paraId="37D3FB79" w14:textId="77777777" w:rsidR="00284871" w:rsidRDefault="00284871">
        <w:pPr>
          <w:pStyle w:val="a3"/>
          <w:jc w:val="right"/>
        </w:pPr>
        <w:r>
          <w:t>10</w:t>
        </w:r>
        <w:r>
          <w:rPr>
            <w:rFonts w:hint="eastAsia"/>
          </w:rP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794400" w:rsidRPr="00794400">
          <w:rPr>
            <w:noProof/>
            <w:lang w:val="zh-TW"/>
          </w:rPr>
          <w:t>7</w:t>
        </w:r>
        <w:r>
          <w:fldChar w:fldCharType="end"/>
        </w:r>
      </w:p>
    </w:sdtContent>
  </w:sdt>
  <w:p w14:paraId="37D3FB7A" w14:textId="77777777" w:rsidR="00284871" w:rsidRDefault="0028487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03CC3" w14:textId="77777777" w:rsidR="008D755A" w:rsidRDefault="008D755A">
      <w:r>
        <w:separator/>
      </w:r>
    </w:p>
  </w:footnote>
  <w:footnote w:type="continuationSeparator" w:id="0">
    <w:p w14:paraId="71217D6E" w14:textId="77777777" w:rsidR="008D755A" w:rsidRDefault="008D75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3FB75" w14:textId="77777777" w:rsidR="00284871" w:rsidRPr="008B0F20" w:rsidRDefault="00284871" w:rsidP="008B0F20">
    <w:pPr>
      <w:pStyle w:val="a5"/>
    </w:pPr>
    <w:r w:rsidRPr="001551CA">
      <w:rPr>
        <w:noProof/>
        <w:sz w:val="24"/>
        <w:szCs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D3FB7B" wp14:editId="37D3FB7C">
              <wp:simplePos x="0" y="0"/>
              <wp:positionH relativeFrom="page">
                <wp:posOffset>180340</wp:posOffset>
              </wp:positionH>
              <wp:positionV relativeFrom="paragraph">
                <wp:posOffset>215900</wp:posOffset>
              </wp:positionV>
              <wp:extent cx="180000" cy="2797200"/>
              <wp:effectExtent l="0" t="0" r="10795" b="3175"/>
              <wp:wrapNone/>
              <wp:docPr id="51" name="文字方塊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0000" cy="279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7D3FB7F" w14:textId="57BE5A73" w:rsidR="00284871" w:rsidRPr="008B0F20" w:rsidRDefault="00284871" w:rsidP="008B0F20">
                          <w:pPr>
                            <w:ind w:firstLineChars="500" w:firstLine="900"/>
                            <w:rPr>
                              <w:rFonts w:eastAsia="華康細圓體"/>
                              <w:spacing w:val="6"/>
                              <w:sz w:val="18"/>
                              <w:szCs w:val="18"/>
                            </w:rPr>
                          </w:pPr>
                          <w:r w:rsidRPr="00D06D98">
                            <w:rPr>
                              <w:rFonts w:eastAsia="華康細圓體"/>
                              <w:spacing w:val="6"/>
                              <w:sz w:val="18"/>
                              <w:szCs w:val="18"/>
                            </w:rPr>
                            <w:sym w:font="Wingdings" w:char="F076"/>
                          </w:r>
                          <w:r w:rsidRPr="00D06D98">
                            <w:rPr>
                              <w:rFonts w:eastAsia="華康細圓體"/>
                              <w:spacing w:val="6"/>
                              <w:sz w:val="18"/>
                              <w:szCs w:val="18"/>
                            </w:rPr>
                            <w:t xml:space="preserve">  </w:t>
                          </w:r>
                          <w:r w:rsidRPr="008B0F20">
                            <w:rPr>
                              <w:rFonts w:eastAsia="華康細圓體"/>
                              <w:spacing w:val="6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B0F20">
                            <w:rPr>
                              <w:rFonts w:eastAsia="華康細圓體"/>
                              <w:spacing w:val="6"/>
                              <w:sz w:val="18"/>
                              <w:szCs w:val="18"/>
                            </w:rPr>
                            <w:instrText xml:space="preserve"> STYLEREF  J</w:instrText>
                          </w:r>
                          <w:r w:rsidRPr="008B0F20">
                            <w:rPr>
                              <w:rFonts w:eastAsia="華康細圓體"/>
                              <w:spacing w:val="6"/>
                              <w:sz w:val="18"/>
                              <w:szCs w:val="18"/>
                            </w:rPr>
                            <w:instrText>節</w:instrText>
                          </w:r>
                          <w:r w:rsidRPr="008B0F20">
                            <w:rPr>
                              <w:rFonts w:eastAsia="華康細圓體"/>
                              <w:spacing w:val="6"/>
                              <w:sz w:val="18"/>
                              <w:szCs w:val="18"/>
                            </w:rPr>
                            <w:instrText xml:space="preserve">  \* MERGEFORMAT </w:instrText>
                          </w:r>
                          <w:r w:rsidRPr="008B0F20">
                            <w:rPr>
                              <w:rFonts w:eastAsia="華康細圓體"/>
                              <w:spacing w:val="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6B21" w:rsidRPr="00126B21">
                            <w:rPr>
                              <w:rFonts w:eastAsia="華康細圓體" w:hint="eastAsia"/>
                              <w:bCs/>
                              <w:noProof/>
                              <w:spacing w:val="6"/>
                              <w:sz w:val="18"/>
                              <w:szCs w:val="18"/>
                            </w:rPr>
                            <w:t>第十章</w:t>
                          </w:r>
                          <w:r w:rsidR="00126B21" w:rsidRPr="00126B21">
                            <w:rPr>
                              <w:rFonts w:eastAsia="華康細圓體" w:hint="eastAsia"/>
                              <w:bCs/>
                              <w:noProof/>
                              <w:spacing w:val="6"/>
                              <w:sz w:val="18"/>
                              <w:szCs w:val="18"/>
                            </w:rPr>
                            <w:t xml:space="preserve"> </w:t>
                          </w:r>
                          <w:r w:rsidR="00126B21" w:rsidRPr="00126B21">
                            <w:rPr>
                              <w:rFonts w:eastAsia="華康細圓體" w:hint="eastAsia"/>
                              <w:bCs/>
                              <w:noProof/>
                              <w:spacing w:val="6"/>
                              <w:sz w:val="18"/>
                              <w:szCs w:val="18"/>
                            </w:rPr>
                            <w:t>習題</w:t>
                          </w:r>
                          <w:r w:rsidRPr="008B0F20">
                            <w:rPr>
                              <w:rFonts w:eastAsia="華康細圓體"/>
                              <w:spacing w:val="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D3FB7B" id="_x0000_t202" coordsize="21600,21600" o:spt="202" path="m,l,21600r21600,l21600,xe">
              <v:stroke joinstyle="miter"/>
              <v:path gradientshapeok="t" o:connecttype="rect"/>
            </v:shapetype>
            <v:shape id="文字方塊 51" o:spid="_x0000_s1026" type="#_x0000_t202" style="position:absolute;margin-left:14.2pt;margin-top:17pt;width:14.15pt;height:2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" filled="f" stroked="f" strokeweight=".5pt">
              <v:textbox style="layout-flow:vertical-ideographic" inset="0,0,0,0">
                <w:txbxContent>
                  <w:p w14:paraId="37D3FB7F" w14:textId="57BE5A73" w:rsidR="00284871" w:rsidRPr="008B0F20" w:rsidRDefault="00284871" w:rsidP="008B0F20">
                    <w:pPr>
                      <w:ind w:firstLineChars="500" w:firstLine="900"/>
                      <w:rPr>
                        <w:rFonts w:eastAsia="華康細圓體"/>
                        <w:spacing w:val="6"/>
                        <w:sz w:val="18"/>
                        <w:szCs w:val="18"/>
                      </w:rPr>
                    </w:pPr>
                    <w:r w:rsidRPr="00D06D98">
                      <w:rPr>
                        <w:rFonts w:eastAsia="華康細圓體"/>
                        <w:spacing w:val="6"/>
                        <w:sz w:val="18"/>
                        <w:szCs w:val="18"/>
                      </w:rPr>
                      <w:sym w:font="Wingdings" w:char="F076"/>
                    </w:r>
                    <w:r w:rsidRPr="00D06D98">
                      <w:rPr>
                        <w:rFonts w:eastAsia="華康細圓體"/>
                        <w:spacing w:val="6"/>
                        <w:sz w:val="18"/>
                        <w:szCs w:val="18"/>
                      </w:rPr>
                      <w:t xml:space="preserve">  </w:t>
                    </w:r>
                    <w:r w:rsidRPr="008B0F20">
                      <w:rPr>
                        <w:rFonts w:eastAsia="華康細圓體"/>
                        <w:spacing w:val="6"/>
                        <w:sz w:val="18"/>
                        <w:szCs w:val="18"/>
                      </w:rPr>
                      <w:fldChar w:fldCharType="begin"/>
                    </w:r>
                    <w:r w:rsidRPr="008B0F20">
                      <w:rPr>
                        <w:rFonts w:eastAsia="華康細圓體"/>
                        <w:spacing w:val="6"/>
                        <w:sz w:val="18"/>
                        <w:szCs w:val="18"/>
                      </w:rPr>
                      <w:instrText xml:space="preserve"> STYLEREF  J</w:instrText>
                    </w:r>
                    <w:r w:rsidRPr="008B0F20">
                      <w:rPr>
                        <w:rFonts w:eastAsia="華康細圓體"/>
                        <w:spacing w:val="6"/>
                        <w:sz w:val="18"/>
                        <w:szCs w:val="18"/>
                      </w:rPr>
                      <w:instrText>節</w:instrText>
                    </w:r>
                    <w:r w:rsidRPr="008B0F20">
                      <w:rPr>
                        <w:rFonts w:eastAsia="華康細圓體"/>
                        <w:spacing w:val="6"/>
                        <w:sz w:val="18"/>
                        <w:szCs w:val="18"/>
                      </w:rPr>
                      <w:instrText xml:space="preserve">  \* MERGEFORMAT </w:instrText>
                    </w:r>
                    <w:r w:rsidRPr="008B0F20">
                      <w:rPr>
                        <w:rFonts w:eastAsia="華康細圓體"/>
                        <w:spacing w:val="6"/>
                        <w:sz w:val="18"/>
                        <w:szCs w:val="18"/>
                      </w:rPr>
                      <w:fldChar w:fldCharType="separate"/>
                    </w:r>
                    <w:r w:rsidR="00126B21" w:rsidRPr="00126B21">
                      <w:rPr>
                        <w:rFonts w:eastAsia="華康細圓體" w:hint="eastAsia"/>
                        <w:bCs/>
                        <w:noProof/>
                        <w:spacing w:val="6"/>
                        <w:sz w:val="18"/>
                        <w:szCs w:val="18"/>
                      </w:rPr>
                      <w:t>第十章</w:t>
                    </w:r>
                    <w:r w:rsidR="00126B21" w:rsidRPr="00126B21">
                      <w:rPr>
                        <w:rFonts w:eastAsia="華康細圓體" w:hint="eastAsia"/>
                        <w:bCs/>
                        <w:noProof/>
                        <w:spacing w:val="6"/>
                        <w:sz w:val="18"/>
                        <w:szCs w:val="18"/>
                      </w:rPr>
                      <w:t xml:space="preserve"> </w:t>
                    </w:r>
                    <w:r w:rsidR="00126B21" w:rsidRPr="00126B21">
                      <w:rPr>
                        <w:rFonts w:eastAsia="華康細圓體" w:hint="eastAsia"/>
                        <w:bCs/>
                        <w:noProof/>
                        <w:spacing w:val="6"/>
                        <w:sz w:val="18"/>
                        <w:szCs w:val="18"/>
                      </w:rPr>
                      <w:t>習題</w:t>
                    </w:r>
                    <w:r w:rsidRPr="008B0F20">
                      <w:rPr>
                        <w:rFonts w:eastAsia="華康細圓體"/>
                        <w:spacing w:val="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3FB76" w14:textId="77777777" w:rsidR="00284871" w:rsidRPr="008B0F20" w:rsidRDefault="00284871" w:rsidP="008B0F20">
    <w:pPr>
      <w:pStyle w:val="a5"/>
    </w:pPr>
    <w:r w:rsidRPr="001551CA">
      <w:rPr>
        <w:noProof/>
        <w:sz w:val="24"/>
        <w:szCs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D3FB7D" wp14:editId="37D3FB7E">
              <wp:simplePos x="0" y="0"/>
              <wp:positionH relativeFrom="page">
                <wp:posOffset>5760720</wp:posOffset>
              </wp:positionH>
              <wp:positionV relativeFrom="paragraph">
                <wp:posOffset>215339</wp:posOffset>
              </wp:positionV>
              <wp:extent cx="180000" cy="2970000"/>
              <wp:effectExtent l="0" t="0" r="10795" b="1905"/>
              <wp:wrapNone/>
              <wp:docPr id="60" name="文字方塊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0000" cy="297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7D3FB80" w14:textId="77777777" w:rsidR="00284871" w:rsidRPr="000F725D" w:rsidRDefault="00284871" w:rsidP="008B0F20">
                          <w:pPr>
                            <w:ind w:firstLineChars="500" w:firstLine="900"/>
                            <w:rPr>
                              <w:rFonts w:ascii="華康細圓體" w:eastAsia="華康細圓體"/>
                              <w:spacing w:val="6"/>
                              <w:sz w:val="18"/>
                              <w:szCs w:val="18"/>
                            </w:rPr>
                          </w:pPr>
                          <w:r w:rsidRPr="000F725D">
                            <w:rPr>
                              <w:rFonts w:ascii="華康細圓體" w:eastAsia="華康細圓體" w:hint="eastAsia"/>
                              <w:spacing w:val="6"/>
                              <w:sz w:val="18"/>
                              <w:szCs w:val="18"/>
                            </w:rPr>
                            <w:sym w:font="Wingdings" w:char="F06C"/>
                          </w:r>
                          <w:r w:rsidRPr="000F725D">
                            <w:rPr>
                              <w:rFonts w:ascii="華康細圓體" w:eastAsia="華康細圓體" w:hint="eastAsia"/>
                              <w:spacing w:val="6"/>
                              <w:sz w:val="18"/>
                              <w:szCs w:val="18"/>
                            </w:rPr>
                            <w:t xml:space="preserve">  第十章 類別的繼承</w:t>
                          </w:r>
                        </w:p>
                      </w:txbxContent>
                    </wps:txbx>
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D3FB7D" id="_x0000_t202" coordsize="21600,21600" o:spt="202" path="m,l,21600r21600,l21600,xe">
              <v:stroke joinstyle="miter"/>
              <v:path gradientshapeok="t" o:connecttype="rect"/>
            </v:shapetype>
            <v:shape id="文字方塊 60" o:spid="_x0000_s1027" type="#_x0000_t202" style="position:absolute;margin-left:453.6pt;margin-top:16.95pt;width:14.15pt;height:233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" filled="f" stroked="f" strokeweight=".5pt">
              <v:textbox style="layout-flow:vertical-ideographic" inset="0,0,0,0">
                <w:txbxContent>
                  <w:p w14:paraId="37D3FB80" w14:textId="77777777" w:rsidR="00284871" w:rsidRPr="000F725D" w:rsidRDefault="00284871" w:rsidP="008B0F20">
                    <w:pPr>
                      <w:ind w:firstLineChars="500" w:firstLine="900"/>
                      <w:rPr>
                        <w:rFonts w:ascii="華康細圓體" w:eastAsia="華康細圓體"/>
                        <w:spacing w:val="6"/>
                        <w:sz w:val="18"/>
                        <w:szCs w:val="18"/>
                      </w:rPr>
                    </w:pPr>
                    <w:r w:rsidRPr="000F725D">
                      <w:rPr>
                        <w:rFonts w:ascii="華康細圓體" w:eastAsia="華康細圓體" w:hint="eastAsia"/>
                        <w:spacing w:val="6"/>
                        <w:sz w:val="18"/>
                        <w:szCs w:val="18"/>
                      </w:rPr>
                      <w:sym w:font="Wingdings" w:char="F06C"/>
                    </w:r>
                    <w:r w:rsidRPr="000F725D">
                      <w:rPr>
                        <w:rFonts w:ascii="華康細圓體" w:eastAsia="華康細圓體" w:hint="eastAsia"/>
                        <w:spacing w:val="6"/>
                        <w:sz w:val="18"/>
                        <w:szCs w:val="18"/>
                      </w:rPr>
                      <w:t xml:space="preserve">  第十章 類別的繼承</w:t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.5pt;height:11.5pt" o:bullet="t">
        <v:imagedata r:id="rId1" o:title="mso23C"/>
      </v:shape>
    </w:pict>
  </w:numPicBullet>
  <w:numPicBullet w:numPicBulletId="1">
    <w:pict>
      <v:shape id="_x0000_i1063" type="#_x0000_t75" style="width:11.5pt;height:11.5pt" o:bullet="t">
        <v:imagedata r:id="rId2" o:title="BD14980_"/>
      </v:shape>
    </w:pict>
  </w:numPicBullet>
  <w:numPicBullet w:numPicBulletId="2">
    <w:pict>
      <v:shape id="_x0000_i1064" type="#_x0000_t75" style="width:11.5pt;height:11.5pt" o:bullet="t">
        <v:imagedata r:id="rId3" o:title="BD21302_"/>
      </v:shape>
    </w:pict>
  </w:numPicBullet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2.%1."/>
      <w:legacy w:legacy="1" w:legacySpace="170" w:legacyIndent="0"/>
      <w:lvlJc w:val="left"/>
      <w:rPr>
        <w:b/>
        <w:i w:val="0"/>
      </w:rPr>
    </w:lvl>
    <w:lvl w:ilvl="1">
      <w:start w:val="1"/>
      <w:numFmt w:val="decimal"/>
      <w:pStyle w:val="2"/>
      <w:lvlText w:val="2.%1.%2"/>
      <w:legacy w:legacy="1" w:legacySpace="0" w:legacyIndent="0"/>
      <w:lvlJc w:val="left"/>
    </w:lvl>
    <w:lvl w:ilvl="2">
      <w:start w:val="1"/>
      <w:numFmt w:val="decimal"/>
      <w:pStyle w:val="3"/>
      <w:lvlText w:val="2.%1.%2.%3"/>
      <w:legacy w:legacy="1" w:legacySpace="0" w:legacyIndent="0"/>
      <w:lvlJc w:val="left"/>
    </w:lvl>
    <w:lvl w:ilvl="3">
      <w:start w:val="1"/>
      <w:numFmt w:val="decimal"/>
      <w:pStyle w:val="4"/>
      <w:lvlText w:val="2.%1.%2.%3.%4"/>
      <w:legacy w:legacy="1" w:legacySpace="0" w:legacyIndent="0"/>
      <w:lvlJc w:val="left"/>
    </w:lvl>
    <w:lvl w:ilvl="4">
      <w:start w:val="1"/>
      <w:numFmt w:val="decimal"/>
      <w:pStyle w:val="5"/>
      <w:lvlText w:val="2.%1.%2.%3.%4.%5"/>
      <w:legacy w:legacy="1" w:legacySpace="0" w:legacyIndent="0"/>
      <w:lvlJc w:val="left"/>
    </w:lvl>
    <w:lvl w:ilvl="5">
      <w:start w:val="1"/>
      <w:numFmt w:val="decimal"/>
      <w:pStyle w:val="6"/>
      <w:lvlText w:val="2.%1.%2.%3.%4.%5.%6"/>
      <w:legacy w:legacy="1" w:legacySpace="0" w:legacyIndent="0"/>
      <w:lvlJc w:val="left"/>
    </w:lvl>
    <w:lvl w:ilvl="6">
      <w:start w:val="1"/>
      <w:numFmt w:val="decimal"/>
      <w:pStyle w:val="7"/>
      <w:lvlText w:val="2.%1.%2.%3.%4.%5.%6.%7"/>
      <w:legacy w:legacy="1" w:legacySpace="0" w:legacyIndent="0"/>
      <w:lvlJc w:val="left"/>
    </w:lvl>
    <w:lvl w:ilvl="7">
      <w:start w:val="1"/>
      <w:numFmt w:val="decimal"/>
      <w:pStyle w:val="8"/>
      <w:lvlText w:val="2.%1.%2.%3.%4.%5.%6.%7.%8"/>
      <w:legacy w:legacy="1" w:legacySpace="0" w:legacyIndent="0"/>
      <w:lvlJc w:val="left"/>
    </w:lvl>
    <w:lvl w:ilvl="8">
      <w:start w:val="1"/>
      <w:numFmt w:val="decimal"/>
      <w:pStyle w:val="9"/>
      <w:lvlText w:val="2.%1.%2.%3.%4.%5.%6.%7.%8.%9"/>
      <w:legacy w:legacy="1" w:legacySpace="0" w:legacyIndent="0"/>
      <w:lvlJc w:val="left"/>
    </w:lvl>
  </w:abstractNum>
  <w:abstractNum w:abstractNumId="1" w15:restartNumberingAfterBreak="0">
    <w:nsid w:val="03CF3EA1"/>
    <w:multiLevelType w:val="hybridMultilevel"/>
    <w:tmpl w:val="AEFC96D2"/>
    <w:lvl w:ilvl="0" w:tplc="04090007">
      <w:start w:val="1"/>
      <w:numFmt w:val="bullet"/>
      <w:lvlText w:val=""/>
      <w:lvlPicBulletId w:val="0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4BE0F78"/>
    <w:multiLevelType w:val="hybridMultilevel"/>
    <w:tmpl w:val="F16A23E6"/>
    <w:lvl w:ilvl="0" w:tplc="CAB28EC0">
      <w:start w:val="1"/>
      <w:numFmt w:val="lowerLetter"/>
      <w:lvlText w:val="(%1)"/>
      <w:lvlJc w:val="left"/>
      <w:pPr>
        <w:tabs>
          <w:tab w:val="num" w:pos="1202"/>
        </w:tabs>
        <w:ind w:left="1202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6BB6924"/>
    <w:multiLevelType w:val="hybridMultilevel"/>
    <w:tmpl w:val="F16A23E6"/>
    <w:lvl w:ilvl="0" w:tplc="CAB28EC0">
      <w:start w:val="1"/>
      <w:numFmt w:val="lowerLetter"/>
      <w:lvlText w:val="(%1)"/>
      <w:lvlJc w:val="left"/>
      <w:pPr>
        <w:tabs>
          <w:tab w:val="num" w:pos="1202"/>
        </w:tabs>
        <w:ind w:left="1202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B266FFD"/>
    <w:multiLevelType w:val="hybridMultilevel"/>
    <w:tmpl w:val="0122CE4C"/>
    <w:lvl w:ilvl="0" w:tplc="04090007">
      <w:start w:val="1"/>
      <w:numFmt w:val="bullet"/>
      <w:lvlText w:val=""/>
      <w:lvlPicBulletId w:val="0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F1D0E8D"/>
    <w:multiLevelType w:val="hybridMultilevel"/>
    <w:tmpl w:val="F16A23E6"/>
    <w:lvl w:ilvl="0" w:tplc="CAB28EC0">
      <w:start w:val="1"/>
      <w:numFmt w:val="lowerLetter"/>
      <w:lvlText w:val="(%1)"/>
      <w:lvlJc w:val="left"/>
      <w:pPr>
        <w:tabs>
          <w:tab w:val="num" w:pos="1202"/>
        </w:tabs>
        <w:ind w:left="1202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22595D5B"/>
    <w:multiLevelType w:val="hybridMultilevel"/>
    <w:tmpl w:val="F16A23E6"/>
    <w:lvl w:ilvl="0" w:tplc="CAB28EC0">
      <w:start w:val="1"/>
      <w:numFmt w:val="lowerLetter"/>
      <w:lvlText w:val="(%1)"/>
      <w:lvlJc w:val="left"/>
      <w:pPr>
        <w:tabs>
          <w:tab w:val="num" w:pos="1202"/>
        </w:tabs>
        <w:ind w:left="1202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B771D77"/>
    <w:multiLevelType w:val="hybridMultilevel"/>
    <w:tmpl w:val="F16A23E6"/>
    <w:lvl w:ilvl="0" w:tplc="CAB28EC0">
      <w:start w:val="1"/>
      <w:numFmt w:val="lowerLetter"/>
      <w:lvlText w:val="(%1)"/>
      <w:lvlJc w:val="left"/>
      <w:pPr>
        <w:tabs>
          <w:tab w:val="num" w:pos="1202"/>
        </w:tabs>
        <w:ind w:left="1202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352A47D7"/>
    <w:multiLevelType w:val="hybridMultilevel"/>
    <w:tmpl w:val="BF8E25D4"/>
    <w:lvl w:ilvl="0" w:tplc="9258C21A">
      <w:start w:val="1"/>
      <w:numFmt w:val="decimal"/>
      <w:pStyle w:val="DS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4148323F"/>
    <w:multiLevelType w:val="hybridMultilevel"/>
    <w:tmpl w:val="F16A23E6"/>
    <w:lvl w:ilvl="0" w:tplc="CAB28EC0">
      <w:start w:val="1"/>
      <w:numFmt w:val="lowerLetter"/>
      <w:lvlText w:val="(%1)"/>
      <w:lvlJc w:val="left"/>
      <w:pPr>
        <w:tabs>
          <w:tab w:val="num" w:pos="1202"/>
        </w:tabs>
        <w:ind w:left="1202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34D24F0"/>
    <w:multiLevelType w:val="hybridMultilevel"/>
    <w:tmpl w:val="F16A23E6"/>
    <w:lvl w:ilvl="0" w:tplc="CAB28EC0">
      <w:start w:val="1"/>
      <w:numFmt w:val="lowerLetter"/>
      <w:lvlText w:val="(%1)"/>
      <w:lvlJc w:val="left"/>
      <w:pPr>
        <w:tabs>
          <w:tab w:val="num" w:pos="1202"/>
        </w:tabs>
        <w:ind w:left="1202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3D332E0"/>
    <w:multiLevelType w:val="hybridMultilevel"/>
    <w:tmpl w:val="A080C04E"/>
    <w:lvl w:ilvl="0" w:tplc="339EC34A">
      <w:start w:val="1"/>
      <w:numFmt w:val="bullet"/>
      <w:lvlText w:val=""/>
      <w:lvlPicBulletId w:val="1"/>
      <w:lvlJc w:val="left"/>
      <w:pPr>
        <w:tabs>
          <w:tab w:val="num" w:pos="869"/>
        </w:tabs>
        <w:ind w:left="869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349"/>
        </w:tabs>
        <w:ind w:left="134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29"/>
        </w:tabs>
        <w:ind w:left="182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09"/>
        </w:tabs>
        <w:ind w:left="230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89"/>
        </w:tabs>
        <w:ind w:left="278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69"/>
        </w:tabs>
        <w:ind w:left="326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49"/>
        </w:tabs>
        <w:ind w:left="374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29"/>
        </w:tabs>
        <w:ind w:left="422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9"/>
        </w:tabs>
        <w:ind w:left="4709" w:hanging="480"/>
      </w:pPr>
      <w:rPr>
        <w:rFonts w:ascii="Wingdings" w:hAnsi="Wingdings" w:hint="default"/>
      </w:rPr>
    </w:lvl>
  </w:abstractNum>
  <w:abstractNum w:abstractNumId="12" w15:restartNumberingAfterBreak="0">
    <w:nsid w:val="55C81598"/>
    <w:multiLevelType w:val="hybridMultilevel"/>
    <w:tmpl w:val="F16A23E6"/>
    <w:lvl w:ilvl="0" w:tplc="CAB28EC0">
      <w:start w:val="1"/>
      <w:numFmt w:val="lowerLetter"/>
      <w:lvlText w:val="(%1)"/>
      <w:lvlJc w:val="left"/>
      <w:pPr>
        <w:tabs>
          <w:tab w:val="num" w:pos="1202"/>
        </w:tabs>
        <w:ind w:left="1202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8156249"/>
    <w:multiLevelType w:val="hybridMultilevel"/>
    <w:tmpl w:val="7CDC7EB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</w:lvl>
    <w:lvl w:ilvl="1" w:tplc="FB44E276">
      <w:start w:val="1"/>
      <w:numFmt w:val="lowerLetter"/>
      <w:lvlText w:val="(%2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14" w15:restartNumberingAfterBreak="0">
    <w:nsid w:val="58C836D6"/>
    <w:multiLevelType w:val="hybridMultilevel"/>
    <w:tmpl w:val="1F14A828"/>
    <w:lvl w:ilvl="0" w:tplc="82CA23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4608B4"/>
    <w:multiLevelType w:val="hybridMultilevel"/>
    <w:tmpl w:val="F16A23E6"/>
    <w:lvl w:ilvl="0" w:tplc="CAB28EC0">
      <w:start w:val="1"/>
      <w:numFmt w:val="lowerLetter"/>
      <w:lvlText w:val="(%1)"/>
      <w:lvlJc w:val="left"/>
      <w:pPr>
        <w:tabs>
          <w:tab w:val="num" w:pos="1202"/>
        </w:tabs>
        <w:ind w:left="1202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5F726B13"/>
    <w:multiLevelType w:val="hybridMultilevel"/>
    <w:tmpl w:val="A93E5EFC"/>
    <w:lvl w:ilvl="0" w:tplc="C91489AA">
      <w:start w:val="10"/>
      <w:numFmt w:val="bullet"/>
      <w:lvlText w:val=""/>
      <w:lvlJc w:val="left"/>
      <w:pPr>
        <w:ind w:left="570" w:hanging="360"/>
      </w:pPr>
      <w:rPr>
        <w:rFonts w:ascii="Wingdings" w:eastAsia="華康細圓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7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0" w:hanging="480"/>
      </w:pPr>
      <w:rPr>
        <w:rFonts w:ascii="Wingdings" w:hAnsi="Wingdings" w:hint="default"/>
      </w:rPr>
    </w:lvl>
  </w:abstractNum>
  <w:abstractNum w:abstractNumId="17" w15:restartNumberingAfterBreak="0">
    <w:nsid w:val="61071B10"/>
    <w:multiLevelType w:val="hybridMultilevel"/>
    <w:tmpl w:val="F16A23E6"/>
    <w:lvl w:ilvl="0" w:tplc="CAB28EC0">
      <w:start w:val="1"/>
      <w:numFmt w:val="lowerLetter"/>
      <w:lvlText w:val="(%1)"/>
      <w:lvlJc w:val="left"/>
      <w:pPr>
        <w:tabs>
          <w:tab w:val="num" w:pos="1202"/>
        </w:tabs>
        <w:ind w:left="1202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6E24682"/>
    <w:multiLevelType w:val="hybridMultilevel"/>
    <w:tmpl w:val="B50AC7FE"/>
    <w:lvl w:ilvl="0" w:tplc="71BCB792">
      <w:start w:val="1"/>
      <w:numFmt w:val="decimal"/>
      <w:pStyle w:val="JAVA"/>
      <w:lvlText w:val="%1."/>
      <w:lvlJc w:val="left"/>
      <w:pPr>
        <w:tabs>
          <w:tab w:val="num" w:pos="737"/>
        </w:tabs>
        <w:ind w:left="737" w:hanging="380"/>
      </w:pPr>
      <w:rPr>
        <w:rFonts w:hint="eastAsia"/>
      </w:rPr>
    </w:lvl>
    <w:lvl w:ilvl="1" w:tplc="11A2D240">
      <w:start w:val="1"/>
      <w:numFmt w:val="lowerLetter"/>
      <w:lvlText w:val="(%2)"/>
      <w:lvlJc w:val="left"/>
      <w:pPr>
        <w:tabs>
          <w:tab w:val="num" w:pos="1197"/>
        </w:tabs>
        <w:ind w:left="119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97"/>
        </w:tabs>
        <w:ind w:left="179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77"/>
        </w:tabs>
        <w:ind w:left="227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57"/>
        </w:tabs>
        <w:ind w:left="275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37"/>
        </w:tabs>
        <w:ind w:left="323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97"/>
        </w:tabs>
        <w:ind w:left="419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77"/>
        </w:tabs>
        <w:ind w:left="4677" w:hanging="480"/>
      </w:pPr>
    </w:lvl>
  </w:abstractNum>
  <w:abstractNum w:abstractNumId="19" w15:restartNumberingAfterBreak="0">
    <w:nsid w:val="69911DC7"/>
    <w:multiLevelType w:val="singleLevel"/>
    <w:tmpl w:val="8C424304"/>
    <w:lvl w:ilvl="0">
      <w:start w:val="1"/>
      <w:numFmt w:val="decimal"/>
      <w:pStyle w:val="11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0" w15:restartNumberingAfterBreak="0">
    <w:nsid w:val="6B155B23"/>
    <w:multiLevelType w:val="hybridMultilevel"/>
    <w:tmpl w:val="F16A23E6"/>
    <w:lvl w:ilvl="0" w:tplc="CAB28EC0">
      <w:start w:val="1"/>
      <w:numFmt w:val="lowerLetter"/>
      <w:lvlText w:val="(%1)"/>
      <w:lvlJc w:val="left"/>
      <w:pPr>
        <w:tabs>
          <w:tab w:val="num" w:pos="1202"/>
        </w:tabs>
        <w:ind w:left="1202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70B22A4C"/>
    <w:multiLevelType w:val="hybridMultilevel"/>
    <w:tmpl w:val="CA3A8748"/>
    <w:lvl w:ilvl="0" w:tplc="12D0F76C">
      <w:start w:val="1"/>
      <w:numFmt w:val="bullet"/>
      <w:lvlText w:val=""/>
      <w:lvlPicBulletId w:val="2"/>
      <w:lvlJc w:val="left"/>
      <w:pPr>
        <w:tabs>
          <w:tab w:val="num" w:pos="869"/>
        </w:tabs>
        <w:ind w:left="869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349"/>
        </w:tabs>
        <w:ind w:left="134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29"/>
        </w:tabs>
        <w:ind w:left="182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09"/>
        </w:tabs>
        <w:ind w:left="230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89"/>
        </w:tabs>
        <w:ind w:left="278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69"/>
        </w:tabs>
        <w:ind w:left="326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49"/>
        </w:tabs>
        <w:ind w:left="374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29"/>
        </w:tabs>
        <w:ind w:left="422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9"/>
        </w:tabs>
        <w:ind w:left="4709" w:hanging="480"/>
      </w:pPr>
      <w:rPr>
        <w:rFonts w:ascii="Wingdings" w:hAnsi="Wingdings" w:hint="default"/>
      </w:rPr>
    </w:lvl>
  </w:abstractNum>
  <w:abstractNum w:abstractNumId="22" w15:restartNumberingAfterBreak="0">
    <w:nsid w:val="7AD74F05"/>
    <w:multiLevelType w:val="hybridMultilevel"/>
    <w:tmpl w:val="723A911E"/>
    <w:lvl w:ilvl="0" w:tplc="0A8CF474">
      <w:start w:val="1"/>
      <w:numFmt w:val="lowerLetter"/>
      <w:lvlText w:val="(%1)"/>
      <w:lvlJc w:val="left"/>
      <w:pPr>
        <w:tabs>
          <w:tab w:val="num" w:pos="2161"/>
        </w:tabs>
        <w:ind w:left="2161" w:hanging="360"/>
      </w:pPr>
      <w:rPr>
        <w:rFonts w:hint="eastAsia"/>
      </w:rPr>
    </w:lvl>
    <w:lvl w:ilvl="1" w:tplc="5176AF04">
      <w:start w:val="1"/>
      <w:numFmt w:val="lowerLetter"/>
      <w:pStyle w:val="Javaabc"/>
      <w:lvlText w:val="(%2)"/>
      <w:lvlJc w:val="right"/>
      <w:pPr>
        <w:tabs>
          <w:tab w:val="num" w:pos="1247"/>
        </w:tabs>
        <w:ind w:left="1544" w:hanging="227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77"/>
        </w:tabs>
        <w:ind w:left="227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57"/>
        </w:tabs>
        <w:ind w:left="275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37"/>
        </w:tabs>
        <w:ind w:left="323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17"/>
        </w:tabs>
        <w:ind w:left="371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97"/>
        </w:tabs>
        <w:ind w:left="419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77"/>
        </w:tabs>
        <w:ind w:left="467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57"/>
        </w:tabs>
        <w:ind w:left="5157" w:hanging="480"/>
      </w:pPr>
    </w:lvl>
  </w:abstractNum>
  <w:abstractNum w:abstractNumId="23" w15:restartNumberingAfterBreak="0">
    <w:nsid w:val="7F4719F5"/>
    <w:multiLevelType w:val="hybridMultilevel"/>
    <w:tmpl w:val="F16A23E6"/>
    <w:lvl w:ilvl="0" w:tplc="CAB28EC0">
      <w:start w:val="1"/>
      <w:numFmt w:val="lowerLetter"/>
      <w:lvlText w:val="(%1)"/>
      <w:lvlJc w:val="left"/>
      <w:pPr>
        <w:tabs>
          <w:tab w:val="num" w:pos="1202"/>
        </w:tabs>
        <w:ind w:left="1202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709574084">
    <w:abstractNumId w:val="0"/>
  </w:num>
  <w:num w:numId="2" w16cid:durableId="1785149842">
    <w:abstractNumId w:val="19"/>
  </w:num>
  <w:num w:numId="3" w16cid:durableId="1651866519">
    <w:abstractNumId w:val="8"/>
  </w:num>
  <w:num w:numId="4" w16cid:durableId="12393183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0215721">
    <w:abstractNumId w:val="18"/>
  </w:num>
  <w:num w:numId="6" w16cid:durableId="327442970">
    <w:abstractNumId w:val="22"/>
  </w:num>
  <w:num w:numId="7" w16cid:durableId="727341477">
    <w:abstractNumId w:val="11"/>
  </w:num>
  <w:num w:numId="8" w16cid:durableId="626352711">
    <w:abstractNumId w:val="21"/>
  </w:num>
  <w:num w:numId="9" w16cid:durableId="190267227">
    <w:abstractNumId w:val="23"/>
  </w:num>
  <w:num w:numId="10" w16cid:durableId="1666013176">
    <w:abstractNumId w:val="1"/>
  </w:num>
  <w:num w:numId="11" w16cid:durableId="2027825346">
    <w:abstractNumId w:val="4"/>
  </w:num>
  <w:num w:numId="12" w16cid:durableId="2089157984">
    <w:abstractNumId w:val="13"/>
  </w:num>
  <w:num w:numId="13" w16cid:durableId="1873420020">
    <w:abstractNumId w:val="9"/>
  </w:num>
  <w:num w:numId="14" w16cid:durableId="121077245">
    <w:abstractNumId w:val="7"/>
  </w:num>
  <w:num w:numId="15" w16cid:durableId="174539867">
    <w:abstractNumId w:val="2"/>
  </w:num>
  <w:num w:numId="16" w16cid:durableId="571499836">
    <w:abstractNumId w:val="6"/>
  </w:num>
  <w:num w:numId="17" w16cid:durableId="2086829575">
    <w:abstractNumId w:val="3"/>
  </w:num>
  <w:num w:numId="18" w16cid:durableId="1573465695">
    <w:abstractNumId w:val="5"/>
  </w:num>
  <w:num w:numId="19" w16cid:durableId="262539747">
    <w:abstractNumId w:val="17"/>
  </w:num>
  <w:num w:numId="20" w16cid:durableId="679352313">
    <w:abstractNumId w:val="16"/>
  </w:num>
  <w:num w:numId="21" w16cid:durableId="1122109483">
    <w:abstractNumId w:val="18"/>
  </w:num>
  <w:num w:numId="22" w16cid:durableId="152451352">
    <w:abstractNumId w:val="18"/>
  </w:num>
  <w:num w:numId="23" w16cid:durableId="1101293986">
    <w:abstractNumId w:val="12"/>
  </w:num>
  <w:num w:numId="24" w16cid:durableId="653681933">
    <w:abstractNumId w:val="18"/>
  </w:num>
  <w:num w:numId="25" w16cid:durableId="1367490420">
    <w:abstractNumId w:val="20"/>
  </w:num>
  <w:num w:numId="26" w16cid:durableId="300237756">
    <w:abstractNumId w:val="18"/>
  </w:num>
  <w:num w:numId="27" w16cid:durableId="573855586">
    <w:abstractNumId w:val="15"/>
  </w:num>
  <w:num w:numId="28" w16cid:durableId="427628341">
    <w:abstractNumId w:val="18"/>
  </w:num>
  <w:num w:numId="29" w16cid:durableId="1020395546">
    <w:abstractNumId w:val="1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displayBackgroundShape/>
  <w:embedSystemFonts/>
  <w:mirrorMargins/>
  <w:bordersDoNotSurroundHeader/>
  <w:bordersDoNotSurroundFooter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2"/>
  <w:evenAndOddHeaders/>
  <w:drawingGridHorizontalSpacing w:val="2"/>
  <w:drawingGridVerticalSpacing w:val="2"/>
  <w:displayHorizontalDrawingGridEvery w:val="2"/>
  <w:displayVerticalDrawingGridEvery w:val="2"/>
  <w:characterSpacingControl w:val="compressPunctuation"/>
  <w:hdrShapeDefaults>
    <o:shapedefaults v:ext="edit" spidmax="2050">
      <o:colormru v:ext="edit" colors="#eaeaea,#ffc,#fc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86F"/>
    <w:rsid w:val="000017DA"/>
    <w:rsid w:val="00011862"/>
    <w:rsid w:val="00014C2B"/>
    <w:rsid w:val="00015776"/>
    <w:rsid w:val="000169B4"/>
    <w:rsid w:val="00016BCB"/>
    <w:rsid w:val="00024D69"/>
    <w:rsid w:val="000255DA"/>
    <w:rsid w:val="00025713"/>
    <w:rsid w:val="000272BF"/>
    <w:rsid w:val="000419A1"/>
    <w:rsid w:val="00043F80"/>
    <w:rsid w:val="000455A4"/>
    <w:rsid w:val="00047277"/>
    <w:rsid w:val="00057746"/>
    <w:rsid w:val="00057984"/>
    <w:rsid w:val="000614C1"/>
    <w:rsid w:val="00061569"/>
    <w:rsid w:val="000616A3"/>
    <w:rsid w:val="00064DE9"/>
    <w:rsid w:val="000650D4"/>
    <w:rsid w:val="00067433"/>
    <w:rsid w:val="00073348"/>
    <w:rsid w:val="00076F44"/>
    <w:rsid w:val="00077C46"/>
    <w:rsid w:val="0008028B"/>
    <w:rsid w:val="00080372"/>
    <w:rsid w:val="00081788"/>
    <w:rsid w:val="00081E02"/>
    <w:rsid w:val="000834F0"/>
    <w:rsid w:val="000854C1"/>
    <w:rsid w:val="00085CA9"/>
    <w:rsid w:val="00087F26"/>
    <w:rsid w:val="0009012B"/>
    <w:rsid w:val="00090B10"/>
    <w:rsid w:val="000919D8"/>
    <w:rsid w:val="000926E3"/>
    <w:rsid w:val="00092E7A"/>
    <w:rsid w:val="000966CF"/>
    <w:rsid w:val="00096B47"/>
    <w:rsid w:val="000A284E"/>
    <w:rsid w:val="000A2B9F"/>
    <w:rsid w:val="000A34FD"/>
    <w:rsid w:val="000C040E"/>
    <w:rsid w:val="000C2D43"/>
    <w:rsid w:val="000C36BC"/>
    <w:rsid w:val="000C4178"/>
    <w:rsid w:val="000C6AEF"/>
    <w:rsid w:val="000C6D0C"/>
    <w:rsid w:val="000D0A6B"/>
    <w:rsid w:val="000D779C"/>
    <w:rsid w:val="000D7A54"/>
    <w:rsid w:val="000E191A"/>
    <w:rsid w:val="000E2C53"/>
    <w:rsid w:val="000E386F"/>
    <w:rsid w:val="000E49B6"/>
    <w:rsid w:val="000E5077"/>
    <w:rsid w:val="000E692A"/>
    <w:rsid w:val="000F06F7"/>
    <w:rsid w:val="000F6424"/>
    <w:rsid w:val="000F6456"/>
    <w:rsid w:val="000F725D"/>
    <w:rsid w:val="000F73FD"/>
    <w:rsid w:val="00102FDF"/>
    <w:rsid w:val="00105C08"/>
    <w:rsid w:val="00111484"/>
    <w:rsid w:val="00111D5A"/>
    <w:rsid w:val="00113259"/>
    <w:rsid w:val="001147C5"/>
    <w:rsid w:val="001176F0"/>
    <w:rsid w:val="00126B21"/>
    <w:rsid w:val="0012739D"/>
    <w:rsid w:val="001303C5"/>
    <w:rsid w:val="001319E0"/>
    <w:rsid w:val="0013308C"/>
    <w:rsid w:val="00135BA0"/>
    <w:rsid w:val="001404D8"/>
    <w:rsid w:val="00142C51"/>
    <w:rsid w:val="00144C5C"/>
    <w:rsid w:val="00146C7E"/>
    <w:rsid w:val="00147701"/>
    <w:rsid w:val="00147F53"/>
    <w:rsid w:val="00150541"/>
    <w:rsid w:val="001547A3"/>
    <w:rsid w:val="00162C37"/>
    <w:rsid w:val="0016346C"/>
    <w:rsid w:val="00170EA7"/>
    <w:rsid w:val="001725C0"/>
    <w:rsid w:val="0017326F"/>
    <w:rsid w:val="001736D6"/>
    <w:rsid w:val="00174216"/>
    <w:rsid w:val="00176283"/>
    <w:rsid w:val="00177EEF"/>
    <w:rsid w:val="0018382D"/>
    <w:rsid w:val="00183DAA"/>
    <w:rsid w:val="00183EE8"/>
    <w:rsid w:val="00184A6B"/>
    <w:rsid w:val="0019123F"/>
    <w:rsid w:val="001931E8"/>
    <w:rsid w:val="0019634A"/>
    <w:rsid w:val="00197B46"/>
    <w:rsid w:val="001A048D"/>
    <w:rsid w:val="001A4957"/>
    <w:rsid w:val="001A6233"/>
    <w:rsid w:val="001A673D"/>
    <w:rsid w:val="001B255D"/>
    <w:rsid w:val="001B7B59"/>
    <w:rsid w:val="001C4310"/>
    <w:rsid w:val="001C57E0"/>
    <w:rsid w:val="001C5A59"/>
    <w:rsid w:val="001D45EE"/>
    <w:rsid w:val="001D4DE9"/>
    <w:rsid w:val="001D55ED"/>
    <w:rsid w:val="001E03DC"/>
    <w:rsid w:val="001E2F2B"/>
    <w:rsid w:val="001E349C"/>
    <w:rsid w:val="001E3AB8"/>
    <w:rsid w:val="001E62AF"/>
    <w:rsid w:val="001E6C18"/>
    <w:rsid w:val="001E75CA"/>
    <w:rsid w:val="001F1974"/>
    <w:rsid w:val="001F5729"/>
    <w:rsid w:val="002009F8"/>
    <w:rsid w:val="00202EBD"/>
    <w:rsid w:val="0020307C"/>
    <w:rsid w:val="002116DF"/>
    <w:rsid w:val="00211D9E"/>
    <w:rsid w:val="0021305B"/>
    <w:rsid w:val="002132AC"/>
    <w:rsid w:val="00213682"/>
    <w:rsid w:val="00215FCA"/>
    <w:rsid w:val="00217581"/>
    <w:rsid w:val="00225BB4"/>
    <w:rsid w:val="00226534"/>
    <w:rsid w:val="00231F5E"/>
    <w:rsid w:val="00234A51"/>
    <w:rsid w:val="00235004"/>
    <w:rsid w:val="00246872"/>
    <w:rsid w:val="0024727E"/>
    <w:rsid w:val="002636E5"/>
    <w:rsid w:val="002659B7"/>
    <w:rsid w:val="002672E7"/>
    <w:rsid w:val="0027069D"/>
    <w:rsid w:val="00271051"/>
    <w:rsid w:val="00271EA7"/>
    <w:rsid w:val="00280A5F"/>
    <w:rsid w:val="00281696"/>
    <w:rsid w:val="00283EC1"/>
    <w:rsid w:val="00284871"/>
    <w:rsid w:val="00285868"/>
    <w:rsid w:val="002922E1"/>
    <w:rsid w:val="00293735"/>
    <w:rsid w:val="0029595C"/>
    <w:rsid w:val="00295D23"/>
    <w:rsid w:val="00296450"/>
    <w:rsid w:val="002964BB"/>
    <w:rsid w:val="00296FC4"/>
    <w:rsid w:val="0029719E"/>
    <w:rsid w:val="002A0792"/>
    <w:rsid w:val="002A1FDD"/>
    <w:rsid w:val="002A3CCD"/>
    <w:rsid w:val="002A3EB5"/>
    <w:rsid w:val="002A5115"/>
    <w:rsid w:val="002A79EF"/>
    <w:rsid w:val="002B1395"/>
    <w:rsid w:val="002B4EFD"/>
    <w:rsid w:val="002C038C"/>
    <w:rsid w:val="002C2171"/>
    <w:rsid w:val="002C4A59"/>
    <w:rsid w:val="002C517D"/>
    <w:rsid w:val="002C6107"/>
    <w:rsid w:val="002C6D2F"/>
    <w:rsid w:val="002E493D"/>
    <w:rsid w:val="002E57CC"/>
    <w:rsid w:val="002E5A6D"/>
    <w:rsid w:val="002E79EE"/>
    <w:rsid w:val="002E7A90"/>
    <w:rsid w:val="002F2589"/>
    <w:rsid w:val="002F3B60"/>
    <w:rsid w:val="002F496A"/>
    <w:rsid w:val="003048B2"/>
    <w:rsid w:val="00305D7F"/>
    <w:rsid w:val="00306A39"/>
    <w:rsid w:val="0031073A"/>
    <w:rsid w:val="003137D4"/>
    <w:rsid w:val="00314D75"/>
    <w:rsid w:val="00314D9C"/>
    <w:rsid w:val="003170F4"/>
    <w:rsid w:val="00317E6E"/>
    <w:rsid w:val="00321B9B"/>
    <w:rsid w:val="00322110"/>
    <w:rsid w:val="003247B1"/>
    <w:rsid w:val="00325C61"/>
    <w:rsid w:val="0032662D"/>
    <w:rsid w:val="003301D5"/>
    <w:rsid w:val="00330507"/>
    <w:rsid w:val="003308B1"/>
    <w:rsid w:val="00337F50"/>
    <w:rsid w:val="00341302"/>
    <w:rsid w:val="00342805"/>
    <w:rsid w:val="00342CA4"/>
    <w:rsid w:val="00353029"/>
    <w:rsid w:val="00372E43"/>
    <w:rsid w:val="003768D1"/>
    <w:rsid w:val="0038182E"/>
    <w:rsid w:val="00382156"/>
    <w:rsid w:val="00383A1D"/>
    <w:rsid w:val="00383C3D"/>
    <w:rsid w:val="00384CE1"/>
    <w:rsid w:val="00385333"/>
    <w:rsid w:val="003878BD"/>
    <w:rsid w:val="00391653"/>
    <w:rsid w:val="003934D1"/>
    <w:rsid w:val="0039533E"/>
    <w:rsid w:val="0039684B"/>
    <w:rsid w:val="003A1500"/>
    <w:rsid w:val="003B16FD"/>
    <w:rsid w:val="003B6B5A"/>
    <w:rsid w:val="003C03FA"/>
    <w:rsid w:val="003C0920"/>
    <w:rsid w:val="003C0F28"/>
    <w:rsid w:val="003C377B"/>
    <w:rsid w:val="003C3CD8"/>
    <w:rsid w:val="003C3E45"/>
    <w:rsid w:val="003C486F"/>
    <w:rsid w:val="003C5210"/>
    <w:rsid w:val="003C7828"/>
    <w:rsid w:val="003D16A3"/>
    <w:rsid w:val="003D3ABB"/>
    <w:rsid w:val="003D6F9F"/>
    <w:rsid w:val="003E0082"/>
    <w:rsid w:val="003E0329"/>
    <w:rsid w:val="003E0769"/>
    <w:rsid w:val="003E096E"/>
    <w:rsid w:val="003E0AB4"/>
    <w:rsid w:val="003E1A1C"/>
    <w:rsid w:val="003E526F"/>
    <w:rsid w:val="003E71BA"/>
    <w:rsid w:val="003E7733"/>
    <w:rsid w:val="003F37ED"/>
    <w:rsid w:val="004025A9"/>
    <w:rsid w:val="00403EE6"/>
    <w:rsid w:val="00405E5D"/>
    <w:rsid w:val="00407185"/>
    <w:rsid w:val="0041171A"/>
    <w:rsid w:val="004125B4"/>
    <w:rsid w:val="004134F5"/>
    <w:rsid w:val="00413563"/>
    <w:rsid w:val="004136D3"/>
    <w:rsid w:val="00414B07"/>
    <w:rsid w:val="004219D7"/>
    <w:rsid w:val="00423D7D"/>
    <w:rsid w:val="00423F56"/>
    <w:rsid w:val="00424C31"/>
    <w:rsid w:val="00425084"/>
    <w:rsid w:val="00430413"/>
    <w:rsid w:val="0043157A"/>
    <w:rsid w:val="00431EFE"/>
    <w:rsid w:val="00432A6F"/>
    <w:rsid w:val="004343DB"/>
    <w:rsid w:val="00436AAF"/>
    <w:rsid w:val="00436FDE"/>
    <w:rsid w:val="00445090"/>
    <w:rsid w:val="00450401"/>
    <w:rsid w:val="0045498A"/>
    <w:rsid w:val="00455E36"/>
    <w:rsid w:val="00461D1D"/>
    <w:rsid w:val="004666CD"/>
    <w:rsid w:val="00470C4F"/>
    <w:rsid w:val="00471D35"/>
    <w:rsid w:val="00474552"/>
    <w:rsid w:val="00476016"/>
    <w:rsid w:val="00481C98"/>
    <w:rsid w:val="004863F2"/>
    <w:rsid w:val="00487102"/>
    <w:rsid w:val="0049022A"/>
    <w:rsid w:val="00492567"/>
    <w:rsid w:val="00496E55"/>
    <w:rsid w:val="004975D7"/>
    <w:rsid w:val="004A37D4"/>
    <w:rsid w:val="004A6B84"/>
    <w:rsid w:val="004B09AF"/>
    <w:rsid w:val="004B0AF6"/>
    <w:rsid w:val="004B4B08"/>
    <w:rsid w:val="004C2AFD"/>
    <w:rsid w:val="004C748E"/>
    <w:rsid w:val="004D00E9"/>
    <w:rsid w:val="004D0ABA"/>
    <w:rsid w:val="004D4E72"/>
    <w:rsid w:val="004E1EE8"/>
    <w:rsid w:val="004E48D9"/>
    <w:rsid w:val="004E500D"/>
    <w:rsid w:val="004E60C2"/>
    <w:rsid w:val="004E7569"/>
    <w:rsid w:val="004F0920"/>
    <w:rsid w:val="004F6644"/>
    <w:rsid w:val="004F7EA0"/>
    <w:rsid w:val="004F7EF7"/>
    <w:rsid w:val="00500380"/>
    <w:rsid w:val="005008D0"/>
    <w:rsid w:val="00501CCF"/>
    <w:rsid w:val="00504ADC"/>
    <w:rsid w:val="00511A2A"/>
    <w:rsid w:val="00513371"/>
    <w:rsid w:val="00516DFA"/>
    <w:rsid w:val="005320E9"/>
    <w:rsid w:val="00533280"/>
    <w:rsid w:val="00541054"/>
    <w:rsid w:val="00543F83"/>
    <w:rsid w:val="00550640"/>
    <w:rsid w:val="00551402"/>
    <w:rsid w:val="0055364D"/>
    <w:rsid w:val="005560E4"/>
    <w:rsid w:val="0055635F"/>
    <w:rsid w:val="00556EE8"/>
    <w:rsid w:val="005573EE"/>
    <w:rsid w:val="00557CED"/>
    <w:rsid w:val="00560AAF"/>
    <w:rsid w:val="00561C1B"/>
    <w:rsid w:val="00564AA1"/>
    <w:rsid w:val="00564D37"/>
    <w:rsid w:val="0056642F"/>
    <w:rsid w:val="00567FD6"/>
    <w:rsid w:val="00574201"/>
    <w:rsid w:val="00577D72"/>
    <w:rsid w:val="00590BE5"/>
    <w:rsid w:val="00591A55"/>
    <w:rsid w:val="0059453E"/>
    <w:rsid w:val="00595157"/>
    <w:rsid w:val="00595910"/>
    <w:rsid w:val="00595D00"/>
    <w:rsid w:val="005A4626"/>
    <w:rsid w:val="005A732F"/>
    <w:rsid w:val="005B283F"/>
    <w:rsid w:val="005B4C47"/>
    <w:rsid w:val="005B543D"/>
    <w:rsid w:val="005B693A"/>
    <w:rsid w:val="005C290A"/>
    <w:rsid w:val="005C392D"/>
    <w:rsid w:val="005C55F4"/>
    <w:rsid w:val="005D3026"/>
    <w:rsid w:val="005D3719"/>
    <w:rsid w:val="005D6264"/>
    <w:rsid w:val="005E24F2"/>
    <w:rsid w:val="005E3534"/>
    <w:rsid w:val="005E3980"/>
    <w:rsid w:val="005E5538"/>
    <w:rsid w:val="005E7225"/>
    <w:rsid w:val="005F0290"/>
    <w:rsid w:val="005F11C9"/>
    <w:rsid w:val="005F6D1F"/>
    <w:rsid w:val="00600ED4"/>
    <w:rsid w:val="006029BE"/>
    <w:rsid w:val="00604581"/>
    <w:rsid w:val="00611116"/>
    <w:rsid w:val="006131BD"/>
    <w:rsid w:val="00613C96"/>
    <w:rsid w:val="00615013"/>
    <w:rsid w:val="00620446"/>
    <w:rsid w:val="00622343"/>
    <w:rsid w:val="00633ABB"/>
    <w:rsid w:val="00634261"/>
    <w:rsid w:val="00636F14"/>
    <w:rsid w:val="0064220A"/>
    <w:rsid w:val="00643241"/>
    <w:rsid w:val="006479F5"/>
    <w:rsid w:val="00647E7E"/>
    <w:rsid w:val="00650920"/>
    <w:rsid w:val="00651AD2"/>
    <w:rsid w:val="00652461"/>
    <w:rsid w:val="00653689"/>
    <w:rsid w:val="006539D2"/>
    <w:rsid w:val="00655ABA"/>
    <w:rsid w:val="00655C87"/>
    <w:rsid w:val="00656925"/>
    <w:rsid w:val="006575F5"/>
    <w:rsid w:val="0067112E"/>
    <w:rsid w:val="00671E39"/>
    <w:rsid w:val="0068259A"/>
    <w:rsid w:val="00682997"/>
    <w:rsid w:val="006829D8"/>
    <w:rsid w:val="00683415"/>
    <w:rsid w:val="00690E43"/>
    <w:rsid w:val="00691E8A"/>
    <w:rsid w:val="0069366F"/>
    <w:rsid w:val="00694813"/>
    <w:rsid w:val="006955E2"/>
    <w:rsid w:val="00697053"/>
    <w:rsid w:val="006A2955"/>
    <w:rsid w:val="006A6153"/>
    <w:rsid w:val="006A6591"/>
    <w:rsid w:val="006A6E7B"/>
    <w:rsid w:val="006B041E"/>
    <w:rsid w:val="006B2C1B"/>
    <w:rsid w:val="006B50F9"/>
    <w:rsid w:val="006C18A3"/>
    <w:rsid w:val="006C4A3F"/>
    <w:rsid w:val="006C5E94"/>
    <w:rsid w:val="006D178F"/>
    <w:rsid w:val="006E0025"/>
    <w:rsid w:val="006E09ED"/>
    <w:rsid w:val="006E3478"/>
    <w:rsid w:val="006E715D"/>
    <w:rsid w:val="006F1DDB"/>
    <w:rsid w:val="006F1F66"/>
    <w:rsid w:val="006F3991"/>
    <w:rsid w:val="006F3FAA"/>
    <w:rsid w:val="006F49CE"/>
    <w:rsid w:val="006F71B8"/>
    <w:rsid w:val="007004A5"/>
    <w:rsid w:val="007007B5"/>
    <w:rsid w:val="00700819"/>
    <w:rsid w:val="0070793D"/>
    <w:rsid w:val="007101F3"/>
    <w:rsid w:val="007107EE"/>
    <w:rsid w:val="0071267A"/>
    <w:rsid w:val="00714C1E"/>
    <w:rsid w:val="00714D23"/>
    <w:rsid w:val="007174E8"/>
    <w:rsid w:val="0072029E"/>
    <w:rsid w:val="0072109B"/>
    <w:rsid w:val="007216D5"/>
    <w:rsid w:val="00722D39"/>
    <w:rsid w:val="00723A7A"/>
    <w:rsid w:val="00725E1A"/>
    <w:rsid w:val="00727311"/>
    <w:rsid w:val="00727584"/>
    <w:rsid w:val="00732F74"/>
    <w:rsid w:val="0073354F"/>
    <w:rsid w:val="00734652"/>
    <w:rsid w:val="0073469C"/>
    <w:rsid w:val="00735469"/>
    <w:rsid w:val="00735C0C"/>
    <w:rsid w:val="007371B7"/>
    <w:rsid w:val="0074084A"/>
    <w:rsid w:val="007455D4"/>
    <w:rsid w:val="007501CF"/>
    <w:rsid w:val="00755638"/>
    <w:rsid w:val="0075670B"/>
    <w:rsid w:val="00757D89"/>
    <w:rsid w:val="00761B4F"/>
    <w:rsid w:val="00761FB9"/>
    <w:rsid w:val="0076294F"/>
    <w:rsid w:val="00762F14"/>
    <w:rsid w:val="00763E5C"/>
    <w:rsid w:val="0076795D"/>
    <w:rsid w:val="00776816"/>
    <w:rsid w:val="007769C7"/>
    <w:rsid w:val="0078241E"/>
    <w:rsid w:val="00790008"/>
    <w:rsid w:val="00793C0C"/>
    <w:rsid w:val="00794400"/>
    <w:rsid w:val="007979E9"/>
    <w:rsid w:val="007A0205"/>
    <w:rsid w:val="007B05CB"/>
    <w:rsid w:val="007B6864"/>
    <w:rsid w:val="007C01C8"/>
    <w:rsid w:val="007C039E"/>
    <w:rsid w:val="007C3807"/>
    <w:rsid w:val="007D0BA0"/>
    <w:rsid w:val="007D2C59"/>
    <w:rsid w:val="007D45E0"/>
    <w:rsid w:val="007E072A"/>
    <w:rsid w:val="007E3A91"/>
    <w:rsid w:val="007E42D9"/>
    <w:rsid w:val="007E6A49"/>
    <w:rsid w:val="007E6E85"/>
    <w:rsid w:val="007F0D60"/>
    <w:rsid w:val="007F1A86"/>
    <w:rsid w:val="007F5295"/>
    <w:rsid w:val="007F7026"/>
    <w:rsid w:val="008051F8"/>
    <w:rsid w:val="00805320"/>
    <w:rsid w:val="00805863"/>
    <w:rsid w:val="00805C34"/>
    <w:rsid w:val="00810171"/>
    <w:rsid w:val="00811415"/>
    <w:rsid w:val="00811F34"/>
    <w:rsid w:val="00813AC1"/>
    <w:rsid w:val="00815643"/>
    <w:rsid w:val="00816541"/>
    <w:rsid w:val="008226B5"/>
    <w:rsid w:val="008308F6"/>
    <w:rsid w:val="0083184E"/>
    <w:rsid w:val="00832E10"/>
    <w:rsid w:val="00835FA0"/>
    <w:rsid w:val="00837137"/>
    <w:rsid w:val="00837E3E"/>
    <w:rsid w:val="00845E51"/>
    <w:rsid w:val="008462ED"/>
    <w:rsid w:val="00852447"/>
    <w:rsid w:val="00852972"/>
    <w:rsid w:val="00853C36"/>
    <w:rsid w:val="0085458C"/>
    <w:rsid w:val="00856D37"/>
    <w:rsid w:val="00863A1C"/>
    <w:rsid w:val="00866D1D"/>
    <w:rsid w:val="0086711D"/>
    <w:rsid w:val="0087028F"/>
    <w:rsid w:val="00872546"/>
    <w:rsid w:val="00881DDF"/>
    <w:rsid w:val="008841A5"/>
    <w:rsid w:val="008931C8"/>
    <w:rsid w:val="008952C5"/>
    <w:rsid w:val="00896436"/>
    <w:rsid w:val="00896C5B"/>
    <w:rsid w:val="008A28A6"/>
    <w:rsid w:val="008A3A05"/>
    <w:rsid w:val="008A650D"/>
    <w:rsid w:val="008A784A"/>
    <w:rsid w:val="008B0F20"/>
    <w:rsid w:val="008B329E"/>
    <w:rsid w:val="008B3EAB"/>
    <w:rsid w:val="008B58C1"/>
    <w:rsid w:val="008B7258"/>
    <w:rsid w:val="008C45FA"/>
    <w:rsid w:val="008C4BDF"/>
    <w:rsid w:val="008C5099"/>
    <w:rsid w:val="008C5C68"/>
    <w:rsid w:val="008C6E14"/>
    <w:rsid w:val="008C769A"/>
    <w:rsid w:val="008C7B81"/>
    <w:rsid w:val="008D1677"/>
    <w:rsid w:val="008D3999"/>
    <w:rsid w:val="008D63DD"/>
    <w:rsid w:val="008D755A"/>
    <w:rsid w:val="008E1791"/>
    <w:rsid w:val="008E377C"/>
    <w:rsid w:val="008E401A"/>
    <w:rsid w:val="008F2BEE"/>
    <w:rsid w:val="009009FC"/>
    <w:rsid w:val="00901ABC"/>
    <w:rsid w:val="0090240B"/>
    <w:rsid w:val="00911D5D"/>
    <w:rsid w:val="009202E2"/>
    <w:rsid w:val="009208F5"/>
    <w:rsid w:val="00921EA5"/>
    <w:rsid w:val="00926572"/>
    <w:rsid w:val="00930A9F"/>
    <w:rsid w:val="00935799"/>
    <w:rsid w:val="00936F53"/>
    <w:rsid w:val="00941CE0"/>
    <w:rsid w:val="00954AC3"/>
    <w:rsid w:val="00957C6F"/>
    <w:rsid w:val="00957FC8"/>
    <w:rsid w:val="0096076A"/>
    <w:rsid w:val="00962F42"/>
    <w:rsid w:val="009678E3"/>
    <w:rsid w:val="00967EC0"/>
    <w:rsid w:val="00973BB4"/>
    <w:rsid w:val="00975F01"/>
    <w:rsid w:val="00976F26"/>
    <w:rsid w:val="009802CA"/>
    <w:rsid w:val="00981314"/>
    <w:rsid w:val="00983B8B"/>
    <w:rsid w:val="0099162F"/>
    <w:rsid w:val="009942FF"/>
    <w:rsid w:val="00995C3B"/>
    <w:rsid w:val="0099766A"/>
    <w:rsid w:val="009A3A45"/>
    <w:rsid w:val="009A5304"/>
    <w:rsid w:val="009A7CC1"/>
    <w:rsid w:val="009B5DFF"/>
    <w:rsid w:val="009C2AAD"/>
    <w:rsid w:val="009C3E43"/>
    <w:rsid w:val="009D097E"/>
    <w:rsid w:val="009D114A"/>
    <w:rsid w:val="009D4A28"/>
    <w:rsid w:val="009D7CE9"/>
    <w:rsid w:val="009E1C02"/>
    <w:rsid w:val="009E4816"/>
    <w:rsid w:val="009F06CA"/>
    <w:rsid w:val="009F22B7"/>
    <w:rsid w:val="009F34F7"/>
    <w:rsid w:val="009F44B0"/>
    <w:rsid w:val="009F471F"/>
    <w:rsid w:val="009F48F2"/>
    <w:rsid w:val="009F65DE"/>
    <w:rsid w:val="00A03A27"/>
    <w:rsid w:val="00A05EB0"/>
    <w:rsid w:val="00A06D55"/>
    <w:rsid w:val="00A07A12"/>
    <w:rsid w:val="00A11231"/>
    <w:rsid w:val="00A14010"/>
    <w:rsid w:val="00A15F05"/>
    <w:rsid w:val="00A20252"/>
    <w:rsid w:val="00A3398C"/>
    <w:rsid w:val="00A3502F"/>
    <w:rsid w:val="00A37910"/>
    <w:rsid w:val="00A37D15"/>
    <w:rsid w:val="00A44F99"/>
    <w:rsid w:val="00A45C2B"/>
    <w:rsid w:val="00A47DCA"/>
    <w:rsid w:val="00A5291C"/>
    <w:rsid w:val="00A56BF6"/>
    <w:rsid w:val="00A60083"/>
    <w:rsid w:val="00A66A2E"/>
    <w:rsid w:val="00A66A88"/>
    <w:rsid w:val="00A74BB2"/>
    <w:rsid w:val="00A802D0"/>
    <w:rsid w:val="00A852E2"/>
    <w:rsid w:val="00A86C1E"/>
    <w:rsid w:val="00A93DCF"/>
    <w:rsid w:val="00A947E4"/>
    <w:rsid w:val="00A95C40"/>
    <w:rsid w:val="00AA2FCA"/>
    <w:rsid w:val="00AA4737"/>
    <w:rsid w:val="00AA5E04"/>
    <w:rsid w:val="00AA64D3"/>
    <w:rsid w:val="00AB067A"/>
    <w:rsid w:val="00AB3DED"/>
    <w:rsid w:val="00AB4AE8"/>
    <w:rsid w:val="00AB5AAC"/>
    <w:rsid w:val="00AB72C8"/>
    <w:rsid w:val="00AB7C91"/>
    <w:rsid w:val="00AB7EF8"/>
    <w:rsid w:val="00AC0B0A"/>
    <w:rsid w:val="00AC203B"/>
    <w:rsid w:val="00AC2046"/>
    <w:rsid w:val="00AC7F20"/>
    <w:rsid w:val="00AD5101"/>
    <w:rsid w:val="00AD6788"/>
    <w:rsid w:val="00AE0D35"/>
    <w:rsid w:val="00AE4899"/>
    <w:rsid w:val="00AE6DA6"/>
    <w:rsid w:val="00AE7B74"/>
    <w:rsid w:val="00AF455F"/>
    <w:rsid w:val="00AF5D28"/>
    <w:rsid w:val="00AF72DC"/>
    <w:rsid w:val="00AF7AF4"/>
    <w:rsid w:val="00B073F9"/>
    <w:rsid w:val="00B1710C"/>
    <w:rsid w:val="00B243F3"/>
    <w:rsid w:val="00B272E6"/>
    <w:rsid w:val="00B37293"/>
    <w:rsid w:val="00B44173"/>
    <w:rsid w:val="00B46E81"/>
    <w:rsid w:val="00B554B6"/>
    <w:rsid w:val="00B6339A"/>
    <w:rsid w:val="00B720A9"/>
    <w:rsid w:val="00B736E5"/>
    <w:rsid w:val="00B80443"/>
    <w:rsid w:val="00B815D3"/>
    <w:rsid w:val="00B81D16"/>
    <w:rsid w:val="00B8210D"/>
    <w:rsid w:val="00B830EA"/>
    <w:rsid w:val="00B84273"/>
    <w:rsid w:val="00B906AF"/>
    <w:rsid w:val="00B90945"/>
    <w:rsid w:val="00B93884"/>
    <w:rsid w:val="00B943BA"/>
    <w:rsid w:val="00B964F7"/>
    <w:rsid w:val="00BA1D29"/>
    <w:rsid w:val="00BA7A4D"/>
    <w:rsid w:val="00BB35B5"/>
    <w:rsid w:val="00BB6A77"/>
    <w:rsid w:val="00BB757C"/>
    <w:rsid w:val="00BE0FA9"/>
    <w:rsid w:val="00BE53F9"/>
    <w:rsid w:val="00BE6BD7"/>
    <w:rsid w:val="00BE7385"/>
    <w:rsid w:val="00BF0040"/>
    <w:rsid w:val="00C0632C"/>
    <w:rsid w:val="00C0769D"/>
    <w:rsid w:val="00C1173F"/>
    <w:rsid w:val="00C14D5F"/>
    <w:rsid w:val="00C15106"/>
    <w:rsid w:val="00C160CC"/>
    <w:rsid w:val="00C20289"/>
    <w:rsid w:val="00C22294"/>
    <w:rsid w:val="00C22E28"/>
    <w:rsid w:val="00C25692"/>
    <w:rsid w:val="00C25A3E"/>
    <w:rsid w:val="00C26F4C"/>
    <w:rsid w:val="00C272CD"/>
    <w:rsid w:val="00C3145E"/>
    <w:rsid w:val="00C32B2B"/>
    <w:rsid w:val="00C3330F"/>
    <w:rsid w:val="00C36593"/>
    <w:rsid w:val="00C40664"/>
    <w:rsid w:val="00C40A75"/>
    <w:rsid w:val="00C43DC1"/>
    <w:rsid w:val="00C51C5D"/>
    <w:rsid w:val="00C55B5C"/>
    <w:rsid w:val="00C57C4F"/>
    <w:rsid w:val="00C61F0A"/>
    <w:rsid w:val="00C7516D"/>
    <w:rsid w:val="00C75898"/>
    <w:rsid w:val="00C82A9D"/>
    <w:rsid w:val="00C85259"/>
    <w:rsid w:val="00C85B2D"/>
    <w:rsid w:val="00C90C40"/>
    <w:rsid w:val="00C93668"/>
    <w:rsid w:val="00C93B69"/>
    <w:rsid w:val="00C9518B"/>
    <w:rsid w:val="00CA1A6A"/>
    <w:rsid w:val="00CA2CE9"/>
    <w:rsid w:val="00CA3DEC"/>
    <w:rsid w:val="00CA6E0E"/>
    <w:rsid w:val="00CA7A16"/>
    <w:rsid w:val="00CA7AA4"/>
    <w:rsid w:val="00CB27D8"/>
    <w:rsid w:val="00CB4741"/>
    <w:rsid w:val="00CB728D"/>
    <w:rsid w:val="00CC0C7F"/>
    <w:rsid w:val="00CC1BB1"/>
    <w:rsid w:val="00CC29E7"/>
    <w:rsid w:val="00CD05A1"/>
    <w:rsid w:val="00CD2768"/>
    <w:rsid w:val="00CD33A1"/>
    <w:rsid w:val="00CD4B45"/>
    <w:rsid w:val="00CF4B61"/>
    <w:rsid w:val="00CF5173"/>
    <w:rsid w:val="00CF698F"/>
    <w:rsid w:val="00D02A2F"/>
    <w:rsid w:val="00D03349"/>
    <w:rsid w:val="00D12D3C"/>
    <w:rsid w:val="00D1507E"/>
    <w:rsid w:val="00D26558"/>
    <w:rsid w:val="00D27DBA"/>
    <w:rsid w:val="00D37DA7"/>
    <w:rsid w:val="00D40DB1"/>
    <w:rsid w:val="00D4162D"/>
    <w:rsid w:val="00D42605"/>
    <w:rsid w:val="00D42C7B"/>
    <w:rsid w:val="00D466AE"/>
    <w:rsid w:val="00D53507"/>
    <w:rsid w:val="00D61103"/>
    <w:rsid w:val="00D63482"/>
    <w:rsid w:val="00D71037"/>
    <w:rsid w:val="00D743BD"/>
    <w:rsid w:val="00D74930"/>
    <w:rsid w:val="00D75882"/>
    <w:rsid w:val="00D76138"/>
    <w:rsid w:val="00D76677"/>
    <w:rsid w:val="00D8016C"/>
    <w:rsid w:val="00D872B1"/>
    <w:rsid w:val="00D93632"/>
    <w:rsid w:val="00D95A3A"/>
    <w:rsid w:val="00D9770C"/>
    <w:rsid w:val="00D97DE6"/>
    <w:rsid w:val="00DA1E26"/>
    <w:rsid w:val="00DA71B0"/>
    <w:rsid w:val="00DB1BAE"/>
    <w:rsid w:val="00DB3663"/>
    <w:rsid w:val="00DB4164"/>
    <w:rsid w:val="00DB5BAE"/>
    <w:rsid w:val="00DC2434"/>
    <w:rsid w:val="00DC33D6"/>
    <w:rsid w:val="00DD5443"/>
    <w:rsid w:val="00DE1ED4"/>
    <w:rsid w:val="00DE292C"/>
    <w:rsid w:val="00DE4E9C"/>
    <w:rsid w:val="00DF106E"/>
    <w:rsid w:val="00DF1B49"/>
    <w:rsid w:val="00E05959"/>
    <w:rsid w:val="00E06DD3"/>
    <w:rsid w:val="00E074A8"/>
    <w:rsid w:val="00E13417"/>
    <w:rsid w:val="00E1502D"/>
    <w:rsid w:val="00E17B9F"/>
    <w:rsid w:val="00E20274"/>
    <w:rsid w:val="00E276FC"/>
    <w:rsid w:val="00E31002"/>
    <w:rsid w:val="00E354DA"/>
    <w:rsid w:val="00E42C18"/>
    <w:rsid w:val="00E44EF4"/>
    <w:rsid w:val="00E45383"/>
    <w:rsid w:val="00E45FEE"/>
    <w:rsid w:val="00E4694E"/>
    <w:rsid w:val="00E506FD"/>
    <w:rsid w:val="00E5079C"/>
    <w:rsid w:val="00E532DB"/>
    <w:rsid w:val="00E5441C"/>
    <w:rsid w:val="00E573BB"/>
    <w:rsid w:val="00E60B62"/>
    <w:rsid w:val="00E62A3E"/>
    <w:rsid w:val="00E645E4"/>
    <w:rsid w:val="00E65456"/>
    <w:rsid w:val="00E73487"/>
    <w:rsid w:val="00E75925"/>
    <w:rsid w:val="00E75CA9"/>
    <w:rsid w:val="00E75E8E"/>
    <w:rsid w:val="00E90399"/>
    <w:rsid w:val="00E90885"/>
    <w:rsid w:val="00E92A35"/>
    <w:rsid w:val="00E95385"/>
    <w:rsid w:val="00E95CB5"/>
    <w:rsid w:val="00E9662F"/>
    <w:rsid w:val="00EA2522"/>
    <w:rsid w:val="00EA2C67"/>
    <w:rsid w:val="00EB5D75"/>
    <w:rsid w:val="00EB705D"/>
    <w:rsid w:val="00EC03B2"/>
    <w:rsid w:val="00EC1338"/>
    <w:rsid w:val="00EC16BD"/>
    <w:rsid w:val="00EC3720"/>
    <w:rsid w:val="00EC5070"/>
    <w:rsid w:val="00EC5CF1"/>
    <w:rsid w:val="00EC6183"/>
    <w:rsid w:val="00EC78C3"/>
    <w:rsid w:val="00EC7E9E"/>
    <w:rsid w:val="00ED0215"/>
    <w:rsid w:val="00ED2030"/>
    <w:rsid w:val="00ED3626"/>
    <w:rsid w:val="00ED60FE"/>
    <w:rsid w:val="00ED6440"/>
    <w:rsid w:val="00ED7C85"/>
    <w:rsid w:val="00EE0BCC"/>
    <w:rsid w:val="00EE701D"/>
    <w:rsid w:val="00F10878"/>
    <w:rsid w:val="00F16759"/>
    <w:rsid w:val="00F20EF0"/>
    <w:rsid w:val="00F21086"/>
    <w:rsid w:val="00F26E19"/>
    <w:rsid w:val="00F317A0"/>
    <w:rsid w:val="00F45BB0"/>
    <w:rsid w:val="00F4655D"/>
    <w:rsid w:val="00F506EE"/>
    <w:rsid w:val="00F51B08"/>
    <w:rsid w:val="00F51F53"/>
    <w:rsid w:val="00F5238C"/>
    <w:rsid w:val="00F544A7"/>
    <w:rsid w:val="00F6389C"/>
    <w:rsid w:val="00F65DC3"/>
    <w:rsid w:val="00F67474"/>
    <w:rsid w:val="00F71066"/>
    <w:rsid w:val="00F7124F"/>
    <w:rsid w:val="00F748AF"/>
    <w:rsid w:val="00F80346"/>
    <w:rsid w:val="00F826A4"/>
    <w:rsid w:val="00F86E71"/>
    <w:rsid w:val="00F96550"/>
    <w:rsid w:val="00F96E11"/>
    <w:rsid w:val="00FA18B8"/>
    <w:rsid w:val="00FA3693"/>
    <w:rsid w:val="00FA5702"/>
    <w:rsid w:val="00FA6A82"/>
    <w:rsid w:val="00FB4222"/>
    <w:rsid w:val="00FC2E26"/>
    <w:rsid w:val="00FC4553"/>
    <w:rsid w:val="00FC523E"/>
    <w:rsid w:val="00FC6438"/>
    <w:rsid w:val="00FC746A"/>
    <w:rsid w:val="00FD04CC"/>
    <w:rsid w:val="00FD3280"/>
    <w:rsid w:val="00FD515A"/>
    <w:rsid w:val="00FE4C26"/>
    <w:rsid w:val="00FE531C"/>
    <w:rsid w:val="00FE5A70"/>
    <w:rsid w:val="00FF19E5"/>
    <w:rsid w:val="00FF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eaeaea,#ffc,#fcf"/>
    </o:shapedefaults>
    <o:shapelayout v:ext="edit">
      <o:idmap v:ext="edit" data="2"/>
    </o:shapelayout>
  </w:shapeDefaults>
  <w:decimalSymbol w:val="."/>
  <w:listSeparator w:val=","/>
  <w14:docId w14:val="37D3FA5E"/>
  <w15:chartTrackingRefBased/>
  <w15:docId w15:val="{C8D22235-3933-4A67-8A24-8ECAD4C89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906AF"/>
    <w:pPr>
      <w:widowControl w:val="0"/>
    </w:pPr>
    <w:rPr>
      <w:kern w:val="2"/>
      <w:sz w:val="24"/>
      <w:szCs w:val="24"/>
    </w:rPr>
  </w:style>
  <w:style w:type="paragraph" w:styleId="1">
    <w:name w:val="heading 1"/>
    <w:next w:val="a"/>
    <w:qFormat/>
    <w:pPr>
      <w:keepNext/>
      <w:numPr>
        <w:numId w:val="1"/>
      </w:numPr>
      <w:spacing w:before="180" w:after="180" w:line="720" w:lineRule="atLeast"/>
      <w:outlineLvl w:val="0"/>
    </w:pPr>
    <w:rPr>
      <w:rFonts w:eastAsia="超研澤特圓"/>
      <w:b/>
      <w:noProof/>
      <w:kern w:val="52"/>
      <w:sz w:val="36"/>
    </w:rPr>
  </w:style>
  <w:style w:type="paragraph" w:styleId="2">
    <w:name w:val="heading 2"/>
    <w:aliases w:val="標題(章頭)"/>
    <w:basedOn w:val="a"/>
    <w:next w:val="a"/>
    <w:qFormat/>
    <w:pPr>
      <w:keepNext/>
      <w:numPr>
        <w:ilvl w:val="1"/>
        <w:numId w:val="1"/>
      </w:numPr>
      <w:spacing w:line="720" w:lineRule="atLeast"/>
      <w:outlineLvl w:val="1"/>
    </w:pPr>
    <w:rPr>
      <w:rFonts w:ascii="Arial" w:hAnsi="Arial"/>
      <w:b/>
      <w:sz w:val="4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line="720" w:lineRule="atLeast"/>
      <w:outlineLvl w:val="2"/>
    </w:pPr>
    <w:rPr>
      <w:rFonts w:ascii="Arial" w:hAnsi="Arial"/>
      <w:b/>
      <w:sz w:val="36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720" w:lineRule="atLeast"/>
      <w:outlineLvl w:val="3"/>
    </w:pPr>
    <w:rPr>
      <w:rFonts w:ascii="Arial" w:hAnsi="Arial"/>
      <w:sz w:val="36"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spacing w:line="720" w:lineRule="atLeast"/>
      <w:outlineLvl w:val="4"/>
    </w:pPr>
    <w:rPr>
      <w:rFonts w:ascii="Arial" w:hAnsi="Arial"/>
      <w:b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1"/>
      </w:numPr>
      <w:spacing w:line="720" w:lineRule="atLeast"/>
      <w:outlineLvl w:val="5"/>
    </w:pPr>
    <w:rPr>
      <w:rFonts w:ascii="Arial" w:hAnsi="Arial"/>
      <w:sz w:val="36"/>
    </w:rPr>
  </w:style>
  <w:style w:type="paragraph" w:styleId="7">
    <w:name w:val="heading 7"/>
    <w:basedOn w:val="a"/>
    <w:next w:val="a"/>
    <w:qFormat/>
    <w:pPr>
      <w:keepNext/>
      <w:numPr>
        <w:ilvl w:val="6"/>
        <w:numId w:val="1"/>
      </w:numPr>
      <w:spacing w:line="720" w:lineRule="atLeast"/>
      <w:outlineLvl w:val="6"/>
    </w:pPr>
    <w:rPr>
      <w:rFonts w:ascii="Arial" w:hAnsi="Arial"/>
      <w:b/>
      <w:sz w:val="36"/>
    </w:rPr>
  </w:style>
  <w:style w:type="paragraph" w:styleId="8">
    <w:name w:val="heading 8"/>
    <w:basedOn w:val="a"/>
    <w:next w:val="a"/>
    <w:qFormat/>
    <w:pPr>
      <w:keepNext/>
      <w:numPr>
        <w:ilvl w:val="7"/>
        <w:numId w:val="1"/>
      </w:numPr>
      <w:spacing w:line="720" w:lineRule="atLeast"/>
      <w:outlineLvl w:val="7"/>
    </w:pPr>
    <w:rPr>
      <w:rFonts w:ascii="Arial" w:hAnsi="Arial"/>
      <w:sz w:val="36"/>
    </w:rPr>
  </w:style>
  <w:style w:type="paragraph" w:styleId="9">
    <w:name w:val="heading 9"/>
    <w:basedOn w:val="a"/>
    <w:next w:val="a"/>
    <w:qFormat/>
    <w:pPr>
      <w:keepNext/>
      <w:numPr>
        <w:ilvl w:val="8"/>
        <w:numId w:val="1"/>
      </w:numPr>
      <w:spacing w:line="720" w:lineRule="atLeast"/>
      <w:outlineLvl w:val="8"/>
    </w:pPr>
    <w:rPr>
      <w:rFonts w:ascii="Arial" w:hAnsi="Arial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JAVA0">
    <w:name w:val="JAVA節"/>
    <w:next w:val="JAVA1"/>
    <w:autoRedefine/>
    <w:rsid w:val="00F20EF0"/>
    <w:pPr>
      <w:spacing w:beforeLines="50" w:before="120" w:afterLines="50" w:after="120" w:line="360" w:lineRule="atLeast"/>
      <w:ind w:leftChars="-141" w:left="-338"/>
    </w:pPr>
    <w:rPr>
      <w:rFonts w:eastAsia="華康細圓體"/>
      <w:color w:val="000000"/>
      <w:spacing w:val="6"/>
      <w:sz w:val="28"/>
    </w:rPr>
  </w:style>
  <w:style w:type="paragraph" w:customStyle="1" w:styleId="JAVA1">
    <w:name w:val="JAVA本文"/>
    <w:link w:val="JAVA2"/>
    <w:rsid w:val="0075670B"/>
    <w:pPr>
      <w:spacing w:line="360" w:lineRule="atLeast"/>
      <w:jc w:val="both"/>
    </w:pPr>
    <w:rPr>
      <w:rFonts w:eastAsia="華康細圓體"/>
    </w:rPr>
  </w:style>
  <w:style w:type="paragraph" w:customStyle="1" w:styleId="JAVA3">
    <w:name w:val="JAVA小節"/>
    <w:basedOn w:val="JAVA0"/>
    <w:rPr>
      <w:color w:val="008080"/>
      <w:sz w:val="24"/>
    </w:rPr>
  </w:style>
  <w:style w:type="paragraph" w:customStyle="1" w:styleId="JAVA">
    <w:name w:val="JAVA習題"/>
    <w:basedOn w:val="a"/>
    <w:pPr>
      <w:widowControl/>
      <w:numPr>
        <w:numId w:val="5"/>
      </w:numPr>
      <w:spacing w:line="360" w:lineRule="atLeast"/>
      <w:jc w:val="both"/>
    </w:pPr>
    <w:rPr>
      <w:rFonts w:eastAsia="華康細圓體"/>
      <w:kern w:val="0"/>
      <w:sz w:val="18"/>
      <w:szCs w:val="20"/>
    </w:rPr>
  </w:style>
  <w:style w:type="paragraph" w:customStyle="1" w:styleId="JAVA4">
    <w:name w:val="JAVA程式碼"/>
    <w:pPr>
      <w:spacing w:line="240" w:lineRule="exact"/>
      <w:ind w:left="170"/>
    </w:pPr>
    <w:rPr>
      <w:rFonts w:ascii="Courier New" w:eastAsia="華康細圓體" w:hAnsi="Courier New"/>
      <w:sz w:val="18"/>
    </w:rPr>
  </w:style>
  <w:style w:type="character" w:customStyle="1" w:styleId="intstyle23">
    <w:name w:val="intstyle23"/>
    <w:hidden/>
    <w:rPr>
      <w:rFonts w:ascii="Courier New" w:hAnsi="Courier New" w:cs="Courier New"/>
      <w:color w:val="000000"/>
      <w:szCs w:val="20"/>
    </w:rPr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DS0">
    <w:name w:val="DS本文"/>
    <w:pPr>
      <w:spacing w:line="360" w:lineRule="atLeast"/>
      <w:jc w:val="both"/>
    </w:pPr>
    <w:rPr>
      <w:rFonts w:ascii="Arial" w:eastAsia="華康細圓體" w:hAnsi="Arial"/>
      <w:noProof/>
      <w:spacing w:val="4"/>
    </w:rPr>
  </w:style>
  <w:style w:type="paragraph" w:customStyle="1" w:styleId="DS1">
    <w:name w:val="DS程式碼"/>
    <w:pPr>
      <w:spacing w:line="240" w:lineRule="exact"/>
      <w:ind w:left="1077" w:hanging="907"/>
      <w:jc w:val="both"/>
    </w:pPr>
    <w:rPr>
      <w:rFonts w:ascii="Courier New" w:eastAsia="華康細圓體" w:hAnsi="Courier New"/>
      <w:color w:val="000000"/>
      <w:sz w:val="18"/>
    </w:rPr>
  </w:style>
  <w:style w:type="paragraph" w:customStyle="1" w:styleId="a6">
    <w:name w:val="圖的說明字體"/>
    <w:pPr>
      <w:jc w:val="both"/>
    </w:pPr>
    <w:rPr>
      <w:rFonts w:ascii="Arial" w:eastAsia="華康細圓體" w:hAnsi="Arial"/>
      <w:sz w:val="16"/>
    </w:rPr>
  </w:style>
  <w:style w:type="paragraph" w:customStyle="1" w:styleId="a7">
    <w:name w:val="文字方塊的字體"/>
    <w:basedOn w:val="a"/>
    <w:link w:val="a8"/>
    <w:pPr>
      <w:jc w:val="both"/>
    </w:pPr>
    <w:rPr>
      <w:rFonts w:eastAsia="華康細圓體"/>
      <w:sz w:val="16"/>
    </w:rPr>
  </w:style>
  <w:style w:type="paragraph" w:customStyle="1" w:styleId="11">
    <w:name w:val="細圓體11藍色"/>
    <w:basedOn w:val="a"/>
    <w:pPr>
      <w:numPr>
        <w:numId w:val="2"/>
      </w:numPr>
      <w:spacing w:line="360" w:lineRule="atLeast"/>
      <w:jc w:val="both"/>
    </w:pPr>
    <w:rPr>
      <w:rFonts w:eastAsia="華康細圓體"/>
      <w:color w:val="0000FF"/>
      <w:sz w:val="22"/>
    </w:rPr>
  </w:style>
  <w:style w:type="paragraph" w:customStyle="1" w:styleId="12">
    <w:name w:val="細圓體12綠色"/>
    <w:basedOn w:val="a"/>
    <w:pPr>
      <w:spacing w:after="120" w:line="360" w:lineRule="atLeast"/>
      <w:jc w:val="both"/>
    </w:pPr>
    <w:rPr>
      <w:rFonts w:eastAsia="華康細圓體"/>
      <w:color w:val="008080"/>
    </w:rPr>
  </w:style>
  <w:style w:type="paragraph" w:customStyle="1" w:styleId="14">
    <w:name w:val="細圓體14紅色"/>
    <w:basedOn w:val="a"/>
    <w:pPr>
      <w:spacing w:after="120" w:line="360" w:lineRule="atLeast"/>
      <w:jc w:val="both"/>
    </w:pPr>
    <w:rPr>
      <w:rFonts w:eastAsia="華康細圓體"/>
      <w:color w:val="FF0000"/>
      <w:sz w:val="28"/>
    </w:rPr>
  </w:style>
  <w:style w:type="paragraph" w:customStyle="1" w:styleId="DS">
    <w:name w:val="DS習題"/>
    <w:basedOn w:val="DS0"/>
    <w:pPr>
      <w:numPr>
        <w:numId w:val="3"/>
      </w:numPr>
      <w:spacing w:afterLines="40" w:after="40" w:line="320" w:lineRule="atLeast"/>
      <w:jc w:val="left"/>
    </w:pPr>
    <w:rPr>
      <w:sz w:val="18"/>
    </w:rPr>
  </w:style>
  <w:style w:type="paragraph" w:customStyle="1" w:styleId="DS2">
    <w:name w:val="DS節"/>
    <w:basedOn w:val="DS0"/>
    <w:pPr>
      <w:widowControl w:val="0"/>
      <w:spacing w:after="120"/>
    </w:pPr>
    <w:rPr>
      <w:noProof w:val="0"/>
      <w:color w:val="FF0000"/>
      <w:spacing w:val="0"/>
      <w:kern w:val="16"/>
      <w:sz w:val="28"/>
    </w:rPr>
  </w:style>
  <w:style w:type="character" w:styleId="a9">
    <w:name w:val="Hyperlink"/>
    <w:basedOn w:val="a0"/>
    <w:rPr>
      <w:color w:val="0000FF"/>
      <w:u w:val="single"/>
    </w:rPr>
  </w:style>
  <w:style w:type="paragraph" w:customStyle="1" w:styleId="java5">
    <w:name w:val="java小小節"/>
    <w:basedOn w:val="JAVA1"/>
    <w:next w:val="JAVA1"/>
    <w:pPr>
      <w:spacing w:afterLines="50" w:after="120"/>
      <w:ind w:leftChars="-127" w:left="-305"/>
    </w:pPr>
    <w:rPr>
      <w:color w:val="800080"/>
      <w:sz w:val="22"/>
    </w:rPr>
  </w:style>
  <w:style w:type="character" w:styleId="aa">
    <w:name w:val="FollowedHyperlink"/>
    <w:basedOn w:val="a0"/>
    <w:rPr>
      <w:color w:val="800080"/>
      <w:u w:val="single"/>
    </w:rPr>
  </w:style>
  <w:style w:type="paragraph" w:customStyle="1" w:styleId="ab">
    <w:name w:val="程式碼"/>
    <w:basedOn w:val="a"/>
    <w:pPr>
      <w:spacing w:line="240" w:lineRule="exact"/>
      <w:ind w:left="1389" w:hanging="907"/>
      <w:jc w:val="both"/>
    </w:pPr>
    <w:rPr>
      <w:rFonts w:ascii="Courier New" w:eastAsia="華康細圓體" w:hAnsi="Courier New"/>
      <w:color w:val="000000"/>
      <w:spacing w:val="4"/>
      <w:kern w:val="16"/>
      <w:sz w:val="18"/>
      <w:szCs w:val="20"/>
    </w:rPr>
  </w:style>
  <w:style w:type="paragraph" w:customStyle="1" w:styleId="DS3">
    <w:name w:val="DS小節"/>
    <w:basedOn w:val="a"/>
    <w:pPr>
      <w:spacing w:after="120" w:line="360" w:lineRule="atLeast"/>
    </w:pPr>
    <w:rPr>
      <w:rFonts w:ascii="Arial" w:eastAsia="華康細圓體" w:hAnsi="Arial"/>
      <w:color w:val="008080"/>
      <w:kern w:val="16"/>
      <w:szCs w:val="20"/>
    </w:rPr>
  </w:style>
  <w:style w:type="paragraph" w:customStyle="1" w:styleId="ac">
    <w:name w:val="標題(段)"/>
    <w:basedOn w:val="a"/>
    <w:autoRedefine/>
    <w:pPr>
      <w:spacing w:line="360" w:lineRule="atLeast"/>
      <w:jc w:val="both"/>
    </w:pPr>
    <w:rPr>
      <w:rFonts w:eastAsia="標楷體"/>
      <w:b/>
    </w:rPr>
  </w:style>
  <w:style w:type="paragraph" w:customStyle="1" w:styleId="ad">
    <w:name w:val="內文的首行縮排"/>
    <w:basedOn w:val="a"/>
    <w:next w:val="a"/>
    <w:autoRedefine/>
    <w:pPr>
      <w:spacing w:line="360" w:lineRule="atLeast"/>
      <w:jc w:val="both"/>
    </w:pPr>
    <w:rPr>
      <w:rFonts w:eastAsia="標楷體"/>
      <w:sz w:val="22"/>
    </w:rPr>
  </w:style>
  <w:style w:type="character" w:customStyle="1" w:styleId="a8">
    <w:name w:val="文字方塊的字體 字元"/>
    <w:basedOn w:val="a0"/>
    <w:link w:val="a7"/>
    <w:rsid w:val="00A07A12"/>
    <w:rPr>
      <w:rFonts w:eastAsia="華康細圓體"/>
      <w:kern w:val="2"/>
      <w:sz w:val="16"/>
      <w:szCs w:val="24"/>
      <w:lang w:val="en-US" w:eastAsia="zh-TW" w:bidi="ar-SA"/>
    </w:rPr>
  </w:style>
  <w:style w:type="paragraph" w:customStyle="1" w:styleId="Javaabc">
    <w:name w:val="Java習題abc小題"/>
    <w:basedOn w:val="JAVA"/>
    <w:autoRedefine/>
    <w:rsid w:val="00C43DC1"/>
    <w:pPr>
      <w:numPr>
        <w:ilvl w:val="1"/>
        <w:numId w:val="6"/>
      </w:numPr>
    </w:pPr>
    <w:rPr>
      <w:szCs w:val="18"/>
    </w:rPr>
  </w:style>
  <w:style w:type="paragraph" w:customStyle="1" w:styleId="J">
    <w:name w:val="J內文"/>
    <w:basedOn w:val="JAVA1"/>
    <w:link w:val="J0"/>
    <w:qFormat/>
    <w:rsid w:val="008B0F20"/>
    <w:rPr>
      <w:rFonts w:eastAsia="華康細圓體(P)"/>
      <w:sz w:val="21"/>
      <w:szCs w:val="21"/>
    </w:rPr>
  </w:style>
  <w:style w:type="character" w:customStyle="1" w:styleId="JAVA2">
    <w:name w:val="JAVA本文 字元"/>
    <w:basedOn w:val="a0"/>
    <w:link w:val="JAVA1"/>
    <w:rsid w:val="008B0F20"/>
    <w:rPr>
      <w:rFonts w:eastAsia="華康細圓體"/>
    </w:rPr>
  </w:style>
  <w:style w:type="character" w:customStyle="1" w:styleId="J0">
    <w:name w:val="J內文 字元"/>
    <w:basedOn w:val="JAVA2"/>
    <w:link w:val="J"/>
    <w:rsid w:val="008B0F20"/>
    <w:rPr>
      <w:rFonts w:eastAsia="華康細圓體(P)"/>
      <w:sz w:val="21"/>
      <w:szCs w:val="21"/>
    </w:rPr>
  </w:style>
  <w:style w:type="character" w:customStyle="1" w:styleId="a4">
    <w:name w:val="頁尾 字元"/>
    <w:basedOn w:val="a0"/>
    <w:link w:val="a3"/>
    <w:uiPriority w:val="99"/>
    <w:rsid w:val="008B0F20"/>
    <w:rPr>
      <w:kern w:val="2"/>
    </w:rPr>
  </w:style>
  <w:style w:type="paragraph" w:customStyle="1" w:styleId="J1">
    <w:name w:val="J節"/>
    <w:basedOn w:val="JAVA0"/>
    <w:link w:val="J2"/>
    <w:qFormat/>
    <w:rsid w:val="008B0F20"/>
    <w:pPr>
      <w:spacing w:beforeLines="0" w:before="0"/>
      <w:ind w:leftChars="0" w:left="0"/>
    </w:pPr>
    <w:rPr>
      <w:sz w:val="32"/>
      <w:szCs w:val="32"/>
    </w:rPr>
  </w:style>
  <w:style w:type="character" w:customStyle="1" w:styleId="J2">
    <w:name w:val="J節 字元"/>
    <w:basedOn w:val="a0"/>
    <w:link w:val="J1"/>
    <w:rsid w:val="008B0F20"/>
    <w:rPr>
      <w:rFonts w:eastAsia="華康細圓體"/>
      <w:color w:val="000000"/>
      <w:spacing w:val="6"/>
      <w:sz w:val="32"/>
      <w:szCs w:val="32"/>
    </w:rPr>
  </w:style>
  <w:style w:type="paragraph" w:customStyle="1" w:styleId="J3">
    <w:name w:val="J小節"/>
    <w:basedOn w:val="JAVA3"/>
    <w:link w:val="J4"/>
    <w:qFormat/>
    <w:rsid w:val="008B0F20"/>
    <w:pPr>
      <w:spacing w:beforeLines="0" w:before="0"/>
      <w:ind w:leftChars="0" w:left="0"/>
    </w:pPr>
    <w:rPr>
      <w:color w:val="auto"/>
      <w:sz w:val="28"/>
      <w:szCs w:val="32"/>
    </w:rPr>
  </w:style>
  <w:style w:type="character" w:customStyle="1" w:styleId="J4">
    <w:name w:val="J小節 字元"/>
    <w:basedOn w:val="a0"/>
    <w:link w:val="J3"/>
    <w:rsid w:val="008B0F20"/>
    <w:rPr>
      <w:rFonts w:eastAsia="華康細圓體"/>
      <w:spacing w:val="6"/>
      <w:sz w:val="28"/>
      <w:szCs w:val="32"/>
    </w:rPr>
  </w:style>
  <w:style w:type="table" w:customStyle="1" w:styleId="10">
    <w:name w:val="表格格線1"/>
    <w:basedOn w:val="a1"/>
    <w:next w:val="ae"/>
    <w:uiPriority w:val="39"/>
    <w:rsid w:val="009942FF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J5">
    <w:name w:val="J程式碼"/>
    <w:basedOn w:val="a"/>
    <w:link w:val="J6"/>
    <w:qFormat/>
    <w:rsid w:val="009942FF"/>
    <w:pPr>
      <w:spacing w:line="280" w:lineRule="exact"/>
      <w:jc w:val="both"/>
    </w:pPr>
    <w:rPr>
      <w:rFonts w:ascii="Consolas" w:eastAsia="華康細圓體(P)" w:hAnsi="Consolas" w:cstheme="minorBidi"/>
      <w:sz w:val="19"/>
      <w:szCs w:val="19"/>
    </w:rPr>
  </w:style>
  <w:style w:type="character" w:customStyle="1" w:styleId="J6">
    <w:name w:val="J程式碼 字元"/>
    <w:basedOn w:val="a0"/>
    <w:link w:val="J5"/>
    <w:rsid w:val="009942FF"/>
    <w:rPr>
      <w:rFonts w:ascii="Consolas" w:eastAsia="華康細圓體(P)" w:hAnsi="Consolas" w:cstheme="minorBidi"/>
      <w:kern w:val="2"/>
      <w:sz w:val="19"/>
      <w:szCs w:val="19"/>
    </w:rPr>
  </w:style>
  <w:style w:type="table" w:styleId="ae">
    <w:name w:val="Table Grid"/>
    <w:basedOn w:val="a1"/>
    <w:rsid w:val="009942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J7">
    <w:name w:val="J習題"/>
    <w:basedOn w:val="JAVA"/>
    <w:link w:val="J8"/>
    <w:qFormat/>
    <w:rsid w:val="006A6153"/>
    <w:pPr>
      <w:numPr>
        <w:numId w:val="0"/>
      </w:numPr>
      <w:tabs>
        <w:tab w:val="left" w:pos="426"/>
        <w:tab w:val="num" w:pos="840"/>
      </w:tabs>
      <w:spacing w:afterLines="30" w:after="30"/>
      <w:ind w:left="840" w:hanging="480"/>
    </w:pPr>
    <w:rPr>
      <w:sz w:val="20"/>
    </w:rPr>
  </w:style>
  <w:style w:type="character" w:customStyle="1" w:styleId="J8">
    <w:name w:val="J習題 字元"/>
    <w:basedOn w:val="a0"/>
    <w:link w:val="J7"/>
    <w:rsid w:val="006A6153"/>
    <w:rPr>
      <w:rFonts w:eastAsia="華康細圓體"/>
    </w:rPr>
  </w:style>
  <w:style w:type="paragraph" w:customStyle="1" w:styleId="P">
    <w:name w:val="P內文"/>
    <w:basedOn w:val="a"/>
    <w:link w:val="P0"/>
    <w:qFormat/>
    <w:rsid w:val="00CA6E0E"/>
    <w:pPr>
      <w:spacing w:afterLines="50" w:after="50" w:line="360" w:lineRule="exact"/>
      <w:jc w:val="both"/>
    </w:pPr>
    <w:rPr>
      <w:rFonts w:eastAsia="華康細圓體"/>
      <w:sz w:val="21"/>
      <w:szCs w:val="22"/>
    </w:rPr>
  </w:style>
  <w:style w:type="character" w:customStyle="1" w:styleId="P0">
    <w:name w:val="P內文 字元"/>
    <w:basedOn w:val="a0"/>
    <w:link w:val="P"/>
    <w:rsid w:val="00CA6E0E"/>
    <w:rPr>
      <w:rFonts w:eastAsia="華康細圓體"/>
      <w:kern w:val="2"/>
      <w:sz w:val="21"/>
      <w:szCs w:val="22"/>
    </w:rPr>
  </w:style>
  <w:style w:type="paragraph" w:styleId="af">
    <w:name w:val="Balloon Text"/>
    <w:basedOn w:val="a"/>
    <w:link w:val="af0"/>
    <w:rsid w:val="00995C3B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rsid w:val="00995C3B"/>
    <w:rPr>
      <w:rFonts w:asciiTheme="majorHAnsi" w:eastAsiaTheme="majorEastAsia" w:hAnsiTheme="majorHAnsi" w:cstheme="majorBidi"/>
      <w:kern w:val="2"/>
      <w:sz w:val="18"/>
      <w:szCs w:val="18"/>
    </w:rPr>
  </w:style>
  <w:style w:type="paragraph" w:customStyle="1" w:styleId="P1">
    <w:name w:val="P輸入"/>
    <w:link w:val="P2"/>
    <w:qFormat/>
    <w:rsid w:val="008C45FA"/>
    <w:pPr>
      <w:spacing w:afterLines="20" w:after="72" w:line="240" w:lineRule="exact"/>
    </w:pPr>
    <w:rPr>
      <w:rFonts w:ascii="Consolas" w:eastAsia="華康中明體" w:hAnsi="Consolas" w:cs="Courier New"/>
      <w:kern w:val="2"/>
    </w:rPr>
  </w:style>
  <w:style w:type="character" w:customStyle="1" w:styleId="P2">
    <w:name w:val="P輸入 字元"/>
    <w:basedOn w:val="a0"/>
    <w:link w:val="P1"/>
    <w:rsid w:val="008C45FA"/>
    <w:rPr>
      <w:rFonts w:ascii="Consolas" w:eastAsia="華康中明體" w:hAnsi="Consolas" w:cs="Courier New"/>
      <w:kern w:val="2"/>
    </w:rPr>
  </w:style>
  <w:style w:type="paragraph" w:customStyle="1" w:styleId="P3">
    <w:name w:val="P說明文字"/>
    <w:basedOn w:val="a"/>
    <w:link w:val="P4"/>
    <w:qFormat/>
    <w:rsid w:val="008C45FA"/>
    <w:pPr>
      <w:widowControl/>
      <w:spacing w:afterLines="50" w:after="50" w:line="280" w:lineRule="exact"/>
      <w:jc w:val="both"/>
    </w:pPr>
    <w:rPr>
      <w:rFonts w:eastAsia="華康細圓體"/>
      <w:sz w:val="20"/>
      <w:szCs w:val="20"/>
    </w:rPr>
  </w:style>
  <w:style w:type="character" w:customStyle="1" w:styleId="P4">
    <w:name w:val="P說明文字 字元"/>
    <w:basedOn w:val="a0"/>
    <w:link w:val="P3"/>
    <w:rsid w:val="008C45FA"/>
    <w:rPr>
      <w:rFonts w:eastAsia="華康細圓體"/>
      <w:kern w:val="2"/>
    </w:rPr>
  </w:style>
  <w:style w:type="character" w:styleId="af1">
    <w:name w:val="annotation reference"/>
    <w:basedOn w:val="a0"/>
    <w:rsid w:val="00564D37"/>
    <w:rPr>
      <w:sz w:val="18"/>
      <w:szCs w:val="18"/>
    </w:rPr>
  </w:style>
  <w:style w:type="paragraph" w:styleId="af2">
    <w:name w:val="annotation text"/>
    <w:basedOn w:val="a"/>
    <w:link w:val="af3"/>
    <w:rsid w:val="00564D37"/>
  </w:style>
  <w:style w:type="character" w:customStyle="1" w:styleId="af3">
    <w:name w:val="註解文字 字元"/>
    <w:basedOn w:val="a0"/>
    <w:link w:val="af2"/>
    <w:rsid w:val="00564D37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oter" Target="footer2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java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B41CE-FE03-451F-AA2A-CD0116653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java.dot</Template>
  <TotalTime>1</TotalTime>
  <Pages>26</Pages>
  <Words>794</Words>
  <Characters>4531</Characters>
  <Application>Microsoft Office Word</Application>
  <DocSecurity>0</DocSecurity>
  <Lines>37</Lines>
  <Paragraphs>10</Paragraphs>
  <ScaleCrop>false</ScaleCrop>
  <Company>SUNY@Buffalo</Company>
  <LinksUpToDate>false</LinksUpToDate>
  <CharactersWithSpaces>5315</CharactersWithSpaces>
  <SharedDoc>false</SharedDoc>
  <HLinks>
    <vt:vector size="12" baseType="variant">
      <vt:variant>
        <vt:i4>5832785</vt:i4>
      </vt:variant>
      <vt:variant>
        <vt:i4>-1</vt:i4>
      </vt:variant>
      <vt:variant>
        <vt:i4>3830</vt:i4>
      </vt:variant>
      <vt:variant>
        <vt:i4>1</vt:i4>
      </vt:variant>
      <vt:variant>
        <vt:lpwstr>http://www.print.sakura.ne.jp/print-is58.gif</vt:lpwstr>
      </vt:variant>
      <vt:variant>
        <vt:lpwstr/>
      </vt:variant>
      <vt:variant>
        <vt:i4>5832785</vt:i4>
      </vt:variant>
      <vt:variant>
        <vt:i4>-1</vt:i4>
      </vt:variant>
      <vt:variant>
        <vt:i4>2085</vt:i4>
      </vt:variant>
      <vt:variant>
        <vt:i4>1</vt:i4>
      </vt:variant>
      <vt:variant>
        <vt:lpwstr>http://www.print.sakura.ne.jp/print-is58.gif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Li-Ju</dc:creator>
  <cp:keywords/>
  <dc:description/>
  <cp:lastModifiedBy>昱辰 駱</cp:lastModifiedBy>
  <cp:revision>2</cp:revision>
  <cp:lastPrinted>2022-10-03T06:07:00Z</cp:lastPrinted>
  <dcterms:created xsi:type="dcterms:W3CDTF">2024-04-02T12:27:00Z</dcterms:created>
  <dcterms:modified xsi:type="dcterms:W3CDTF">2024-04-02T12:27:00Z</dcterms:modified>
</cp:coreProperties>
</file>